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BDB" w:rsidRPr="00E638DD" w:rsidRDefault="00EA43E7" w:rsidP="006D4BDB">
      <w:pPr>
        <w:pStyle w:val="HAN0Header2"/>
      </w:pPr>
      <w:bookmarkStart w:id="0" w:name="_Toc379383039"/>
      <w:bookmarkStart w:id="1" w:name="_Toc379383965"/>
      <w:r>
        <w:t>Approval</w:t>
      </w:r>
      <w:bookmarkEnd w:id="0"/>
      <w:bookmarkEnd w:id="1"/>
    </w:p>
    <w:tbl>
      <w:tblPr>
        <w:tblW w:w="1005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1948"/>
        <w:gridCol w:w="1582"/>
        <w:gridCol w:w="2552"/>
        <w:gridCol w:w="1134"/>
        <w:gridCol w:w="2835"/>
      </w:tblGrid>
      <w:tr w:rsidR="006D4BDB" w:rsidRPr="00E638DD" w:rsidTr="00E202E8">
        <w:trPr>
          <w:tblHeader/>
        </w:trPr>
        <w:tc>
          <w:tcPr>
            <w:tcW w:w="1948" w:type="dxa"/>
            <w:shd w:val="clear" w:color="auto" w:fill="8DB3E2" w:themeFill="text2" w:themeFillTint="66"/>
          </w:tcPr>
          <w:p w:rsidR="006D4BDB" w:rsidRPr="00E638DD" w:rsidRDefault="00EA43E7" w:rsidP="00EA43E7">
            <w:pPr>
              <w:pStyle w:val="XABStandard9PDist33Header001"/>
            </w:pPr>
            <w:r>
              <w:t>Approval</w:t>
            </w:r>
            <w:r w:rsidR="006D4BDB" w:rsidRPr="00E638DD">
              <w:br/>
            </w:r>
            <w:r>
              <w:t>Controls Supplier</w:t>
            </w:r>
          </w:p>
        </w:tc>
        <w:tc>
          <w:tcPr>
            <w:tcW w:w="1582" w:type="dxa"/>
            <w:shd w:val="clear" w:color="auto" w:fill="8DB3E2" w:themeFill="text2" w:themeFillTint="66"/>
          </w:tcPr>
          <w:p w:rsidR="006D4BDB" w:rsidRPr="00E638DD" w:rsidRDefault="00EA43E7" w:rsidP="00EA43E7">
            <w:pPr>
              <w:pStyle w:val="XABStandard9PDist33Header001"/>
            </w:pPr>
            <w:r>
              <w:t>Department</w:t>
            </w:r>
            <w:r w:rsidR="006D4BDB" w:rsidRPr="00E638DD">
              <w:t xml:space="preserve"> / </w:t>
            </w:r>
            <w:r>
              <w:t>Section</w:t>
            </w:r>
            <w:r w:rsidR="006D4BDB" w:rsidRPr="00E638DD">
              <w:t xml:space="preserve"> /</w:t>
            </w:r>
            <w:r w:rsidR="00E202E8" w:rsidRPr="00E638DD">
              <w:t xml:space="preserve"> </w:t>
            </w:r>
            <w:r>
              <w:t>Loc.</w:t>
            </w:r>
          </w:p>
        </w:tc>
        <w:tc>
          <w:tcPr>
            <w:tcW w:w="2552" w:type="dxa"/>
            <w:shd w:val="clear" w:color="auto" w:fill="8DB3E2" w:themeFill="text2" w:themeFillTint="66"/>
          </w:tcPr>
          <w:p w:rsidR="006D4BDB" w:rsidRPr="00E638DD" w:rsidRDefault="006D4BDB" w:rsidP="006D4BDB">
            <w:pPr>
              <w:pStyle w:val="XABStandard9PDist33Header001"/>
            </w:pPr>
            <w:r w:rsidRPr="00E638DD">
              <w:t>Name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D4BDB" w:rsidRPr="00E638DD" w:rsidRDefault="00EA43E7" w:rsidP="006D4BDB">
            <w:pPr>
              <w:pStyle w:val="XABStandard9PDist33Header001"/>
            </w:pPr>
            <w:r>
              <w:t>Date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6D4BDB" w:rsidRPr="00E638DD" w:rsidRDefault="00EA43E7" w:rsidP="006D4BDB">
            <w:pPr>
              <w:pStyle w:val="XABStandard9PDist33Header001"/>
            </w:pPr>
            <w:r>
              <w:t>Signature</w:t>
            </w:r>
          </w:p>
        </w:tc>
      </w:tr>
      <w:tr w:rsidR="00E90C69" w:rsidRPr="00E638DD" w:rsidTr="00E202E8">
        <w:tc>
          <w:tcPr>
            <w:tcW w:w="1948" w:type="dxa"/>
          </w:tcPr>
          <w:p w:rsidR="00E90C69" w:rsidRPr="00941CC7" w:rsidRDefault="00E90C69" w:rsidP="00E90C69">
            <w:pPr>
              <w:pStyle w:val="ABBStandard9PDist33"/>
            </w:pPr>
            <w:r>
              <w:t>Edited</w:t>
            </w:r>
          </w:p>
        </w:tc>
        <w:tc>
          <w:tcPr>
            <w:tcW w:w="1582" w:type="dxa"/>
          </w:tcPr>
          <w:p w:rsidR="00E90C69" w:rsidRPr="00E638DD" w:rsidRDefault="00E90C69" w:rsidP="00ED30C1">
            <w:pPr>
              <w:pStyle w:val="ABBStandard9PDist33"/>
            </w:pPr>
            <w:r w:rsidRPr="00E638DD">
              <w:t>BE 1/0 (MCC)</w:t>
            </w:r>
          </w:p>
        </w:tc>
        <w:tc>
          <w:tcPr>
            <w:tcW w:w="2552" w:type="dxa"/>
          </w:tcPr>
          <w:p w:rsidR="00E90C69" w:rsidRPr="00E638DD" w:rsidRDefault="00B91AB6" w:rsidP="00ED30C1">
            <w:pPr>
              <w:pStyle w:val="ABBStandard9PDist33"/>
            </w:pPr>
            <w:r>
              <w:t>Preiszig Jochen</w:t>
            </w:r>
          </w:p>
        </w:tc>
        <w:tc>
          <w:tcPr>
            <w:tcW w:w="1134" w:type="dxa"/>
          </w:tcPr>
          <w:p w:rsidR="00E90C69" w:rsidRPr="00E638DD" w:rsidRDefault="00E90C69" w:rsidP="00ED30C1">
            <w:pPr>
              <w:pStyle w:val="ABBStandard9PDist33"/>
            </w:pPr>
          </w:p>
        </w:tc>
        <w:tc>
          <w:tcPr>
            <w:tcW w:w="2835" w:type="dxa"/>
          </w:tcPr>
          <w:p w:rsidR="00E90C69" w:rsidRPr="00E638DD" w:rsidRDefault="00E90C69" w:rsidP="00ED30C1">
            <w:pPr>
              <w:pStyle w:val="ABBStandard9PDist33"/>
            </w:pPr>
          </w:p>
        </w:tc>
      </w:tr>
      <w:tr w:rsidR="00E90C69" w:rsidRPr="00E638DD" w:rsidTr="00E202E8">
        <w:tc>
          <w:tcPr>
            <w:tcW w:w="1948" w:type="dxa"/>
          </w:tcPr>
          <w:p w:rsidR="00E90C69" w:rsidRPr="00941CC7" w:rsidRDefault="00E90C69" w:rsidP="00E90C69">
            <w:pPr>
              <w:pStyle w:val="ABBStandard9PDist33"/>
            </w:pPr>
            <w:r>
              <w:t>Edited</w:t>
            </w:r>
          </w:p>
        </w:tc>
        <w:tc>
          <w:tcPr>
            <w:tcW w:w="1582" w:type="dxa"/>
          </w:tcPr>
          <w:p w:rsidR="00E90C69" w:rsidRPr="00E638DD" w:rsidRDefault="00E90C69" w:rsidP="00ED30C1">
            <w:pPr>
              <w:pStyle w:val="ABBStandard9PDist33"/>
            </w:pPr>
            <w:r w:rsidRPr="00E638DD">
              <w:t>BE 1/0 (SPS)</w:t>
            </w:r>
          </w:p>
        </w:tc>
        <w:tc>
          <w:tcPr>
            <w:tcW w:w="2552" w:type="dxa"/>
          </w:tcPr>
          <w:p w:rsidR="00E90C69" w:rsidRPr="00E638DD" w:rsidRDefault="00B91AB6" w:rsidP="00ED30C1">
            <w:pPr>
              <w:pStyle w:val="ABBStandard9PDist33"/>
            </w:pPr>
            <w:r>
              <w:t>Ilia Bedniakov</w:t>
            </w:r>
          </w:p>
        </w:tc>
        <w:tc>
          <w:tcPr>
            <w:tcW w:w="1134" w:type="dxa"/>
          </w:tcPr>
          <w:p w:rsidR="00E90C69" w:rsidRPr="00E638DD" w:rsidRDefault="00E90C69" w:rsidP="00ED30C1">
            <w:pPr>
              <w:pStyle w:val="ABBStandard9PDist33"/>
            </w:pPr>
          </w:p>
        </w:tc>
        <w:tc>
          <w:tcPr>
            <w:tcW w:w="2835" w:type="dxa"/>
          </w:tcPr>
          <w:p w:rsidR="00E90C69" w:rsidRPr="00E638DD" w:rsidRDefault="00E90C69" w:rsidP="00ED30C1">
            <w:pPr>
              <w:pStyle w:val="ABBStandard9PDist33"/>
            </w:pPr>
          </w:p>
        </w:tc>
      </w:tr>
      <w:tr w:rsidR="00E90C69" w:rsidRPr="00E638DD" w:rsidTr="00E202E8">
        <w:tc>
          <w:tcPr>
            <w:tcW w:w="1948" w:type="dxa"/>
          </w:tcPr>
          <w:p w:rsidR="00E90C69" w:rsidRPr="00941CC7" w:rsidRDefault="00E90C69" w:rsidP="00E90C69">
            <w:pPr>
              <w:pStyle w:val="ABBStandard9PDist33"/>
            </w:pPr>
            <w:r>
              <w:t>Edited</w:t>
            </w:r>
          </w:p>
        </w:tc>
        <w:tc>
          <w:tcPr>
            <w:tcW w:w="1582" w:type="dxa"/>
          </w:tcPr>
          <w:p w:rsidR="00E90C69" w:rsidRPr="00E638DD" w:rsidRDefault="00E90C69" w:rsidP="00ED30C1">
            <w:pPr>
              <w:pStyle w:val="ABBStandard9PDist33"/>
            </w:pPr>
            <w:r w:rsidRPr="00E638DD">
              <w:t>BE 1/0 (BuB)</w:t>
            </w:r>
          </w:p>
        </w:tc>
        <w:tc>
          <w:tcPr>
            <w:tcW w:w="2552" w:type="dxa"/>
          </w:tcPr>
          <w:p w:rsidR="00E90C69" w:rsidRPr="00E638DD" w:rsidRDefault="00B91AB6" w:rsidP="00ED30C1">
            <w:pPr>
              <w:pStyle w:val="ABBStandard9PDist33"/>
            </w:pPr>
            <w:r>
              <w:t>Ilia Bedniakov</w:t>
            </w:r>
          </w:p>
        </w:tc>
        <w:tc>
          <w:tcPr>
            <w:tcW w:w="1134" w:type="dxa"/>
          </w:tcPr>
          <w:p w:rsidR="00E90C69" w:rsidRPr="00E638DD" w:rsidRDefault="00E90C69" w:rsidP="00ED30C1">
            <w:pPr>
              <w:pStyle w:val="ABBStandard9PDist33"/>
            </w:pPr>
          </w:p>
        </w:tc>
        <w:tc>
          <w:tcPr>
            <w:tcW w:w="2835" w:type="dxa"/>
          </w:tcPr>
          <w:p w:rsidR="00E90C69" w:rsidRPr="00E638DD" w:rsidRDefault="00E90C69" w:rsidP="00ED30C1">
            <w:pPr>
              <w:pStyle w:val="ABBStandard9PDist33"/>
            </w:pPr>
          </w:p>
        </w:tc>
      </w:tr>
      <w:tr w:rsidR="00E90C69" w:rsidRPr="00E638DD" w:rsidTr="00E202E8">
        <w:tc>
          <w:tcPr>
            <w:tcW w:w="1948" w:type="dxa"/>
          </w:tcPr>
          <w:p w:rsidR="00E90C69" w:rsidRPr="00941CC7" w:rsidRDefault="00E90C69" w:rsidP="00E90C69">
            <w:pPr>
              <w:pStyle w:val="ABBStandard9PDist33"/>
            </w:pPr>
            <w:r>
              <w:t>Checked</w:t>
            </w:r>
          </w:p>
        </w:tc>
        <w:tc>
          <w:tcPr>
            <w:tcW w:w="1582" w:type="dxa"/>
          </w:tcPr>
          <w:p w:rsidR="00E90C69" w:rsidRPr="00E638DD" w:rsidRDefault="00B91AB6" w:rsidP="00ED30C1">
            <w:pPr>
              <w:pStyle w:val="ABBStandard9PDist33"/>
            </w:pPr>
            <w:r>
              <w:t>HOA</w:t>
            </w:r>
          </w:p>
        </w:tc>
        <w:tc>
          <w:tcPr>
            <w:tcW w:w="2552" w:type="dxa"/>
          </w:tcPr>
          <w:p w:rsidR="00E90C69" w:rsidRPr="00E638DD" w:rsidRDefault="00B91AB6" w:rsidP="00ED30C1">
            <w:pPr>
              <w:pStyle w:val="ABBStandard9PDist33"/>
            </w:pPr>
            <w:r>
              <w:t>Beulent Akguel</w:t>
            </w:r>
          </w:p>
        </w:tc>
        <w:tc>
          <w:tcPr>
            <w:tcW w:w="1134" w:type="dxa"/>
          </w:tcPr>
          <w:p w:rsidR="00E90C69" w:rsidRPr="00E638DD" w:rsidRDefault="00E90C69" w:rsidP="00ED30C1">
            <w:pPr>
              <w:pStyle w:val="ABBStandard9PDist33"/>
            </w:pPr>
          </w:p>
        </w:tc>
        <w:tc>
          <w:tcPr>
            <w:tcW w:w="2835" w:type="dxa"/>
          </w:tcPr>
          <w:p w:rsidR="00E90C69" w:rsidRPr="00E638DD" w:rsidRDefault="00E90C69" w:rsidP="00ED30C1">
            <w:pPr>
              <w:pStyle w:val="ABBStandard9PDist33"/>
            </w:pPr>
          </w:p>
        </w:tc>
      </w:tr>
      <w:tr w:rsidR="00E90C69" w:rsidRPr="00E638DD" w:rsidTr="00E202E8">
        <w:tc>
          <w:tcPr>
            <w:tcW w:w="1948" w:type="dxa"/>
          </w:tcPr>
          <w:p w:rsidR="00E90C69" w:rsidRPr="00941CC7" w:rsidRDefault="00E90C69" w:rsidP="00E90C69">
            <w:pPr>
              <w:pStyle w:val="ABBStandard9PDist33"/>
            </w:pPr>
            <w:r>
              <w:t>Approved</w:t>
            </w:r>
          </w:p>
        </w:tc>
        <w:tc>
          <w:tcPr>
            <w:tcW w:w="1582" w:type="dxa"/>
          </w:tcPr>
          <w:p w:rsidR="00E90C69" w:rsidRPr="00E638DD" w:rsidRDefault="00B91AB6" w:rsidP="00ED30C1">
            <w:pPr>
              <w:pStyle w:val="ABBStandard9PDist33"/>
            </w:pPr>
            <w:r>
              <w:t>HOA</w:t>
            </w:r>
          </w:p>
        </w:tc>
        <w:tc>
          <w:tcPr>
            <w:tcW w:w="2552" w:type="dxa"/>
          </w:tcPr>
          <w:p w:rsidR="00E90C69" w:rsidRPr="00E638DD" w:rsidRDefault="00B91AB6" w:rsidP="00ED30C1">
            <w:pPr>
              <w:pStyle w:val="ABBStandard9PDist33"/>
            </w:pPr>
            <w:r>
              <w:t>Buelent Akguel</w:t>
            </w:r>
          </w:p>
        </w:tc>
        <w:tc>
          <w:tcPr>
            <w:tcW w:w="1134" w:type="dxa"/>
          </w:tcPr>
          <w:p w:rsidR="00E90C69" w:rsidRPr="00E638DD" w:rsidRDefault="00E90C69" w:rsidP="00ED30C1">
            <w:pPr>
              <w:pStyle w:val="ABBStandard9PDist33"/>
            </w:pPr>
          </w:p>
        </w:tc>
        <w:tc>
          <w:tcPr>
            <w:tcW w:w="2835" w:type="dxa"/>
          </w:tcPr>
          <w:p w:rsidR="00E90C69" w:rsidRPr="00E638DD" w:rsidRDefault="00E90C69" w:rsidP="00ED30C1">
            <w:pPr>
              <w:pStyle w:val="ABBStandard9PDist33"/>
            </w:pPr>
          </w:p>
        </w:tc>
      </w:tr>
      <w:tr w:rsidR="00EA43E7" w:rsidRPr="00E638DD" w:rsidTr="00E202E8">
        <w:trPr>
          <w:tblHeader/>
        </w:trPr>
        <w:tc>
          <w:tcPr>
            <w:tcW w:w="1948" w:type="dxa"/>
            <w:shd w:val="clear" w:color="auto" w:fill="8DB3E2" w:themeFill="text2" w:themeFillTint="66"/>
          </w:tcPr>
          <w:p w:rsidR="00EA43E7" w:rsidRPr="00E638DD" w:rsidRDefault="00EA43E7" w:rsidP="00E202E8">
            <w:pPr>
              <w:pStyle w:val="XABStandard9PDist33Header001"/>
            </w:pPr>
            <w:r>
              <w:t>Approval</w:t>
            </w:r>
            <w:r w:rsidRPr="00E638DD">
              <w:br/>
            </w:r>
            <w:r w:rsidRPr="00EA43E7">
              <w:t>Equipment Supplier</w:t>
            </w:r>
          </w:p>
        </w:tc>
        <w:tc>
          <w:tcPr>
            <w:tcW w:w="1582" w:type="dxa"/>
            <w:shd w:val="clear" w:color="auto" w:fill="8DB3E2" w:themeFill="text2" w:themeFillTint="66"/>
          </w:tcPr>
          <w:p w:rsidR="00EA43E7" w:rsidRPr="00E638DD" w:rsidRDefault="00EA43E7" w:rsidP="00EA43E7">
            <w:pPr>
              <w:pStyle w:val="XABStandard9PDist33Header001"/>
            </w:pPr>
            <w:r>
              <w:t>Department</w:t>
            </w:r>
            <w:r w:rsidRPr="00E638DD">
              <w:t xml:space="preserve"> / </w:t>
            </w:r>
            <w:r>
              <w:t>Section</w:t>
            </w:r>
            <w:r w:rsidRPr="00E638DD">
              <w:t xml:space="preserve"> / </w:t>
            </w:r>
            <w:r>
              <w:t>Loc.</w:t>
            </w:r>
          </w:p>
        </w:tc>
        <w:tc>
          <w:tcPr>
            <w:tcW w:w="2552" w:type="dxa"/>
            <w:shd w:val="clear" w:color="auto" w:fill="8DB3E2" w:themeFill="text2" w:themeFillTint="66"/>
          </w:tcPr>
          <w:p w:rsidR="00EA43E7" w:rsidRPr="00E638DD" w:rsidRDefault="00EA43E7" w:rsidP="00E202E8">
            <w:pPr>
              <w:pStyle w:val="XABStandard9PDist33Header001"/>
            </w:pPr>
            <w:r w:rsidRPr="00E638DD">
              <w:t>Name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EA43E7" w:rsidRPr="00E638DD" w:rsidRDefault="00EA43E7" w:rsidP="00EA43E7">
            <w:pPr>
              <w:pStyle w:val="XABStandard9PDist33Header001"/>
            </w:pPr>
            <w:r>
              <w:t>Date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EA43E7" w:rsidRPr="00E638DD" w:rsidRDefault="00EA43E7" w:rsidP="00EA43E7">
            <w:pPr>
              <w:pStyle w:val="XABStandard9PDist33Header001"/>
            </w:pPr>
            <w:r>
              <w:t>Signature</w:t>
            </w:r>
          </w:p>
        </w:tc>
      </w:tr>
      <w:tr w:rsidR="00E90C69" w:rsidRPr="00E638DD" w:rsidTr="00E202E8">
        <w:tc>
          <w:tcPr>
            <w:tcW w:w="1948" w:type="dxa"/>
          </w:tcPr>
          <w:p w:rsidR="00E90C69" w:rsidRPr="00941CC7" w:rsidRDefault="00E90C69" w:rsidP="00E90C69">
            <w:pPr>
              <w:pStyle w:val="ABBStandard9PDist33"/>
            </w:pPr>
            <w:r>
              <w:t>Checked</w:t>
            </w:r>
          </w:p>
        </w:tc>
        <w:tc>
          <w:tcPr>
            <w:tcW w:w="1582" w:type="dxa"/>
          </w:tcPr>
          <w:p w:rsidR="00E90C69" w:rsidRPr="00E638DD" w:rsidRDefault="00B91AB6" w:rsidP="00E202E8">
            <w:pPr>
              <w:pStyle w:val="ABBStandard9PDist33"/>
            </w:pPr>
            <w:r>
              <w:t>PP</w:t>
            </w:r>
          </w:p>
        </w:tc>
        <w:tc>
          <w:tcPr>
            <w:tcW w:w="2552" w:type="dxa"/>
          </w:tcPr>
          <w:p w:rsidR="00E90C69" w:rsidRPr="00E638DD" w:rsidRDefault="00E90C69" w:rsidP="00E202E8">
            <w:pPr>
              <w:pStyle w:val="ABBStandard9PDist33"/>
            </w:pPr>
          </w:p>
        </w:tc>
        <w:tc>
          <w:tcPr>
            <w:tcW w:w="1134" w:type="dxa"/>
          </w:tcPr>
          <w:p w:rsidR="00E90C69" w:rsidRPr="00E638DD" w:rsidRDefault="00E90C69" w:rsidP="00E202E8">
            <w:pPr>
              <w:pStyle w:val="ABBStandard9PDist33"/>
            </w:pPr>
          </w:p>
        </w:tc>
        <w:tc>
          <w:tcPr>
            <w:tcW w:w="2835" w:type="dxa"/>
          </w:tcPr>
          <w:p w:rsidR="00E90C69" w:rsidRPr="00E638DD" w:rsidRDefault="00E90C69" w:rsidP="00E202E8">
            <w:pPr>
              <w:pStyle w:val="ABBStandard9PDist33"/>
            </w:pPr>
          </w:p>
        </w:tc>
      </w:tr>
      <w:tr w:rsidR="00E90C69" w:rsidRPr="00E638DD" w:rsidTr="00E202E8">
        <w:tc>
          <w:tcPr>
            <w:tcW w:w="1948" w:type="dxa"/>
          </w:tcPr>
          <w:p w:rsidR="00E90C69" w:rsidRPr="00941CC7" w:rsidRDefault="00E90C69" w:rsidP="00E90C69">
            <w:pPr>
              <w:pStyle w:val="ABBStandard9PDist33"/>
            </w:pPr>
            <w:r>
              <w:t>Approved</w:t>
            </w:r>
          </w:p>
        </w:tc>
        <w:tc>
          <w:tcPr>
            <w:tcW w:w="1582" w:type="dxa"/>
          </w:tcPr>
          <w:p w:rsidR="00E90C69" w:rsidRPr="00E638DD" w:rsidRDefault="00B91AB6" w:rsidP="00E202E8">
            <w:pPr>
              <w:pStyle w:val="ABBStandard9PDist33"/>
            </w:pPr>
            <w:r>
              <w:t>VA</w:t>
            </w:r>
          </w:p>
        </w:tc>
        <w:tc>
          <w:tcPr>
            <w:tcW w:w="2552" w:type="dxa"/>
          </w:tcPr>
          <w:p w:rsidR="00E90C69" w:rsidRPr="00E638DD" w:rsidRDefault="00E90C69" w:rsidP="00E202E8">
            <w:pPr>
              <w:pStyle w:val="ABBStandard9PDist33"/>
            </w:pPr>
          </w:p>
        </w:tc>
        <w:tc>
          <w:tcPr>
            <w:tcW w:w="1134" w:type="dxa"/>
          </w:tcPr>
          <w:p w:rsidR="00E90C69" w:rsidRPr="00E638DD" w:rsidRDefault="00E90C69" w:rsidP="00E202E8">
            <w:pPr>
              <w:pStyle w:val="ABBStandard9PDist33"/>
            </w:pPr>
          </w:p>
        </w:tc>
        <w:tc>
          <w:tcPr>
            <w:tcW w:w="2835" w:type="dxa"/>
          </w:tcPr>
          <w:p w:rsidR="00E90C69" w:rsidRPr="00E638DD" w:rsidRDefault="00E90C69" w:rsidP="00E202E8">
            <w:pPr>
              <w:pStyle w:val="ABBStandard9PDist33"/>
            </w:pPr>
          </w:p>
        </w:tc>
      </w:tr>
      <w:tr w:rsidR="00EA43E7" w:rsidRPr="00E638DD" w:rsidTr="00E202E8">
        <w:trPr>
          <w:tblHeader/>
        </w:trPr>
        <w:tc>
          <w:tcPr>
            <w:tcW w:w="1948" w:type="dxa"/>
            <w:shd w:val="clear" w:color="auto" w:fill="8DB3E2" w:themeFill="text2" w:themeFillTint="66"/>
          </w:tcPr>
          <w:p w:rsidR="00EA43E7" w:rsidRPr="00E638DD" w:rsidRDefault="00EA43E7" w:rsidP="00E202E8">
            <w:pPr>
              <w:pStyle w:val="XABStandard9PDist33Header001"/>
            </w:pPr>
            <w:r>
              <w:t>Approval</w:t>
            </w:r>
            <w:r w:rsidRPr="00E638DD">
              <w:br/>
            </w:r>
            <w:r w:rsidRPr="00EA43E7">
              <w:t>Operating Company</w:t>
            </w:r>
          </w:p>
        </w:tc>
        <w:tc>
          <w:tcPr>
            <w:tcW w:w="1582" w:type="dxa"/>
            <w:shd w:val="clear" w:color="auto" w:fill="8DB3E2" w:themeFill="text2" w:themeFillTint="66"/>
          </w:tcPr>
          <w:p w:rsidR="00EA43E7" w:rsidRPr="00E638DD" w:rsidRDefault="00EA43E7" w:rsidP="00EA43E7">
            <w:pPr>
              <w:pStyle w:val="XABStandard9PDist33Header001"/>
            </w:pPr>
            <w:r>
              <w:t>Department</w:t>
            </w:r>
            <w:r w:rsidRPr="00E638DD">
              <w:t xml:space="preserve"> / </w:t>
            </w:r>
            <w:r>
              <w:t>Section</w:t>
            </w:r>
            <w:r w:rsidRPr="00E638DD">
              <w:t xml:space="preserve"> / </w:t>
            </w:r>
            <w:r>
              <w:t>Loc.</w:t>
            </w:r>
          </w:p>
        </w:tc>
        <w:tc>
          <w:tcPr>
            <w:tcW w:w="2552" w:type="dxa"/>
            <w:shd w:val="clear" w:color="auto" w:fill="8DB3E2" w:themeFill="text2" w:themeFillTint="66"/>
          </w:tcPr>
          <w:p w:rsidR="00EA43E7" w:rsidRPr="00E638DD" w:rsidRDefault="00EA43E7" w:rsidP="00E202E8">
            <w:pPr>
              <w:pStyle w:val="XABStandard9PDist33Header001"/>
            </w:pPr>
            <w:r w:rsidRPr="00E638DD">
              <w:t>Name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EA43E7" w:rsidRPr="00E638DD" w:rsidRDefault="00EA43E7" w:rsidP="00EA43E7">
            <w:pPr>
              <w:pStyle w:val="XABStandard9PDist33Header001"/>
            </w:pPr>
            <w:r>
              <w:t>Date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EA43E7" w:rsidRPr="00E638DD" w:rsidRDefault="00EA43E7" w:rsidP="00EA43E7">
            <w:pPr>
              <w:pStyle w:val="XABStandard9PDist33Header001"/>
            </w:pPr>
            <w:r>
              <w:t>Signature</w:t>
            </w:r>
          </w:p>
        </w:tc>
      </w:tr>
      <w:tr w:rsidR="00E90C69" w:rsidRPr="00E638DD" w:rsidTr="00E202E8">
        <w:tc>
          <w:tcPr>
            <w:tcW w:w="1948" w:type="dxa"/>
          </w:tcPr>
          <w:p w:rsidR="00E90C69" w:rsidRPr="00941CC7" w:rsidRDefault="00E90C69" w:rsidP="00E90C69">
            <w:pPr>
              <w:pStyle w:val="ABBStandard9PDist33"/>
            </w:pPr>
            <w:r>
              <w:t>Checked</w:t>
            </w:r>
          </w:p>
        </w:tc>
        <w:tc>
          <w:tcPr>
            <w:tcW w:w="1582" w:type="dxa"/>
          </w:tcPr>
          <w:p w:rsidR="00E90C69" w:rsidRPr="00E638DD" w:rsidRDefault="00E90C69" w:rsidP="00E202E8">
            <w:pPr>
              <w:pStyle w:val="ABBStandard9PDist33"/>
            </w:pPr>
          </w:p>
        </w:tc>
        <w:tc>
          <w:tcPr>
            <w:tcW w:w="2552" w:type="dxa"/>
          </w:tcPr>
          <w:p w:rsidR="00E90C69" w:rsidRPr="00E638DD" w:rsidRDefault="00E90C69" w:rsidP="00E202E8">
            <w:pPr>
              <w:pStyle w:val="ABBStandard9PDist33"/>
            </w:pPr>
          </w:p>
        </w:tc>
        <w:tc>
          <w:tcPr>
            <w:tcW w:w="1134" w:type="dxa"/>
          </w:tcPr>
          <w:p w:rsidR="00E90C69" w:rsidRPr="00E638DD" w:rsidRDefault="00E90C69" w:rsidP="00E202E8">
            <w:pPr>
              <w:pStyle w:val="ABBStandard9PDist33"/>
            </w:pPr>
          </w:p>
        </w:tc>
        <w:tc>
          <w:tcPr>
            <w:tcW w:w="2835" w:type="dxa"/>
          </w:tcPr>
          <w:p w:rsidR="00E90C69" w:rsidRPr="00E638DD" w:rsidRDefault="00E90C69" w:rsidP="00E202E8">
            <w:pPr>
              <w:pStyle w:val="ABBStandard9PDist33"/>
            </w:pPr>
          </w:p>
        </w:tc>
      </w:tr>
      <w:tr w:rsidR="00E90C69" w:rsidRPr="00E638DD" w:rsidTr="00E202E8">
        <w:tc>
          <w:tcPr>
            <w:tcW w:w="1948" w:type="dxa"/>
          </w:tcPr>
          <w:p w:rsidR="00E90C69" w:rsidRPr="00941CC7" w:rsidRDefault="00E90C69" w:rsidP="00E90C69">
            <w:pPr>
              <w:pStyle w:val="ABBStandard9PDist33"/>
            </w:pPr>
            <w:r>
              <w:t>Approved</w:t>
            </w:r>
          </w:p>
        </w:tc>
        <w:tc>
          <w:tcPr>
            <w:tcW w:w="1582" w:type="dxa"/>
          </w:tcPr>
          <w:p w:rsidR="00E90C69" w:rsidRPr="00E638DD" w:rsidRDefault="00E90C69" w:rsidP="00E202E8">
            <w:pPr>
              <w:pStyle w:val="ABBStandard9PDist33"/>
            </w:pPr>
          </w:p>
        </w:tc>
        <w:tc>
          <w:tcPr>
            <w:tcW w:w="2552" w:type="dxa"/>
          </w:tcPr>
          <w:p w:rsidR="00E90C69" w:rsidRPr="00E638DD" w:rsidRDefault="00E90C69" w:rsidP="00E202E8">
            <w:pPr>
              <w:pStyle w:val="ABBStandard9PDist33"/>
            </w:pPr>
          </w:p>
        </w:tc>
        <w:tc>
          <w:tcPr>
            <w:tcW w:w="1134" w:type="dxa"/>
          </w:tcPr>
          <w:p w:rsidR="00E90C69" w:rsidRPr="00E638DD" w:rsidRDefault="00E90C69" w:rsidP="00E202E8">
            <w:pPr>
              <w:pStyle w:val="ABBStandard9PDist33"/>
            </w:pPr>
          </w:p>
        </w:tc>
        <w:tc>
          <w:tcPr>
            <w:tcW w:w="2835" w:type="dxa"/>
          </w:tcPr>
          <w:p w:rsidR="00E90C69" w:rsidRPr="00E638DD" w:rsidRDefault="00E90C69" w:rsidP="00E202E8">
            <w:pPr>
              <w:pStyle w:val="ABBStandard9PDist33"/>
            </w:pPr>
          </w:p>
        </w:tc>
      </w:tr>
    </w:tbl>
    <w:p w:rsidR="006D4BDB" w:rsidRPr="00E638DD" w:rsidRDefault="006D4BDB" w:rsidP="006D4BDB">
      <w:pPr>
        <w:pStyle w:val="XAEStandard9SubScriptTab"/>
      </w:pPr>
      <w:bookmarkStart w:id="2" w:name="_Toc378769724"/>
      <w:bookmarkStart w:id="3" w:name="_Toc378816301"/>
      <w:bookmarkStart w:id="4" w:name="_Toc378822847"/>
      <w:bookmarkStart w:id="5" w:name="_Toc379382905"/>
      <w:bookmarkStart w:id="6" w:name="_Toc379384046"/>
      <w:r w:rsidRPr="00E638DD">
        <w:t xml:space="preserve">Tab. </w:t>
      </w:r>
      <w:r w:rsidRPr="00E638DD">
        <w:fldChar w:fldCharType="begin"/>
      </w:r>
      <w:r w:rsidRPr="00E638DD">
        <w:instrText xml:space="preserve"> SEQ Ta</w:instrText>
      </w:r>
      <w:r w:rsidR="00E202E8" w:rsidRPr="00E638DD">
        <w:instrText>ble</w:instrText>
      </w:r>
      <w:r w:rsidRPr="00E638DD">
        <w:instrText xml:space="preserve"> \* ARABIC </w:instrText>
      </w:r>
      <w:r w:rsidRPr="00E638DD">
        <w:fldChar w:fldCharType="separate"/>
      </w:r>
      <w:r w:rsidR="00B91AB6">
        <w:rPr>
          <w:noProof/>
        </w:rPr>
        <w:t>1</w:t>
      </w:r>
      <w:r w:rsidRPr="00E638DD">
        <w:fldChar w:fldCharType="end"/>
      </w:r>
      <w:r w:rsidRPr="00E638DD">
        <w:tab/>
        <w:t>-</w:t>
      </w:r>
      <w:r w:rsidRPr="00E638DD">
        <w:tab/>
      </w:r>
      <w:bookmarkEnd w:id="2"/>
      <w:bookmarkEnd w:id="3"/>
      <w:bookmarkEnd w:id="4"/>
      <w:r w:rsidR="00EA43E7">
        <w:t>Approval</w:t>
      </w:r>
      <w:bookmarkEnd w:id="5"/>
      <w:bookmarkEnd w:id="6"/>
    </w:p>
    <w:p w:rsidR="00E202E8" w:rsidRPr="00E638DD" w:rsidRDefault="00EA43E7" w:rsidP="00E202E8">
      <w:pPr>
        <w:pStyle w:val="HAN0Header2"/>
      </w:pPr>
      <w:bookmarkStart w:id="7" w:name="_Toc379383040"/>
      <w:bookmarkStart w:id="8" w:name="_Toc379383966"/>
      <w:r>
        <w:t>Distribution List</w:t>
      </w:r>
      <w:bookmarkEnd w:id="7"/>
      <w:bookmarkEnd w:id="8"/>
    </w:p>
    <w:tbl>
      <w:tblPr>
        <w:tblW w:w="1005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3530"/>
        <w:gridCol w:w="3686"/>
        <w:gridCol w:w="1701"/>
        <w:gridCol w:w="1134"/>
      </w:tblGrid>
      <w:tr w:rsidR="00E202E8" w:rsidRPr="00E638DD" w:rsidTr="00E202E8">
        <w:trPr>
          <w:tblHeader/>
        </w:trPr>
        <w:tc>
          <w:tcPr>
            <w:tcW w:w="3530" w:type="dxa"/>
            <w:shd w:val="clear" w:color="auto" w:fill="8DB3E2" w:themeFill="text2" w:themeFillTint="66"/>
          </w:tcPr>
          <w:p w:rsidR="00E202E8" w:rsidRPr="00E638DD" w:rsidRDefault="00E90C69" w:rsidP="00E202E8">
            <w:pPr>
              <w:pStyle w:val="XABStandard9PDist33Header001"/>
            </w:pPr>
            <w:r>
              <w:t>Company</w:t>
            </w:r>
          </w:p>
        </w:tc>
        <w:tc>
          <w:tcPr>
            <w:tcW w:w="3686" w:type="dxa"/>
            <w:shd w:val="clear" w:color="auto" w:fill="8DB3E2" w:themeFill="text2" w:themeFillTint="66"/>
          </w:tcPr>
          <w:p w:rsidR="00E202E8" w:rsidRPr="00E638DD" w:rsidRDefault="00E202E8" w:rsidP="00E202E8">
            <w:pPr>
              <w:pStyle w:val="XABStandard9PDist33Header001"/>
            </w:pPr>
            <w:r w:rsidRPr="00E638DD">
              <w:t>Name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E202E8" w:rsidRPr="00E638DD" w:rsidRDefault="00E202E8" w:rsidP="00E90C69">
            <w:pPr>
              <w:pStyle w:val="XABStandard9PDist33Header001"/>
            </w:pPr>
            <w:r w:rsidRPr="00E638DD">
              <w:t>Medi</w:t>
            </w:r>
            <w:r w:rsidR="00E90C69">
              <w:t>a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E202E8" w:rsidRPr="00E638DD" w:rsidRDefault="00E90C69" w:rsidP="00E202E8">
            <w:pPr>
              <w:pStyle w:val="XABStandard9PDist33Header001"/>
            </w:pPr>
            <w:r>
              <w:t>Date</w:t>
            </w:r>
          </w:p>
        </w:tc>
      </w:tr>
      <w:tr w:rsidR="00E202E8" w:rsidRPr="00E638DD" w:rsidTr="00E202E8">
        <w:tc>
          <w:tcPr>
            <w:tcW w:w="3530" w:type="dxa"/>
          </w:tcPr>
          <w:p w:rsidR="00E202E8" w:rsidRPr="00E638DD" w:rsidRDefault="00E202E8" w:rsidP="00E202E8">
            <w:pPr>
              <w:pStyle w:val="ABBStandard9PDist33"/>
            </w:pPr>
            <w:r w:rsidRPr="00E638DD">
              <w:t>AZO CONTROLS</w:t>
            </w:r>
          </w:p>
        </w:tc>
        <w:tc>
          <w:tcPr>
            <w:tcW w:w="3686" w:type="dxa"/>
          </w:tcPr>
          <w:p w:rsidR="00E202E8" w:rsidRPr="00E638DD" w:rsidRDefault="00E202E8" w:rsidP="00E202E8">
            <w:pPr>
              <w:pStyle w:val="ABBStandard9PDist33"/>
            </w:pPr>
          </w:p>
        </w:tc>
        <w:tc>
          <w:tcPr>
            <w:tcW w:w="1701" w:type="dxa"/>
          </w:tcPr>
          <w:p w:rsidR="00E202E8" w:rsidRPr="00E638DD" w:rsidRDefault="00E202E8" w:rsidP="00E202E8">
            <w:pPr>
              <w:pStyle w:val="ABBStandard9PDist33"/>
            </w:pPr>
          </w:p>
        </w:tc>
        <w:tc>
          <w:tcPr>
            <w:tcW w:w="1134" w:type="dxa"/>
          </w:tcPr>
          <w:p w:rsidR="00E202E8" w:rsidRPr="00E638DD" w:rsidRDefault="00E202E8" w:rsidP="00E202E8">
            <w:pPr>
              <w:pStyle w:val="ABBStandard9PDist33"/>
            </w:pPr>
          </w:p>
        </w:tc>
      </w:tr>
      <w:tr w:rsidR="00E202E8" w:rsidRPr="00E638DD" w:rsidTr="00E202E8">
        <w:tc>
          <w:tcPr>
            <w:tcW w:w="3530" w:type="dxa"/>
          </w:tcPr>
          <w:p w:rsidR="00E202E8" w:rsidRPr="00E638DD" w:rsidRDefault="00E202E8" w:rsidP="00E202E8">
            <w:pPr>
              <w:pStyle w:val="ABBStandard9PDist33"/>
            </w:pPr>
            <w:r w:rsidRPr="00E638DD">
              <w:t>AZO SOLIDS</w:t>
            </w:r>
          </w:p>
        </w:tc>
        <w:tc>
          <w:tcPr>
            <w:tcW w:w="3686" w:type="dxa"/>
          </w:tcPr>
          <w:p w:rsidR="00E202E8" w:rsidRPr="00E638DD" w:rsidRDefault="00E202E8" w:rsidP="00E202E8">
            <w:pPr>
              <w:pStyle w:val="ABBStandard9PDist33"/>
            </w:pPr>
          </w:p>
        </w:tc>
        <w:tc>
          <w:tcPr>
            <w:tcW w:w="1701" w:type="dxa"/>
          </w:tcPr>
          <w:p w:rsidR="00E202E8" w:rsidRPr="00E638DD" w:rsidRDefault="00E202E8" w:rsidP="00E202E8">
            <w:pPr>
              <w:pStyle w:val="ABBStandard9PDist33"/>
            </w:pPr>
          </w:p>
        </w:tc>
        <w:tc>
          <w:tcPr>
            <w:tcW w:w="1134" w:type="dxa"/>
          </w:tcPr>
          <w:p w:rsidR="00E202E8" w:rsidRPr="00E638DD" w:rsidRDefault="00E202E8" w:rsidP="00E202E8">
            <w:pPr>
              <w:pStyle w:val="ABBStandard9PDist33"/>
            </w:pPr>
          </w:p>
        </w:tc>
      </w:tr>
      <w:tr w:rsidR="00E202E8" w:rsidRPr="00E638DD" w:rsidTr="00E202E8">
        <w:tc>
          <w:tcPr>
            <w:tcW w:w="3530" w:type="dxa"/>
          </w:tcPr>
          <w:p w:rsidR="00E202E8" w:rsidRPr="00E638DD" w:rsidRDefault="00E90C69" w:rsidP="00E202E8">
            <w:pPr>
              <w:pStyle w:val="ABBStandard9PDist33"/>
            </w:pPr>
            <w:r w:rsidRPr="00EA43E7">
              <w:t>Operating Company</w:t>
            </w:r>
          </w:p>
        </w:tc>
        <w:tc>
          <w:tcPr>
            <w:tcW w:w="3686" w:type="dxa"/>
          </w:tcPr>
          <w:p w:rsidR="00E202E8" w:rsidRPr="00E638DD" w:rsidRDefault="00E202E8" w:rsidP="00E202E8">
            <w:pPr>
              <w:pStyle w:val="ABBStandard9PDist33"/>
            </w:pPr>
          </w:p>
        </w:tc>
        <w:tc>
          <w:tcPr>
            <w:tcW w:w="1701" w:type="dxa"/>
          </w:tcPr>
          <w:p w:rsidR="00E202E8" w:rsidRPr="00E638DD" w:rsidRDefault="00E202E8" w:rsidP="00E202E8">
            <w:pPr>
              <w:pStyle w:val="ABBStandard9PDist33"/>
            </w:pPr>
          </w:p>
        </w:tc>
        <w:tc>
          <w:tcPr>
            <w:tcW w:w="1134" w:type="dxa"/>
          </w:tcPr>
          <w:p w:rsidR="00E202E8" w:rsidRPr="00E638DD" w:rsidRDefault="00E202E8" w:rsidP="00E202E8">
            <w:pPr>
              <w:pStyle w:val="ABBStandard9PDist33"/>
            </w:pPr>
          </w:p>
        </w:tc>
      </w:tr>
    </w:tbl>
    <w:p w:rsidR="00E202E8" w:rsidRPr="00E638DD" w:rsidRDefault="00E202E8" w:rsidP="00E202E8">
      <w:pPr>
        <w:pStyle w:val="XAEStandard9SubScriptTab"/>
      </w:pPr>
      <w:bookmarkStart w:id="9" w:name="_Toc378816302"/>
      <w:bookmarkStart w:id="10" w:name="_Toc378822848"/>
      <w:bookmarkStart w:id="11" w:name="_Toc379382906"/>
      <w:bookmarkStart w:id="12" w:name="_Toc379384047"/>
      <w:r w:rsidRPr="00E638DD">
        <w:t xml:space="preserve">Tab. </w:t>
      </w:r>
      <w:r w:rsidR="00E74D22" w:rsidRPr="00E638DD">
        <w:fldChar w:fldCharType="begin"/>
      </w:r>
      <w:r w:rsidR="00E74D22" w:rsidRPr="00E638DD">
        <w:instrText xml:space="preserve"> SEQ Table \* ARABIC </w:instrText>
      </w:r>
      <w:r w:rsidR="00E74D22" w:rsidRPr="00E638DD">
        <w:fldChar w:fldCharType="separate"/>
      </w:r>
      <w:r w:rsidR="00B91AB6">
        <w:rPr>
          <w:noProof/>
        </w:rPr>
        <w:t>2</w:t>
      </w:r>
      <w:r w:rsidR="00E74D22" w:rsidRPr="00E638DD">
        <w:fldChar w:fldCharType="end"/>
      </w:r>
      <w:r w:rsidRPr="00E638DD">
        <w:tab/>
        <w:t>-</w:t>
      </w:r>
      <w:r w:rsidRPr="00E638DD">
        <w:tab/>
      </w:r>
      <w:bookmarkEnd w:id="9"/>
      <w:bookmarkEnd w:id="10"/>
      <w:r w:rsidR="00EA43E7">
        <w:t>Distribution List</w:t>
      </w:r>
      <w:bookmarkEnd w:id="11"/>
      <w:bookmarkEnd w:id="12"/>
    </w:p>
    <w:p w:rsidR="00036864" w:rsidRPr="00E638DD" w:rsidRDefault="00036864" w:rsidP="0061706F">
      <w:pPr>
        <w:pStyle w:val="AAAStandard"/>
      </w:pPr>
    </w:p>
    <w:p w:rsidR="0059207E" w:rsidRPr="00E638DD" w:rsidRDefault="0059207E" w:rsidP="0061706F">
      <w:pPr>
        <w:pStyle w:val="AAAStandard"/>
        <w:sectPr w:rsidR="0059207E" w:rsidRPr="00E638DD" w:rsidSect="0002091B">
          <w:headerReference w:type="default" r:id="rId8"/>
          <w:footerReference w:type="default" r:id="rId9"/>
          <w:pgSz w:w="11906" w:h="16838" w:code="9"/>
          <w:pgMar w:top="851" w:right="851" w:bottom="851" w:left="992" w:header="850" w:footer="850" w:gutter="0"/>
          <w:cols w:space="708"/>
          <w:docGrid w:linePitch="360"/>
        </w:sectPr>
      </w:pPr>
    </w:p>
    <w:p w:rsidR="00CF2D72" w:rsidRPr="00E638DD" w:rsidRDefault="00E90C69" w:rsidP="00CF2D72">
      <w:pPr>
        <w:pStyle w:val="HAN0Header2"/>
      </w:pPr>
      <w:bookmarkStart w:id="13" w:name="_Toc309139360"/>
      <w:bookmarkStart w:id="14" w:name="_Toc379383041"/>
      <w:bookmarkStart w:id="15" w:name="_Toc379383967"/>
      <w:r w:rsidRPr="00985668">
        <w:lastRenderedPageBreak/>
        <w:t xml:space="preserve">Table of </w:t>
      </w:r>
      <w:r>
        <w:t>C</w:t>
      </w:r>
      <w:r w:rsidRPr="00985668">
        <w:t>ontents</w:t>
      </w:r>
      <w:bookmarkEnd w:id="13"/>
      <w:bookmarkEnd w:id="14"/>
      <w:bookmarkEnd w:id="15"/>
    </w:p>
    <w:p w:rsidR="004044AC" w:rsidRDefault="00251323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r w:rsidRPr="00251323">
        <w:rPr>
          <w:lang w:val="en-GB"/>
        </w:rPr>
        <w:fldChar w:fldCharType="begin"/>
      </w:r>
      <w:r w:rsidRPr="00251323">
        <w:rPr>
          <w:lang w:val="en-GB"/>
        </w:rPr>
        <w:instrText xml:space="preserve"> TOC \o \h \z \u </w:instrText>
      </w:r>
      <w:r w:rsidRPr="00251323">
        <w:rPr>
          <w:lang w:val="en-GB"/>
        </w:rPr>
        <w:fldChar w:fldCharType="separate"/>
      </w:r>
      <w:hyperlink w:anchor="_Toc379383965" w:history="1">
        <w:r w:rsidR="004044AC" w:rsidRPr="00F01AA8">
          <w:rPr>
            <w:rStyle w:val="af"/>
            <w:noProof/>
          </w:rPr>
          <w:t>Approval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_Toc379383965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1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66" w:history="1">
        <w:r w:rsidR="004044AC" w:rsidRPr="00F01AA8">
          <w:rPr>
            <w:rStyle w:val="af"/>
            <w:noProof/>
          </w:rPr>
          <w:t>Distribution List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_Toc379383966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67" w:history="1">
        <w:r w:rsidR="004044AC" w:rsidRPr="00F01AA8">
          <w:rPr>
            <w:rStyle w:val="af"/>
            <w:noProof/>
          </w:rPr>
          <w:t>Table of Contents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_Toc379383967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11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68" w:history="1">
        <w:r w:rsidR="004044AC" w:rsidRPr="00F01AA8">
          <w:rPr>
            <w:rStyle w:val="af"/>
            <w:noProof/>
          </w:rPr>
          <w:t>1 Reference Information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_Toc379383968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69" w:history="1">
        <w:r w:rsidR="004044AC" w:rsidRPr="00F01AA8">
          <w:rPr>
            <w:rStyle w:val="af"/>
            <w:noProof/>
          </w:rPr>
          <w:t>1.1 History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_Toc379383969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70" w:history="1">
        <w:r w:rsidR="004044AC" w:rsidRPr="00F01AA8">
          <w:rPr>
            <w:rStyle w:val="af"/>
            <w:noProof/>
          </w:rPr>
          <w:t>1.2 Policies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_Toc379383970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71" w:history="1">
        <w:r w:rsidR="004044AC" w:rsidRPr="00F01AA8">
          <w:rPr>
            <w:rStyle w:val="af"/>
            <w:noProof/>
          </w:rPr>
          <w:t>1.3 Cross References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_Toc379383971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72" w:history="1">
        <w:r w:rsidR="004044AC" w:rsidRPr="00F01AA8">
          <w:rPr>
            <w:rStyle w:val="af"/>
            <w:noProof/>
          </w:rPr>
          <w:t>1.4 Reference Table User Requirement Specification vs. Functional Specification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_Toc379383972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73" w:history="1">
        <w:r w:rsidR="004044AC" w:rsidRPr="00F01AA8">
          <w:rPr>
            <w:rStyle w:val="af"/>
            <w:noProof/>
          </w:rPr>
          <w:t>1.5 Differences to User Requirement Specification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_Toc379383973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74" w:history="1">
        <w:r w:rsidR="004044AC" w:rsidRPr="00F01AA8">
          <w:rPr>
            <w:rStyle w:val="af"/>
            <w:noProof/>
          </w:rPr>
          <w:t>1.6 Status of Contract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_Toc379383974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3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75" w:history="1">
        <w:r w:rsidR="004044AC" w:rsidRPr="00F01AA8">
          <w:rPr>
            <w:rStyle w:val="af"/>
            <w:noProof/>
          </w:rPr>
          <w:t>1.6.1 Functional Specification to be a central Part of the Contract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_Toc379383975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3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76" w:history="1">
        <w:r w:rsidR="004044AC" w:rsidRPr="00F01AA8">
          <w:rPr>
            <w:rStyle w:val="af"/>
            <w:noProof/>
          </w:rPr>
          <w:t>1.6.2 Guidelines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_Toc379383976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77" w:history="1">
        <w:r w:rsidR="004044AC" w:rsidRPr="00F01AA8">
          <w:rPr>
            <w:rStyle w:val="af"/>
            <w:noProof/>
          </w:rPr>
          <w:t>1.7 Guidelines for Development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_Toc379383977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11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78" w:history="1">
        <w:r w:rsidR="004044AC" w:rsidRPr="00F01AA8">
          <w:rPr>
            <w:rStyle w:val="af"/>
            <w:noProof/>
          </w:rPr>
          <w:t>2 Overview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_Toc379383978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79" w:history="1">
        <w:r w:rsidR="004044AC" w:rsidRPr="00F01AA8">
          <w:rPr>
            <w:rStyle w:val="af"/>
            <w:noProof/>
          </w:rPr>
          <w:t>2.1 Goals and Benefits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_Toc379383979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80" w:history="1">
        <w:r w:rsidR="004044AC" w:rsidRPr="00F01AA8">
          <w:rPr>
            <w:rStyle w:val="af"/>
            <w:noProof/>
          </w:rPr>
          <w:t>2.2 Overview Details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_Toc379383980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3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81" w:history="1">
        <w:r w:rsidR="004044AC" w:rsidRPr="00F01AA8">
          <w:rPr>
            <w:rStyle w:val="af"/>
            <w:noProof/>
          </w:rPr>
          <w:t>2.2.1 Main Components of the System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_Toc379383981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3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82" w:history="1">
        <w:r w:rsidR="004044AC" w:rsidRPr="00F01AA8">
          <w:rPr>
            <w:rStyle w:val="af"/>
            <w:noProof/>
          </w:rPr>
          <w:t>2.2.2 Main Functions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_Toc379383982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3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83" w:history="1">
        <w:r w:rsidR="004044AC" w:rsidRPr="00F01AA8">
          <w:rPr>
            <w:rStyle w:val="af"/>
            <w:noProof/>
          </w:rPr>
          <w:t>2.2.3 Main Interfaces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_Toc379383983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3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84" w:history="1">
        <w:r w:rsidR="004044AC" w:rsidRPr="00F01AA8">
          <w:rPr>
            <w:rStyle w:val="af"/>
            <w:noProof/>
          </w:rPr>
          <w:t>2.2.4 Language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_Toc379383984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85" w:history="1">
        <w:r w:rsidR="004044AC" w:rsidRPr="00F01AA8">
          <w:rPr>
            <w:rStyle w:val="af"/>
            <w:noProof/>
          </w:rPr>
          <w:t>2.3 Hardware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_Toc379383985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3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86" w:history="1">
        <w:r w:rsidR="004044AC" w:rsidRPr="00F01AA8">
          <w:rPr>
            <w:rStyle w:val="af"/>
            <w:noProof/>
          </w:rPr>
          <w:t>2.3.1 Overview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_Toc379383986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3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87" w:history="1">
        <w:r w:rsidR="004044AC" w:rsidRPr="00F01AA8">
          <w:rPr>
            <w:rStyle w:val="af"/>
            <w:noProof/>
          </w:rPr>
          <w:t>2.3.2 Location of the Control Panels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_Toc379383987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88" w:history="1">
        <w:r w:rsidR="004044AC" w:rsidRPr="00F01AA8">
          <w:rPr>
            <w:rStyle w:val="af"/>
            <w:noProof/>
          </w:rPr>
          <w:t>2.4 Software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_Toc379383988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89" w:history="1">
        <w:r w:rsidR="004044AC" w:rsidRPr="00F01AA8">
          <w:rPr>
            <w:rStyle w:val="af"/>
            <w:noProof/>
          </w:rPr>
          <w:t>2.5 Network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_Toc379383989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3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90" w:history="1">
        <w:r w:rsidR="004044AC" w:rsidRPr="00F01AA8">
          <w:rPr>
            <w:rStyle w:val="af"/>
            <w:noProof/>
          </w:rPr>
          <w:t>2.5.1 Ethernet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_Toc379383990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3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91" w:history="1">
        <w:r w:rsidR="004044AC" w:rsidRPr="00F01AA8">
          <w:rPr>
            <w:rStyle w:val="af"/>
            <w:noProof/>
          </w:rPr>
          <w:t>2.5.2 Field Bus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_Toc379383991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92" w:history="1">
        <w:r w:rsidR="004044AC" w:rsidRPr="00F01AA8">
          <w:rPr>
            <w:rStyle w:val="af"/>
            <w:noProof/>
          </w:rPr>
          <w:t>2.6 Availability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_Toc379383992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93" w:history="1">
        <w:r w:rsidR="004044AC" w:rsidRPr="00F01AA8">
          <w:rPr>
            <w:rStyle w:val="af"/>
            <w:noProof/>
          </w:rPr>
          <w:t>2.7 Emergency Stop Conception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_Toc379383993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94" w:history="1">
        <w:r w:rsidR="004044AC" w:rsidRPr="00F01AA8">
          <w:rPr>
            <w:rStyle w:val="af"/>
            <w:noProof/>
          </w:rPr>
          <w:t>2.8 Backup Conception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_Toc379383994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95" w:history="1">
        <w:r w:rsidR="004044AC" w:rsidRPr="00F01AA8">
          <w:rPr>
            <w:rStyle w:val="af"/>
            <w:noProof/>
          </w:rPr>
          <w:t>2.9 Equipment Structure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_Toc379383995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3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96" w:history="1">
        <w:r w:rsidR="004044AC" w:rsidRPr="00F01AA8">
          <w:rPr>
            <w:rStyle w:val="af"/>
            <w:noProof/>
          </w:rPr>
          <w:t>2.9.1 Lines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_Toc379383996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3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97" w:history="1">
        <w:r w:rsidR="004044AC" w:rsidRPr="00F01AA8">
          <w:rPr>
            <w:rStyle w:val="af"/>
            <w:noProof/>
          </w:rPr>
          <w:t>2.9.2 Scales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_Toc379383997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4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98" w:history="1">
        <w:r w:rsidR="004044AC" w:rsidRPr="00F01AA8">
          <w:rPr>
            <w:rStyle w:val="af"/>
            <w:noProof/>
          </w:rPr>
          <w:t>2.9.2.1 Standard Scales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_Toc379383998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4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99" w:history="1">
        <w:r w:rsidR="004044AC" w:rsidRPr="00F01AA8">
          <w:rPr>
            <w:rStyle w:val="af"/>
            <w:noProof/>
          </w:rPr>
          <w:t>2.9.2.2 Loss-in-weight Scales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_Toc379383999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3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00" w:history="1">
        <w:r w:rsidR="004044AC" w:rsidRPr="00F01AA8">
          <w:rPr>
            <w:rStyle w:val="af"/>
            <w:noProof/>
          </w:rPr>
          <w:t>2.9.3 Storage Places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_Toc379384000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3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01" w:history="1">
        <w:r w:rsidR="004044AC" w:rsidRPr="00F01AA8">
          <w:rPr>
            <w:rStyle w:val="af"/>
            <w:noProof/>
          </w:rPr>
          <w:t>2.9.4 Consumers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_Toc379384001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02" w:history="1">
        <w:r w:rsidR="004044AC" w:rsidRPr="00F01AA8">
          <w:rPr>
            <w:rStyle w:val="af"/>
            <w:noProof/>
          </w:rPr>
          <w:t>2.10 Configuration of Scales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_Toc379384002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3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03" w:history="1">
        <w:r w:rsidR="004044AC" w:rsidRPr="00F01AA8">
          <w:rPr>
            <w:rStyle w:val="af"/>
            <w:noProof/>
          </w:rPr>
          <w:t>2.10.1 Scale - Storage Place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_Toc379384003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3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04" w:history="1">
        <w:r w:rsidR="004044AC" w:rsidRPr="00F01AA8">
          <w:rPr>
            <w:rStyle w:val="af"/>
            <w:noProof/>
          </w:rPr>
          <w:t>2.10.2 Scale - Consumer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_Toc379384004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3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05" w:history="1">
        <w:r w:rsidR="004044AC" w:rsidRPr="00F01AA8">
          <w:rPr>
            <w:rStyle w:val="af"/>
            <w:noProof/>
          </w:rPr>
          <w:t>2.10.3 Scale - Line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_Toc379384005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11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06" w:history="1">
        <w:r w:rsidR="004044AC" w:rsidRPr="00F01AA8">
          <w:rPr>
            <w:rStyle w:val="af"/>
            <w:noProof/>
          </w:rPr>
          <w:t>3 Functions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_Toc379384006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07" w:history="1">
        <w:r w:rsidR="004044AC" w:rsidRPr="00F01AA8">
          <w:rPr>
            <w:rStyle w:val="af"/>
            <w:noProof/>
          </w:rPr>
          <w:t>3.1 Master Data Management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_Toc379384007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08" w:history="1">
        <w:r w:rsidR="004044AC" w:rsidRPr="00F01AA8">
          <w:rPr>
            <w:rStyle w:val="af"/>
            <w:noProof/>
          </w:rPr>
          <w:t>3.2 ProdServer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_Toc379384008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09" w:history="1">
        <w:r w:rsidR="004044AC" w:rsidRPr="00F01AA8">
          <w:rPr>
            <w:rStyle w:val="af"/>
            <w:noProof/>
          </w:rPr>
          <w:t>3.3 ManDos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_Toc379384009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10" w:history="1">
        <w:r w:rsidR="004044AC" w:rsidRPr="00F01AA8">
          <w:rPr>
            <w:rStyle w:val="af"/>
            <w:noProof/>
          </w:rPr>
          <w:t>3.4 Visualisation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_Toc379384010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11" w:history="1">
        <w:r w:rsidR="004044AC" w:rsidRPr="00F01AA8">
          <w:rPr>
            <w:rStyle w:val="af"/>
            <w:noProof/>
          </w:rPr>
          <w:t>3.5 Operation Terminals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_Toc379384011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12" w:history="1">
        <w:r w:rsidR="004044AC" w:rsidRPr="00F01AA8">
          <w:rPr>
            <w:rStyle w:val="af"/>
            <w:noProof/>
          </w:rPr>
          <w:t>3.6 Operation Modes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_Toc379384012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13" w:history="1">
        <w:r w:rsidR="004044AC" w:rsidRPr="00F01AA8">
          <w:rPr>
            <w:rStyle w:val="af"/>
            <w:noProof/>
          </w:rPr>
          <w:t>3.7 Production Sequence in Automatic Mode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_Toc379384013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14" w:history="1">
        <w:r w:rsidR="004044AC" w:rsidRPr="00F01AA8">
          <w:rPr>
            <w:rStyle w:val="af"/>
            <w:noProof/>
          </w:rPr>
          <w:t>3.8 Production Sequence in Manual Mode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_Toc379384014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15" w:history="1">
        <w:r w:rsidR="004044AC" w:rsidRPr="00F01AA8">
          <w:rPr>
            <w:rStyle w:val="af"/>
            <w:noProof/>
          </w:rPr>
          <w:t>3.9 Service Mode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_Toc379384015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16" w:history="1">
        <w:r w:rsidR="004044AC" w:rsidRPr="00F01AA8">
          <w:rPr>
            <w:rStyle w:val="af"/>
            <w:noProof/>
          </w:rPr>
          <w:t>3.10 Fault Handling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_Toc379384016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17" w:history="1">
        <w:r w:rsidR="004044AC" w:rsidRPr="00F01AA8">
          <w:rPr>
            <w:rStyle w:val="af"/>
            <w:noProof/>
          </w:rPr>
          <w:t>3.11 Silo Refill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_Toc379384017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18" w:history="1">
        <w:r w:rsidR="004044AC" w:rsidRPr="00F01AA8">
          <w:rPr>
            <w:rStyle w:val="af"/>
            <w:noProof/>
          </w:rPr>
          <w:t>3.12 Weighing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_Toc379384018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19" w:history="1">
        <w:r w:rsidR="004044AC" w:rsidRPr="00F01AA8">
          <w:rPr>
            <w:rStyle w:val="af"/>
            <w:noProof/>
          </w:rPr>
          <w:t>3.13 Mobile Units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_Toc379384019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20" w:history="1">
        <w:r w:rsidR="004044AC" w:rsidRPr="00F01AA8">
          <w:rPr>
            <w:rStyle w:val="af"/>
            <w:noProof/>
          </w:rPr>
          <w:t>3.14 Mixing Sequence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_Toc379384020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21" w:history="1">
        <w:r w:rsidR="004044AC" w:rsidRPr="00F01AA8">
          <w:rPr>
            <w:rStyle w:val="af"/>
            <w:noProof/>
          </w:rPr>
          <w:t>3.15 Central Filter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_Toc379384021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11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22" w:history="1">
        <w:r w:rsidR="004044AC" w:rsidRPr="00F01AA8">
          <w:rPr>
            <w:rStyle w:val="af"/>
            <w:noProof/>
          </w:rPr>
          <w:t>4 Interfaces to other System Components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_Toc379384022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23" w:history="1">
        <w:r w:rsidR="004044AC" w:rsidRPr="00F01AA8">
          <w:rPr>
            <w:rStyle w:val="af"/>
            <w:noProof/>
          </w:rPr>
          <w:t>4.1 PLC   &lt;=&gt;   Mixer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_Toc379384023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11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24" w:history="1">
        <w:r w:rsidR="004044AC" w:rsidRPr="00F01AA8">
          <w:rPr>
            <w:rStyle w:val="af"/>
            <w:noProof/>
          </w:rPr>
          <w:t>5 System Security / Protection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_Toc379384024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25" w:history="1">
        <w:r w:rsidR="004044AC" w:rsidRPr="00F01AA8">
          <w:rPr>
            <w:rStyle w:val="af"/>
            <w:noProof/>
          </w:rPr>
          <w:t>5.1 Actions on Fault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_Toc379384025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3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26" w:history="1">
        <w:r w:rsidR="004044AC" w:rsidRPr="00F01AA8">
          <w:rPr>
            <w:rStyle w:val="af"/>
            <w:noProof/>
          </w:rPr>
          <w:t>5.1.1 Power Fault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_Toc379384026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27" w:history="1">
        <w:r w:rsidR="004044AC" w:rsidRPr="00F01AA8">
          <w:rPr>
            <w:rStyle w:val="af"/>
            <w:noProof/>
          </w:rPr>
          <w:t>5.2 Data Recovery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_Toc379384027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28" w:history="1">
        <w:r w:rsidR="004044AC" w:rsidRPr="00F01AA8">
          <w:rPr>
            <w:rStyle w:val="af"/>
            <w:noProof/>
          </w:rPr>
          <w:t>5.3 Access Protection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_Toc379384028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3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29" w:history="1">
        <w:r w:rsidR="004044AC" w:rsidRPr="00F01AA8">
          <w:rPr>
            <w:rStyle w:val="af"/>
            <w:noProof/>
          </w:rPr>
          <w:t>5.3.1 Access Control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_Toc379384029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4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30" w:history="1">
        <w:r w:rsidR="004044AC" w:rsidRPr="00F01AA8">
          <w:rPr>
            <w:rStyle w:val="af"/>
            <w:noProof/>
          </w:rPr>
          <w:t>5.3.1.1 Control System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_Toc379384030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4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31" w:history="1">
        <w:r w:rsidR="004044AC" w:rsidRPr="00F01AA8">
          <w:rPr>
            <w:rStyle w:val="af"/>
            <w:noProof/>
          </w:rPr>
          <w:t>5.3.1.2 Visualisation System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_Toc379384031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4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32" w:history="1">
        <w:r w:rsidR="004044AC" w:rsidRPr="00F01AA8">
          <w:rPr>
            <w:rStyle w:val="af"/>
            <w:noProof/>
          </w:rPr>
          <w:t>5.3.1.3 PLC System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_Toc379384032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11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33" w:history="1">
        <w:r w:rsidR="004044AC" w:rsidRPr="00F01AA8">
          <w:rPr>
            <w:rStyle w:val="af"/>
            <w:noProof/>
          </w:rPr>
          <w:t>6 Data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_Toc379384033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34" w:history="1">
        <w:r w:rsidR="004044AC" w:rsidRPr="00F01AA8">
          <w:rPr>
            <w:rStyle w:val="af"/>
            <w:noProof/>
          </w:rPr>
          <w:t>6.1 System Data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_Toc379384034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35" w:history="1">
        <w:r w:rsidR="004044AC" w:rsidRPr="00F01AA8">
          <w:rPr>
            <w:rStyle w:val="af"/>
            <w:noProof/>
          </w:rPr>
          <w:t>6.2 Equipment Data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_Toc379384035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36" w:history="1">
        <w:r w:rsidR="004044AC" w:rsidRPr="00F01AA8">
          <w:rPr>
            <w:rStyle w:val="af"/>
            <w:noProof/>
          </w:rPr>
          <w:t>6.3 Data Availability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_Toc379384036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37" w:history="1">
        <w:r w:rsidR="004044AC" w:rsidRPr="00F01AA8">
          <w:rPr>
            <w:rStyle w:val="af"/>
            <w:noProof/>
          </w:rPr>
          <w:t>6.4 Data Integrity and Data Security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_Toc379384037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11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38" w:history="1">
        <w:r w:rsidR="004044AC" w:rsidRPr="00F01AA8">
          <w:rPr>
            <w:rStyle w:val="af"/>
            <w:noProof/>
          </w:rPr>
          <w:t>7 Remote Diagnosis and Maintenance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_Toc379384038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11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39" w:history="1">
        <w:r w:rsidR="004044AC" w:rsidRPr="00F01AA8">
          <w:rPr>
            <w:rStyle w:val="af"/>
            <w:noProof/>
          </w:rPr>
          <w:t>8 Glossary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_Toc379384039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11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40" w:history="1">
        <w:r w:rsidR="004044AC" w:rsidRPr="00F01AA8">
          <w:rPr>
            <w:rStyle w:val="af"/>
            <w:noProof/>
          </w:rPr>
          <w:t>9 Contacts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_Toc379384040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11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41" w:history="1">
        <w:r w:rsidR="004044AC" w:rsidRPr="00F01AA8">
          <w:rPr>
            <w:rStyle w:val="af"/>
            <w:noProof/>
          </w:rPr>
          <w:t>10 Due Dates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_Toc379384041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11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42" w:history="1">
        <w:r w:rsidR="004044AC" w:rsidRPr="00F01AA8">
          <w:rPr>
            <w:rStyle w:val="af"/>
            <w:noProof/>
          </w:rPr>
          <w:t>11 Addendum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_Toc379384042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43" w:history="1">
        <w:r w:rsidR="004044AC" w:rsidRPr="00F01AA8">
          <w:rPr>
            <w:rStyle w:val="af"/>
            <w:noProof/>
          </w:rPr>
          <w:t>11.1 List of Tables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_Toc379384043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44" w:history="1">
        <w:r w:rsidR="004044AC" w:rsidRPr="00F01AA8">
          <w:rPr>
            <w:rStyle w:val="af"/>
            <w:noProof/>
          </w:rPr>
          <w:t>11.2 List of Figures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_Toc379384044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B91AB6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45" w:history="1">
        <w:r w:rsidR="004044AC" w:rsidRPr="00F01AA8">
          <w:rPr>
            <w:rStyle w:val="af"/>
            <w:noProof/>
          </w:rPr>
          <w:t>11.3 Open Issues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_Toc379384045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 w:rsidR="004044AC">
          <w:rPr>
            <w:noProof/>
            <w:webHidden/>
          </w:rPr>
          <w:fldChar w:fldCharType="end"/>
        </w:r>
      </w:hyperlink>
    </w:p>
    <w:p w:rsidR="0059207E" w:rsidRPr="00E638DD" w:rsidRDefault="00251323" w:rsidP="0061706F">
      <w:pPr>
        <w:pStyle w:val="AAAStandard"/>
      </w:pPr>
      <w:r w:rsidRPr="00251323">
        <w:fldChar w:fldCharType="end"/>
      </w:r>
    </w:p>
    <w:p w:rsidR="00657090" w:rsidRPr="00E638DD" w:rsidRDefault="00657090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E202E8" w:rsidRPr="00E638DD" w:rsidRDefault="00657090" w:rsidP="009C5B16">
      <w:pPr>
        <w:pStyle w:val="HBN1Header1"/>
      </w:pPr>
      <w:bookmarkStart w:id="16" w:name="_Toc379383042"/>
      <w:bookmarkStart w:id="17" w:name="_Toc379383968"/>
      <w:r w:rsidRPr="00E638DD">
        <w:lastRenderedPageBreak/>
        <w:t>Referen</w:t>
      </w:r>
      <w:r w:rsidR="00E90C69">
        <w:t>ce Information</w:t>
      </w:r>
      <w:bookmarkEnd w:id="16"/>
      <w:bookmarkEnd w:id="17"/>
    </w:p>
    <w:p w:rsidR="00657090" w:rsidRPr="00E638DD" w:rsidRDefault="00657090" w:rsidP="009C5B16">
      <w:pPr>
        <w:pStyle w:val="HBN1Header2"/>
      </w:pPr>
      <w:bookmarkStart w:id="18" w:name="_Toc379383043"/>
      <w:bookmarkStart w:id="19" w:name="_Toc379383969"/>
      <w:r w:rsidRPr="00E638DD">
        <w:t>Histor</w:t>
      </w:r>
      <w:r w:rsidR="00E90C69">
        <w:t>y</w:t>
      </w:r>
      <w:bookmarkEnd w:id="18"/>
      <w:bookmarkEnd w:id="19"/>
    </w:p>
    <w:tbl>
      <w:tblPr>
        <w:tblW w:w="1005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567"/>
        <w:gridCol w:w="1404"/>
        <w:gridCol w:w="2410"/>
        <w:gridCol w:w="3685"/>
        <w:gridCol w:w="992"/>
        <w:gridCol w:w="993"/>
      </w:tblGrid>
      <w:tr w:rsidR="00657090" w:rsidRPr="00E638DD" w:rsidTr="00425811">
        <w:trPr>
          <w:tblHeader/>
        </w:trPr>
        <w:tc>
          <w:tcPr>
            <w:tcW w:w="567" w:type="dxa"/>
            <w:shd w:val="clear" w:color="auto" w:fill="8DB3E2" w:themeFill="text2" w:themeFillTint="66"/>
            <w:tcMar>
              <w:right w:w="28" w:type="dxa"/>
            </w:tcMar>
          </w:tcPr>
          <w:p w:rsidR="00657090" w:rsidRPr="00E638DD" w:rsidRDefault="00657090" w:rsidP="00E90C69">
            <w:pPr>
              <w:pStyle w:val="XABStandard9PDist33Header001"/>
              <w:jc w:val="right"/>
            </w:pPr>
            <w:r w:rsidRPr="00E638DD">
              <w:t>N</w:t>
            </w:r>
            <w:r w:rsidR="00E90C69">
              <w:t>o</w:t>
            </w:r>
            <w:r w:rsidRPr="00E638DD">
              <w:t>.</w:t>
            </w:r>
          </w:p>
        </w:tc>
        <w:tc>
          <w:tcPr>
            <w:tcW w:w="1404" w:type="dxa"/>
            <w:shd w:val="clear" w:color="auto" w:fill="8DB3E2" w:themeFill="text2" w:themeFillTint="66"/>
          </w:tcPr>
          <w:p w:rsidR="00657090" w:rsidRPr="00E638DD" w:rsidRDefault="00E90C69" w:rsidP="00657090">
            <w:pPr>
              <w:pStyle w:val="XABStandard9PDist33Header001"/>
            </w:pPr>
            <w:r>
              <w:t>Date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657090" w:rsidRPr="00E638DD" w:rsidRDefault="00E90C69" w:rsidP="00E90C69">
            <w:pPr>
              <w:pStyle w:val="XABStandard9PDist33Header001"/>
            </w:pPr>
            <w:r w:rsidRPr="00E90C69">
              <w:t xml:space="preserve">Concerned </w:t>
            </w:r>
            <w:r>
              <w:t>P</w:t>
            </w:r>
            <w:r w:rsidRPr="00E90C69">
              <w:t xml:space="preserve">arts of </w:t>
            </w:r>
            <w:r>
              <w:t>D</w:t>
            </w:r>
            <w:r w:rsidRPr="00E90C69">
              <w:t>ocument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:rsidR="00657090" w:rsidRPr="00E638DD" w:rsidRDefault="00E90C69" w:rsidP="00E90C69">
            <w:pPr>
              <w:pStyle w:val="XABStandard9PDist33Header001"/>
            </w:pPr>
            <w:r w:rsidRPr="00E90C69">
              <w:t xml:space="preserve">Reason of </w:t>
            </w:r>
            <w:r>
              <w:t>C</w:t>
            </w:r>
            <w:r w:rsidRPr="00E90C69">
              <w:t>hange</w:t>
            </w:r>
          </w:p>
        </w:tc>
        <w:tc>
          <w:tcPr>
            <w:tcW w:w="992" w:type="dxa"/>
            <w:shd w:val="clear" w:color="auto" w:fill="8DB3E2" w:themeFill="text2" w:themeFillTint="66"/>
          </w:tcPr>
          <w:p w:rsidR="00657090" w:rsidRPr="00E638DD" w:rsidRDefault="00657090" w:rsidP="00657090">
            <w:pPr>
              <w:pStyle w:val="XABStandard9PDist33Header001"/>
            </w:pPr>
            <w:r w:rsidRPr="00E638DD">
              <w:t>Version</w:t>
            </w:r>
          </w:p>
        </w:tc>
        <w:tc>
          <w:tcPr>
            <w:tcW w:w="993" w:type="dxa"/>
            <w:shd w:val="clear" w:color="auto" w:fill="8DB3E2" w:themeFill="text2" w:themeFillTint="66"/>
          </w:tcPr>
          <w:p w:rsidR="00657090" w:rsidRPr="00E638DD" w:rsidRDefault="00B91AB6" w:rsidP="00425811">
            <w:pPr>
              <w:pStyle w:val="XABStandard9PDist33Header001"/>
            </w:pPr>
            <w:r>
              <w:t>Responsible</w:t>
            </w:r>
          </w:p>
        </w:tc>
      </w:tr>
      <w:tr w:rsidR="00657090" w:rsidRPr="00E638DD" w:rsidTr="00425811">
        <w:tc>
          <w:tcPr>
            <w:tcW w:w="567" w:type="dxa"/>
            <w:tcMar>
              <w:top w:w="0" w:type="dxa"/>
              <w:bottom w:w="0" w:type="dxa"/>
            </w:tcMar>
          </w:tcPr>
          <w:p w:rsidR="00657090" w:rsidRPr="00E638DD" w:rsidRDefault="00657090" w:rsidP="00657090">
            <w:pPr>
              <w:pStyle w:val="ABBStandard9PDist33FTList006"/>
              <w:numPr>
                <w:ilvl w:val="0"/>
                <w:numId w:val="250"/>
              </w:numPr>
            </w:pPr>
          </w:p>
        </w:tc>
        <w:tc>
          <w:tcPr>
            <w:tcW w:w="1404" w:type="dxa"/>
          </w:tcPr>
          <w:p w:rsidR="00657090" w:rsidRPr="00E638DD" w:rsidRDefault="00B91AB6" w:rsidP="00657090">
            <w:pPr>
              <w:pStyle w:val="ABBStandard9PDist33"/>
            </w:pPr>
            <w:r>
              <w:t>01.10.2018</w:t>
            </w:r>
          </w:p>
        </w:tc>
        <w:tc>
          <w:tcPr>
            <w:tcW w:w="2410" w:type="dxa"/>
            <w:tcMar>
              <w:top w:w="0" w:type="dxa"/>
              <w:bottom w:w="0" w:type="dxa"/>
            </w:tcMar>
          </w:tcPr>
          <w:p w:rsidR="00657090" w:rsidRPr="00E638DD" w:rsidRDefault="00B91AB6" w:rsidP="00657090">
            <w:pPr>
              <w:pStyle w:val="ABBStandard9PDist33"/>
            </w:pPr>
            <w:r>
              <w:t>All</w:t>
            </w:r>
          </w:p>
        </w:tc>
        <w:tc>
          <w:tcPr>
            <w:tcW w:w="3685" w:type="dxa"/>
            <w:tcMar>
              <w:top w:w="0" w:type="dxa"/>
              <w:bottom w:w="0" w:type="dxa"/>
            </w:tcMar>
          </w:tcPr>
          <w:p w:rsidR="00657090" w:rsidRPr="00E638DD" w:rsidRDefault="00B91AB6" w:rsidP="00657090">
            <w:pPr>
              <w:pStyle w:val="ABBStandard9PDist33"/>
            </w:pPr>
            <w:r>
              <w:t>First draft</w:t>
            </w:r>
          </w:p>
        </w:tc>
        <w:tc>
          <w:tcPr>
            <w:tcW w:w="992" w:type="dxa"/>
          </w:tcPr>
          <w:p w:rsidR="00657090" w:rsidRPr="00E638DD" w:rsidRDefault="00B91AB6" w:rsidP="00657090">
            <w:pPr>
              <w:pStyle w:val="ABBStandard9PDist33"/>
            </w:pPr>
            <w:r>
              <w:t>0.1</w:t>
            </w:r>
          </w:p>
        </w:tc>
        <w:tc>
          <w:tcPr>
            <w:tcW w:w="993" w:type="dxa"/>
            <w:tcMar>
              <w:top w:w="0" w:type="dxa"/>
              <w:bottom w:w="0" w:type="dxa"/>
            </w:tcMar>
          </w:tcPr>
          <w:p w:rsidR="00657090" w:rsidRPr="00E638DD" w:rsidRDefault="00B91AB6" w:rsidP="00657090">
            <w:pPr>
              <w:pStyle w:val="ABBStandard9PDist33"/>
            </w:pPr>
            <w:r>
              <w:t>Ilia Bedniakov</w:t>
            </w:r>
          </w:p>
        </w:tc>
      </w:tr>
    </w:tbl>
    <w:p w:rsidR="00425811" w:rsidRPr="00E638DD" w:rsidRDefault="00425811" w:rsidP="00425811">
      <w:pPr>
        <w:pStyle w:val="XAEStandard9SubScriptTab"/>
      </w:pPr>
      <w:bookmarkStart w:id="20" w:name="_Toc378816303"/>
      <w:bookmarkStart w:id="21" w:name="_Toc378822849"/>
      <w:bookmarkStart w:id="22" w:name="_Toc379382907"/>
      <w:bookmarkStart w:id="23" w:name="_Toc379384048"/>
      <w:r w:rsidRPr="00E638DD">
        <w:t xml:space="preserve">Tab. </w:t>
      </w:r>
      <w:r w:rsidR="00E74D22" w:rsidRPr="00E638DD">
        <w:fldChar w:fldCharType="begin"/>
      </w:r>
      <w:r w:rsidR="00E74D22" w:rsidRPr="00E638DD">
        <w:instrText xml:space="preserve"> SEQ Table \* ARABIC </w:instrText>
      </w:r>
      <w:r w:rsidR="00E74D22" w:rsidRPr="00E638DD">
        <w:fldChar w:fldCharType="separate"/>
      </w:r>
      <w:r w:rsidR="00B91AB6">
        <w:rPr>
          <w:noProof/>
        </w:rPr>
        <w:t>3</w:t>
      </w:r>
      <w:r w:rsidR="00E74D22" w:rsidRPr="00E638DD">
        <w:fldChar w:fldCharType="end"/>
      </w:r>
      <w:r w:rsidRPr="00E638DD">
        <w:tab/>
        <w:t>-</w:t>
      </w:r>
      <w:r w:rsidRPr="00E638DD">
        <w:tab/>
        <w:t>Do</w:t>
      </w:r>
      <w:r w:rsidR="00E90C69">
        <w:t>c</w:t>
      </w:r>
      <w:r w:rsidRPr="00E638DD">
        <w:t>ument-</w:t>
      </w:r>
      <w:bookmarkEnd w:id="20"/>
      <w:bookmarkEnd w:id="21"/>
      <w:r w:rsidR="00E90C69" w:rsidRPr="00E638DD">
        <w:t>Histor</w:t>
      </w:r>
      <w:r w:rsidR="00E90C69">
        <w:t>y</w:t>
      </w:r>
      <w:bookmarkEnd w:id="22"/>
      <w:bookmarkEnd w:id="23"/>
    </w:p>
    <w:p w:rsidR="00657090" w:rsidRPr="00E638DD" w:rsidRDefault="00657090" w:rsidP="00392D00">
      <w:pPr>
        <w:pStyle w:val="AABStandardPDist33"/>
      </w:pPr>
    </w:p>
    <w:p w:rsidR="00425811" w:rsidRPr="00E638DD" w:rsidRDefault="00425811" w:rsidP="00392D00">
      <w:pPr>
        <w:pStyle w:val="AABStandardPDist33"/>
      </w:pPr>
    </w:p>
    <w:p w:rsidR="00425811" w:rsidRPr="00E638DD" w:rsidRDefault="00425811" w:rsidP="00392D00">
      <w:pPr>
        <w:pStyle w:val="AABStandardPDist33"/>
      </w:pPr>
    </w:p>
    <w:p w:rsidR="00657090" w:rsidRPr="00E638DD" w:rsidRDefault="00E90C69" w:rsidP="00392D00">
      <w:pPr>
        <w:pStyle w:val="HBN1Header2"/>
      </w:pPr>
      <w:bookmarkStart w:id="24" w:name="_Toc379383044"/>
      <w:bookmarkStart w:id="25" w:name="_Toc379383970"/>
      <w:r>
        <w:t>Policies</w:t>
      </w:r>
      <w:bookmarkEnd w:id="24"/>
      <w:bookmarkEnd w:id="25"/>
    </w:p>
    <w:tbl>
      <w:tblPr>
        <w:tblW w:w="1005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567"/>
        <w:gridCol w:w="9484"/>
      </w:tblGrid>
      <w:tr w:rsidR="00425811" w:rsidRPr="00E638DD" w:rsidTr="00425811">
        <w:trPr>
          <w:tblHeader/>
        </w:trPr>
        <w:tc>
          <w:tcPr>
            <w:tcW w:w="567" w:type="dxa"/>
            <w:shd w:val="clear" w:color="auto" w:fill="8DB3E2" w:themeFill="text2" w:themeFillTint="66"/>
            <w:tcMar>
              <w:right w:w="28" w:type="dxa"/>
            </w:tcMar>
          </w:tcPr>
          <w:p w:rsidR="00425811" w:rsidRPr="00E638DD" w:rsidRDefault="00425811" w:rsidP="009C5B16">
            <w:pPr>
              <w:pStyle w:val="XABStandard9PDist33Header001"/>
              <w:jc w:val="right"/>
            </w:pPr>
            <w:r w:rsidRPr="00E638DD">
              <w:t>N</w:t>
            </w:r>
            <w:r w:rsidR="009C5B16">
              <w:t>o</w:t>
            </w:r>
            <w:r w:rsidRPr="00E638DD">
              <w:t>.</w:t>
            </w:r>
          </w:p>
        </w:tc>
        <w:tc>
          <w:tcPr>
            <w:tcW w:w="9484" w:type="dxa"/>
            <w:shd w:val="clear" w:color="auto" w:fill="8DB3E2" w:themeFill="text2" w:themeFillTint="66"/>
          </w:tcPr>
          <w:p w:rsidR="00425811" w:rsidRPr="00E638DD" w:rsidRDefault="009C5B16" w:rsidP="00425811">
            <w:pPr>
              <w:pStyle w:val="XABStandard9PDist33Header001"/>
            </w:pPr>
            <w:r>
              <w:t>Guidelines</w:t>
            </w:r>
          </w:p>
        </w:tc>
      </w:tr>
      <w:tr w:rsidR="00425811" w:rsidRPr="00E638DD" w:rsidTr="00425811">
        <w:tc>
          <w:tcPr>
            <w:tcW w:w="567" w:type="dxa"/>
            <w:tcMar>
              <w:top w:w="0" w:type="dxa"/>
              <w:bottom w:w="0" w:type="dxa"/>
            </w:tcMar>
          </w:tcPr>
          <w:p w:rsidR="00425811" w:rsidRPr="00E638DD" w:rsidRDefault="00425811" w:rsidP="00425811">
            <w:pPr>
              <w:pStyle w:val="ABBStandard9PDist33FTList006"/>
              <w:numPr>
                <w:ilvl w:val="0"/>
                <w:numId w:val="251"/>
              </w:numPr>
            </w:pPr>
          </w:p>
        </w:tc>
        <w:tc>
          <w:tcPr>
            <w:tcW w:w="9484" w:type="dxa"/>
          </w:tcPr>
          <w:p w:rsidR="00425811" w:rsidRPr="00E638DD" w:rsidRDefault="00AC1B86" w:rsidP="00425811">
            <w:pPr>
              <w:pStyle w:val="ABBStandard9PDist33"/>
            </w:pPr>
            <w:r w:rsidRPr="00E638DD">
              <w:t>—</w:t>
            </w:r>
          </w:p>
        </w:tc>
      </w:tr>
    </w:tbl>
    <w:p w:rsidR="00425811" w:rsidRPr="00E638DD" w:rsidRDefault="00425811" w:rsidP="00425811">
      <w:pPr>
        <w:pStyle w:val="XAEStandard9SubScriptTab"/>
      </w:pPr>
      <w:bookmarkStart w:id="26" w:name="_Toc378816304"/>
      <w:bookmarkStart w:id="27" w:name="_Toc378822850"/>
      <w:bookmarkStart w:id="28" w:name="_Toc379382908"/>
      <w:bookmarkStart w:id="29" w:name="_Toc379384049"/>
      <w:r w:rsidRPr="00E638DD">
        <w:t xml:space="preserve">Tab. </w:t>
      </w:r>
      <w:r w:rsidR="00E74D22" w:rsidRPr="00E638DD">
        <w:fldChar w:fldCharType="begin"/>
      </w:r>
      <w:r w:rsidR="00E74D22" w:rsidRPr="00E638DD">
        <w:instrText xml:space="preserve"> SEQ Table \* ARABIC </w:instrText>
      </w:r>
      <w:r w:rsidR="00E74D22" w:rsidRPr="00E638DD">
        <w:fldChar w:fldCharType="separate"/>
      </w:r>
      <w:r w:rsidR="00B91AB6">
        <w:rPr>
          <w:noProof/>
        </w:rPr>
        <w:t>4</w:t>
      </w:r>
      <w:r w:rsidR="00E74D22" w:rsidRPr="00E638DD">
        <w:fldChar w:fldCharType="end"/>
      </w:r>
      <w:r w:rsidRPr="00E638DD">
        <w:tab/>
        <w:t>-</w:t>
      </w:r>
      <w:r w:rsidRPr="00E638DD">
        <w:tab/>
      </w:r>
      <w:bookmarkEnd w:id="26"/>
      <w:bookmarkEnd w:id="27"/>
      <w:r w:rsidR="009C5B16">
        <w:t>Guidelines</w:t>
      </w:r>
      <w:bookmarkEnd w:id="28"/>
      <w:bookmarkEnd w:id="29"/>
    </w:p>
    <w:p w:rsidR="00425811" w:rsidRPr="00E638DD" w:rsidRDefault="00425811" w:rsidP="00392D00">
      <w:pPr>
        <w:pStyle w:val="AABStandardPDist33"/>
      </w:pPr>
    </w:p>
    <w:p w:rsidR="00425811" w:rsidRPr="00E638DD" w:rsidRDefault="00425811" w:rsidP="00392D00">
      <w:pPr>
        <w:pStyle w:val="AABStandardPDist33"/>
      </w:pPr>
    </w:p>
    <w:p w:rsidR="00425811" w:rsidRPr="00E638DD" w:rsidRDefault="00425811" w:rsidP="00392D00">
      <w:pPr>
        <w:pStyle w:val="AABStandardPDist33"/>
      </w:pPr>
    </w:p>
    <w:p w:rsidR="00425811" w:rsidRPr="00E638DD" w:rsidRDefault="009C5B16" w:rsidP="009C5B16">
      <w:pPr>
        <w:pStyle w:val="HBN1Header2"/>
      </w:pPr>
      <w:bookmarkStart w:id="30" w:name="_Toc309139364"/>
      <w:bookmarkStart w:id="31" w:name="_Toc379383045"/>
      <w:bookmarkStart w:id="32" w:name="_Toc379383971"/>
      <w:r w:rsidRPr="00985668">
        <w:t xml:space="preserve">Cross </w:t>
      </w:r>
      <w:r>
        <w:t>R</w:t>
      </w:r>
      <w:r w:rsidRPr="00985668">
        <w:t>eference</w:t>
      </w:r>
      <w:bookmarkEnd w:id="30"/>
      <w:r>
        <w:t>s</w:t>
      </w:r>
      <w:bookmarkEnd w:id="31"/>
      <w:bookmarkEnd w:id="32"/>
    </w:p>
    <w:tbl>
      <w:tblPr>
        <w:tblW w:w="1005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567"/>
        <w:gridCol w:w="4522"/>
        <w:gridCol w:w="4962"/>
      </w:tblGrid>
      <w:tr w:rsidR="00AC1B86" w:rsidRPr="00E638DD" w:rsidTr="00AC1B86">
        <w:trPr>
          <w:tblHeader/>
        </w:trPr>
        <w:tc>
          <w:tcPr>
            <w:tcW w:w="567" w:type="dxa"/>
            <w:shd w:val="clear" w:color="auto" w:fill="8DB3E2" w:themeFill="text2" w:themeFillTint="66"/>
            <w:tcMar>
              <w:right w:w="28" w:type="dxa"/>
            </w:tcMar>
          </w:tcPr>
          <w:p w:rsidR="00AC1B86" w:rsidRPr="00E638DD" w:rsidRDefault="00AC1B86" w:rsidP="009C5B16">
            <w:pPr>
              <w:pStyle w:val="XABStandard9PDist33Header001"/>
              <w:jc w:val="right"/>
            </w:pPr>
            <w:r w:rsidRPr="00E638DD">
              <w:t>N</w:t>
            </w:r>
            <w:r w:rsidR="009C5B16">
              <w:t>o</w:t>
            </w:r>
            <w:r w:rsidRPr="00E638DD">
              <w:t>.</w:t>
            </w:r>
          </w:p>
        </w:tc>
        <w:tc>
          <w:tcPr>
            <w:tcW w:w="4522" w:type="dxa"/>
            <w:shd w:val="clear" w:color="auto" w:fill="8DB3E2" w:themeFill="text2" w:themeFillTint="66"/>
          </w:tcPr>
          <w:p w:rsidR="00AC1B86" w:rsidRPr="00E638DD" w:rsidRDefault="009C5B16" w:rsidP="009C5B16">
            <w:pPr>
              <w:pStyle w:val="XABStandard9PDist33Header001"/>
            </w:pPr>
            <w:r>
              <w:t>Reference Number</w:t>
            </w:r>
            <w:r w:rsidR="00AC1B86" w:rsidRPr="00E638DD">
              <w:t xml:space="preserve"> / Do</w:t>
            </w:r>
            <w:r>
              <w:t>c</w:t>
            </w:r>
            <w:r w:rsidR="00AC1B86" w:rsidRPr="00E638DD">
              <w:t>ument</w:t>
            </w:r>
            <w:r>
              <w:t xml:space="preserve"> Key</w:t>
            </w:r>
            <w:r w:rsidR="00AC1B86" w:rsidRPr="00E638DD">
              <w:t xml:space="preserve"> / </w:t>
            </w:r>
            <w:r>
              <w:t>File N</w:t>
            </w:r>
            <w:r w:rsidR="00AC1B86" w:rsidRPr="00E638DD">
              <w:t>ame</w:t>
            </w:r>
          </w:p>
        </w:tc>
        <w:tc>
          <w:tcPr>
            <w:tcW w:w="4962" w:type="dxa"/>
            <w:shd w:val="clear" w:color="auto" w:fill="8DB3E2" w:themeFill="text2" w:themeFillTint="66"/>
          </w:tcPr>
          <w:p w:rsidR="00AC1B86" w:rsidRPr="00E638DD" w:rsidRDefault="009C5B16" w:rsidP="00425811">
            <w:pPr>
              <w:pStyle w:val="XABStandard9PDist33Header001"/>
            </w:pPr>
            <w:r>
              <w:t>Title</w:t>
            </w:r>
          </w:p>
        </w:tc>
      </w:tr>
      <w:tr w:rsidR="00AC1B86" w:rsidRPr="00E638DD" w:rsidTr="00AC1B86">
        <w:tc>
          <w:tcPr>
            <w:tcW w:w="567" w:type="dxa"/>
            <w:tcMar>
              <w:top w:w="0" w:type="dxa"/>
              <w:bottom w:w="0" w:type="dxa"/>
            </w:tcMar>
          </w:tcPr>
          <w:p w:rsidR="00AC1B86" w:rsidRPr="00E638DD" w:rsidRDefault="00AC1B86" w:rsidP="00AC1B86">
            <w:pPr>
              <w:pStyle w:val="ABBStandard9PDist33FTList006"/>
              <w:numPr>
                <w:ilvl w:val="0"/>
                <w:numId w:val="252"/>
              </w:numPr>
            </w:pPr>
          </w:p>
        </w:tc>
        <w:tc>
          <w:tcPr>
            <w:tcW w:w="4522" w:type="dxa"/>
          </w:tcPr>
          <w:p w:rsidR="00AC1B86" w:rsidRPr="00E638DD" w:rsidRDefault="00B91AB6" w:rsidP="00AC1B86">
            <w:pPr>
              <w:pStyle w:val="ABBStandard9PDist33"/>
            </w:pPr>
            <w:r>
              <w:t>3-119663-00-0 – V02</w:t>
            </w:r>
          </w:p>
        </w:tc>
        <w:tc>
          <w:tcPr>
            <w:tcW w:w="4962" w:type="dxa"/>
          </w:tcPr>
          <w:p w:rsidR="00AC1B86" w:rsidRPr="00E638DD" w:rsidRDefault="00B91AB6" w:rsidP="00425811">
            <w:pPr>
              <w:pStyle w:val="ABBStandard9PDist33"/>
            </w:pPr>
            <w:r>
              <w:t>P&amp;ID</w:t>
            </w:r>
          </w:p>
        </w:tc>
      </w:tr>
    </w:tbl>
    <w:p w:rsidR="00425811" w:rsidRPr="00E638DD" w:rsidRDefault="00425811" w:rsidP="00425811">
      <w:pPr>
        <w:pStyle w:val="XAEStandard9SubScriptTab"/>
      </w:pPr>
      <w:bookmarkStart w:id="33" w:name="_Toc378816305"/>
      <w:bookmarkStart w:id="34" w:name="_Toc378822851"/>
      <w:bookmarkStart w:id="35" w:name="_Toc379382909"/>
      <w:bookmarkStart w:id="36" w:name="_Toc379384050"/>
      <w:r w:rsidRPr="00E638DD">
        <w:t xml:space="preserve">Tab. </w:t>
      </w:r>
      <w:r w:rsidR="00E74D22" w:rsidRPr="00E638DD">
        <w:fldChar w:fldCharType="begin"/>
      </w:r>
      <w:r w:rsidR="00E74D22" w:rsidRPr="00E638DD">
        <w:instrText xml:space="preserve"> SEQ Table \* ARABIC </w:instrText>
      </w:r>
      <w:r w:rsidR="00E74D22" w:rsidRPr="00E638DD">
        <w:fldChar w:fldCharType="separate"/>
      </w:r>
      <w:r w:rsidR="00B91AB6">
        <w:rPr>
          <w:noProof/>
        </w:rPr>
        <w:t>5</w:t>
      </w:r>
      <w:r w:rsidR="00E74D22" w:rsidRPr="00E638DD">
        <w:fldChar w:fldCharType="end"/>
      </w:r>
      <w:r w:rsidRPr="00E638DD">
        <w:tab/>
        <w:t>-</w:t>
      </w:r>
      <w:r w:rsidRPr="00E638DD">
        <w:tab/>
      </w:r>
      <w:bookmarkEnd w:id="33"/>
      <w:bookmarkEnd w:id="34"/>
      <w:r w:rsidR="009C5B16" w:rsidRPr="00985668">
        <w:t xml:space="preserve">Cross </w:t>
      </w:r>
      <w:r w:rsidR="009C5B16">
        <w:t>R</w:t>
      </w:r>
      <w:r w:rsidR="009C5B16" w:rsidRPr="00985668">
        <w:t>eference</w:t>
      </w:r>
      <w:r w:rsidR="009C5B16">
        <w:t>s</w:t>
      </w:r>
      <w:bookmarkEnd w:id="35"/>
      <w:bookmarkEnd w:id="36"/>
    </w:p>
    <w:p w:rsidR="00425811" w:rsidRPr="00E638DD" w:rsidRDefault="00425811" w:rsidP="00392D00">
      <w:pPr>
        <w:pStyle w:val="AABStandardPDist33"/>
      </w:pPr>
    </w:p>
    <w:p w:rsidR="00AC1B86" w:rsidRPr="00E638DD" w:rsidRDefault="00AC1B86" w:rsidP="00392D00">
      <w:pPr>
        <w:pStyle w:val="AABStandardPDist33"/>
      </w:pPr>
    </w:p>
    <w:p w:rsidR="00AC1B86" w:rsidRPr="00E638DD" w:rsidRDefault="00AC1B86" w:rsidP="00392D00">
      <w:pPr>
        <w:pStyle w:val="AABStandardPDist33"/>
      </w:pPr>
    </w:p>
    <w:p w:rsidR="00AC1B86" w:rsidRPr="00E638DD" w:rsidRDefault="009C5B16" w:rsidP="00765782">
      <w:pPr>
        <w:pStyle w:val="HBN1Header2"/>
      </w:pPr>
      <w:bookmarkStart w:id="37" w:name="_Toc40074757"/>
      <w:bookmarkStart w:id="38" w:name="_Toc309128241"/>
      <w:bookmarkStart w:id="39" w:name="_Toc309139365"/>
      <w:bookmarkStart w:id="40" w:name="_Toc379383046"/>
      <w:bookmarkStart w:id="41" w:name="_Toc379383972"/>
      <w:r w:rsidRPr="00985668">
        <w:t>Ref</w:t>
      </w:r>
      <w:bookmarkEnd w:id="37"/>
      <w:r w:rsidRPr="00985668">
        <w:t xml:space="preserve">erence </w:t>
      </w:r>
      <w:r>
        <w:t>T</w:t>
      </w:r>
      <w:r w:rsidRPr="00985668">
        <w:t xml:space="preserve">able </w:t>
      </w:r>
      <w:r>
        <w:t>User Requirement</w:t>
      </w:r>
      <w:r w:rsidRPr="00985668">
        <w:t xml:space="preserve"> </w:t>
      </w:r>
      <w:r>
        <w:t>S</w:t>
      </w:r>
      <w:r w:rsidRPr="00985668">
        <w:t xml:space="preserve">pecification vs. </w:t>
      </w:r>
      <w:r>
        <w:t>F</w:t>
      </w:r>
      <w:r w:rsidRPr="00985668">
        <w:t xml:space="preserve">unctional </w:t>
      </w:r>
      <w:r>
        <w:t>S</w:t>
      </w:r>
      <w:r w:rsidRPr="00985668">
        <w:t>pecification</w:t>
      </w:r>
      <w:bookmarkEnd w:id="38"/>
      <w:bookmarkEnd w:id="39"/>
      <w:bookmarkEnd w:id="40"/>
      <w:bookmarkEnd w:id="41"/>
    </w:p>
    <w:tbl>
      <w:tblPr>
        <w:tblW w:w="1005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567"/>
        <w:gridCol w:w="4522"/>
        <w:gridCol w:w="4962"/>
      </w:tblGrid>
      <w:tr w:rsidR="00AC1B86" w:rsidRPr="00E638DD" w:rsidTr="00AC1B86">
        <w:trPr>
          <w:tblHeader/>
        </w:trPr>
        <w:tc>
          <w:tcPr>
            <w:tcW w:w="567" w:type="dxa"/>
            <w:shd w:val="clear" w:color="auto" w:fill="8DB3E2" w:themeFill="text2" w:themeFillTint="66"/>
            <w:tcMar>
              <w:right w:w="28" w:type="dxa"/>
            </w:tcMar>
          </w:tcPr>
          <w:p w:rsidR="00AC1B86" w:rsidRPr="00E638DD" w:rsidRDefault="00AC1B86" w:rsidP="00765782">
            <w:pPr>
              <w:pStyle w:val="XABStandard9PDist33Header001"/>
              <w:jc w:val="right"/>
            </w:pPr>
            <w:r w:rsidRPr="00E638DD">
              <w:t>N</w:t>
            </w:r>
            <w:r w:rsidR="00765782">
              <w:t>o</w:t>
            </w:r>
            <w:r w:rsidRPr="00E638DD">
              <w:t>.</w:t>
            </w:r>
          </w:p>
        </w:tc>
        <w:tc>
          <w:tcPr>
            <w:tcW w:w="4522" w:type="dxa"/>
            <w:shd w:val="clear" w:color="auto" w:fill="8DB3E2" w:themeFill="text2" w:themeFillTint="66"/>
          </w:tcPr>
          <w:p w:rsidR="00AC1B86" w:rsidRPr="00E638DD" w:rsidRDefault="00765782" w:rsidP="00AC1B86">
            <w:pPr>
              <w:pStyle w:val="XABStandard9PDist33Header001"/>
            </w:pPr>
            <w:r>
              <w:t>User Requirement Specification</w:t>
            </w:r>
          </w:p>
        </w:tc>
        <w:tc>
          <w:tcPr>
            <w:tcW w:w="4962" w:type="dxa"/>
            <w:shd w:val="clear" w:color="auto" w:fill="8DB3E2" w:themeFill="text2" w:themeFillTint="66"/>
          </w:tcPr>
          <w:p w:rsidR="00AC1B86" w:rsidRPr="00E638DD" w:rsidRDefault="00765782" w:rsidP="00AC1B86">
            <w:pPr>
              <w:pStyle w:val="XABStandard9PDist33Header001"/>
            </w:pPr>
            <w:r>
              <w:t>F</w:t>
            </w:r>
            <w:r w:rsidRPr="00985668">
              <w:t xml:space="preserve">unctional </w:t>
            </w:r>
            <w:r>
              <w:t>S</w:t>
            </w:r>
            <w:r w:rsidRPr="00985668">
              <w:t>pecification</w:t>
            </w:r>
          </w:p>
        </w:tc>
      </w:tr>
      <w:tr w:rsidR="00AC1B86" w:rsidRPr="00E638DD" w:rsidTr="00AC1B86">
        <w:tc>
          <w:tcPr>
            <w:tcW w:w="567" w:type="dxa"/>
            <w:tcMar>
              <w:top w:w="0" w:type="dxa"/>
              <w:bottom w:w="0" w:type="dxa"/>
            </w:tcMar>
          </w:tcPr>
          <w:p w:rsidR="00AC1B86" w:rsidRPr="00E638DD" w:rsidRDefault="00AC1B86" w:rsidP="00AC1B86">
            <w:pPr>
              <w:pStyle w:val="ABBStandard9PDist33FTList006"/>
              <w:numPr>
                <w:ilvl w:val="0"/>
                <w:numId w:val="253"/>
              </w:numPr>
            </w:pPr>
          </w:p>
        </w:tc>
        <w:tc>
          <w:tcPr>
            <w:tcW w:w="4522" w:type="dxa"/>
          </w:tcPr>
          <w:p w:rsidR="00AC1B86" w:rsidRPr="00E638DD" w:rsidRDefault="00B91AB6" w:rsidP="00AC1B86">
            <w:pPr>
              <w:pStyle w:val="ABBStandard9PDist33"/>
            </w:pPr>
            <w:r>
              <w:t>N.A.</w:t>
            </w:r>
          </w:p>
        </w:tc>
        <w:tc>
          <w:tcPr>
            <w:tcW w:w="4962" w:type="dxa"/>
          </w:tcPr>
          <w:p w:rsidR="00AC1B86" w:rsidRPr="00E638DD" w:rsidRDefault="00AC1B86" w:rsidP="00AC1B86">
            <w:pPr>
              <w:pStyle w:val="ABBStandard9PDist33"/>
            </w:pPr>
            <w:r w:rsidRPr="00E638DD">
              <w:t>—</w:t>
            </w:r>
          </w:p>
        </w:tc>
      </w:tr>
    </w:tbl>
    <w:p w:rsidR="00AC1B86" w:rsidRPr="00E638DD" w:rsidRDefault="00AC1B86" w:rsidP="00AC1B86">
      <w:pPr>
        <w:pStyle w:val="XAEStandard9SubScriptTab"/>
      </w:pPr>
      <w:bookmarkStart w:id="42" w:name="_Toc378816306"/>
      <w:bookmarkStart w:id="43" w:name="_Toc378822852"/>
      <w:bookmarkStart w:id="44" w:name="_Toc379382910"/>
      <w:bookmarkStart w:id="45" w:name="_Toc379384051"/>
      <w:r w:rsidRPr="00E638DD">
        <w:t xml:space="preserve">Tab. </w:t>
      </w:r>
      <w:r w:rsidR="00E74D22" w:rsidRPr="00E638DD">
        <w:fldChar w:fldCharType="begin"/>
      </w:r>
      <w:r w:rsidR="00E74D22" w:rsidRPr="00E638DD">
        <w:instrText xml:space="preserve"> SEQ Table \* ARABIC </w:instrText>
      </w:r>
      <w:r w:rsidR="00E74D22" w:rsidRPr="00E638DD">
        <w:fldChar w:fldCharType="separate"/>
      </w:r>
      <w:r w:rsidR="00B91AB6">
        <w:rPr>
          <w:noProof/>
        </w:rPr>
        <w:t>6</w:t>
      </w:r>
      <w:r w:rsidR="00E74D22" w:rsidRPr="00E638DD">
        <w:fldChar w:fldCharType="end"/>
      </w:r>
      <w:r w:rsidRPr="00E638DD">
        <w:tab/>
        <w:t>-</w:t>
      </w:r>
      <w:r w:rsidRPr="00E638DD">
        <w:tab/>
      </w:r>
      <w:bookmarkEnd w:id="42"/>
      <w:bookmarkEnd w:id="43"/>
      <w:r w:rsidR="00765782" w:rsidRPr="00985668">
        <w:t xml:space="preserve">Reference </w:t>
      </w:r>
      <w:r w:rsidR="00765782">
        <w:t>T</w:t>
      </w:r>
      <w:r w:rsidR="00765782" w:rsidRPr="00985668">
        <w:t xml:space="preserve">able </w:t>
      </w:r>
      <w:r w:rsidR="00765782">
        <w:t>URS</w:t>
      </w:r>
      <w:r w:rsidR="00765782" w:rsidRPr="00985668">
        <w:t xml:space="preserve"> vs. </w:t>
      </w:r>
      <w:r w:rsidR="00765782">
        <w:t>FS</w:t>
      </w:r>
      <w:bookmarkEnd w:id="44"/>
      <w:bookmarkEnd w:id="45"/>
    </w:p>
    <w:p w:rsidR="00AC1B86" w:rsidRPr="00E638DD" w:rsidRDefault="00AC1B86" w:rsidP="00392D00">
      <w:pPr>
        <w:pStyle w:val="AABStandardPDist33"/>
      </w:pPr>
    </w:p>
    <w:p w:rsidR="00AC1B86" w:rsidRPr="00E638DD" w:rsidRDefault="00AC1B86" w:rsidP="00392D00">
      <w:pPr>
        <w:pStyle w:val="AABStandardPDist33"/>
      </w:pPr>
    </w:p>
    <w:p w:rsidR="00AC1B86" w:rsidRPr="00E638DD" w:rsidRDefault="00AC1B86" w:rsidP="00392D00">
      <w:pPr>
        <w:pStyle w:val="AABStandardPDist33"/>
      </w:pPr>
    </w:p>
    <w:p w:rsidR="00AC1B86" w:rsidRPr="00E638DD" w:rsidRDefault="00765782" w:rsidP="009C5B16">
      <w:pPr>
        <w:pStyle w:val="HBN1Header2"/>
      </w:pPr>
      <w:bookmarkStart w:id="46" w:name="_Toc309139366"/>
      <w:bookmarkStart w:id="47" w:name="_Toc379383047"/>
      <w:bookmarkStart w:id="48" w:name="_Toc379383973"/>
      <w:r w:rsidRPr="00985668">
        <w:t xml:space="preserve">Differences to </w:t>
      </w:r>
      <w:r>
        <w:t>User Requirement</w:t>
      </w:r>
      <w:r w:rsidRPr="00985668">
        <w:t xml:space="preserve"> </w:t>
      </w:r>
      <w:r>
        <w:t>S</w:t>
      </w:r>
      <w:r w:rsidRPr="00985668">
        <w:t>pecification</w:t>
      </w:r>
      <w:bookmarkEnd w:id="46"/>
      <w:bookmarkEnd w:id="47"/>
      <w:bookmarkEnd w:id="48"/>
    </w:p>
    <w:tbl>
      <w:tblPr>
        <w:tblW w:w="1005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567"/>
        <w:gridCol w:w="4522"/>
        <w:gridCol w:w="4962"/>
      </w:tblGrid>
      <w:tr w:rsidR="00AC1B86" w:rsidRPr="00E638DD" w:rsidTr="00AC1B86">
        <w:trPr>
          <w:tblHeader/>
        </w:trPr>
        <w:tc>
          <w:tcPr>
            <w:tcW w:w="567" w:type="dxa"/>
            <w:shd w:val="clear" w:color="auto" w:fill="8DB3E2" w:themeFill="text2" w:themeFillTint="66"/>
            <w:tcMar>
              <w:right w:w="28" w:type="dxa"/>
            </w:tcMar>
          </w:tcPr>
          <w:p w:rsidR="00AC1B86" w:rsidRPr="00E638DD" w:rsidRDefault="00AC1B86" w:rsidP="00765782">
            <w:pPr>
              <w:pStyle w:val="XABStandard9PDist33Header001"/>
              <w:jc w:val="right"/>
            </w:pPr>
            <w:r w:rsidRPr="00E638DD">
              <w:t>N</w:t>
            </w:r>
            <w:r w:rsidR="00765782">
              <w:t>o</w:t>
            </w:r>
            <w:r w:rsidRPr="00E638DD">
              <w:t>.</w:t>
            </w:r>
          </w:p>
        </w:tc>
        <w:tc>
          <w:tcPr>
            <w:tcW w:w="4522" w:type="dxa"/>
            <w:shd w:val="clear" w:color="auto" w:fill="8DB3E2" w:themeFill="text2" w:themeFillTint="66"/>
          </w:tcPr>
          <w:p w:rsidR="00AC1B86" w:rsidRPr="00E638DD" w:rsidRDefault="00765782" w:rsidP="00B53B05">
            <w:pPr>
              <w:pStyle w:val="XABStandard9PDist33Header001"/>
            </w:pPr>
            <w:r w:rsidRPr="00E90C69">
              <w:t xml:space="preserve">Concerned </w:t>
            </w:r>
            <w:r>
              <w:t>P</w:t>
            </w:r>
            <w:r w:rsidRPr="00E90C69">
              <w:t xml:space="preserve">arts of </w:t>
            </w:r>
            <w:r>
              <w:t>D</w:t>
            </w:r>
            <w:r w:rsidRPr="00E90C69">
              <w:t>ocument</w:t>
            </w:r>
          </w:p>
        </w:tc>
        <w:tc>
          <w:tcPr>
            <w:tcW w:w="4962" w:type="dxa"/>
            <w:shd w:val="clear" w:color="auto" w:fill="8DB3E2" w:themeFill="text2" w:themeFillTint="66"/>
          </w:tcPr>
          <w:p w:rsidR="00AC1B86" w:rsidRPr="00E638DD" w:rsidRDefault="00765782" w:rsidP="00765782">
            <w:pPr>
              <w:pStyle w:val="XABStandard9PDist33Header001"/>
            </w:pPr>
            <w:r w:rsidRPr="00765782">
              <w:t xml:space="preserve">Reason of </w:t>
            </w:r>
            <w:r>
              <w:t>D</w:t>
            </w:r>
            <w:r w:rsidRPr="00765782">
              <w:t>ifference</w:t>
            </w:r>
          </w:p>
        </w:tc>
      </w:tr>
      <w:tr w:rsidR="00AC1B86" w:rsidRPr="00E638DD" w:rsidTr="00AC1B86">
        <w:tc>
          <w:tcPr>
            <w:tcW w:w="567" w:type="dxa"/>
            <w:tcMar>
              <w:top w:w="0" w:type="dxa"/>
              <w:bottom w:w="0" w:type="dxa"/>
            </w:tcMar>
          </w:tcPr>
          <w:p w:rsidR="00AC1B86" w:rsidRPr="00E638DD" w:rsidRDefault="00AC1B86" w:rsidP="00AC1B86">
            <w:pPr>
              <w:pStyle w:val="ABBStandard9PDist33FTList006"/>
              <w:numPr>
                <w:ilvl w:val="0"/>
                <w:numId w:val="254"/>
              </w:numPr>
            </w:pPr>
          </w:p>
        </w:tc>
        <w:tc>
          <w:tcPr>
            <w:tcW w:w="4522" w:type="dxa"/>
          </w:tcPr>
          <w:p w:rsidR="00AC1B86" w:rsidRPr="00E638DD" w:rsidRDefault="00B91AB6" w:rsidP="00AC1B86">
            <w:pPr>
              <w:pStyle w:val="ABBStandard9PDist33"/>
            </w:pPr>
            <w:r>
              <w:t>N.A.</w:t>
            </w:r>
          </w:p>
        </w:tc>
        <w:tc>
          <w:tcPr>
            <w:tcW w:w="4962" w:type="dxa"/>
          </w:tcPr>
          <w:p w:rsidR="00AC1B86" w:rsidRPr="00E638DD" w:rsidRDefault="00AC1B86" w:rsidP="00AC1B86">
            <w:pPr>
              <w:pStyle w:val="ABBStandard9PDist33"/>
            </w:pPr>
            <w:r w:rsidRPr="00E638DD">
              <w:t>—</w:t>
            </w:r>
          </w:p>
        </w:tc>
      </w:tr>
    </w:tbl>
    <w:p w:rsidR="00AC1B86" w:rsidRPr="00E638DD" w:rsidRDefault="00AC1B86" w:rsidP="00AC1B86">
      <w:pPr>
        <w:pStyle w:val="XAEStandard9SubScriptTab"/>
      </w:pPr>
      <w:bookmarkStart w:id="49" w:name="_Toc378816307"/>
      <w:bookmarkStart w:id="50" w:name="_Toc378822853"/>
      <w:bookmarkStart w:id="51" w:name="_Toc379382911"/>
      <w:bookmarkStart w:id="52" w:name="_Toc379384052"/>
      <w:r w:rsidRPr="00E638DD">
        <w:t xml:space="preserve">Tab. </w:t>
      </w:r>
      <w:r w:rsidR="00E74D22" w:rsidRPr="00E638DD">
        <w:fldChar w:fldCharType="begin"/>
      </w:r>
      <w:r w:rsidR="00E74D22" w:rsidRPr="00E638DD">
        <w:instrText xml:space="preserve"> SEQ Table \* ARABIC </w:instrText>
      </w:r>
      <w:r w:rsidR="00E74D22" w:rsidRPr="00E638DD">
        <w:fldChar w:fldCharType="separate"/>
      </w:r>
      <w:r w:rsidR="00B91AB6">
        <w:rPr>
          <w:noProof/>
        </w:rPr>
        <w:t>7</w:t>
      </w:r>
      <w:r w:rsidR="00E74D22" w:rsidRPr="00E638DD">
        <w:fldChar w:fldCharType="end"/>
      </w:r>
      <w:r w:rsidRPr="00E638DD">
        <w:tab/>
        <w:t>-</w:t>
      </w:r>
      <w:r w:rsidRPr="00E638DD">
        <w:tab/>
      </w:r>
      <w:bookmarkEnd w:id="49"/>
      <w:bookmarkEnd w:id="50"/>
      <w:r w:rsidR="00765782" w:rsidRPr="00985668">
        <w:t xml:space="preserve">Differences to </w:t>
      </w:r>
      <w:r w:rsidR="00765782">
        <w:t>URS</w:t>
      </w:r>
      <w:bookmarkEnd w:id="51"/>
      <w:bookmarkEnd w:id="52"/>
    </w:p>
    <w:p w:rsidR="00AC1B86" w:rsidRPr="00E638DD" w:rsidRDefault="00AC1B86" w:rsidP="00392D00">
      <w:pPr>
        <w:pStyle w:val="AABStandardPDist33"/>
      </w:pPr>
    </w:p>
    <w:p w:rsidR="005E20B7" w:rsidRPr="00E638DD" w:rsidRDefault="005E20B7" w:rsidP="00392D00">
      <w:pPr>
        <w:pStyle w:val="AABStandardPDist33"/>
      </w:pPr>
    </w:p>
    <w:p w:rsidR="005E20B7" w:rsidRPr="00E638DD" w:rsidRDefault="005E20B7" w:rsidP="00392D00">
      <w:pPr>
        <w:pStyle w:val="AABStandardPDist33"/>
      </w:pPr>
    </w:p>
    <w:p w:rsidR="005E20B7" w:rsidRPr="00E638DD" w:rsidRDefault="00983895" w:rsidP="009C5B16">
      <w:pPr>
        <w:pStyle w:val="HBN1Header2"/>
      </w:pPr>
      <w:bookmarkStart w:id="53" w:name="_Toc309128243"/>
      <w:bookmarkStart w:id="54" w:name="_Toc309139367"/>
      <w:bookmarkStart w:id="55" w:name="_Toc379383048"/>
      <w:bookmarkStart w:id="56" w:name="_Toc379383974"/>
      <w:r w:rsidRPr="00985668">
        <w:t xml:space="preserve">Status of </w:t>
      </w:r>
      <w:r>
        <w:t>C</w:t>
      </w:r>
      <w:r w:rsidRPr="00985668">
        <w:t>ontract</w:t>
      </w:r>
      <w:bookmarkEnd w:id="53"/>
      <w:bookmarkEnd w:id="54"/>
      <w:bookmarkEnd w:id="55"/>
      <w:bookmarkEnd w:id="56"/>
    </w:p>
    <w:p w:rsidR="005E20B7" w:rsidRPr="00E638DD" w:rsidRDefault="00983895" w:rsidP="009C5B16">
      <w:pPr>
        <w:pStyle w:val="HBN1Header3"/>
      </w:pPr>
      <w:bookmarkStart w:id="57" w:name="_Toc379383049"/>
      <w:bookmarkStart w:id="58" w:name="_Toc379383975"/>
      <w:r>
        <w:t>Functional Specification</w:t>
      </w:r>
      <w:r w:rsidR="005E20B7" w:rsidRPr="00E638DD">
        <w:t xml:space="preserve"> </w:t>
      </w:r>
      <w:r>
        <w:t>to be a</w:t>
      </w:r>
      <w:r w:rsidR="005E20B7" w:rsidRPr="00E638DD">
        <w:t xml:space="preserve"> </w:t>
      </w:r>
      <w:r>
        <w:t>c</w:t>
      </w:r>
      <w:r w:rsidR="005E20B7" w:rsidRPr="00E638DD">
        <w:t xml:space="preserve">entral </w:t>
      </w:r>
      <w:r>
        <w:t>Part of the Contract</w:t>
      </w:r>
      <w:bookmarkEnd w:id="57"/>
      <w:bookmarkEnd w:id="58"/>
    </w:p>
    <w:p w:rsidR="00B91AB6" w:rsidRDefault="00B91AB6" w:rsidP="00B91AB6">
      <w:pPr>
        <w:pStyle w:val="AABStandardPDist33"/>
      </w:pPr>
      <w:r>
        <w:t>The functional specification is obligatory for all contract partners. It describes all essential implementation features of the AZO Control System to be developed.</w:t>
      </w:r>
    </w:p>
    <w:p w:rsidR="00425811" w:rsidRPr="00E638DD" w:rsidRDefault="00B91AB6" w:rsidP="00B91AB6">
      <w:pPr>
        <w:pStyle w:val="AABStandardPDist33"/>
      </w:pPr>
      <w:r>
        <w:t xml:space="preserve">By approving this document, the customer accepts the proposed procedures. He especially accepts the functionality of the application explained in the chapters </w:t>
      </w:r>
      <w:r w:rsidRPr="00B91AB6">
        <w:rPr>
          <w:highlight w:val="yellow"/>
        </w:rPr>
        <w:t>3-6. The</w:t>
      </w:r>
      <w:r>
        <w:t xml:space="preserve"> specified scope of functions and data totally describes the application</w:t>
      </w:r>
    </w:p>
    <w:p w:rsidR="005E20B7" w:rsidRPr="00E638DD" w:rsidRDefault="005E20B7" w:rsidP="00392D00">
      <w:pPr>
        <w:pStyle w:val="AABStandardPDist33"/>
      </w:pPr>
    </w:p>
    <w:p w:rsidR="005E20B7" w:rsidRPr="00E638DD" w:rsidRDefault="005E20B7" w:rsidP="00392D00">
      <w:pPr>
        <w:pStyle w:val="AABStandardPDist33"/>
      </w:pPr>
    </w:p>
    <w:p w:rsidR="005E20B7" w:rsidRPr="00E638DD" w:rsidRDefault="00F97397" w:rsidP="009C5B16">
      <w:pPr>
        <w:pStyle w:val="HBN1Header3"/>
      </w:pPr>
      <w:bookmarkStart w:id="59" w:name="_Toc379383050"/>
      <w:bookmarkStart w:id="60" w:name="_Toc379383976"/>
      <w:r>
        <w:t>Guidelines</w:t>
      </w:r>
      <w:bookmarkEnd w:id="59"/>
      <w:bookmarkEnd w:id="60"/>
    </w:p>
    <w:p w:rsidR="005E20B7" w:rsidRPr="00E638DD" w:rsidRDefault="00F97397" w:rsidP="000454EC">
      <w:pPr>
        <w:pStyle w:val="AAAStandard"/>
      </w:pPr>
      <w:r w:rsidRPr="00985668">
        <w:t xml:space="preserve">The Functional Specification </w:t>
      </w:r>
      <w:r>
        <w:t>has</w:t>
      </w:r>
      <w:r w:rsidRPr="00985668">
        <w:t xml:space="preserve"> to be kept current during the complete life cycle of the project.</w:t>
      </w:r>
    </w:p>
    <w:p w:rsidR="005E20B7" w:rsidRPr="00E638DD" w:rsidRDefault="005E20B7" w:rsidP="00392D00">
      <w:pPr>
        <w:pStyle w:val="AABStandardPDist33"/>
      </w:pPr>
    </w:p>
    <w:p w:rsidR="005E20B7" w:rsidRPr="00E638DD" w:rsidRDefault="005E20B7" w:rsidP="00392D00">
      <w:pPr>
        <w:pStyle w:val="AABStandardPDist33"/>
      </w:pPr>
    </w:p>
    <w:p w:rsidR="00392D00" w:rsidRPr="00E638DD" w:rsidRDefault="00392D00" w:rsidP="00392D00">
      <w:pPr>
        <w:pStyle w:val="AABStandardPDist33"/>
      </w:pPr>
    </w:p>
    <w:p w:rsidR="00392D00" w:rsidRPr="00E638DD" w:rsidRDefault="00FC392A" w:rsidP="009C5B16">
      <w:pPr>
        <w:pStyle w:val="HBN1Header2"/>
      </w:pPr>
      <w:bookmarkStart w:id="61" w:name="_Toc379383051"/>
      <w:bookmarkStart w:id="62" w:name="_Toc379383977"/>
      <w:r w:rsidRPr="00FC392A">
        <w:rPr>
          <w:lang w:val="de-DE"/>
        </w:rPr>
        <w:t>Development</w:t>
      </w:r>
      <w:bookmarkEnd w:id="61"/>
      <w:bookmarkEnd w:id="62"/>
      <w:r w:rsidR="00C70B40">
        <w:rPr>
          <w:lang w:val="de-DE"/>
        </w:rPr>
        <w:t xml:space="preserve"> Guidelines</w:t>
      </w:r>
    </w:p>
    <w:tbl>
      <w:tblPr>
        <w:tblStyle w:val="ac"/>
        <w:tblW w:w="9356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93"/>
        <w:gridCol w:w="8363"/>
      </w:tblGrid>
      <w:tr w:rsidR="00392D00" w:rsidRPr="00C70B40" w:rsidTr="00392D00">
        <w:tc>
          <w:tcPr>
            <w:tcW w:w="993" w:type="dxa"/>
            <w:vAlign w:val="center"/>
          </w:tcPr>
          <w:p w:rsidR="00392D00" w:rsidRPr="00E638DD" w:rsidRDefault="00392D00" w:rsidP="00392D00">
            <w:pPr>
              <w:ind w:left="-108"/>
              <w:rPr>
                <w:rFonts w:cs="Arial"/>
                <w:bCs/>
                <w:lang w:val="en-GB"/>
              </w:rPr>
            </w:pPr>
            <w:r w:rsidRPr="00E638DD">
              <w:rPr>
                <w:noProof/>
                <w:lang w:eastAsia="de-DE"/>
              </w:rPr>
              <w:drawing>
                <wp:inline distT="0" distB="0" distL="0" distR="0" wp14:anchorId="59264C1E" wp14:editId="2D4308D2">
                  <wp:extent cx="488315" cy="481965"/>
                  <wp:effectExtent l="0" t="0" r="6985" b="0"/>
                  <wp:docPr id="43" name="Grafik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315" cy="481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vAlign w:val="center"/>
          </w:tcPr>
          <w:p w:rsidR="00392D00" w:rsidRPr="00E638DD" w:rsidRDefault="00F97397" w:rsidP="00F97397">
            <w:pPr>
              <w:pStyle w:val="AABStandardPDist33"/>
              <w:ind w:left="-54"/>
              <w:rPr>
                <w:b/>
              </w:rPr>
            </w:pPr>
            <w:r w:rsidRPr="00985668">
              <w:rPr>
                <w:b/>
              </w:rPr>
              <w:t xml:space="preserve">Without written </w:t>
            </w:r>
            <w:r>
              <w:rPr>
                <w:b/>
              </w:rPr>
              <w:t>approval</w:t>
            </w:r>
            <w:r w:rsidRPr="00985668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Pr="00985668">
              <w:rPr>
                <w:b/>
              </w:rPr>
              <w:t xml:space="preserve"> the project manager, the </w:t>
            </w:r>
            <w:r>
              <w:rPr>
                <w:b/>
              </w:rPr>
              <w:t>equipment supplier</w:t>
            </w:r>
            <w:r w:rsidRPr="00985668">
              <w:rPr>
                <w:b/>
              </w:rPr>
              <w:t xml:space="preserve"> and the operating company </w:t>
            </w:r>
            <w:r>
              <w:rPr>
                <w:b/>
              </w:rPr>
              <w:t xml:space="preserve">development and </w:t>
            </w:r>
            <w:r w:rsidRPr="00985668">
              <w:rPr>
                <w:b/>
              </w:rPr>
              <w:t>implement</w:t>
            </w:r>
            <w:r>
              <w:rPr>
                <w:b/>
              </w:rPr>
              <w:t>ation cannot</w:t>
            </w:r>
            <w:r w:rsidRPr="00985668">
              <w:rPr>
                <w:b/>
              </w:rPr>
              <w:t xml:space="preserve"> </w:t>
            </w:r>
            <w:r>
              <w:rPr>
                <w:b/>
              </w:rPr>
              <w:t>start</w:t>
            </w:r>
            <w:r w:rsidRPr="00985668">
              <w:rPr>
                <w:b/>
              </w:rPr>
              <w:t>!</w:t>
            </w:r>
          </w:p>
        </w:tc>
      </w:tr>
    </w:tbl>
    <w:p w:rsidR="00392D00" w:rsidRPr="00E638DD" w:rsidRDefault="00392D00" w:rsidP="00392D00">
      <w:pPr>
        <w:pStyle w:val="AABStandardPDist33"/>
      </w:pPr>
    </w:p>
    <w:p w:rsidR="00392D00" w:rsidRPr="00E638DD" w:rsidRDefault="00392D00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B41502" w:rsidRPr="00B41502" w:rsidRDefault="00B41502" w:rsidP="00B41502">
      <w:pPr>
        <w:pStyle w:val="HBN1Header1"/>
      </w:pPr>
      <w:bookmarkStart w:id="63" w:name="_Toc379383052"/>
      <w:bookmarkStart w:id="64" w:name="_Toc379383978"/>
      <w:bookmarkStart w:id="65" w:name="_Toc40074763"/>
      <w:bookmarkStart w:id="66" w:name="_Toc231033809"/>
      <w:bookmarkStart w:id="67" w:name="_Toc308771884"/>
      <w:r w:rsidRPr="00B41502">
        <w:lastRenderedPageBreak/>
        <w:t>Overview</w:t>
      </w:r>
      <w:bookmarkEnd w:id="63"/>
      <w:bookmarkEnd w:id="64"/>
    </w:p>
    <w:p w:rsidR="00776A0E" w:rsidRDefault="00B41502" w:rsidP="00776A0E">
      <w:pPr>
        <w:pStyle w:val="HBN1Header2"/>
      </w:pPr>
      <w:bookmarkStart w:id="68" w:name="_Toc309128248"/>
      <w:bookmarkStart w:id="69" w:name="_Toc309139372"/>
      <w:bookmarkStart w:id="70" w:name="_Toc379383053"/>
      <w:bookmarkStart w:id="71" w:name="_Toc379383979"/>
      <w:bookmarkEnd w:id="65"/>
      <w:bookmarkEnd w:id="66"/>
      <w:bookmarkEnd w:id="67"/>
      <w:r>
        <w:t>Goals</w:t>
      </w:r>
      <w:r w:rsidRPr="00985668">
        <w:t xml:space="preserve"> and </w:t>
      </w:r>
      <w:bookmarkEnd w:id="68"/>
      <w:bookmarkEnd w:id="69"/>
      <w:r>
        <w:t>Benefits</w:t>
      </w:r>
      <w:bookmarkEnd w:id="70"/>
      <w:bookmarkEnd w:id="71"/>
    </w:p>
    <w:p w:rsidR="0023782D" w:rsidRPr="00FC4087" w:rsidRDefault="0023782D" w:rsidP="0023782D">
      <w:pPr>
        <w:pStyle w:val="AABStandardPDist33"/>
        <w:rPr>
          <w:noProof/>
        </w:rPr>
      </w:pPr>
      <w:r w:rsidRPr="00FC4087">
        <w:rPr>
          <w:noProof/>
        </w:rPr>
        <w:t>Automatic feeding system for transport of product to the</w:t>
      </w:r>
      <w:r>
        <w:rPr>
          <w:noProof/>
        </w:rPr>
        <w:t xml:space="preserve"> packing machine </w:t>
      </w:r>
      <w:r w:rsidRPr="0078614B">
        <w:rPr>
          <w:noProof/>
          <w:highlight w:val="yellow"/>
        </w:rPr>
        <w:t>ROVE.</w:t>
      </w:r>
      <w:r>
        <w:rPr>
          <w:noProof/>
        </w:rPr>
        <w:t xml:space="preserve"> The product is fed through the feeding hopper</w:t>
      </w:r>
      <w:r w:rsidRPr="00FC4087">
        <w:rPr>
          <w:noProof/>
        </w:rPr>
        <w:t xml:space="preserve"> </w:t>
      </w:r>
      <w:r>
        <w:rPr>
          <w:noProof/>
        </w:rPr>
        <w:t xml:space="preserve">FHP01. </w:t>
      </w:r>
    </w:p>
    <w:p w:rsidR="0023782D" w:rsidRPr="00FC4087" w:rsidRDefault="0023782D" w:rsidP="0023782D">
      <w:pPr>
        <w:pStyle w:val="AABStandardPDist33"/>
        <w:rPr>
          <w:noProof/>
        </w:rPr>
      </w:pPr>
    </w:p>
    <w:p w:rsidR="0023782D" w:rsidRPr="00FC4087" w:rsidRDefault="0023782D" w:rsidP="0023782D">
      <w:pPr>
        <w:pStyle w:val="AABStandardPDist33"/>
        <w:rPr>
          <w:noProof/>
        </w:rPr>
      </w:pPr>
      <w:r w:rsidRPr="00FC4087">
        <w:rPr>
          <w:noProof/>
        </w:rPr>
        <w:t>The system primarily consists of the following parts:</w:t>
      </w:r>
    </w:p>
    <w:p w:rsidR="0023782D" w:rsidRPr="00FC4087" w:rsidRDefault="0023782D" w:rsidP="0023782D">
      <w:pPr>
        <w:pStyle w:val="AABStandardPDist33"/>
        <w:numPr>
          <w:ilvl w:val="0"/>
          <w:numId w:val="302"/>
        </w:numPr>
        <w:rPr>
          <w:noProof/>
        </w:rPr>
      </w:pPr>
      <w:r>
        <w:rPr>
          <w:noProof/>
        </w:rPr>
        <w:t xml:space="preserve">1 </w:t>
      </w:r>
      <w:r w:rsidRPr="00FC4087">
        <w:rPr>
          <w:noProof/>
        </w:rPr>
        <w:t>feeding hopper</w:t>
      </w:r>
      <w:r>
        <w:rPr>
          <w:noProof/>
        </w:rPr>
        <w:t>, equipped with vibrator, vibration feeder, and metal separator</w:t>
      </w:r>
    </w:p>
    <w:p w:rsidR="0023782D" w:rsidRPr="00FC4087" w:rsidRDefault="0023782D" w:rsidP="0023782D">
      <w:pPr>
        <w:pStyle w:val="AABStandardPDist33"/>
        <w:numPr>
          <w:ilvl w:val="0"/>
          <w:numId w:val="302"/>
        </w:numPr>
        <w:rPr>
          <w:noProof/>
        </w:rPr>
      </w:pPr>
      <w:r w:rsidRPr="00FC4087">
        <w:rPr>
          <w:noProof/>
        </w:rPr>
        <w:t xml:space="preserve">1 receiver for source </w:t>
      </w:r>
      <w:r>
        <w:rPr>
          <w:noProof/>
        </w:rPr>
        <w:t xml:space="preserve">hopper, equipped with rotary feeder </w:t>
      </w:r>
    </w:p>
    <w:p w:rsidR="0023782D" w:rsidRPr="00FC4087" w:rsidRDefault="0023782D" w:rsidP="0023782D">
      <w:pPr>
        <w:pStyle w:val="AABStandardPDist33"/>
        <w:numPr>
          <w:ilvl w:val="0"/>
          <w:numId w:val="302"/>
        </w:numPr>
        <w:rPr>
          <w:noProof/>
        </w:rPr>
      </w:pPr>
      <w:r>
        <w:rPr>
          <w:noProof/>
        </w:rPr>
        <w:t>1 vacuum pump</w:t>
      </w:r>
      <w:r w:rsidRPr="00FC4087">
        <w:rPr>
          <w:noProof/>
        </w:rPr>
        <w:t xml:space="preserve"> station </w:t>
      </w:r>
      <w:r>
        <w:rPr>
          <w:noProof/>
        </w:rPr>
        <w:t xml:space="preserve">VP </w:t>
      </w:r>
      <w:r w:rsidRPr="00FC4087">
        <w:rPr>
          <w:noProof/>
        </w:rPr>
        <w:t>for receiver</w:t>
      </w:r>
      <w:r>
        <w:rPr>
          <w:noProof/>
        </w:rPr>
        <w:t xml:space="preserve"> (consist of 2 pumps)</w:t>
      </w:r>
    </w:p>
    <w:p w:rsidR="0023782D" w:rsidRDefault="0023782D" w:rsidP="0023782D">
      <w:pPr>
        <w:pStyle w:val="AABStandardPDist33"/>
        <w:numPr>
          <w:ilvl w:val="0"/>
          <w:numId w:val="302"/>
        </w:numPr>
        <w:rPr>
          <w:noProof/>
        </w:rPr>
      </w:pPr>
      <w:r w:rsidRPr="00FC4087">
        <w:rPr>
          <w:noProof/>
        </w:rPr>
        <w:t>1 b</w:t>
      </w:r>
      <w:r>
        <w:rPr>
          <w:noProof/>
        </w:rPr>
        <w:t>uffer hopper HP01 before</w:t>
      </w:r>
      <w:r w:rsidRPr="00FC4087">
        <w:rPr>
          <w:noProof/>
        </w:rPr>
        <w:t xml:space="preserve"> the packing machine</w:t>
      </w:r>
    </w:p>
    <w:p w:rsidR="0023782D" w:rsidRPr="00FC4087" w:rsidRDefault="0023782D" w:rsidP="0023782D">
      <w:pPr>
        <w:pStyle w:val="AABStandardPDist33"/>
        <w:numPr>
          <w:ilvl w:val="0"/>
          <w:numId w:val="302"/>
        </w:numPr>
        <w:rPr>
          <w:noProof/>
        </w:rPr>
      </w:pPr>
      <w:r>
        <w:rPr>
          <w:noProof/>
        </w:rPr>
        <w:t xml:space="preserve">1 secondary filter SF01 between vacuum station and receiver </w:t>
      </w:r>
    </w:p>
    <w:p w:rsidR="0023782D" w:rsidRPr="00FC4087" w:rsidRDefault="0023782D" w:rsidP="0023782D">
      <w:pPr>
        <w:pStyle w:val="AABStandardPDist33"/>
        <w:rPr>
          <w:noProof/>
        </w:rPr>
      </w:pPr>
    </w:p>
    <w:p w:rsidR="0023782D" w:rsidRPr="00FC4087" w:rsidRDefault="0023782D" w:rsidP="0023782D">
      <w:pPr>
        <w:pStyle w:val="AABStandardPDist33"/>
        <w:keepNext/>
        <w:jc w:val="center"/>
        <w:rPr>
          <w:noProof/>
        </w:rPr>
      </w:pPr>
      <w:r w:rsidRPr="00FC4087">
        <w:rPr>
          <w:noProof/>
        </w:rPr>
        <w:object w:dxaOrig="12645" w:dyaOrig="76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75pt;height:204pt" o:ole="" o:bordertopcolor="this" o:borderleftcolor="this" o:borderbottomcolor="this" o:borderrightcolor="this">
            <v:imagedata r:id="rId11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Visio.Drawing.15" ShapeID="_x0000_i1025" DrawAspect="Content" ObjectID="_1599838993" r:id="rId12"/>
        </w:object>
      </w:r>
    </w:p>
    <w:p w:rsidR="0023782D" w:rsidRPr="00FC4087" w:rsidRDefault="0023782D" w:rsidP="0023782D">
      <w:pPr>
        <w:pStyle w:val="ad"/>
        <w:rPr>
          <w:noProof/>
          <w:color w:val="auto"/>
          <w:sz w:val="20"/>
          <w:szCs w:val="20"/>
          <w:lang w:val="en-GB"/>
        </w:rPr>
      </w:pPr>
      <w:bookmarkStart w:id="72" w:name="_Toc481588620"/>
      <w:r w:rsidRPr="00FC4087">
        <w:rPr>
          <w:noProof/>
          <w:color w:val="auto"/>
          <w:sz w:val="20"/>
          <w:szCs w:val="20"/>
          <w:lang w:val="en-GB"/>
        </w:rPr>
        <w:t xml:space="preserve">Figure </w:t>
      </w:r>
      <w:r w:rsidRPr="00FC4087">
        <w:rPr>
          <w:noProof/>
          <w:color w:val="auto"/>
          <w:sz w:val="20"/>
          <w:szCs w:val="20"/>
          <w:lang w:val="en-GB"/>
        </w:rPr>
        <w:fldChar w:fldCharType="begin"/>
      </w:r>
      <w:r w:rsidRPr="00FC4087">
        <w:rPr>
          <w:noProof/>
          <w:color w:val="auto"/>
          <w:sz w:val="20"/>
          <w:szCs w:val="20"/>
          <w:lang w:val="en-GB"/>
        </w:rPr>
        <w:instrText xml:space="preserve"> SEQ Figure \* ARABIC </w:instrText>
      </w:r>
      <w:r w:rsidRPr="00FC4087">
        <w:rPr>
          <w:noProof/>
          <w:color w:val="auto"/>
          <w:sz w:val="20"/>
          <w:szCs w:val="20"/>
          <w:lang w:val="en-GB"/>
        </w:rPr>
        <w:fldChar w:fldCharType="separate"/>
      </w:r>
      <w:r>
        <w:rPr>
          <w:noProof/>
          <w:color w:val="auto"/>
          <w:sz w:val="20"/>
          <w:szCs w:val="20"/>
          <w:lang w:val="en-GB"/>
        </w:rPr>
        <w:t>1</w:t>
      </w:r>
      <w:r w:rsidRPr="00FC4087">
        <w:rPr>
          <w:noProof/>
          <w:color w:val="auto"/>
          <w:sz w:val="20"/>
          <w:szCs w:val="20"/>
          <w:lang w:val="en-GB"/>
        </w:rPr>
        <w:fldChar w:fldCharType="end"/>
      </w:r>
      <w:r w:rsidRPr="00FC4087">
        <w:rPr>
          <w:noProof/>
          <w:color w:val="auto"/>
          <w:sz w:val="20"/>
          <w:szCs w:val="20"/>
          <w:lang w:val="en-GB"/>
        </w:rPr>
        <w:t xml:space="preserve"> </w:t>
      </w:r>
      <w:r>
        <w:rPr>
          <w:noProof/>
          <w:color w:val="auto"/>
          <w:sz w:val="20"/>
          <w:szCs w:val="20"/>
          <w:lang w:val="en-GB"/>
        </w:rPr>
        <w:t xml:space="preserve">- </w:t>
      </w:r>
      <w:r w:rsidRPr="00FC4087">
        <w:rPr>
          <w:noProof/>
          <w:color w:val="auto"/>
          <w:sz w:val="20"/>
          <w:szCs w:val="20"/>
          <w:lang w:val="en-GB"/>
        </w:rPr>
        <w:t>Overview</w:t>
      </w:r>
      <w:bookmarkEnd w:id="72"/>
    </w:p>
    <w:p w:rsidR="00776A0E" w:rsidRPr="00E638DD" w:rsidRDefault="00776A0E" w:rsidP="00776A0E">
      <w:pPr>
        <w:pStyle w:val="AABStandardPDist33"/>
      </w:pPr>
    </w:p>
    <w:p w:rsidR="00F0392C" w:rsidRPr="00E638DD" w:rsidRDefault="00F0392C" w:rsidP="00776A0E">
      <w:pPr>
        <w:pStyle w:val="AABStandardPDist33"/>
      </w:pPr>
    </w:p>
    <w:p w:rsidR="00F0392C" w:rsidRPr="00E638DD" w:rsidRDefault="00F0392C" w:rsidP="00776A0E">
      <w:pPr>
        <w:pStyle w:val="AABStandardPDist33"/>
      </w:pPr>
    </w:p>
    <w:p w:rsidR="00B41502" w:rsidRPr="00E638DD" w:rsidRDefault="00B41502" w:rsidP="00B41502">
      <w:pPr>
        <w:pStyle w:val="HBN1Header2"/>
      </w:pPr>
      <w:bookmarkStart w:id="73" w:name="_Toc379383054"/>
      <w:bookmarkStart w:id="74" w:name="_Toc379383980"/>
      <w:bookmarkStart w:id="75" w:name="_Toc231033810"/>
      <w:bookmarkStart w:id="76" w:name="_Toc308771885"/>
      <w:r>
        <w:t>Overview Details</w:t>
      </w:r>
      <w:bookmarkEnd w:id="73"/>
      <w:bookmarkEnd w:id="74"/>
    </w:p>
    <w:p w:rsidR="0023782D" w:rsidRPr="0023782D" w:rsidRDefault="0023782D" w:rsidP="0023782D">
      <w:pPr>
        <w:keepNext/>
        <w:widowControl w:val="0"/>
        <w:numPr>
          <w:ilvl w:val="2"/>
          <w:numId w:val="246"/>
        </w:numPr>
        <w:spacing w:after="240" w:line="240" w:lineRule="auto"/>
        <w:ind w:left="3544" w:hanging="3544"/>
        <w:outlineLvl w:val="2"/>
        <w:rPr>
          <w:rFonts w:ascii="Arial" w:hAnsi="Arial" w:cs="Arial"/>
          <w:b/>
          <w:noProof/>
          <w:sz w:val="24"/>
          <w:lang w:val="en-GB"/>
        </w:rPr>
      </w:pPr>
      <w:bookmarkStart w:id="77" w:name="_Toc379383055"/>
      <w:bookmarkStart w:id="78" w:name="_Toc483807781"/>
      <w:bookmarkEnd w:id="75"/>
      <w:bookmarkEnd w:id="76"/>
      <w:r w:rsidRPr="0023782D">
        <w:rPr>
          <w:rFonts w:ascii="Arial" w:hAnsi="Arial" w:cs="Arial"/>
          <w:b/>
          <w:noProof/>
          <w:sz w:val="24"/>
          <w:lang w:val="en-GB"/>
        </w:rPr>
        <w:t>Main Components of the System</w:t>
      </w:r>
      <w:bookmarkEnd w:id="77"/>
      <w:bookmarkEnd w:id="78"/>
    </w:p>
    <w:p w:rsidR="0023782D" w:rsidRPr="0023782D" w:rsidRDefault="0023782D" w:rsidP="0023782D">
      <w:pPr>
        <w:widowControl w:val="0"/>
        <w:numPr>
          <w:ilvl w:val="0"/>
          <w:numId w:val="210"/>
        </w:numPr>
        <w:spacing w:before="60" w:after="60" w:line="240" w:lineRule="auto"/>
        <w:rPr>
          <w:rFonts w:ascii="Arial" w:hAnsi="Arial" w:cs="Arial"/>
          <w:noProof/>
          <w:sz w:val="20"/>
          <w:szCs w:val="20"/>
          <w:lang w:val="en-GB"/>
        </w:rPr>
      </w:pPr>
      <w:r w:rsidRPr="0023782D">
        <w:rPr>
          <w:rFonts w:ascii="Arial" w:hAnsi="Arial" w:cs="Arial"/>
          <w:noProof/>
          <w:sz w:val="20"/>
          <w:szCs w:val="20"/>
          <w:lang w:val="en-GB"/>
        </w:rPr>
        <w:t>Operating terminal (WinCC TIA Portal Comfort TP9000)</w:t>
      </w:r>
    </w:p>
    <w:p w:rsidR="0023782D" w:rsidRPr="0023782D" w:rsidRDefault="0023782D" w:rsidP="0023782D">
      <w:pPr>
        <w:widowControl w:val="0"/>
        <w:numPr>
          <w:ilvl w:val="0"/>
          <w:numId w:val="210"/>
        </w:numPr>
        <w:spacing w:before="60" w:after="60" w:line="240" w:lineRule="auto"/>
        <w:rPr>
          <w:rFonts w:ascii="Arial" w:hAnsi="Arial" w:cs="Arial"/>
          <w:noProof/>
          <w:sz w:val="20"/>
          <w:szCs w:val="20"/>
          <w:lang w:val="en-GB"/>
        </w:rPr>
      </w:pPr>
      <w:r w:rsidRPr="0023782D">
        <w:rPr>
          <w:rFonts w:ascii="Arial" w:hAnsi="Arial" w:cs="Arial"/>
          <w:noProof/>
          <w:sz w:val="20"/>
          <w:szCs w:val="20"/>
          <w:lang w:val="en-GB"/>
        </w:rPr>
        <w:t>PLC software application (Siemens Simatic S7-300)</w:t>
      </w:r>
    </w:p>
    <w:p w:rsidR="0023782D" w:rsidRPr="0023782D" w:rsidRDefault="0023782D" w:rsidP="0023782D">
      <w:pPr>
        <w:widowControl w:val="0"/>
        <w:numPr>
          <w:ilvl w:val="0"/>
          <w:numId w:val="210"/>
        </w:numPr>
        <w:spacing w:before="60" w:after="60" w:line="240" w:lineRule="auto"/>
        <w:rPr>
          <w:rFonts w:ascii="Arial" w:hAnsi="Arial" w:cs="Arial"/>
          <w:noProof/>
          <w:sz w:val="20"/>
          <w:szCs w:val="20"/>
          <w:lang w:val="en-GB"/>
        </w:rPr>
      </w:pPr>
      <w:r w:rsidRPr="0023782D">
        <w:rPr>
          <w:rFonts w:ascii="Arial" w:hAnsi="Arial" w:cs="Arial"/>
          <w:noProof/>
          <w:sz w:val="20"/>
          <w:szCs w:val="20"/>
          <w:lang w:val="en-GB"/>
        </w:rPr>
        <w:t>Electric documentation (circuit diagrams, etc.)</w:t>
      </w:r>
    </w:p>
    <w:p w:rsidR="0023782D" w:rsidRPr="0023782D" w:rsidRDefault="0023782D" w:rsidP="0023782D">
      <w:pPr>
        <w:widowControl w:val="0"/>
        <w:numPr>
          <w:ilvl w:val="0"/>
          <w:numId w:val="210"/>
        </w:numPr>
        <w:spacing w:before="60" w:after="60" w:line="240" w:lineRule="auto"/>
        <w:rPr>
          <w:rFonts w:ascii="Arial" w:hAnsi="Arial" w:cs="Arial"/>
          <w:noProof/>
          <w:sz w:val="20"/>
          <w:szCs w:val="20"/>
          <w:lang w:val="en-GB"/>
        </w:rPr>
      </w:pPr>
      <w:r w:rsidRPr="0023782D">
        <w:rPr>
          <w:rFonts w:ascii="Arial" w:hAnsi="Arial" w:cs="Arial"/>
          <w:noProof/>
          <w:sz w:val="20"/>
          <w:szCs w:val="20"/>
          <w:lang w:val="en-GB"/>
        </w:rPr>
        <w:t>Hardware for the different areas</w:t>
      </w:r>
    </w:p>
    <w:p w:rsidR="0023782D" w:rsidRPr="0023782D" w:rsidRDefault="0023782D" w:rsidP="0023782D">
      <w:pPr>
        <w:widowControl w:val="0"/>
        <w:spacing w:before="60" w:after="60" w:line="240" w:lineRule="auto"/>
        <w:rPr>
          <w:rFonts w:ascii="Arial" w:hAnsi="Arial" w:cs="Arial"/>
          <w:noProof/>
          <w:sz w:val="20"/>
          <w:lang w:val="en-GB"/>
        </w:rPr>
      </w:pPr>
    </w:p>
    <w:p w:rsidR="0023782D" w:rsidRPr="0023782D" w:rsidRDefault="0023782D" w:rsidP="0023782D">
      <w:pPr>
        <w:keepNext/>
        <w:widowControl w:val="0"/>
        <w:numPr>
          <w:ilvl w:val="2"/>
          <w:numId w:val="246"/>
        </w:numPr>
        <w:spacing w:after="240" w:line="240" w:lineRule="auto"/>
        <w:ind w:left="3544" w:hanging="3544"/>
        <w:outlineLvl w:val="2"/>
        <w:rPr>
          <w:rFonts w:ascii="Arial" w:hAnsi="Arial" w:cs="Arial"/>
          <w:b/>
          <w:noProof/>
          <w:sz w:val="24"/>
          <w:lang w:val="en-GB"/>
        </w:rPr>
      </w:pPr>
      <w:bookmarkStart w:id="79" w:name="_Toc379383056"/>
      <w:bookmarkStart w:id="80" w:name="_Toc483807782"/>
      <w:r w:rsidRPr="0023782D">
        <w:rPr>
          <w:rFonts w:ascii="Arial" w:hAnsi="Arial" w:cs="Arial"/>
          <w:b/>
          <w:noProof/>
          <w:sz w:val="24"/>
          <w:lang w:val="en-GB"/>
        </w:rPr>
        <w:lastRenderedPageBreak/>
        <w:t>Main Functions</w:t>
      </w:r>
      <w:bookmarkEnd w:id="79"/>
      <w:bookmarkEnd w:id="80"/>
    </w:p>
    <w:p w:rsidR="0023782D" w:rsidRPr="0023782D" w:rsidRDefault="0023782D" w:rsidP="0023782D">
      <w:pPr>
        <w:widowControl w:val="0"/>
        <w:numPr>
          <w:ilvl w:val="0"/>
          <w:numId w:val="210"/>
        </w:numPr>
        <w:spacing w:before="60" w:after="60" w:line="240" w:lineRule="auto"/>
        <w:rPr>
          <w:rFonts w:ascii="Arial" w:hAnsi="Arial" w:cs="Arial"/>
          <w:noProof/>
          <w:sz w:val="20"/>
          <w:szCs w:val="20"/>
          <w:lang w:val="en-GB"/>
        </w:rPr>
      </w:pPr>
      <w:r w:rsidRPr="0023782D">
        <w:rPr>
          <w:rFonts w:ascii="Arial" w:hAnsi="Arial" w:cs="Arial"/>
          <w:noProof/>
          <w:sz w:val="20"/>
          <w:szCs w:val="20"/>
          <w:lang w:val="en-GB"/>
        </w:rPr>
        <w:t>Visualization System (Visu Panel) provides the following functions</w:t>
      </w:r>
    </w:p>
    <w:p w:rsidR="0023782D" w:rsidRPr="0023782D" w:rsidRDefault="0023782D" w:rsidP="0023782D">
      <w:pPr>
        <w:widowControl w:val="0"/>
        <w:numPr>
          <w:ilvl w:val="0"/>
          <w:numId w:val="210"/>
        </w:numPr>
        <w:tabs>
          <w:tab w:val="num" w:pos="850"/>
        </w:tabs>
        <w:spacing w:before="60" w:after="60" w:line="240" w:lineRule="auto"/>
        <w:ind w:left="850"/>
        <w:rPr>
          <w:rFonts w:ascii="Arial" w:hAnsi="Arial" w:cs="Arial"/>
          <w:noProof/>
          <w:sz w:val="20"/>
          <w:szCs w:val="20"/>
          <w:lang w:val="en-GB"/>
        </w:rPr>
      </w:pPr>
      <w:r w:rsidRPr="0023782D">
        <w:rPr>
          <w:rFonts w:ascii="Arial" w:hAnsi="Arial" w:cs="Arial"/>
          <w:noProof/>
          <w:sz w:val="20"/>
          <w:szCs w:val="20"/>
          <w:lang w:val="en-GB"/>
        </w:rPr>
        <w:t>Visualization and controlling the plant</w:t>
      </w:r>
    </w:p>
    <w:p w:rsidR="0023782D" w:rsidRPr="0023782D" w:rsidRDefault="0023782D" w:rsidP="0023782D">
      <w:pPr>
        <w:widowControl w:val="0"/>
        <w:numPr>
          <w:ilvl w:val="0"/>
          <w:numId w:val="210"/>
        </w:numPr>
        <w:tabs>
          <w:tab w:val="num" w:pos="850"/>
        </w:tabs>
        <w:spacing w:before="60" w:after="60" w:line="240" w:lineRule="auto"/>
        <w:ind w:left="850"/>
        <w:rPr>
          <w:rFonts w:ascii="Arial" w:hAnsi="Arial" w:cs="Arial"/>
          <w:noProof/>
          <w:sz w:val="20"/>
          <w:szCs w:val="20"/>
          <w:lang w:val="en-GB"/>
        </w:rPr>
      </w:pPr>
      <w:r w:rsidRPr="0023782D">
        <w:rPr>
          <w:rFonts w:ascii="Arial" w:hAnsi="Arial" w:cs="Arial"/>
          <w:noProof/>
          <w:sz w:val="20"/>
          <w:szCs w:val="20"/>
          <w:lang w:val="en-GB"/>
        </w:rPr>
        <w:t>Manual control and service functions</w:t>
      </w:r>
    </w:p>
    <w:p w:rsidR="0023782D" w:rsidRPr="0023782D" w:rsidRDefault="0023782D" w:rsidP="0023782D">
      <w:pPr>
        <w:widowControl w:val="0"/>
        <w:numPr>
          <w:ilvl w:val="0"/>
          <w:numId w:val="210"/>
        </w:numPr>
        <w:tabs>
          <w:tab w:val="num" w:pos="850"/>
        </w:tabs>
        <w:spacing w:before="60" w:after="60" w:line="240" w:lineRule="auto"/>
        <w:ind w:left="850"/>
        <w:rPr>
          <w:rFonts w:ascii="Arial" w:hAnsi="Arial" w:cs="Arial"/>
          <w:noProof/>
          <w:sz w:val="20"/>
          <w:szCs w:val="20"/>
          <w:lang w:val="en-GB"/>
        </w:rPr>
      </w:pPr>
      <w:r w:rsidRPr="0023782D">
        <w:rPr>
          <w:rFonts w:ascii="Arial" w:hAnsi="Arial" w:cs="Arial"/>
          <w:noProof/>
          <w:sz w:val="20"/>
          <w:szCs w:val="20"/>
          <w:lang w:val="en-GB"/>
        </w:rPr>
        <w:t>Parameter input</w:t>
      </w:r>
    </w:p>
    <w:p w:rsidR="0023782D" w:rsidRPr="0023782D" w:rsidRDefault="0023782D" w:rsidP="0023782D">
      <w:pPr>
        <w:widowControl w:val="0"/>
        <w:numPr>
          <w:ilvl w:val="0"/>
          <w:numId w:val="210"/>
        </w:numPr>
        <w:tabs>
          <w:tab w:val="num" w:pos="850"/>
        </w:tabs>
        <w:spacing w:before="60" w:after="60" w:line="240" w:lineRule="auto"/>
        <w:ind w:left="850"/>
        <w:rPr>
          <w:rFonts w:ascii="Arial" w:hAnsi="Arial" w:cs="Arial"/>
          <w:noProof/>
          <w:color w:val="0000FF"/>
          <w:sz w:val="20"/>
          <w:szCs w:val="20"/>
          <w:lang w:val="en-GB"/>
        </w:rPr>
      </w:pPr>
      <w:r w:rsidRPr="0023782D">
        <w:rPr>
          <w:rFonts w:ascii="Arial" w:hAnsi="Arial" w:cs="Arial"/>
          <w:noProof/>
          <w:sz w:val="20"/>
          <w:szCs w:val="20"/>
          <w:lang w:val="en-GB"/>
        </w:rPr>
        <w:t>Fault indication</w:t>
      </w:r>
      <w:r w:rsidRPr="0023782D">
        <w:rPr>
          <w:rFonts w:ascii="Arial" w:hAnsi="Arial" w:cs="Arial"/>
          <w:noProof/>
          <w:sz w:val="20"/>
          <w:szCs w:val="20"/>
          <w:lang w:val="en-GB"/>
        </w:rPr>
        <w:br/>
      </w:r>
    </w:p>
    <w:p w:rsidR="0023782D" w:rsidRPr="0023782D" w:rsidRDefault="0023782D" w:rsidP="0023782D">
      <w:pPr>
        <w:widowControl w:val="0"/>
        <w:numPr>
          <w:ilvl w:val="0"/>
          <w:numId w:val="210"/>
        </w:numPr>
        <w:spacing w:before="60" w:after="60" w:line="240" w:lineRule="auto"/>
        <w:rPr>
          <w:rFonts w:ascii="Arial" w:hAnsi="Arial" w:cs="Arial"/>
          <w:noProof/>
          <w:sz w:val="20"/>
          <w:szCs w:val="20"/>
          <w:lang w:val="en-GB"/>
        </w:rPr>
      </w:pPr>
      <w:r w:rsidRPr="0023782D">
        <w:rPr>
          <w:rFonts w:ascii="Arial" w:hAnsi="Arial" w:cs="Arial"/>
          <w:noProof/>
          <w:sz w:val="20"/>
          <w:szCs w:val="20"/>
          <w:lang w:val="en-GB"/>
        </w:rPr>
        <w:t>PLC control system provides the following functions</w:t>
      </w:r>
    </w:p>
    <w:p w:rsidR="0023782D" w:rsidRPr="0023782D" w:rsidRDefault="0023782D" w:rsidP="0023782D">
      <w:pPr>
        <w:widowControl w:val="0"/>
        <w:numPr>
          <w:ilvl w:val="0"/>
          <w:numId w:val="210"/>
        </w:numPr>
        <w:tabs>
          <w:tab w:val="num" w:pos="850"/>
        </w:tabs>
        <w:spacing w:before="60" w:after="60" w:line="240" w:lineRule="auto"/>
        <w:ind w:left="850"/>
        <w:rPr>
          <w:rFonts w:ascii="Arial" w:hAnsi="Arial" w:cs="Arial"/>
          <w:noProof/>
          <w:sz w:val="20"/>
          <w:szCs w:val="20"/>
          <w:lang w:val="en-GB"/>
        </w:rPr>
      </w:pPr>
      <w:r w:rsidRPr="0023782D">
        <w:rPr>
          <w:rFonts w:ascii="Arial" w:hAnsi="Arial" w:cs="Arial"/>
          <w:noProof/>
          <w:sz w:val="20"/>
          <w:szCs w:val="20"/>
          <w:lang w:val="en-GB"/>
        </w:rPr>
        <w:t>Control and monitoring of actors and sensors</w:t>
      </w:r>
    </w:p>
    <w:p w:rsidR="0023782D" w:rsidRPr="0023782D" w:rsidRDefault="0023782D" w:rsidP="0023782D">
      <w:pPr>
        <w:widowControl w:val="0"/>
        <w:numPr>
          <w:ilvl w:val="0"/>
          <w:numId w:val="210"/>
        </w:numPr>
        <w:tabs>
          <w:tab w:val="num" w:pos="850"/>
        </w:tabs>
        <w:spacing w:before="60" w:after="60" w:line="240" w:lineRule="auto"/>
        <w:ind w:left="850"/>
        <w:rPr>
          <w:rFonts w:ascii="Arial" w:hAnsi="Arial" w:cs="Arial"/>
          <w:noProof/>
          <w:sz w:val="20"/>
          <w:szCs w:val="20"/>
          <w:lang w:val="en-GB"/>
        </w:rPr>
      </w:pPr>
      <w:r w:rsidRPr="0023782D">
        <w:rPr>
          <w:rFonts w:ascii="Arial" w:hAnsi="Arial" w:cs="Arial"/>
          <w:noProof/>
          <w:sz w:val="20"/>
          <w:szCs w:val="20"/>
          <w:lang w:val="en-GB"/>
        </w:rPr>
        <w:t>Data exchange with Visualization panel terminal</w:t>
      </w:r>
    </w:p>
    <w:p w:rsidR="0023782D" w:rsidRPr="0023782D" w:rsidRDefault="0023782D" w:rsidP="0023782D">
      <w:pPr>
        <w:widowControl w:val="0"/>
        <w:numPr>
          <w:ilvl w:val="0"/>
          <w:numId w:val="210"/>
        </w:numPr>
        <w:tabs>
          <w:tab w:val="num" w:pos="850"/>
        </w:tabs>
        <w:spacing w:before="60" w:after="60" w:line="240" w:lineRule="auto"/>
        <w:ind w:left="850"/>
        <w:rPr>
          <w:rFonts w:ascii="Arial" w:hAnsi="Arial" w:cs="Arial"/>
          <w:noProof/>
          <w:sz w:val="20"/>
          <w:szCs w:val="20"/>
          <w:lang w:val="en-GB"/>
        </w:rPr>
      </w:pPr>
      <w:r w:rsidRPr="0023782D">
        <w:rPr>
          <w:rFonts w:ascii="Arial" w:hAnsi="Arial" w:cs="Arial"/>
          <w:noProof/>
          <w:sz w:val="20"/>
          <w:szCs w:val="20"/>
          <w:lang w:val="en-GB"/>
        </w:rPr>
        <w:t xml:space="preserve">Data exchange with </w:t>
      </w:r>
      <w:r w:rsidRPr="0023782D">
        <w:rPr>
          <w:rFonts w:ascii="Arial" w:hAnsi="Arial" w:cs="Arial"/>
          <w:noProof/>
          <w:sz w:val="20"/>
          <w:szCs w:val="20"/>
          <w:highlight w:val="yellow"/>
          <w:lang w:val="en-GB"/>
        </w:rPr>
        <w:t>Rovema</w:t>
      </w:r>
      <w:r w:rsidRPr="0023782D">
        <w:rPr>
          <w:rFonts w:ascii="Arial" w:hAnsi="Arial" w:cs="Arial"/>
          <w:noProof/>
          <w:sz w:val="20"/>
          <w:szCs w:val="20"/>
          <w:lang w:val="en-GB"/>
        </w:rPr>
        <w:t xml:space="preserve"> packing machine</w:t>
      </w:r>
    </w:p>
    <w:p w:rsidR="0023782D" w:rsidRPr="0023782D" w:rsidRDefault="0023782D" w:rsidP="0023782D">
      <w:pPr>
        <w:widowControl w:val="0"/>
        <w:spacing w:before="60" w:after="60" w:line="240" w:lineRule="auto"/>
        <w:rPr>
          <w:rFonts w:ascii="Arial" w:hAnsi="Arial" w:cs="Arial"/>
          <w:noProof/>
          <w:sz w:val="20"/>
          <w:lang w:val="en-GB"/>
        </w:rPr>
      </w:pPr>
    </w:p>
    <w:p w:rsidR="0023782D" w:rsidRPr="0023782D" w:rsidRDefault="0023782D" w:rsidP="0023782D">
      <w:pPr>
        <w:keepNext/>
        <w:widowControl w:val="0"/>
        <w:numPr>
          <w:ilvl w:val="2"/>
          <w:numId w:val="246"/>
        </w:numPr>
        <w:spacing w:after="240" w:line="240" w:lineRule="auto"/>
        <w:ind w:left="3544" w:hanging="3544"/>
        <w:outlineLvl w:val="2"/>
        <w:rPr>
          <w:rFonts w:ascii="Arial" w:hAnsi="Arial" w:cs="Arial"/>
          <w:b/>
          <w:noProof/>
          <w:sz w:val="24"/>
          <w:lang w:val="en-GB"/>
        </w:rPr>
      </w:pPr>
      <w:bookmarkStart w:id="81" w:name="_Toc379383057"/>
      <w:bookmarkStart w:id="82" w:name="_Toc483807783"/>
      <w:r w:rsidRPr="0023782D">
        <w:rPr>
          <w:rFonts w:ascii="Arial" w:hAnsi="Arial" w:cs="Arial"/>
          <w:b/>
          <w:noProof/>
          <w:sz w:val="24"/>
          <w:lang w:val="en-GB"/>
        </w:rPr>
        <w:t>Main Interfaces</w:t>
      </w:r>
      <w:bookmarkEnd w:id="81"/>
      <w:bookmarkEnd w:id="82"/>
    </w:p>
    <w:p w:rsidR="0023782D" w:rsidRPr="0023782D" w:rsidRDefault="0023782D" w:rsidP="0023782D">
      <w:pPr>
        <w:widowControl w:val="0"/>
        <w:numPr>
          <w:ilvl w:val="0"/>
          <w:numId w:val="210"/>
        </w:numPr>
        <w:spacing w:before="60" w:after="60" w:line="240" w:lineRule="auto"/>
        <w:rPr>
          <w:rFonts w:ascii="Arial" w:hAnsi="Arial" w:cs="Arial"/>
          <w:noProof/>
          <w:sz w:val="20"/>
          <w:szCs w:val="20"/>
          <w:lang w:val="en-GB"/>
        </w:rPr>
      </w:pPr>
      <w:r w:rsidRPr="0023782D">
        <w:rPr>
          <w:rFonts w:ascii="Arial" w:hAnsi="Arial" w:cs="Arial"/>
          <w:noProof/>
          <w:sz w:val="20"/>
          <w:szCs w:val="20"/>
          <w:lang w:val="en-GB"/>
        </w:rPr>
        <w:t xml:space="preserve">PFC (dry contacts) with </w:t>
      </w:r>
      <w:r w:rsidRPr="0023782D">
        <w:rPr>
          <w:rFonts w:ascii="Arial" w:hAnsi="Arial" w:cs="Arial"/>
          <w:noProof/>
          <w:sz w:val="20"/>
          <w:szCs w:val="20"/>
          <w:highlight w:val="yellow"/>
          <w:lang w:val="en-GB"/>
        </w:rPr>
        <w:t>ROVEMA</w:t>
      </w:r>
      <w:r w:rsidRPr="0023782D">
        <w:rPr>
          <w:rFonts w:ascii="Arial" w:hAnsi="Arial" w:cs="Arial"/>
          <w:noProof/>
          <w:sz w:val="20"/>
          <w:szCs w:val="20"/>
          <w:lang w:val="en-GB"/>
        </w:rPr>
        <w:t xml:space="preserve"> packing machine</w:t>
      </w:r>
    </w:p>
    <w:p w:rsidR="0023782D" w:rsidRPr="0023782D" w:rsidRDefault="0023782D" w:rsidP="0023782D">
      <w:pPr>
        <w:widowControl w:val="0"/>
        <w:numPr>
          <w:ilvl w:val="0"/>
          <w:numId w:val="210"/>
        </w:numPr>
        <w:spacing w:before="60" w:after="60" w:line="240" w:lineRule="auto"/>
        <w:rPr>
          <w:rFonts w:ascii="Arial" w:hAnsi="Arial" w:cs="Arial"/>
          <w:noProof/>
          <w:color w:val="0000FF"/>
          <w:sz w:val="20"/>
          <w:szCs w:val="20"/>
          <w:lang w:val="en-GB"/>
        </w:rPr>
      </w:pPr>
      <w:r w:rsidRPr="0023782D">
        <w:rPr>
          <w:rFonts w:ascii="Arial" w:hAnsi="Arial" w:cs="Arial"/>
          <w:noProof/>
          <w:sz w:val="20"/>
          <w:szCs w:val="20"/>
          <w:lang w:val="en-GB"/>
        </w:rPr>
        <w:t xml:space="preserve">Ethernet connection with visualization Panel </w:t>
      </w:r>
    </w:p>
    <w:p w:rsidR="0023782D" w:rsidRPr="0023782D" w:rsidRDefault="0023782D" w:rsidP="0023782D">
      <w:pPr>
        <w:widowControl w:val="0"/>
        <w:spacing w:before="60" w:after="60" w:line="240" w:lineRule="auto"/>
        <w:rPr>
          <w:rFonts w:ascii="Arial" w:hAnsi="Arial" w:cs="Arial"/>
          <w:noProof/>
          <w:sz w:val="20"/>
          <w:lang w:val="en-GB"/>
        </w:rPr>
      </w:pPr>
    </w:p>
    <w:p w:rsidR="0023782D" w:rsidRPr="0023782D" w:rsidRDefault="0023782D" w:rsidP="0023782D">
      <w:pPr>
        <w:keepNext/>
        <w:widowControl w:val="0"/>
        <w:numPr>
          <w:ilvl w:val="2"/>
          <w:numId w:val="246"/>
        </w:numPr>
        <w:spacing w:after="240" w:line="240" w:lineRule="auto"/>
        <w:ind w:left="3544" w:hanging="3544"/>
        <w:outlineLvl w:val="2"/>
        <w:rPr>
          <w:rFonts w:ascii="Arial" w:hAnsi="Arial" w:cs="Arial"/>
          <w:b/>
          <w:noProof/>
          <w:sz w:val="24"/>
          <w:lang w:val="en-GB"/>
        </w:rPr>
      </w:pPr>
      <w:bookmarkStart w:id="83" w:name="_Toc379383058"/>
      <w:bookmarkStart w:id="84" w:name="_Toc483807784"/>
      <w:r w:rsidRPr="0023782D">
        <w:rPr>
          <w:rFonts w:ascii="Arial" w:hAnsi="Arial" w:cs="Arial"/>
          <w:b/>
          <w:noProof/>
          <w:sz w:val="24"/>
          <w:lang w:val="en-GB"/>
        </w:rPr>
        <w:t>Language</w:t>
      </w:r>
      <w:bookmarkEnd w:id="83"/>
      <w:bookmarkEnd w:id="84"/>
    </w:p>
    <w:p w:rsidR="0023782D" w:rsidRPr="0023782D" w:rsidRDefault="0023782D" w:rsidP="0023782D">
      <w:pPr>
        <w:widowControl w:val="0"/>
        <w:numPr>
          <w:ilvl w:val="0"/>
          <w:numId w:val="210"/>
        </w:numPr>
        <w:spacing w:before="60" w:after="60" w:line="240" w:lineRule="auto"/>
        <w:rPr>
          <w:rFonts w:ascii="Arial" w:hAnsi="Arial" w:cs="Arial"/>
          <w:noProof/>
          <w:sz w:val="20"/>
          <w:szCs w:val="20"/>
          <w:lang w:val="en-GB"/>
        </w:rPr>
      </w:pPr>
      <w:r w:rsidRPr="0023782D">
        <w:rPr>
          <w:rFonts w:ascii="Arial" w:hAnsi="Arial" w:cs="Arial"/>
          <w:noProof/>
          <w:sz w:val="20"/>
          <w:szCs w:val="20"/>
          <w:lang w:val="en-GB"/>
        </w:rPr>
        <w:t>Visualization System Terminal – operator manual: English and Russian.</w:t>
      </w:r>
      <w:r w:rsidRPr="0023782D">
        <w:rPr>
          <w:rFonts w:ascii="Arial" w:hAnsi="Arial" w:cs="Arial"/>
          <w:noProof/>
          <w:sz w:val="20"/>
          <w:szCs w:val="20"/>
          <w:lang w:val="en-GB"/>
        </w:rPr>
        <w:br/>
        <w:t xml:space="preserve"> </w:t>
      </w:r>
    </w:p>
    <w:p w:rsidR="0023782D" w:rsidRPr="0023782D" w:rsidRDefault="0023782D" w:rsidP="0023782D">
      <w:pPr>
        <w:widowControl w:val="0"/>
        <w:numPr>
          <w:ilvl w:val="0"/>
          <w:numId w:val="210"/>
        </w:numPr>
        <w:spacing w:before="60" w:after="60" w:line="240" w:lineRule="auto"/>
        <w:rPr>
          <w:rFonts w:ascii="Arial" w:hAnsi="Arial" w:cs="Arial"/>
          <w:noProof/>
          <w:sz w:val="20"/>
          <w:szCs w:val="20"/>
          <w:lang w:val="en-GB"/>
        </w:rPr>
      </w:pPr>
      <w:r w:rsidRPr="0023782D">
        <w:rPr>
          <w:rFonts w:ascii="Arial" w:hAnsi="Arial" w:cs="Arial"/>
          <w:noProof/>
          <w:sz w:val="20"/>
          <w:szCs w:val="20"/>
          <w:lang w:val="en-GB"/>
        </w:rPr>
        <w:t>PLC-System: project specific parts are documented in English, the standard modules are created in German.</w:t>
      </w:r>
      <w:r w:rsidRPr="0023782D">
        <w:rPr>
          <w:rFonts w:ascii="Arial" w:hAnsi="Arial" w:cs="Arial"/>
          <w:noProof/>
          <w:sz w:val="20"/>
          <w:szCs w:val="20"/>
          <w:lang w:val="en-GB"/>
        </w:rPr>
        <w:br/>
      </w:r>
    </w:p>
    <w:p w:rsidR="0023782D" w:rsidRPr="0023782D" w:rsidRDefault="0023782D" w:rsidP="0023782D">
      <w:pPr>
        <w:widowControl w:val="0"/>
        <w:numPr>
          <w:ilvl w:val="0"/>
          <w:numId w:val="210"/>
        </w:numPr>
        <w:spacing w:before="60" w:after="60" w:line="240" w:lineRule="auto"/>
        <w:rPr>
          <w:rFonts w:ascii="Arial" w:hAnsi="Arial" w:cs="Arial"/>
          <w:noProof/>
          <w:sz w:val="20"/>
          <w:szCs w:val="20"/>
          <w:lang w:val="en-GB"/>
        </w:rPr>
      </w:pPr>
      <w:r w:rsidRPr="0023782D">
        <w:rPr>
          <w:rFonts w:ascii="Arial" w:hAnsi="Arial" w:cs="Arial"/>
          <w:noProof/>
          <w:sz w:val="20"/>
          <w:szCs w:val="20"/>
          <w:lang w:val="en-GB"/>
        </w:rPr>
        <w:t>Electric diagrams: the documents are created in English.</w:t>
      </w:r>
      <w:r w:rsidRPr="0023782D">
        <w:rPr>
          <w:rFonts w:ascii="Arial" w:hAnsi="Arial" w:cs="Arial"/>
          <w:noProof/>
          <w:sz w:val="20"/>
          <w:szCs w:val="20"/>
          <w:lang w:val="en-GB"/>
        </w:rPr>
        <w:br/>
      </w:r>
    </w:p>
    <w:p w:rsidR="0023782D" w:rsidRPr="0023782D" w:rsidRDefault="0023782D" w:rsidP="0023782D">
      <w:pPr>
        <w:widowControl w:val="0"/>
        <w:spacing w:before="60" w:after="60" w:line="240" w:lineRule="auto"/>
        <w:rPr>
          <w:rFonts w:ascii="Arial" w:hAnsi="Arial" w:cs="Arial"/>
          <w:noProof/>
          <w:sz w:val="20"/>
          <w:szCs w:val="20"/>
          <w:lang w:val="en-GB"/>
        </w:rPr>
      </w:pPr>
    </w:p>
    <w:p w:rsidR="0023782D" w:rsidRPr="0023782D" w:rsidRDefault="0023782D" w:rsidP="0023782D">
      <w:pPr>
        <w:widowControl w:val="0"/>
        <w:spacing w:before="60" w:after="60" w:line="240" w:lineRule="auto"/>
        <w:rPr>
          <w:rFonts w:ascii="Arial" w:hAnsi="Arial" w:cs="Arial"/>
          <w:noProof/>
          <w:sz w:val="20"/>
          <w:lang w:val="en-GB"/>
        </w:rPr>
      </w:pPr>
    </w:p>
    <w:p w:rsidR="00851DAB" w:rsidRPr="00E638DD" w:rsidRDefault="00851DAB" w:rsidP="00851DAB">
      <w:pPr>
        <w:pStyle w:val="AABStandardPDist33"/>
      </w:pPr>
    </w:p>
    <w:p w:rsidR="00851DAB" w:rsidRPr="00E638DD" w:rsidRDefault="00851DAB" w:rsidP="00851DAB">
      <w:pPr>
        <w:pStyle w:val="AABStandardPDist33"/>
      </w:pPr>
    </w:p>
    <w:p w:rsidR="00851DAB" w:rsidRPr="00E638DD" w:rsidRDefault="00851DAB" w:rsidP="00234DB9">
      <w:pPr>
        <w:pStyle w:val="HBN1Header2"/>
      </w:pPr>
      <w:bookmarkStart w:id="85" w:name="_Toc379383059"/>
      <w:bookmarkStart w:id="86" w:name="_Toc379383985"/>
      <w:r w:rsidRPr="00E638DD">
        <w:t>Hardware</w:t>
      </w:r>
      <w:bookmarkEnd w:id="85"/>
      <w:bookmarkEnd w:id="86"/>
    </w:p>
    <w:p w:rsidR="00234DB9" w:rsidRPr="00234DB9" w:rsidRDefault="00234DB9" w:rsidP="00234DB9">
      <w:pPr>
        <w:keepNext/>
        <w:widowControl w:val="0"/>
        <w:numPr>
          <w:ilvl w:val="2"/>
          <w:numId w:val="246"/>
        </w:numPr>
        <w:spacing w:after="240" w:line="240" w:lineRule="auto"/>
        <w:ind w:left="3544" w:hanging="3544"/>
        <w:outlineLvl w:val="2"/>
        <w:rPr>
          <w:rFonts w:ascii="Arial" w:hAnsi="Arial" w:cs="Arial"/>
          <w:b/>
          <w:noProof/>
          <w:sz w:val="24"/>
          <w:lang w:val="en-GB"/>
        </w:rPr>
      </w:pPr>
      <w:bookmarkStart w:id="87" w:name="_Toc483807786"/>
      <w:r w:rsidRPr="00234DB9">
        <w:rPr>
          <w:rFonts w:ascii="Arial" w:hAnsi="Arial" w:cs="Arial"/>
          <w:b/>
          <w:noProof/>
          <w:sz w:val="24"/>
          <w:lang w:val="en-GB"/>
        </w:rPr>
        <w:t>Overview</w:t>
      </w:r>
      <w:bookmarkEnd w:id="87"/>
    </w:p>
    <w:p w:rsidR="00234DB9" w:rsidRPr="00234DB9" w:rsidRDefault="00234DB9" w:rsidP="00234DB9">
      <w:pPr>
        <w:widowControl w:val="0"/>
        <w:spacing w:before="60" w:after="60" w:line="240" w:lineRule="auto"/>
        <w:ind w:left="567" w:hanging="283"/>
        <w:rPr>
          <w:rFonts w:ascii="Arial" w:hAnsi="Arial" w:cs="Arial"/>
          <w:noProof/>
          <w:sz w:val="20"/>
          <w:szCs w:val="20"/>
          <w:lang w:val="en-GB"/>
        </w:rPr>
      </w:pPr>
      <w:r w:rsidRPr="00234DB9">
        <w:rPr>
          <w:rFonts w:ascii="Arial" w:hAnsi="Arial" w:cs="Arial"/>
          <w:noProof/>
          <w:color w:val="0000FF"/>
          <w:sz w:val="16"/>
          <w:lang w:val="en-GB"/>
        </w:rPr>
        <w:t xml:space="preserve"> </w:t>
      </w:r>
    </w:p>
    <w:p w:rsidR="00234DB9" w:rsidRPr="00234DB9" w:rsidRDefault="00234DB9" w:rsidP="00234DB9">
      <w:pPr>
        <w:widowControl w:val="0"/>
        <w:numPr>
          <w:ilvl w:val="0"/>
          <w:numId w:val="210"/>
        </w:numPr>
        <w:spacing w:before="60" w:after="60" w:line="240" w:lineRule="auto"/>
        <w:rPr>
          <w:rFonts w:ascii="Arial" w:hAnsi="Arial" w:cs="Arial"/>
          <w:noProof/>
          <w:sz w:val="20"/>
          <w:szCs w:val="20"/>
        </w:rPr>
      </w:pPr>
      <w:r w:rsidRPr="00234DB9">
        <w:rPr>
          <w:rFonts w:ascii="Arial" w:hAnsi="Arial" w:cs="Arial"/>
          <w:noProof/>
          <w:sz w:val="20"/>
          <w:szCs w:val="20"/>
        </w:rPr>
        <w:t>1 x PLC Siemens CPU 314C-2 PN/DP</w:t>
      </w:r>
    </w:p>
    <w:p w:rsidR="00234DB9" w:rsidRPr="00234DB9" w:rsidRDefault="00234DB9" w:rsidP="00234DB9">
      <w:pPr>
        <w:widowControl w:val="0"/>
        <w:numPr>
          <w:ilvl w:val="0"/>
          <w:numId w:val="210"/>
        </w:numPr>
        <w:tabs>
          <w:tab w:val="num" w:pos="850"/>
        </w:tabs>
        <w:spacing w:before="60" w:after="60" w:line="240" w:lineRule="auto"/>
        <w:ind w:left="850"/>
        <w:rPr>
          <w:rFonts w:ascii="Arial" w:hAnsi="Arial" w:cs="Arial"/>
          <w:noProof/>
          <w:sz w:val="20"/>
          <w:szCs w:val="20"/>
          <w:lang w:val="en-GB"/>
        </w:rPr>
      </w:pPr>
      <w:r w:rsidRPr="00234DB9">
        <w:rPr>
          <w:rFonts w:ascii="Arial" w:hAnsi="Arial" w:cs="Arial"/>
          <w:noProof/>
          <w:sz w:val="20"/>
          <w:szCs w:val="20"/>
          <w:lang w:val="en-GB"/>
        </w:rPr>
        <w:t>Central I/O on board, communication processor on board</w:t>
      </w:r>
    </w:p>
    <w:p w:rsidR="00234DB9" w:rsidRPr="00234DB9" w:rsidRDefault="00234DB9" w:rsidP="00234DB9">
      <w:pPr>
        <w:widowControl w:val="0"/>
        <w:numPr>
          <w:ilvl w:val="0"/>
          <w:numId w:val="210"/>
        </w:numPr>
        <w:tabs>
          <w:tab w:val="num" w:pos="850"/>
        </w:tabs>
        <w:spacing w:before="60" w:after="60" w:line="240" w:lineRule="auto"/>
        <w:ind w:left="850"/>
        <w:rPr>
          <w:rFonts w:ascii="Arial" w:hAnsi="Arial" w:cs="Arial"/>
          <w:noProof/>
          <w:sz w:val="20"/>
          <w:szCs w:val="20"/>
          <w:lang w:val="en-GB"/>
        </w:rPr>
      </w:pPr>
      <w:r w:rsidRPr="00234DB9">
        <w:rPr>
          <w:rFonts w:ascii="Arial" w:hAnsi="Arial" w:cs="Arial"/>
          <w:noProof/>
          <w:sz w:val="20"/>
          <w:szCs w:val="20"/>
          <w:lang w:val="en-GB"/>
        </w:rPr>
        <w:t>Central periphery</w:t>
      </w:r>
    </w:p>
    <w:p w:rsidR="00234DB9" w:rsidRPr="00234DB9" w:rsidRDefault="00234DB9" w:rsidP="00234DB9">
      <w:pPr>
        <w:widowControl w:val="0"/>
        <w:numPr>
          <w:ilvl w:val="0"/>
          <w:numId w:val="210"/>
        </w:numPr>
        <w:spacing w:before="60" w:after="60" w:line="240" w:lineRule="auto"/>
        <w:rPr>
          <w:rFonts w:ascii="Arial" w:hAnsi="Arial" w:cs="Arial"/>
          <w:noProof/>
          <w:sz w:val="20"/>
          <w:szCs w:val="20"/>
          <w:lang w:val="en-GB"/>
        </w:rPr>
      </w:pPr>
      <w:r w:rsidRPr="00234DB9">
        <w:rPr>
          <w:rFonts w:ascii="Arial" w:hAnsi="Arial" w:cs="Arial"/>
          <w:noProof/>
          <w:sz w:val="20"/>
          <w:szCs w:val="20"/>
          <w:lang w:val="en-GB"/>
        </w:rPr>
        <w:t>1 x Siemens SIMATIC TP900</w:t>
      </w:r>
    </w:p>
    <w:p w:rsidR="00234DB9" w:rsidRPr="00234DB9" w:rsidRDefault="00234DB9" w:rsidP="00234DB9">
      <w:pPr>
        <w:widowControl w:val="0"/>
        <w:numPr>
          <w:ilvl w:val="0"/>
          <w:numId w:val="210"/>
        </w:numPr>
        <w:tabs>
          <w:tab w:val="num" w:pos="850"/>
        </w:tabs>
        <w:spacing w:before="60" w:after="60" w:line="240" w:lineRule="auto"/>
        <w:ind w:left="850"/>
        <w:rPr>
          <w:rFonts w:ascii="Arial" w:hAnsi="Arial" w:cs="Arial"/>
          <w:noProof/>
          <w:sz w:val="20"/>
          <w:szCs w:val="20"/>
          <w:lang w:val="en-GB"/>
        </w:rPr>
      </w:pPr>
      <w:r w:rsidRPr="00234DB9">
        <w:rPr>
          <w:rFonts w:ascii="Arial" w:hAnsi="Arial" w:cs="Arial"/>
          <w:noProof/>
          <w:sz w:val="20"/>
          <w:szCs w:val="20"/>
          <w:lang w:val="en-GB"/>
        </w:rPr>
        <w:t>TP900 (touch panel) for operating and monitoring the plant equipment</w:t>
      </w:r>
    </w:p>
    <w:p w:rsidR="00234DB9" w:rsidRPr="00234DB9" w:rsidRDefault="00234DB9" w:rsidP="00234DB9">
      <w:pPr>
        <w:widowControl w:val="0"/>
        <w:spacing w:before="60" w:after="60" w:line="240" w:lineRule="auto"/>
        <w:ind w:left="567" w:hanging="283"/>
        <w:rPr>
          <w:rFonts w:ascii="Arial" w:hAnsi="Arial" w:cs="Arial"/>
          <w:noProof/>
          <w:sz w:val="16"/>
          <w:lang w:val="en-GB"/>
        </w:rPr>
      </w:pPr>
    </w:p>
    <w:p w:rsidR="00234DB9" w:rsidRPr="00234DB9" w:rsidRDefault="00234DB9" w:rsidP="00234DB9">
      <w:pPr>
        <w:widowControl w:val="0"/>
        <w:spacing w:before="60" w:after="60" w:line="240" w:lineRule="auto"/>
        <w:rPr>
          <w:rFonts w:ascii="Arial" w:hAnsi="Arial" w:cs="Arial"/>
          <w:noProof/>
          <w:sz w:val="20"/>
          <w:lang w:val="en-GB"/>
        </w:rPr>
      </w:pPr>
    </w:p>
    <w:p w:rsidR="00234DB9" w:rsidRPr="00234DB9" w:rsidRDefault="00234DB9" w:rsidP="00234DB9">
      <w:pPr>
        <w:keepNext/>
        <w:widowControl w:val="0"/>
        <w:numPr>
          <w:ilvl w:val="2"/>
          <w:numId w:val="246"/>
        </w:numPr>
        <w:spacing w:after="240" w:line="240" w:lineRule="auto"/>
        <w:ind w:left="3544" w:hanging="3544"/>
        <w:outlineLvl w:val="2"/>
        <w:rPr>
          <w:rFonts w:ascii="Arial" w:hAnsi="Arial" w:cs="Arial"/>
          <w:b/>
          <w:noProof/>
          <w:sz w:val="24"/>
          <w:lang w:val="en-GB"/>
        </w:rPr>
      </w:pPr>
      <w:bookmarkStart w:id="88" w:name="_Toc483807787"/>
      <w:r w:rsidRPr="00234DB9">
        <w:rPr>
          <w:rFonts w:ascii="Arial" w:hAnsi="Arial" w:cs="Arial"/>
          <w:b/>
          <w:noProof/>
          <w:sz w:val="24"/>
          <w:lang w:val="en-GB"/>
        </w:rPr>
        <w:t>Location of the Control Panels</w:t>
      </w:r>
      <w:bookmarkEnd w:id="88"/>
    </w:p>
    <w:p w:rsidR="00234DB9" w:rsidRPr="00234DB9" w:rsidRDefault="00234DB9" w:rsidP="00234DB9">
      <w:pPr>
        <w:widowControl w:val="0"/>
        <w:spacing w:before="60" w:after="60" w:line="240" w:lineRule="auto"/>
        <w:rPr>
          <w:rFonts w:ascii="Arial" w:hAnsi="Arial" w:cs="Arial"/>
          <w:noProof/>
          <w:sz w:val="20"/>
          <w:szCs w:val="20"/>
          <w:lang w:val="en-GB"/>
        </w:rPr>
      </w:pPr>
      <w:r w:rsidRPr="00234DB9">
        <w:rPr>
          <w:rFonts w:ascii="Arial" w:hAnsi="Arial" w:cs="Arial"/>
          <w:noProof/>
          <w:sz w:val="20"/>
          <w:szCs w:val="20"/>
          <w:lang w:val="en-GB"/>
        </w:rPr>
        <w:t>Following operating elements are installed in main control cabinet</w:t>
      </w:r>
    </w:p>
    <w:p w:rsidR="00234DB9" w:rsidRPr="00234DB9" w:rsidRDefault="00234DB9" w:rsidP="00234DB9">
      <w:pPr>
        <w:widowControl w:val="0"/>
        <w:numPr>
          <w:ilvl w:val="0"/>
          <w:numId w:val="210"/>
        </w:numPr>
        <w:tabs>
          <w:tab w:val="num" w:pos="850"/>
        </w:tabs>
        <w:spacing w:before="60" w:after="60" w:line="240" w:lineRule="auto"/>
        <w:ind w:left="850"/>
        <w:rPr>
          <w:rFonts w:ascii="Arial" w:hAnsi="Arial" w:cs="Arial"/>
          <w:noProof/>
          <w:sz w:val="20"/>
          <w:szCs w:val="20"/>
          <w:highlight w:val="yellow"/>
          <w:lang w:val="en-GB"/>
        </w:rPr>
      </w:pPr>
      <w:r w:rsidRPr="00234DB9">
        <w:rPr>
          <w:rFonts w:ascii="Arial" w:hAnsi="Arial" w:cs="Arial"/>
          <w:noProof/>
          <w:sz w:val="20"/>
          <w:szCs w:val="20"/>
          <w:highlight w:val="yellow"/>
          <w:lang w:val="en-GB"/>
        </w:rPr>
        <w:lastRenderedPageBreak/>
        <w:t>Emergency stop button</w:t>
      </w:r>
    </w:p>
    <w:p w:rsidR="00234DB9" w:rsidRPr="00234DB9" w:rsidRDefault="00234DB9" w:rsidP="00234DB9">
      <w:pPr>
        <w:widowControl w:val="0"/>
        <w:numPr>
          <w:ilvl w:val="0"/>
          <w:numId w:val="210"/>
        </w:numPr>
        <w:tabs>
          <w:tab w:val="num" w:pos="850"/>
        </w:tabs>
        <w:spacing w:before="60" w:after="60" w:line="240" w:lineRule="auto"/>
        <w:ind w:left="850"/>
        <w:rPr>
          <w:rFonts w:ascii="Arial" w:hAnsi="Arial" w:cs="Arial"/>
          <w:noProof/>
          <w:sz w:val="20"/>
          <w:szCs w:val="20"/>
          <w:lang w:val="en-GB"/>
        </w:rPr>
      </w:pPr>
      <w:r w:rsidRPr="00234DB9">
        <w:rPr>
          <w:rFonts w:ascii="Arial" w:hAnsi="Arial" w:cs="Arial"/>
          <w:noProof/>
          <w:sz w:val="20"/>
          <w:szCs w:val="20"/>
          <w:lang w:val="en-GB"/>
        </w:rPr>
        <w:t>TP900</w:t>
      </w:r>
    </w:p>
    <w:p w:rsidR="00234DB9" w:rsidRPr="00234DB9" w:rsidRDefault="00234DB9" w:rsidP="00234DB9">
      <w:pPr>
        <w:widowControl w:val="0"/>
        <w:tabs>
          <w:tab w:val="num" w:pos="850"/>
        </w:tabs>
        <w:spacing w:before="60" w:after="60" w:line="240" w:lineRule="auto"/>
        <w:rPr>
          <w:rFonts w:ascii="Arial" w:hAnsi="Arial" w:cs="Arial"/>
          <w:noProof/>
          <w:sz w:val="20"/>
          <w:szCs w:val="20"/>
          <w:lang w:val="en-GB"/>
        </w:rPr>
      </w:pPr>
    </w:p>
    <w:p w:rsidR="00234DB9" w:rsidRPr="00234DB9" w:rsidRDefault="00234DB9" w:rsidP="00234DB9">
      <w:pPr>
        <w:widowControl w:val="0"/>
        <w:tabs>
          <w:tab w:val="num" w:pos="850"/>
        </w:tabs>
        <w:spacing w:before="60" w:after="60" w:line="240" w:lineRule="auto"/>
        <w:rPr>
          <w:rFonts w:ascii="Arial" w:hAnsi="Arial" w:cs="Arial"/>
          <w:noProof/>
          <w:sz w:val="20"/>
          <w:szCs w:val="20"/>
          <w:highlight w:val="yellow"/>
          <w:lang w:val="en-GB"/>
        </w:rPr>
      </w:pPr>
      <w:r w:rsidRPr="00234DB9">
        <w:rPr>
          <w:rFonts w:ascii="Arial" w:hAnsi="Arial" w:cs="Arial"/>
          <w:b/>
          <w:noProof/>
          <w:sz w:val="20"/>
          <w:szCs w:val="20"/>
          <w:lang w:val="en-GB"/>
        </w:rPr>
        <w:t>Attention!:</w:t>
      </w:r>
      <w:r w:rsidRPr="00234DB9">
        <w:rPr>
          <w:rFonts w:ascii="Arial" w:hAnsi="Arial" w:cs="Arial"/>
          <w:noProof/>
          <w:sz w:val="20"/>
          <w:szCs w:val="20"/>
          <w:lang w:val="en-GB"/>
        </w:rPr>
        <w:t xml:space="preserve"> The T9700 and operating elements are not for EX-Zones. Therefore the main control cabinet to be installed away from EX-Zones and not to be used in EX-Zones.</w:t>
      </w:r>
    </w:p>
    <w:p w:rsidR="00503343" w:rsidRPr="00E638DD" w:rsidRDefault="00503343" w:rsidP="00234DB9">
      <w:pPr>
        <w:pStyle w:val="BABStandardRemarkBluePDist33FTList003"/>
        <w:numPr>
          <w:ilvl w:val="0"/>
          <w:numId w:val="0"/>
        </w:numPr>
      </w:pPr>
    </w:p>
    <w:p w:rsidR="00503343" w:rsidRPr="00E638DD" w:rsidRDefault="00503343" w:rsidP="00392D00">
      <w:pPr>
        <w:pStyle w:val="AABStandardPDist33"/>
      </w:pPr>
    </w:p>
    <w:p w:rsidR="00263AD4" w:rsidRPr="00E638DD" w:rsidRDefault="00263AD4" w:rsidP="00263AD4">
      <w:pPr>
        <w:pStyle w:val="AABStandardPDist33"/>
      </w:pPr>
    </w:p>
    <w:p w:rsidR="00263AD4" w:rsidRPr="00E638DD" w:rsidRDefault="00263AD4" w:rsidP="00263AD4">
      <w:pPr>
        <w:pStyle w:val="AABStandardPDist33"/>
      </w:pPr>
    </w:p>
    <w:p w:rsidR="00263AD4" w:rsidRPr="00E638DD" w:rsidRDefault="00263AD4" w:rsidP="009C5B16">
      <w:pPr>
        <w:pStyle w:val="HBN1Header2"/>
      </w:pPr>
      <w:bookmarkStart w:id="89" w:name="_Toc379383062"/>
      <w:bookmarkStart w:id="90" w:name="_Toc379383988"/>
      <w:r w:rsidRPr="00E638DD">
        <w:t>Software</w:t>
      </w:r>
      <w:bookmarkEnd w:id="89"/>
      <w:bookmarkEnd w:id="90"/>
    </w:p>
    <w:p w:rsidR="00550869" w:rsidRPr="00E638DD" w:rsidRDefault="006B4DC9" w:rsidP="00215827">
      <w:pPr>
        <w:pStyle w:val="BABStandardRemarkBluePDist33FTList003"/>
      </w:pPr>
      <w:r>
        <w:t>Control system</w:t>
      </w:r>
    </w:p>
    <w:p w:rsidR="00550869" w:rsidRPr="00E638DD" w:rsidRDefault="00550869" w:rsidP="008340BF">
      <w:pPr>
        <w:pStyle w:val="BABStandardRemarkBluePDist33FTList003"/>
        <w:tabs>
          <w:tab w:val="clear" w:pos="567"/>
          <w:tab w:val="num" w:pos="850"/>
        </w:tabs>
        <w:ind w:left="850"/>
      </w:pPr>
      <w:r w:rsidRPr="00E638DD">
        <w:t>Produ</w:t>
      </w:r>
      <w:r w:rsidR="006B4DC9">
        <w:t>c</w:t>
      </w:r>
      <w:r w:rsidRPr="00E638DD">
        <w:t>tion</w:t>
      </w:r>
      <w:r w:rsidR="006B4DC9">
        <w:t xml:space="preserve"> </w:t>
      </w:r>
      <w:r w:rsidRPr="00E638DD">
        <w:t>PC</w:t>
      </w:r>
    </w:p>
    <w:p w:rsidR="00550869" w:rsidRPr="00E638DD" w:rsidRDefault="006B4DC9" w:rsidP="008340BF">
      <w:pPr>
        <w:pStyle w:val="BABStandardRemarkBluePDist33FTList003"/>
        <w:tabs>
          <w:tab w:val="clear" w:pos="567"/>
          <w:tab w:val="num" w:pos="1133"/>
        </w:tabs>
        <w:ind w:left="1133"/>
      </w:pPr>
      <w:r>
        <w:t>Third party software</w:t>
      </w:r>
    </w:p>
    <w:p w:rsidR="00550869" w:rsidRPr="00E638DD" w:rsidRDefault="006B4DC9" w:rsidP="008340BF">
      <w:pPr>
        <w:pStyle w:val="BABStandardRemarkBluePDist33FTList003"/>
        <w:tabs>
          <w:tab w:val="clear" w:pos="567"/>
          <w:tab w:val="num" w:pos="1416"/>
        </w:tabs>
        <w:ind w:left="1416"/>
      </w:pPr>
      <w:r>
        <w:t xml:space="preserve">Operating </w:t>
      </w:r>
      <w:r w:rsidR="00550869" w:rsidRPr="00E638DD">
        <w:t>system Windows 2003 Server</w:t>
      </w:r>
    </w:p>
    <w:p w:rsidR="00550869" w:rsidRPr="00E638DD" w:rsidRDefault="006B4DC9" w:rsidP="008340BF">
      <w:pPr>
        <w:pStyle w:val="BABStandardRemarkBluePDist33FTList003"/>
        <w:tabs>
          <w:tab w:val="clear" w:pos="567"/>
          <w:tab w:val="num" w:pos="1416"/>
        </w:tabs>
        <w:ind w:left="1416"/>
      </w:pPr>
      <w:r>
        <w:t xml:space="preserve">SQL </w:t>
      </w:r>
      <w:r w:rsidR="00550869" w:rsidRPr="00E638DD">
        <w:t>Server 2005</w:t>
      </w:r>
      <w:r w:rsidR="00550869" w:rsidRPr="00E638DD">
        <w:br/>
      </w:r>
    </w:p>
    <w:p w:rsidR="00550869" w:rsidRPr="00E638DD" w:rsidRDefault="00550869" w:rsidP="008340BF">
      <w:pPr>
        <w:pStyle w:val="BABStandardRemarkBluePDist33FTList003"/>
        <w:tabs>
          <w:tab w:val="clear" w:pos="567"/>
          <w:tab w:val="num" w:pos="1135"/>
        </w:tabs>
        <w:ind w:left="1135"/>
      </w:pPr>
      <w:r w:rsidRPr="00E638DD">
        <w:t>AZO CONTROLS</w:t>
      </w:r>
      <w:r w:rsidR="006B4DC9">
        <w:t xml:space="preserve"> s</w:t>
      </w:r>
      <w:r w:rsidRPr="00E638DD">
        <w:t>oftware:</w:t>
      </w:r>
    </w:p>
    <w:p w:rsidR="00550869" w:rsidRPr="00E638DD" w:rsidRDefault="006B4DC9" w:rsidP="008340BF">
      <w:pPr>
        <w:pStyle w:val="BABStandardRemarkBluePDist33FTList003"/>
        <w:tabs>
          <w:tab w:val="clear" w:pos="567"/>
          <w:tab w:val="num" w:pos="1418"/>
        </w:tabs>
        <w:ind w:left="1418"/>
      </w:pPr>
      <w:r>
        <w:t>Master data management</w:t>
      </w:r>
    </w:p>
    <w:p w:rsidR="00550869" w:rsidRPr="00E638DD" w:rsidRDefault="00550869" w:rsidP="008340BF">
      <w:pPr>
        <w:pStyle w:val="BABStandardRemarkBluePDist33FTList003"/>
        <w:tabs>
          <w:tab w:val="clear" w:pos="567"/>
          <w:tab w:val="num" w:pos="1418"/>
        </w:tabs>
        <w:ind w:left="1418"/>
      </w:pPr>
      <w:r w:rsidRPr="00E638DD">
        <w:t>Produ</w:t>
      </w:r>
      <w:r w:rsidR="006B4DC9">
        <w:t>c</w:t>
      </w:r>
      <w:r w:rsidRPr="00E638DD">
        <w:t>tion</w:t>
      </w:r>
      <w:r w:rsidR="006B4DC9">
        <w:t xml:space="preserve"> </w:t>
      </w:r>
      <w:r w:rsidRPr="00E638DD">
        <w:t>server</w:t>
      </w:r>
    </w:p>
    <w:p w:rsidR="00550869" w:rsidRPr="00E638DD" w:rsidRDefault="00550869" w:rsidP="008340BF">
      <w:pPr>
        <w:pStyle w:val="BABStandardRemarkBluePDist33FTList003"/>
        <w:tabs>
          <w:tab w:val="clear" w:pos="567"/>
          <w:tab w:val="num" w:pos="1418"/>
        </w:tabs>
        <w:ind w:left="1418"/>
      </w:pPr>
      <w:proofErr w:type="spellStart"/>
      <w:r w:rsidRPr="00E638DD">
        <w:t>Hostlink</w:t>
      </w:r>
      <w:proofErr w:type="spellEnd"/>
      <w:r w:rsidRPr="00E638DD">
        <w:br/>
      </w:r>
    </w:p>
    <w:p w:rsidR="00550869" w:rsidRPr="00E638DD" w:rsidRDefault="00550869" w:rsidP="008340BF">
      <w:pPr>
        <w:pStyle w:val="BABStandardRemarkBluePDist33FTList003"/>
        <w:tabs>
          <w:tab w:val="clear" w:pos="567"/>
          <w:tab w:val="num" w:pos="850"/>
        </w:tabs>
        <w:ind w:left="850"/>
      </w:pPr>
      <w:proofErr w:type="spellStart"/>
      <w:r w:rsidRPr="00E638DD">
        <w:t>ManDos</w:t>
      </w:r>
      <w:proofErr w:type="spellEnd"/>
      <w:r w:rsidR="006B4DC9">
        <w:t xml:space="preserve"> </w:t>
      </w:r>
      <w:r w:rsidRPr="00E638DD">
        <w:t>PC</w:t>
      </w:r>
    </w:p>
    <w:p w:rsidR="00550869" w:rsidRPr="00E638DD" w:rsidRDefault="006B4DC9" w:rsidP="008340BF">
      <w:pPr>
        <w:pStyle w:val="BABStandardRemarkBluePDist33FTList003"/>
        <w:tabs>
          <w:tab w:val="clear" w:pos="567"/>
          <w:tab w:val="num" w:pos="1133"/>
        </w:tabs>
        <w:ind w:left="1133"/>
      </w:pPr>
      <w:r>
        <w:t xml:space="preserve">Third party </w:t>
      </w:r>
      <w:r w:rsidR="00550869" w:rsidRPr="00E638DD">
        <w:t>software</w:t>
      </w:r>
    </w:p>
    <w:p w:rsidR="00550869" w:rsidRPr="00E638DD" w:rsidRDefault="006B4DC9" w:rsidP="008340BF">
      <w:pPr>
        <w:pStyle w:val="BABStandardRemarkBluePDist33FTList003"/>
        <w:tabs>
          <w:tab w:val="clear" w:pos="567"/>
          <w:tab w:val="num" w:pos="1416"/>
        </w:tabs>
        <w:ind w:left="1416"/>
      </w:pPr>
      <w:r>
        <w:t xml:space="preserve">Operating </w:t>
      </w:r>
      <w:r w:rsidR="00550869" w:rsidRPr="00E638DD">
        <w:t>system Windows XP</w:t>
      </w:r>
    </w:p>
    <w:p w:rsidR="00550869" w:rsidRPr="00E638DD" w:rsidRDefault="00550869" w:rsidP="008340BF">
      <w:pPr>
        <w:pStyle w:val="BABStandardRemarkBluePDist33FTList003"/>
        <w:tabs>
          <w:tab w:val="clear" w:pos="567"/>
          <w:tab w:val="num" w:pos="1135"/>
        </w:tabs>
        <w:ind w:left="1135"/>
      </w:pPr>
      <w:r w:rsidRPr="00E638DD">
        <w:t>AZO CONTROLS</w:t>
      </w:r>
      <w:r w:rsidR="006B4DC9">
        <w:t xml:space="preserve"> s</w:t>
      </w:r>
      <w:r w:rsidRPr="00E638DD">
        <w:t>oftware:</w:t>
      </w:r>
    </w:p>
    <w:p w:rsidR="00550869" w:rsidRPr="00E638DD" w:rsidRDefault="00550869" w:rsidP="008340BF">
      <w:pPr>
        <w:pStyle w:val="BABStandardRemarkBluePDist33FTList003"/>
        <w:tabs>
          <w:tab w:val="clear" w:pos="567"/>
          <w:tab w:val="num" w:pos="1418"/>
        </w:tabs>
        <w:ind w:left="1418"/>
      </w:pPr>
      <w:proofErr w:type="spellStart"/>
      <w:r w:rsidRPr="00E638DD">
        <w:t>ManDos</w:t>
      </w:r>
      <w:proofErr w:type="spellEnd"/>
      <w:r w:rsidRPr="00E638DD">
        <w:br/>
      </w:r>
    </w:p>
    <w:p w:rsidR="00550869" w:rsidRPr="00E638DD" w:rsidRDefault="006B4DC9" w:rsidP="00215827">
      <w:pPr>
        <w:pStyle w:val="BABStandardRemarkBluePDist33FTList003"/>
      </w:pPr>
      <w:r>
        <w:t>Visualisation s</w:t>
      </w:r>
      <w:r w:rsidR="00550869" w:rsidRPr="00E638DD">
        <w:t>ystem</w:t>
      </w:r>
    </w:p>
    <w:p w:rsidR="00550869" w:rsidRPr="00E638DD" w:rsidRDefault="00550869" w:rsidP="008340BF">
      <w:pPr>
        <w:pStyle w:val="BABStandardRemarkBluePDist33FTList003"/>
        <w:tabs>
          <w:tab w:val="clear" w:pos="567"/>
          <w:tab w:val="num" w:pos="850"/>
        </w:tabs>
        <w:ind w:left="850"/>
      </w:pPr>
      <w:r w:rsidRPr="00E638DD">
        <w:t>Visualis</w:t>
      </w:r>
      <w:r w:rsidR="006B4DC9">
        <w:t xml:space="preserve">ation </w:t>
      </w:r>
      <w:r w:rsidRPr="00E638DD">
        <w:t>PC</w:t>
      </w:r>
    </w:p>
    <w:p w:rsidR="00550869" w:rsidRPr="00E638DD" w:rsidRDefault="006B4DC9" w:rsidP="008340BF">
      <w:pPr>
        <w:pStyle w:val="BABStandardRemarkBluePDist33FTList003"/>
        <w:tabs>
          <w:tab w:val="clear" w:pos="567"/>
          <w:tab w:val="num" w:pos="1133"/>
        </w:tabs>
        <w:ind w:left="1133"/>
      </w:pPr>
      <w:r>
        <w:t xml:space="preserve">Third party </w:t>
      </w:r>
      <w:r w:rsidR="00550869" w:rsidRPr="00E638DD">
        <w:t>software</w:t>
      </w:r>
    </w:p>
    <w:p w:rsidR="00550869" w:rsidRPr="00E638DD" w:rsidRDefault="006B4DC9" w:rsidP="008340BF">
      <w:pPr>
        <w:pStyle w:val="BABStandardRemarkBluePDist33FTList003"/>
        <w:tabs>
          <w:tab w:val="clear" w:pos="567"/>
          <w:tab w:val="num" w:pos="1416"/>
        </w:tabs>
        <w:ind w:left="1416"/>
      </w:pPr>
      <w:r>
        <w:t xml:space="preserve">Operating </w:t>
      </w:r>
      <w:r w:rsidR="00550869" w:rsidRPr="00E638DD">
        <w:t>system Windows XP</w:t>
      </w:r>
    </w:p>
    <w:p w:rsidR="00550869" w:rsidRPr="00E638DD" w:rsidRDefault="00550869" w:rsidP="008340BF">
      <w:pPr>
        <w:pStyle w:val="BABStandardRemarkBluePDist33FTList003"/>
        <w:tabs>
          <w:tab w:val="clear" w:pos="567"/>
          <w:tab w:val="num" w:pos="1416"/>
        </w:tabs>
        <w:ind w:left="1416"/>
      </w:pPr>
      <w:r w:rsidRPr="00E638DD">
        <w:t>Visualis</w:t>
      </w:r>
      <w:r w:rsidR="006B4DC9">
        <w:t xml:space="preserve">ation </w:t>
      </w:r>
      <w:r w:rsidRPr="00E638DD">
        <w:t xml:space="preserve">software </w:t>
      </w:r>
      <w:proofErr w:type="spellStart"/>
      <w:r w:rsidRPr="00E638DD">
        <w:t>iFix</w:t>
      </w:r>
      <w:proofErr w:type="spellEnd"/>
      <w:r w:rsidRPr="00E638DD">
        <w:br/>
      </w:r>
    </w:p>
    <w:p w:rsidR="00550869" w:rsidRPr="00E638DD" w:rsidRDefault="006B4DC9" w:rsidP="008340BF">
      <w:pPr>
        <w:pStyle w:val="BABStandardRemarkBluePDist33FTList003"/>
        <w:tabs>
          <w:tab w:val="clear" w:pos="567"/>
          <w:tab w:val="num" w:pos="850"/>
        </w:tabs>
        <w:ind w:left="850"/>
      </w:pPr>
      <w:r>
        <w:t>Operation t</w:t>
      </w:r>
      <w:r w:rsidR="00550869" w:rsidRPr="00E638DD">
        <w:t>erminal (WinCC flexible 2007 + HF4)</w:t>
      </w:r>
      <w:r w:rsidR="00550869" w:rsidRPr="00E638DD">
        <w:br/>
      </w:r>
    </w:p>
    <w:p w:rsidR="00550869" w:rsidRPr="00E638DD" w:rsidRDefault="006B4DC9" w:rsidP="00215827">
      <w:pPr>
        <w:pStyle w:val="BABStandardRemarkBluePDist33FTList003"/>
      </w:pPr>
      <w:r>
        <w:t>PLC s</w:t>
      </w:r>
      <w:r w:rsidR="00550869" w:rsidRPr="00E638DD">
        <w:t>ystem</w:t>
      </w:r>
    </w:p>
    <w:p w:rsidR="00550869" w:rsidRPr="00E638DD" w:rsidRDefault="006B4DC9" w:rsidP="008340BF">
      <w:pPr>
        <w:pStyle w:val="BABStandardRemarkBluePDist33FTList003"/>
        <w:tabs>
          <w:tab w:val="clear" w:pos="567"/>
          <w:tab w:val="num" w:pos="850"/>
        </w:tabs>
        <w:ind w:left="850"/>
      </w:pPr>
      <w:r>
        <w:t>PLC progra</w:t>
      </w:r>
      <w:r w:rsidR="00550869" w:rsidRPr="00E638DD">
        <w:t>m (Simatic Manager V5.4 + SP3 + HF1</w:t>
      </w:r>
      <w:proofErr w:type="gramStart"/>
      <w:r w:rsidR="00550869" w:rsidRPr="00E638DD">
        <w:t>)</w:t>
      </w:r>
      <w:proofErr w:type="gramEnd"/>
      <w:r w:rsidR="00550869" w:rsidRPr="00E638DD">
        <w:br/>
      </w:r>
      <w:r>
        <w:t>The PLC program is</w:t>
      </w:r>
      <w:r w:rsidR="00550869" w:rsidRPr="00E638DD">
        <w:t xml:space="preserve"> </w:t>
      </w:r>
      <w:r>
        <w:t xml:space="preserve">coded in </w:t>
      </w:r>
      <w:r w:rsidR="001401D9">
        <w:t>I</w:t>
      </w:r>
      <w:r>
        <w:t>L</w:t>
      </w:r>
      <w:r w:rsidR="001401D9">
        <w:t xml:space="preserve"> (instruction list)</w:t>
      </w:r>
      <w:r w:rsidR="00550869" w:rsidRPr="00E638DD">
        <w:t>.</w:t>
      </w:r>
      <w:r w:rsidR="00550869" w:rsidRPr="00E638DD">
        <w:br/>
      </w:r>
    </w:p>
    <w:p w:rsidR="00263AD4" w:rsidRPr="00E638DD" w:rsidRDefault="00263AD4" w:rsidP="00392D00">
      <w:pPr>
        <w:pStyle w:val="AABStandardPDist33"/>
      </w:pPr>
      <w:bookmarkStart w:id="91" w:name="_GoBack"/>
      <w:bookmarkEnd w:id="91"/>
    </w:p>
    <w:p w:rsidR="00046877" w:rsidRPr="00E638DD" w:rsidRDefault="00046877" w:rsidP="00046877">
      <w:pPr>
        <w:pStyle w:val="AABStandardPDist33"/>
      </w:pPr>
    </w:p>
    <w:p w:rsidR="00046877" w:rsidRPr="00E638DD" w:rsidRDefault="00046877" w:rsidP="00046877">
      <w:pPr>
        <w:pStyle w:val="AABStandardPDist33"/>
      </w:pPr>
    </w:p>
    <w:p w:rsidR="00046877" w:rsidRPr="00E638DD" w:rsidRDefault="00046877" w:rsidP="009C5B16">
      <w:pPr>
        <w:pStyle w:val="HBN1Header2"/>
      </w:pPr>
      <w:bookmarkStart w:id="92" w:name="_Toc379383063"/>
      <w:bookmarkStart w:id="93" w:name="_Toc379383989"/>
      <w:r w:rsidRPr="00E638DD">
        <w:t>Net</w:t>
      </w:r>
      <w:r w:rsidR="00E342BB">
        <w:t>work</w:t>
      </w:r>
      <w:bookmarkEnd w:id="92"/>
      <w:bookmarkEnd w:id="93"/>
    </w:p>
    <w:p w:rsidR="00046877" w:rsidRPr="00E638DD" w:rsidRDefault="00046877" w:rsidP="009C5B16">
      <w:pPr>
        <w:pStyle w:val="HBN1Header3"/>
      </w:pPr>
      <w:bookmarkStart w:id="94" w:name="_Toc379383064"/>
      <w:bookmarkStart w:id="95" w:name="_Toc379383990"/>
      <w:r w:rsidRPr="00E638DD">
        <w:t>Ethernet</w:t>
      </w:r>
      <w:bookmarkEnd w:id="94"/>
      <w:bookmarkEnd w:id="95"/>
    </w:p>
    <w:tbl>
      <w:tblPr>
        <w:tblW w:w="1005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567"/>
        <w:gridCol w:w="1546"/>
        <w:gridCol w:w="1417"/>
        <w:gridCol w:w="3686"/>
        <w:gridCol w:w="1417"/>
        <w:gridCol w:w="1418"/>
      </w:tblGrid>
      <w:tr w:rsidR="00046877" w:rsidRPr="00E638DD" w:rsidTr="00992D0B">
        <w:trPr>
          <w:tblHeader/>
        </w:trPr>
        <w:tc>
          <w:tcPr>
            <w:tcW w:w="567" w:type="dxa"/>
            <w:shd w:val="clear" w:color="auto" w:fill="8DB3E2" w:themeFill="text2" w:themeFillTint="66"/>
            <w:tcMar>
              <w:right w:w="28" w:type="dxa"/>
            </w:tcMar>
          </w:tcPr>
          <w:p w:rsidR="00046877" w:rsidRPr="00E638DD" w:rsidRDefault="00046877" w:rsidP="00E342BB">
            <w:pPr>
              <w:pStyle w:val="XABStandard9PDist33Header001"/>
              <w:jc w:val="right"/>
            </w:pPr>
            <w:r w:rsidRPr="00E638DD">
              <w:t>N</w:t>
            </w:r>
            <w:r w:rsidR="00E342BB">
              <w:t>o</w:t>
            </w:r>
            <w:r w:rsidRPr="00E638DD">
              <w:t>.</w:t>
            </w:r>
          </w:p>
        </w:tc>
        <w:tc>
          <w:tcPr>
            <w:tcW w:w="1546" w:type="dxa"/>
            <w:shd w:val="clear" w:color="auto" w:fill="8DB3E2" w:themeFill="text2" w:themeFillTint="66"/>
          </w:tcPr>
          <w:p w:rsidR="00046877" w:rsidRPr="00E638DD" w:rsidRDefault="00E342BB" w:rsidP="00046877">
            <w:pPr>
              <w:pStyle w:val="XABStandard9PDist33Header001"/>
            </w:pPr>
            <w:r>
              <w:t>Description</w:t>
            </w:r>
          </w:p>
        </w:tc>
        <w:tc>
          <w:tcPr>
            <w:tcW w:w="1417" w:type="dxa"/>
            <w:shd w:val="clear" w:color="auto" w:fill="8DB3E2" w:themeFill="text2" w:themeFillTint="66"/>
          </w:tcPr>
          <w:p w:rsidR="00046877" w:rsidRPr="00E638DD" w:rsidRDefault="00992D0B" w:rsidP="00E342BB">
            <w:pPr>
              <w:pStyle w:val="XABStandard9PDist33Header001"/>
            </w:pPr>
            <w:r w:rsidRPr="00E638DD">
              <w:t>PC</w:t>
            </w:r>
            <w:r w:rsidR="00E342BB">
              <w:t xml:space="preserve"> N</w:t>
            </w:r>
            <w:r w:rsidRPr="00E638DD">
              <w:t>ame</w:t>
            </w:r>
          </w:p>
        </w:tc>
        <w:tc>
          <w:tcPr>
            <w:tcW w:w="3686" w:type="dxa"/>
            <w:shd w:val="clear" w:color="auto" w:fill="8DB3E2" w:themeFill="text2" w:themeFillTint="66"/>
          </w:tcPr>
          <w:p w:rsidR="00046877" w:rsidRPr="00E638DD" w:rsidRDefault="00992D0B" w:rsidP="00E342BB">
            <w:pPr>
              <w:pStyle w:val="XABStandard9PDist33Header001"/>
            </w:pPr>
            <w:r w:rsidRPr="00E638DD">
              <w:t>Net</w:t>
            </w:r>
            <w:r w:rsidR="00E342BB">
              <w:t>work N</w:t>
            </w:r>
            <w:r w:rsidRPr="00E638DD">
              <w:t>ame</w:t>
            </w:r>
          </w:p>
        </w:tc>
        <w:tc>
          <w:tcPr>
            <w:tcW w:w="1417" w:type="dxa"/>
            <w:shd w:val="clear" w:color="auto" w:fill="8DB3E2" w:themeFill="text2" w:themeFillTint="66"/>
          </w:tcPr>
          <w:p w:rsidR="00046877" w:rsidRPr="00E638DD" w:rsidRDefault="00992D0B" w:rsidP="00E342BB">
            <w:pPr>
              <w:pStyle w:val="XABStandard9PDist33Header001"/>
            </w:pPr>
            <w:r w:rsidRPr="00E638DD">
              <w:t>IP</w:t>
            </w:r>
            <w:r w:rsidR="00E342BB">
              <w:t xml:space="preserve"> </w:t>
            </w:r>
            <w:r w:rsidRPr="00E638DD">
              <w:t>A</w:t>
            </w:r>
            <w:r w:rsidR="00E342BB">
              <w:t>ddress</w:t>
            </w:r>
          </w:p>
        </w:tc>
        <w:tc>
          <w:tcPr>
            <w:tcW w:w="1418" w:type="dxa"/>
            <w:shd w:val="clear" w:color="auto" w:fill="8DB3E2" w:themeFill="text2" w:themeFillTint="66"/>
          </w:tcPr>
          <w:p w:rsidR="00046877" w:rsidRPr="00E638DD" w:rsidRDefault="00992D0B" w:rsidP="00E342BB">
            <w:pPr>
              <w:pStyle w:val="XABStandard9PDist33Header001"/>
            </w:pPr>
            <w:r w:rsidRPr="00E638DD">
              <w:t>Subnet</w:t>
            </w:r>
          </w:p>
        </w:tc>
      </w:tr>
      <w:tr w:rsidR="00992D0B" w:rsidRPr="00E638DD" w:rsidTr="00992D0B">
        <w:tc>
          <w:tcPr>
            <w:tcW w:w="567" w:type="dxa"/>
            <w:tcMar>
              <w:top w:w="0" w:type="dxa"/>
              <w:bottom w:w="0" w:type="dxa"/>
            </w:tcMar>
          </w:tcPr>
          <w:p w:rsidR="00992D0B" w:rsidRPr="00E638DD" w:rsidRDefault="00992D0B" w:rsidP="003472BE">
            <w:pPr>
              <w:pStyle w:val="ABBStandard9PDist33FTList006"/>
              <w:numPr>
                <w:ilvl w:val="0"/>
                <w:numId w:val="255"/>
              </w:numPr>
            </w:pPr>
          </w:p>
        </w:tc>
        <w:tc>
          <w:tcPr>
            <w:tcW w:w="1546" w:type="dxa"/>
          </w:tcPr>
          <w:p w:rsidR="00992D0B" w:rsidRPr="00E638DD" w:rsidRDefault="00992D0B" w:rsidP="00992D0B">
            <w:pPr>
              <w:pStyle w:val="BABStandardRemarkBluePDist33"/>
            </w:pPr>
            <w:r w:rsidRPr="00E638DD">
              <w:t>Server</w:t>
            </w:r>
          </w:p>
        </w:tc>
        <w:tc>
          <w:tcPr>
            <w:tcW w:w="1417" w:type="dxa"/>
            <w:tcMar>
              <w:top w:w="0" w:type="dxa"/>
              <w:bottom w:w="0" w:type="dxa"/>
            </w:tcMar>
          </w:tcPr>
          <w:p w:rsidR="00992D0B" w:rsidRPr="00E638DD" w:rsidRDefault="00992D0B" w:rsidP="00992D0B">
            <w:pPr>
              <w:pStyle w:val="BABStandardRemarkBluePDist33"/>
            </w:pPr>
            <w:r w:rsidRPr="00E638DD">
              <w:t>SERV-PC</w:t>
            </w:r>
          </w:p>
        </w:tc>
        <w:tc>
          <w:tcPr>
            <w:tcW w:w="3686" w:type="dxa"/>
            <w:tcMar>
              <w:top w:w="0" w:type="dxa"/>
              <w:bottom w:w="0" w:type="dxa"/>
            </w:tcMar>
          </w:tcPr>
          <w:p w:rsidR="00992D0B" w:rsidRPr="00E638DD" w:rsidRDefault="00992D0B" w:rsidP="00992D0B">
            <w:pPr>
              <w:pStyle w:val="BABStandardRemarkBluePDist33"/>
            </w:pPr>
            <w:r w:rsidRPr="00E638DD">
              <w:t>AZO CONTROLS</w:t>
            </w:r>
            <w:r w:rsidR="00E342BB">
              <w:t xml:space="preserve"> net</w:t>
            </w:r>
            <w:r w:rsidRPr="00E638DD">
              <w:t>w</w:t>
            </w:r>
            <w:r w:rsidR="00E342BB">
              <w:t>o</w:t>
            </w:r>
            <w:r w:rsidRPr="00E638DD">
              <w:t>rk</w:t>
            </w:r>
          </w:p>
          <w:p w:rsidR="00992D0B" w:rsidRPr="00E638DD" w:rsidRDefault="00E342BB" w:rsidP="00E342BB">
            <w:pPr>
              <w:pStyle w:val="BABStandardRemarkBluePDist33"/>
            </w:pPr>
            <w:r>
              <w:lastRenderedPageBreak/>
              <w:t>Customer n</w:t>
            </w:r>
            <w:r w:rsidR="00992D0B" w:rsidRPr="00E638DD">
              <w:t>etw</w:t>
            </w:r>
            <w:r>
              <w:t>o</w:t>
            </w:r>
            <w:r w:rsidR="00992D0B" w:rsidRPr="00E638DD">
              <w:t>rk</w:t>
            </w:r>
          </w:p>
        </w:tc>
        <w:tc>
          <w:tcPr>
            <w:tcW w:w="1417" w:type="dxa"/>
          </w:tcPr>
          <w:p w:rsidR="00992D0B" w:rsidRPr="00E638DD" w:rsidRDefault="00992D0B" w:rsidP="00992D0B">
            <w:pPr>
              <w:pStyle w:val="BABStandardRemarkBluePDist33"/>
            </w:pPr>
            <w:r w:rsidRPr="00E638DD">
              <w:lastRenderedPageBreak/>
              <w:t>192.168.1.11</w:t>
            </w:r>
          </w:p>
          <w:p w:rsidR="00992D0B" w:rsidRPr="00E638DD" w:rsidRDefault="00992D0B" w:rsidP="00992D0B">
            <w:pPr>
              <w:pStyle w:val="BABStandardRemarkBluePDist33"/>
            </w:pPr>
            <w:r w:rsidRPr="00E638DD">
              <w:lastRenderedPageBreak/>
              <w:t>10.0.30.1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00992D0B" w:rsidRPr="00E638DD" w:rsidRDefault="00992D0B" w:rsidP="00992D0B">
            <w:pPr>
              <w:pStyle w:val="BABStandardRemarkBluePDist33"/>
            </w:pPr>
            <w:r w:rsidRPr="00E638DD">
              <w:lastRenderedPageBreak/>
              <w:t>255.255.255.0</w:t>
            </w:r>
          </w:p>
          <w:p w:rsidR="00992D0B" w:rsidRPr="00E638DD" w:rsidRDefault="00992D0B" w:rsidP="00992D0B">
            <w:pPr>
              <w:pStyle w:val="BABStandardRemarkBluePDist33"/>
            </w:pPr>
            <w:r w:rsidRPr="00E638DD">
              <w:lastRenderedPageBreak/>
              <w:t>255.0.0.0</w:t>
            </w:r>
          </w:p>
        </w:tc>
      </w:tr>
      <w:tr w:rsidR="00992D0B" w:rsidRPr="00E638DD" w:rsidTr="00992D0B">
        <w:tc>
          <w:tcPr>
            <w:tcW w:w="567" w:type="dxa"/>
            <w:tcMar>
              <w:top w:w="0" w:type="dxa"/>
              <w:bottom w:w="0" w:type="dxa"/>
            </w:tcMar>
          </w:tcPr>
          <w:p w:rsidR="00992D0B" w:rsidRPr="00E638DD" w:rsidRDefault="00992D0B" w:rsidP="003472BE">
            <w:pPr>
              <w:pStyle w:val="ABBStandard9PDist33FTList006"/>
              <w:numPr>
                <w:ilvl w:val="0"/>
                <w:numId w:val="255"/>
              </w:numPr>
            </w:pPr>
          </w:p>
        </w:tc>
        <w:tc>
          <w:tcPr>
            <w:tcW w:w="1546" w:type="dxa"/>
          </w:tcPr>
          <w:p w:rsidR="00992D0B" w:rsidRPr="00E638DD" w:rsidRDefault="00992D0B" w:rsidP="00E342BB">
            <w:pPr>
              <w:pStyle w:val="BABStandardRemarkBluePDist33"/>
            </w:pPr>
            <w:r w:rsidRPr="00E638DD">
              <w:t>Produ</w:t>
            </w:r>
            <w:r w:rsidR="00E342BB">
              <w:t>c</w:t>
            </w:r>
            <w:r w:rsidRPr="00E638DD">
              <w:t>tion</w:t>
            </w:r>
            <w:r w:rsidR="00E342BB">
              <w:t xml:space="preserve"> </w:t>
            </w:r>
            <w:r w:rsidRPr="00E638DD">
              <w:t>PC</w:t>
            </w:r>
          </w:p>
        </w:tc>
        <w:tc>
          <w:tcPr>
            <w:tcW w:w="1417" w:type="dxa"/>
            <w:tcMar>
              <w:top w:w="0" w:type="dxa"/>
              <w:bottom w:w="0" w:type="dxa"/>
            </w:tcMar>
          </w:tcPr>
          <w:p w:rsidR="00992D0B" w:rsidRPr="00E638DD" w:rsidRDefault="00992D0B" w:rsidP="00992D0B">
            <w:pPr>
              <w:pStyle w:val="BABStandardRemarkBluePDist33"/>
            </w:pPr>
            <w:r w:rsidRPr="00E638DD">
              <w:t>PROD-PC</w:t>
            </w:r>
          </w:p>
        </w:tc>
        <w:tc>
          <w:tcPr>
            <w:tcW w:w="3686" w:type="dxa"/>
            <w:tcMar>
              <w:top w:w="0" w:type="dxa"/>
              <w:bottom w:w="0" w:type="dxa"/>
            </w:tcMar>
          </w:tcPr>
          <w:p w:rsidR="00992D0B" w:rsidRPr="00E638DD" w:rsidRDefault="00E342BB" w:rsidP="00992D0B">
            <w:pPr>
              <w:pStyle w:val="BABStandardRemarkBluePDist33"/>
            </w:pPr>
            <w:r w:rsidRPr="00E638DD">
              <w:t>AZO CONTROLS</w:t>
            </w:r>
            <w:r>
              <w:t xml:space="preserve"> net</w:t>
            </w:r>
            <w:r w:rsidRPr="00E638DD">
              <w:t>w</w:t>
            </w:r>
            <w:r>
              <w:t>o</w:t>
            </w:r>
            <w:r w:rsidRPr="00E638DD">
              <w:t>rk</w:t>
            </w:r>
          </w:p>
        </w:tc>
        <w:tc>
          <w:tcPr>
            <w:tcW w:w="1417" w:type="dxa"/>
          </w:tcPr>
          <w:p w:rsidR="00992D0B" w:rsidRPr="00E638DD" w:rsidRDefault="00992D0B" w:rsidP="00992D0B">
            <w:pPr>
              <w:pStyle w:val="BABStandardRemarkBluePDist33"/>
            </w:pPr>
            <w:r w:rsidRPr="00E638DD">
              <w:t>192.168.1.12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00992D0B" w:rsidRPr="00E638DD" w:rsidRDefault="00992D0B" w:rsidP="00992D0B">
            <w:pPr>
              <w:pStyle w:val="BABStandardRemarkBluePDist33"/>
            </w:pPr>
            <w:r w:rsidRPr="00E638DD">
              <w:t>255.255.255.0</w:t>
            </w:r>
          </w:p>
        </w:tc>
      </w:tr>
      <w:tr w:rsidR="00992D0B" w:rsidRPr="00E638DD" w:rsidTr="00992D0B">
        <w:tc>
          <w:tcPr>
            <w:tcW w:w="567" w:type="dxa"/>
            <w:tcMar>
              <w:top w:w="0" w:type="dxa"/>
              <w:bottom w:w="0" w:type="dxa"/>
            </w:tcMar>
          </w:tcPr>
          <w:p w:rsidR="00992D0B" w:rsidRPr="00E638DD" w:rsidRDefault="00992D0B" w:rsidP="003472BE">
            <w:pPr>
              <w:pStyle w:val="ABBStandard9PDist33FTList006"/>
              <w:numPr>
                <w:ilvl w:val="0"/>
                <w:numId w:val="255"/>
              </w:numPr>
            </w:pPr>
          </w:p>
        </w:tc>
        <w:tc>
          <w:tcPr>
            <w:tcW w:w="1546" w:type="dxa"/>
          </w:tcPr>
          <w:p w:rsidR="00992D0B" w:rsidRPr="00E638DD" w:rsidRDefault="00992D0B" w:rsidP="00E342BB">
            <w:pPr>
              <w:pStyle w:val="BABStandardRemarkBluePDist33"/>
            </w:pPr>
            <w:r w:rsidRPr="00E638DD">
              <w:t>Visualis</w:t>
            </w:r>
            <w:r w:rsidR="00E342BB">
              <w:t>ation</w:t>
            </w:r>
          </w:p>
        </w:tc>
        <w:tc>
          <w:tcPr>
            <w:tcW w:w="1417" w:type="dxa"/>
            <w:tcMar>
              <w:top w:w="0" w:type="dxa"/>
              <w:bottom w:w="0" w:type="dxa"/>
            </w:tcMar>
          </w:tcPr>
          <w:p w:rsidR="00992D0B" w:rsidRPr="00E638DD" w:rsidRDefault="00992D0B" w:rsidP="00992D0B">
            <w:pPr>
              <w:pStyle w:val="BABStandardRemarkBluePDist33"/>
            </w:pPr>
            <w:r w:rsidRPr="00E638DD">
              <w:t>VISU-PC</w:t>
            </w:r>
          </w:p>
        </w:tc>
        <w:tc>
          <w:tcPr>
            <w:tcW w:w="3686" w:type="dxa"/>
            <w:tcMar>
              <w:top w:w="0" w:type="dxa"/>
              <w:bottom w:w="0" w:type="dxa"/>
            </w:tcMar>
          </w:tcPr>
          <w:p w:rsidR="00992D0B" w:rsidRPr="00E638DD" w:rsidRDefault="00E342BB" w:rsidP="00992D0B">
            <w:pPr>
              <w:pStyle w:val="BABStandardRemarkBluePDist33"/>
            </w:pPr>
            <w:r w:rsidRPr="00E638DD">
              <w:t>AZO CONTROLS</w:t>
            </w:r>
            <w:r>
              <w:t xml:space="preserve"> net</w:t>
            </w:r>
            <w:r w:rsidRPr="00E638DD">
              <w:t>w</w:t>
            </w:r>
            <w:r>
              <w:t>o</w:t>
            </w:r>
            <w:r w:rsidRPr="00E638DD">
              <w:t>rk</w:t>
            </w:r>
          </w:p>
        </w:tc>
        <w:tc>
          <w:tcPr>
            <w:tcW w:w="1417" w:type="dxa"/>
          </w:tcPr>
          <w:p w:rsidR="00992D0B" w:rsidRPr="00E638DD" w:rsidRDefault="00992D0B" w:rsidP="00992D0B">
            <w:pPr>
              <w:pStyle w:val="BABStandardRemarkBluePDist33"/>
            </w:pPr>
            <w:r w:rsidRPr="00E638DD">
              <w:t>192.168.1.13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00992D0B" w:rsidRPr="00E638DD" w:rsidRDefault="00992D0B" w:rsidP="00992D0B">
            <w:pPr>
              <w:pStyle w:val="BABStandardRemarkBluePDist33"/>
            </w:pPr>
            <w:r w:rsidRPr="00E638DD">
              <w:t>255.255.255.0</w:t>
            </w:r>
          </w:p>
        </w:tc>
      </w:tr>
      <w:tr w:rsidR="00992D0B" w:rsidRPr="00E638DD" w:rsidTr="00992D0B">
        <w:tc>
          <w:tcPr>
            <w:tcW w:w="567" w:type="dxa"/>
            <w:tcMar>
              <w:top w:w="0" w:type="dxa"/>
              <w:bottom w:w="0" w:type="dxa"/>
            </w:tcMar>
          </w:tcPr>
          <w:p w:rsidR="00992D0B" w:rsidRPr="00E638DD" w:rsidRDefault="00992D0B" w:rsidP="003472BE">
            <w:pPr>
              <w:pStyle w:val="ABBStandard9PDist33FTList006"/>
              <w:numPr>
                <w:ilvl w:val="0"/>
                <w:numId w:val="255"/>
              </w:numPr>
            </w:pPr>
          </w:p>
        </w:tc>
        <w:tc>
          <w:tcPr>
            <w:tcW w:w="1546" w:type="dxa"/>
          </w:tcPr>
          <w:p w:rsidR="00992D0B" w:rsidRPr="00E638DD" w:rsidRDefault="00E342BB" w:rsidP="00992D0B">
            <w:pPr>
              <w:pStyle w:val="BABStandardRemarkBluePDist33"/>
            </w:pPr>
            <w:r>
              <w:t>PLC</w:t>
            </w:r>
          </w:p>
        </w:tc>
        <w:tc>
          <w:tcPr>
            <w:tcW w:w="1417" w:type="dxa"/>
            <w:tcMar>
              <w:top w:w="0" w:type="dxa"/>
              <w:bottom w:w="0" w:type="dxa"/>
            </w:tcMar>
          </w:tcPr>
          <w:p w:rsidR="00992D0B" w:rsidRPr="00E638DD" w:rsidRDefault="00992D0B" w:rsidP="00992D0B">
            <w:pPr>
              <w:pStyle w:val="BABStandardRemarkBluePDist33"/>
            </w:pPr>
          </w:p>
        </w:tc>
        <w:tc>
          <w:tcPr>
            <w:tcW w:w="3686" w:type="dxa"/>
            <w:tcMar>
              <w:top w:w="0" w:type="dxa"/>
              <w:bottom w:w="0" w:type="dxa"/>
            </w:tcMar>
          </w:tcPr>
          <w:p w:rsidR="00992D0B" w:rsidRPr="00E638DD" w:rsidRDefault="00E342BB" w:rsidP="00992D0B">
            <w:pPr>
              <w:pStyle w:val="BABStandardRemarkBluePDist33"/>
            </w:pPr>
            <w:r w:rsidRPr="00E638DD">
              <w:t>AZO CONTROLS</w:t>
            </w:r>
            <w:r>
              <w:t xml:space="preserve"> net</w:t>
            </w:r>
            <w:r w:rsidRPr="00E638DD">
              <w:t>w</w:t>
            </w:r>
            <w:r>
              <w:t>o</w:t>
            </w:r>
            <w:r w:rsidRPr="00E638DD">
              <w:t>rk</w:t>
            </w:r>
          </w:p>
        </w:tc>
        <w:tc>
          <w:tcPr>
            <w:tcW w:w="1417" w:type="dxa"/>
          </w:tcPr>
          <w:p w:rsidR="00992D0B" w:rsidRPr="00E638DD" w:rsidRDefault="00992D0B" w:rsidP="00992D0B">
            <w:pPr>
              <w:pStyle w:val="BABStandardRemarkBluePDist33"/>
            </w:pPr>
            <w:r w:rsidRPr="00E638DD">
              <w:t>192.168.1.1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00992D0B" w:rsidRPr="00E638DD" w:rsidRDefault="00992D0B" w:rsidP="00992D0B">
            <w:pPr>
              <w:pStyle w:val="BABStandardRemarkBluePDist33"/>
            </w:pPr>
            <w:r w:rsidRPr="00E638DD">
              <w:t>255.255.255.0</w:t>
            </w:r>
          </w:p>
        </w:tc>
      </w:tr>
    </w:tbl>
    <w:p w:rsidR="00046877" w:rsidRPr="00E638DD" w:rsidRDefault="00046877" w:rsidP="00046877">
      <w:pPr>
        <w:pStyle w:val="XAEStandard9SubScriptTab"/>
      </w:pPr>
      <w:bookmarkStart w:id="96" w:name="_Toc378816308"/>
      <w:bookmarkStart w:id="97" w:name="_Toc378822854"/>
      <w:bookmarkStart w:id="98" w:name="_Toc379382912"/>
      <w:bookmarkStart w:id="99" w:name="_Toc379384053"/>
      <w:r w:rsidRPr="00E638DD">
        <w:t xml:space="preserve">Tab. </w:t>
      </w:r>
      <w:r w:rsidR="00E74D22" w:rsidRPr="00E638DD">
        <w:fldChar w:fldCharType="begin"/>
      </w:r>
      <w:r w:rsidR="00E74D22" w:rsidRPr="00E638DD">
        <w:instrText xml:space="preserve"> SEQ Table \* ARABIC </w:instrText>
      </w:r>
      <w:r w:rsidR="00E74D22" w:rsidRPr="00E638DD">
        <w:fldChar w:fldCharType="separate"/>
      </w:r>
      <w:r w:rsidR="00B91AB6">
        <w:rPr>
          <w:noProof/>
        </w:rPr>
        <w:t>8</w:t>
      </w:r>
      <w:r w:rsidR="00E74D22" w:rsidRPr="00E638DD">
        <w:fldChar w:fldCharType="end"/>
      </w:r>
      <w:r w:rsidRPr="00E638DD">
        <w:tab/>
        <w:t>-</w:t>
      </w:r>
      <w:r w:rsidRPr="00E638DD">
        <w:tab/>
      </w:r>
      <w:r w:rsidR="00992D0B" w:rsidRPr="00E638DD">
        <w:t>IP</w:t>
      </w:r>
      <w:r w:rsidR="00C70B40">
        <w:t xml:space="preserve"> </w:t>
      </w:r>
      <w:r w:rsidR="00E342BB">
        <w:t>Ad</w:t>
      </w:r>
      <w:r w:rsidR="00992D0B" w:rsidRPr="00E638DD">
        <w:t>dresse</w:t>
      </w:r>
      <w:bookmarkEnd w:id="96"/>
      <w:bookmarkEnd w:id="97"/>
      <w:r w:rsidR="00E342BB">
        <w:t>s</w:t>
      </w:r>
      <w:bookmarkEnd w:id="98"/>
      <w:bookmarkEnd w:id="99"/>
    </w:p>
    <w:p w:rsidR="00046877" w:rsidRPr="00E638DD" w:rsidRDefault="00046877" w:rsidP="00392D00">
      <w:pPr>
        <w:pStyle w:val="AABStandardPDist33"/>
      </w:pPr>
    </w:p>
    <w:p w:rsidR="00073284" w:rsidRPr="00E638DD" w:rsidRDefault="00073284" w:rsidP="00392D00">
      <w:pPr>
        <w:pStyle w:val="AABStandardPDist33"/>
      </w:pPr>
    </w:p>
    <w:p w:rsidR="00073284" w:rsidRPr="00E638DD" w:rsidRDefault="00073284" w:rsidP="00392D00">
      <w:pPr>
        <w:pStyle w:val="AABStandardPDist33"/>
      </w:pPr>
    </w:p>
    <w:p w:rsidR="00073284" w:rsidRPr="00E638DD" w:rsidRDefault="00E342BB" w:rsidP="009C5B16">
      <w:pPr>
        <w:pStyle w:val="HBN1Header3"/>
      </w:pPr>
      <w:bookmarkStart w:id="100" w:name="_Toc379383065"/>
      <w:bookmarkStart w:id="101" w:name="_Toc379383991"/>
      <w:r>
        <w:t>Field B</w:t>
      </w:r>
      <w:r w:rsidR="00073284" w:rsidRPr="00E638DD">
        <w:t>us</w:t>
      </w:r>
      <w:bookmarkEnd w:id="100"/>
      <w:bookmarkEnd w:id="101"/>
    </w:p>
    <w:p w:rsidR="00073284" w:rsidRPr="00E638DD" w:rsidRDefault="00E342BB" w:rsidP="00215827">
      <w:pPr>
        <w:pStyle w:val="BABStandardRemarkBluePDist33FTList003"/>
      </w:pPr>
      <w:r>
        <w:t xml:space="preserve">Profibus </w:t>
      </w:r>
      <w:r w:rsidR="00073284" w:rsidRPr="00E638DD">
        <w:t>DP (de</w:t>
      </w:r>
      <w:r>
        <w:t>centralised</w:t>
      </w:r>
      <w:r w:rsidR="00073284" w:rsidRPr="00E638DD">
        <w:t xml:space="preserve"> </w:t>
      </w:r>
      <w:r>
        <w:t>p</w:t>
      </w:r>
      <w:r w:rsidR="00073284" w:rsidRPr="00E638DD">
        <w:t>eripher</w:t>
      </w:r>
      <w:r>
        <w:t>y</w:t>
      </w:r>
      <w:r w:rsidR="00073284" w:rsidRPr="00E638DD">
        <w:t xml:space="preserve"> + </w:t>
      </w:r>
      <w:r>
        <w:t>scales</w:t>
      </w:r>
      <w:r w:rsidR="00073284" w:rsidRPr="00E638DD">
        <w:t>)</w:t>
      </w:r>
    </w:p>
    <w:p w:rsidR="00073284" w:rsidRPr="00E638DD" w:rsidRDefault="00073284" w:rsidP="00215827">
      <w:pPr>
        <w:pStyle w:val="BABStandardRemarkBluePDist33FTList003"/>
      </w:pPr>
      <w:r w:rsidRPr="00E638DD">
        <w:t>MPI (</w:t>
      </w:r>
      <w:r w:rsidR="00E342BB">
        <w:t>t</w:t>
      </w:r>
      <w:r w:rsidRPr="00E638DD">
        <w:t>erminals)</w:t>
      </w:r>
    </w:p>
    <w:p w:rsidR="00073284" w:rsidRPr="00E638DD" w:rsidRDefault="00073284" w:rsidP="00073284">
      <w:pPr>
        <w:pStyle w:val="AABStandardPDist33"/>
      </w:pPr>
    </w:p>
    <w:p w:rsidR="00073284" w:rsidRPr="00E638DD" w:rsidRDefault="00073284" w:rsidP="00073284">
      <w:pPr>
        <w:pStyle w:val="AABStandardPDist33"/>
      </w:pPr>
    </w:p>
    <w:p w:rsidR="00073284" w:rsidRPr="00E638DD" w:rsidRDefault="00073284" w:rsidP="00073284">
      <w:pPr>
        <w:pStyle w:val="AABStandardPDist33"/>
      </w:pPr>
    </w:p>
    <w:p w:rsidR="00073284" w:rsidRPr="00E638DD" w:rsidRDefault="00E342BB" w:rsidP="009C5B16">
      <w:pPr>
        <w:pStyle w:val="HBN1Header2"/>
      </w:pPr>
      <w:bookmarkStart w:id="102" w:name="_Toc379383066"/>
      <w:bookmarkStart w:id="103" w:name="_Toc379383992"/>
      <w:r>
        <w:t>Availability</w:t>
      </w:r>
      <w:bookmarkEnd w:id="102"/>
      <w:bookmarkEnd w:id="103"/>
    </w:p>
    <w:p w:rsidR="00073284" w:rsidRPr="00E638DD" w:rsidRDefault="00E342BB" w:rsidP="00E342BB">
      <w:pPr>
        <w:pStyle w:val="BABStandardRemarkBluePDist33FTList003"/>
      </w:pPr>
      <w:bookmarkStart w:id="104" w:name="_Toc84661920"/>
      <w:r>
        <w:t>Control s</w:t>
      </w:r>
      <w:r w:rsidR="00073284" w:rsidRPr="00E638DD">
        <w:t>ystem</w:t>
      </w:r>
      <w:proofErr w:type="gramStart"/>
      <w:r w:rsidR="00073284" w:rsidRPr="00E638DD">
        <w:t>:</w:t>
      </w:r>
      <w:proofErr w:type="gramEnd"/>
      <w:r w:rsidR="00073284" w:rsidRPr="00E638DD">
        <w:br/>
      </w:r>
      <w:r>
        <w:t>The control s</w:t>
      </w:r>
      <w:r w:rsidR="00073284" w:rsidRPr="00E638DD">
        <w:t xml:space="preserve">ystem </w:t>
      </w:r>
      <w:r>
        <w:t>is used to operate and monitor the plant automatically</w:t>
      </w:r>
      <w:r w:rsidR="00073284" w:rsidRPr="00E638DD">
        <w:t xml:space="preserve">. </w:t>
      </w:r>
      <w:r w:rsidRPr="00E342BB">
        <w:t>In case of a breakdown of the system</w:t>
      </w:r>
      <w:r>
        <w:t xml:space="preserve"> the equipment </w:t>
      </w:r>
      <w:proofErr w:type="gramStart"/>
      <w:r>
        <w:t>can be controlled</w:t>
      </w:r>
      <w:proofErr w:type="gramEnd"/>
      <w:r>
        <w:t xml:space="preserve"> manually using the visualisation</w:t>
      </w:r>
      <w:r w:rsidR="00073284" w:rsidRPr="00E638DD">
        <w:t>.</w:t>
      </w:r>
    </w:p>
    <w:p w:rsidR="00073284" w:rsidRPr="00E638DD" w:rsidRDefault="00E342BB" w:rsidP="00360253">
      <w:pPr>
        <w:pStyle w:val="BABStandardRemarkBluePDist33FTList003"/>
      </w:pPr>
      <w:bookmarkStart w:id="105" w:name="_Toc84661919"/>
      <w:r>
        <w:t>Visualisation s</w:t>
      </w:r>
      <w:r w:rsidR="00073284" w:rsidRPr="00E638DD">
        <w:t>ystem</w:t>
      </w:r>
      <w:bookmarkEnd w:id="105"/>
      <w:proofErr w:type="gramStart"/>
      <w:r w:rsidR="00073284" w:rsidRPr="00E638DD">
        <w:t>:</w:t>
      </w:r>
      <w:proofErr w:type="gramEnd"/>
      <w:r w:rsidR="00073284" w:rsidRPr="00E638DD">
        <w:br/>
      </w:r>
      <w:r>
        <w:t>The</w:t>
      </w:r>
      <w:r w:rsidR="00073284" w:rsidRPr="00E638DD">
        <w:t xml:space="preserve"> </w:t>
      </w:r>
      <w:r>
        <w:t>visualisation s</w:t>
      </w:r>
      <w:r w:rsidR="00073284" w:rsidRPr="00E638DD">
        <w:t xml:space="preserve">ystem </w:t>
      </w:r>
      <w:r w:rsidR="00360253">
        <w:t>is used for equipment visualisation and monitoring as well as for controlling the plant</w:t>
      </w:r>
      <w:r w:rsidR="00073284" w:rsidRPr="00E638DD">
        <w:t xml:space="preserve">. </w:t>
      </w:r>
      <w:r w:rsidR="00360253" w:rsidRPr="00360253">
        <w:t xml:space="preserve">In that </w:t>
      </w:r>
      <w:r w:rsidR="00360253">
        <w:t>this system is production relevant</w:t>
      </w:r>
      <w:r w:rsidR="00073284" w:rsidRPr="00E638DD">
        <w:t xml:space="preserve">, </w:t>
      </w:r>
      <w:r w:rsidR="00360253">
        <w:t>because in case of a breakdown the operator cannot use it e.g. for emergency operation and monitoring purposes.</w:t>
      </w:r>
    </w:p>
    <w:p w:rsidR="00073284" w:rsidRPr="00E638DD" w:rsidRDefault="00360253" w:rsidP="00215827">
      <w:pPr>
        <w:pStyle w:val="BABStandardRemarkBluePDist33FTList003"/>
      </w:pPr>
      <w:r>
        <w:t>PLC s</w:t>
      </w:r>
      <w:r w:rsidR="00073284" w:rsidRPr="00E638DD">
        <w:t>ystem</w:t>
      </w:r>
      <w:bookmarkEnd w:id="104"/>
      <w:proofErr w:type="gramStart"/>
      <w:r w:rsidR="00073284" w:rsidRPr="00E638DD">
        <w:t>:</w:t>
      </w:r>
      <w:proofErr w:type="gramEnd"/>
      <w:r w:rsidR="00073284" w:rsidRPr="00E638DD">
        <w:br/>
      </w:r>
      <w:r>
        <w:t>The PLC s</w:t>
      </w:r>
      <w:r w:rsidR="00073284" w:rsidRPr="00E638DD">
        <w:t xml:space="preserve">ystem </w:t>
      </w:r>
      <w:r>
        <w:t>is controlling and monitoring the actors and sensors of the equipment and therefore it is absolutely production relevant</w:t>
      </w:r>
      <w:r w:rsidR="00073284" w:rsidRPr="00E638DD">
        <w:t xml:space="preserve">. </w:t>
      </w:r>
      <w:r>
        <w:t xml:space="preserve">If one of the components of the PLC system is not available </w:t>
      </w:r>
      <w:r w:rsidR="00073284" w:rsidRPr="00E638DD">
        <w:t>(</w:t>
      </w:r>
      <w:r>
        <w:t>e.g. because of a hardware fault</w:t>
      </w:r>
      <w:r w:rsidR="00073284" w:rsidRPr="00E638DD">
        <w:t xml:space="preserve">) </w:t>
      </w:r>
      <w:r>
        <w:t>all</w:t>
      </w:r>
      <w:r w:rsidR="00073284" w:rsidRPr="00E638DD">
        <w:t xml:space="preserve"> </w:t>
      </w:r>
      <w:r>
        <w:t>p</w:t>
      </w:r>
      <w:r w:rsidR="00073284" w:rsidRPr="00E638DD">
        <w:t>rodu</w:t>
      </w:r>
      <w:r>
        <w:t>c</w:t>
      </w:r>
      <w:r w:rsidR="00073284" w:rsidRPr="00E638DD">
        <w:t>tion</w:t>
      </w:r>
      <w:r>
        <w:t xml:space="preserve"> areas</w:t>
      </w:r>
      <w:r w:rsidR="00073284" w:rsidRPr="00E638DD">
        <w:t xml:space="preserve"> </w:t>
      </w:r>
      <w:r>
        <w:t>which are controlled by this component are affected</w:t>
      </w:r>
      <w:r w:rsidR="00073284" w:rsidRPr="00E638DD">
        <w:t xml:space="preserve">. </w:t>
      </w:r>
      <w:r>
        <w:t xml:space="preserve">Such a component has to </w:t>
      </w:r>
      <w:proofErr w:type="gramStart"/>
      <w:r>
        <w:t>be exchanged</w:t>
      </w:r>
      <w:proofErr w:type="gramEnd"/>
      <w:r>
        <w:t xml:space="preserve"> as soon as possible</w:t>
      </w:r>
      <w:r w:rsidR="00073284" w:rsidRPr="00E638DD">
        <w:t>.</w:t>
      </w:r>
    </w:p>
    <w:p w:rsidR="00046877" w:rsidRPr="00E638DD" w:rsidRDefault="00046877" w:rsidP="00392D00">
      <w:pPr>
        <w:pStyle w:val="AABStandardPDist33"/>
      </w:pPr>
    </w:p>
    <w:p w:rsidR="00073284" w:rsidRPr="00E638DD" w:rsidRDefault="00073284" w:rsidP="00392D00">
      <w:pPr>
        <w:pStyle w:val="AABStandardPDist33"/>
      </w:pPr>
    </w:p>
    <w:p w:rsidR="00073284" w:rsidRPr="00E638DD" w:rsidRDefault="00073284" w:rsidP="00073284">
      <w:pPr>
        <w:pStyle w:val="AABStandardPDist33"/>
      </w:pPr>
    </w:p>
    <w:p w:rsidR="00073284" w:rsidRPr="00E638DD" w:rsidRDefault="006B022C" w:rsidP="009C5B16">
      <w:pPr>
        <w:pStyle w:val="HBN1Header2"/>
      </w:pPr>
      <w:bookmarkStart w:id="106" w:name="_Toc231033822"/>
      <w:bookmarkStart w:id="107" w:name="_Toc308771897"/>
      <w:bookmarkStart w:id="108" w:name="_Toc379383067"/>
      <w:bookmarkStart w:id="109" w:name="_Toc379383993"/>
      <w:r>
        <w:t>Emergency</w:t>
      </w:r>
      <w:r w:rsidR="009A4BDD">
        <w:t xml:space="preserve"> Stop</w:t>
      </w:r>
      <w:r w:rsidR="00073284" w:rsidRPr="00E638DD">
        <w:t xml:space="preserve"> </w:t>
      </w:r>
      <w:bookmarkEnd w:id="106"/>
      <w:bookmarkEnd w:id="107"/>
      <w:r>
        <w:t>Conception</w:t>
      </w:r>
      <w:bookmarkEnd w:id="108"/>
      <w:bookmarkEnd w:id="109"/>
    </w:p>
    <w:p w:rsidR="00073284" w:rsidRPr="00E638DD" w:rsidRDefault="009A4BDD" w:rsidP="009A4BDD">
      <w:pPr>
        <w:pStyle w:val="BABStandardRemarkBluePDist33FTList003"/>
      </w:pPr>
      <w:r>
        <w:t>The s</w:t>
      </w:r>
      <w:r w:rsidR="00073284" w:rsidRPr="00E638DD">
        <w:t xml:space="preserve">ystem </w:t>
      </w:r>
      <w:r>
        <w:t>in total is consisting out of one emergency stop circuit</w:t>
      </w:r>
      <w:r w:rsidR="00073284" w:rsidRPr="00E638DD">
        <w:t xml:space="preserve">. </w:t>
      </w:r>
      <w:r>
        <w:t>The emergency stop switch is located in the switching cabinet door of the main cabinet</w:t>
      </w:r>
      <w:r w:rsidR="00073284" w:rsidRPr="00E638DD">
        <w:t xml:space="preserve">. </w:t>
      </w:r>
      <w:r w:rsidRPr="009A4BDD">
        <w:t xml:space="preserve">After </w:t>
      </w:r>
      <w:proofErr w:type="gramStart"/>
      <w:r w:rsidRPr="009A4BDD">
        <w:t>usage</w:t>
      </w:r>
      <w:proofErr w:type="gramEnd"/>
      <w:r>
        <w:t xml:space="preserve"> the control voltage has to be powered on again before the system can be started again</w:t>
      </w:r>
      <w:r w:rsidR="00073284" w:rsidRPr="00E638DD">
        <w:t>.</w:t>
      </w:r>
    </w:p>
    <w:p w:rsidR="00073284" w:rsidRPr="00E638DD" w:rsidRDefault="00073284" w:rsidP="00392D00">
      <w:pPr>
        <w:pStyle w:val="AABStandardPDist33"/>
      </w:pPr>
    </w:p>
    <w:p w:rsidR="00073284" w:rsidRPr="00E638DD" w:rsidRDefault="00073284" w:rsidP="00073284">
      <w:pPr>
        <w:pStyle w:val="AABStandardPDist33"/>
      </w:pPr>
    </w:p>
    <w:p w:rsidR="00073284" w:rsidRPr="00E638DD" w:rsidRDefault="00073284" w:rsidP="00073284">
      <w:pPr>
        <w:pStyle w:val="AABStandardPDist33"/>
      </w:pPr>
    </w:p>
    <w:p w:rsidR="00073284" w:rsidRPr="00E638DD" w:rsidRDefault="003472BE" w:rsidP="009C5B16">
      <w:pPr>
        <w:pStyle w:val="HBN1Header2"/>
      </w:pPr>
      <w:bookmarkStart w:id="110" w:name="_Toc231033823"/>
      <w:bookmarkStart w:id="111" w:name="_Toc308771898"/>
      <w:bookmarkStart w:id="112" w:name="_Toc379383068"/>
      <w:bookmarkStart w:id="113" w:name="_Toc379383994"/>
      <w:r w:rsidRPr="00E638DD">
        <w:t>Backup</w:t>
      </w:r>
      <w:r w:rsidR="000424A9">
        <w:t xml:space="preserve"> C</w:t>
      </w:r>
      <w:r w:rsidRPr="00E638DD">
        <w:t>on</w:t>
      </w:r>
      <w:r w:rsidR="000424A9">
        <w:t>c</w:t>
      </w:r>
      <w:r w:rsidRPr="00E638DD">
        <w:t>ept</w:t>
      </w:r>
      <w:bookmarkEnd w:id="110"/>
      <w:bookmarkEnd w:id="111"/>
      <w:r w:rsidR="000424A9">
        <w:t>ion</w:t>
      </w:r>
      <w:bookmarkEnd w:id="112"/>
      <w:bookmarkEnd w:id="113"/>
    </w:p>
    <w:p w:rsidR="003472BE" w:rsidRPr="00E638DD" w:rsidRDefault="000424A9" w:rsidP="00215827">
      <w:pPr>
        <w:pStyle w:val="BABStandardRemarkBluePDist33FTList003"/>
      </w:pPr>
      <w:bookmarkStart w:id="114" w:name="_Toc206581292"/>
      <w:bookmarkStart w:id="115" w:name="_Toc84661924"/>
      <w:r>
        <w:t>Control system</w:t>
      </w:r>
      <w:r w:rsidR="003472BE" w:rsidRPr="00E638DD">
        <w:t xml:space="preserve"> (Server</w:t>
      </w:r>
      <w:bookmarkEnd w:id="114"/>
      <w:r w:rsidR="003472BE" w:rsidRPr="00E638DD">
        <w:t>)</w:t>
      </w:r>
    </w:p>
    <w:p w:rsidR="003472BE" w:rsidRPr="00E638DD" w:rsidRDefault="003472BE" w:rsidP="003752E7">
      <w:pPr>
        <w:pStyle w:val="BABStandardRemarkBluePDist33FTList003"/>
        <w:tabs>
          <w:tab w:val="clear" w:pos="567"/>
          <w:tab w:val="num" w:pos="850"/>
        </w:tabs>
        <w:ind w:left="850"/>
      </w:pPr>
      <w:r w:rsidRPr="00E638DD">
        <w:t xml:space="preserve">PC </w:t>
      </w:r>
      <w:r w:rsidR="000424A9">
        <w:t>h</w:t>
      </w:r>
      <w:r w:rsidRPr="00E638DD">
        <w:t>ardware</w:t>
      </w:r>
      <w:r w:rsidR="000424A9">
        <w:t xml:space="preserve"> fault</w:t>
      </w:r>
      <w:r w:rsidR="00F400AE" w:rsidRPr="00E638DD">
        <w:br/>
      </w:r>
      <w:proofErr w:type="gramStart"/>
      <w:r w:rsidR="000078E4" w:rsidRPr="00985668">
        <w:t>The</w:t>
      </w:r>
      <w:proofErr w:type="gramEnd"/>
      <w:r w:rsidR="000078E4" w:rsidRPr="00985668">
        <w:t xml:space="preserve"> backup PC is </w:t>
      </w:r>
      <w:r w:rsidR="000078E4">
        <w:t xml:space="preserve">configured to be able to start using an additional partition </w:t>
      </w:r>
      <w:r w:rsidR="000078E4" w:rsidRPr="00985668">
        <w:t>as a</w:t>
      </w:r>
      <w:r w:rsidR="000078E4">
        <w:t>n alternative system</w:t>
      </w:r>
      <w:r w:rsidR="000078E4" w:rsidRPr="00985668">
        <w:t xml:space="preserve"> for the server PC. The SQL </w:t>
      </w:r>
      <w:r w:rsidR="000078E4">
        <w:t>s</w:t>
      </w:r>
      <w:r w:rsidR="000078E4" w:rsidRPr="00985668">
        <w:t xml:space="preserve">erver periodically </w:t>
      </w:r>
      <w:r w:rsidR="000078E4">
        <w:t xml:space="preserve">performs backups </w:t>
      </w:r>
      <w:r w:rsidR="000078E4" w:rsidRPr="00985668">
        <w:t xml:space="preserve">to the </w:t>
      </w:r>
      <w:r w:rsidR="000078E4">
        <w:t xml:space="preserve">P: </w:t>
      </w:r>
      <w:r w:rsidR="000078E4" w:rsidRPr="00985668">
        <w:t xml:space="preserve">partition of the server PC. </w:t>
      </w:r>
      <w:r w:rsidR="000078E4">
        <w:t xml:space="preserve">In case of exchanging the server by the alternative PC the current backup </w:t>
      </w:r>
      <w:proofErr w:type="gramStart"/>
      <w:r w:rsidR="000078E4">
        <w:t>can be restored</w:t>
      </w:r>
      <w:proofErr w:type="gramEnd"/>
      <w:r w:rsidR="000078E4">
        <w:t xml:space="preserve"> to the database of the replacement system</w:t>
      </w:r>
      <w:r w:rsidR="000078E4" w:rsidRPr="00985668">
        <w:t>.</w:t>
      </w:r>
      <w:r w:rsidR="00556FED" w:rsidRPr="00E638DD">
        <w:br/>
      </w:r>
    </w:p>
    <w:p w:rsidR="003472BE" w:rsidRPr="00E638DD" w:rsidRDefault="000078E4" w:rsidP="003752E7">
      <w:pPr>
        <w:pStyle w:val="BABStandardRemarkBluePDist33FTList003"/>
        <w:tabs>
          <w:tab w:val="clear" w:pos="567"/>
          <w:tab w:val="num" w:pos="850"/>
        </w:tabs>
        <w:ind w:left="850"/>
      </w:pPr>
      <w:r>
        <w:t>Fault of a hard disk</w:t>
      </w:r>
      <w:r w:rsidR="00F400AE" w:rsidRPr="00E638DD">
        <w:br/>
      </w:r>
      <w:r>
        <w:lastRenderedPageBreak/>
        <w:t>The</w:t>
      </w:r>
      <w:r w:rsidR="003472BE" w:rsidRPr="00E638DD">
        <w:t xml:space="preserve"> PC </w:t>
      </w:r>
      <w:r w:rsidR="00A65492">
        <w:t xml:space="preserve">system </w:t>
      </w:r>
      <w:proofErr w:type="gramStart"/>
      <w:r w:rsidR="00A65492">
        <w:t>is based</w:t>
      </w:r>
      <w:proofErr w:type="gramEnd"/>
      <w:r w:rsidR="00A65492">
        <w:t xml:space="preserve"> in a </w:t>
      </w:r>
      <w:r w:rsidR="003472BE" w:rsidRPr="00E638DD">
        <w:t>RAID</w:t>
      </w:r>
      <w:r w:rsidR="00A65492">
        <w:t xml:space="preserve"> s</w:t>
      </w:r>
      <w:r w:rsidR="003472BE" w:rsidRPr="00E638DD">
        <w:t xml:space="preserve">ystem. </w:t>
      </w:r>
      <w:r w:rsidR="00A65492">
        <w:t>This is mirroring the data onto a second hard disk</w:t>
      </w:r>
      <w:r w:rsidR="003472BE" w:rsidRPr="00E638DD">
        <w:t xml:space="preserve">, so </w:t>
      </w:r>
      <w:r w:rsidR="00A65492">
        <w:t xml:space="preserve">in case of a hard disk problem of the primary disk the saved data of the second hard disk </w:t>
      </w:r>
      <w:proofErr w:type="gramStart"/>
      <w:r w:rsidR="00A65492">
        <w:t>can be used</w:t>
      </w:r>
      <w:proofErr w:type="gramEnd"/>
      <w:r w:rsidR="00A65492">
        <w:t xml:space="preserve"> further</w:t>
      </w:r>
      <w:r w:rsidR="003472BE" w:rsidRPr="00E638DD">
        <w:t xml:space="preserve">. </w:t>
      </w:r>
      <w:r w:rsidR="00A65492">
        <w:t>The damaged hard disk has to be replaced as soon as possible to get back again to a status of breakdown protection</w:t>
      </w:r>
      <w:r w:rsidR="003472BE" w:rsidRPr="00E638DD">
        <w:t xml:space="preserve">. </w:t>
      </w:r>
      <w:r w:rsidR="00A65492">
        <w:t xml:space="preserve">After implementation of a new hard </w:t>
      </w:r>
      <w:proofErr w:type="gramStart"/>
      <w:r w:rsidR="00A65492">
        <w:t>disk</w:t>
      </w:r>
      <w:proofErr w:type="gramEnd"/>
      <w:r w:rsidR="00A65492">
        <w:t xml:space="preserve"> the </w:t>
      </w:r>
      <w:r w:rsidR="003472BE" w:rsidRPr="00E638DD">
        <w:t>RAID</w:t>
      </w:r>
      <w:r w:rsidR="00A65492">
        <w:t xml:space="preserve"> s</w:t>
      </w:r>
      <w:r w:rsidR="003472BE" w:rsidRPr="00E638DD">
        <w:t>oftware automati</w:t>
      </w:r>
      <w:r w:rsidR="00A65492">
        <w:t>cally</w:t>
      </w:r>
      <w:r w:rsidR="003472BE" w:rsidRPr="00E638DD">
        <w:t xml:space="preserve"> </w:t>
      </w:r>
      <w:r w:rsidR="00A65492">
        <w:t xml:space="preserve">synchronises the data within the </w:t>
      </w:r>
      <w:r w:rsidR="003472BE" w:rsidRPr="00E638DD">
        <w:t>R</w:t>
      </w:r>
      <w:r w:rsidR="00556FED" w:rsidRPr="00E638DD">
        <w:t>AID</w:t>
      </w:r>
      <w:r w:rsidR="00A65492">
        <w:t xml:space="preserve"> disks</w:t>
      </w:r>
      <w:r w:rsidR="003472BE" w:rsidRPr="00E638DD">
        <w:t>.</w:t>
      </w:r>
      <w:r w:rsidR="00556FED" w:rsidRPr="00E638DD">
        <w:br/>
      </w:r>
    </w:p>
    <w:p w:rsidR="003472BE" w:rsidRPr="00E638DD" w:rsidRDefault="003629A6" w:rsidP="00215827">
      <w:pPr>
        <w:pStyle w:val="BABStandardRemarkBluePDist33FTList003"/>
      </w:pPr>
      <w:bookmarkStart w:id="116" w:name="_Toc206581293"/>
      <w:r>
        <w:t xml:space="preserve">Control </w:t>
      </w:r>
      <w:r w:rsidR="003472BE" w:rsidRPr="00E638DD">
        <w:t>system (Produ</w:t>
      </w:r>
      <w:r>
        <w:t>c</w:t>
      </w:r>
      <w:r w:rsidR="003472BE" w:rsidRPr="00E638DD">
        <w:t>tion</w:t>
      </w:r>
      <w:r>
        <w:t xml:space="preserve"> </w:t>
      </w:r>
      <w:r w:rsidR="003472BE" w:rsidRPr="00E638DD">
        <w:t>PC)</w:t>
      </w:r>
      <w:bookmarkEnd w:id="116"/>
    </w:p>
    <w:p w:rsidR="003472BE" w:rsidRPr="00E638DD" w:rsidRDefault="003629A6" w:rsidP="003752E7">
      <w:pPr>
        <w:pStyle w:val="BABStandardRemarkBluePDist33FTList003"/>
        <w:tabs>
          <w:tab w:val="clear" w:pos="567"/>
          <w:tab w:val="num" w:pos="850"/>
        </w:tabs>
        <w:ind w:left="850"/>
      </w:pPr>
      <w:r w:rsidRPr="00E638DD">
        <w:t xml:space="preserve">PC </w:t>
      </w:r>
      <w:r>
        <w:t>h</w:t>
      </w:r>
      <w:r w:rsidRPr="00E638DD">
        <w:t>ardware</w:t>
      </w:r>
      <w:r>
        <w:t xml:space="preserve"> fault</w:t>
      </w:r>
      <w:r w:rsidRPr="00E638DD">
        <w:br/>
      </w:r>
      <w:proofErr w:type="gramStart"/>
      <w:r w:rsidRPr="00985668">
        <w:t>The</w:t>
      </w:r>
      <w:proofErr w:type="gramEnd"/>
      <w:r w:rsidRPr="00985668">
        <w:t xml:space="preserve"> backup PC is </w:t>
      </w:r>
      <w:r>
        <w:t xml:space="preserve">configured to be able to start using an additional partition </w:t>
      </w:r>
      <w:r w:rsidRPr="00985668">
        <w:t>as a</w:t>
      </w:r>
      <w:r>
        <w:t>n alternative system</w:t>
      </w:r>
      <w:r w:rsidRPr="00985668">
        <w:t xml:space="preserve"> for the server PC. </w:t>
      </w:r>
      <w:r>
        <w:t xml:space="preserve">Because the data and the programs are located on the </w:t>
      </w:r>
      <w:proofErr w:type="gramStart"/>
      <w:r>
        <w:t>server</w:t>
      </w:r>
      <w:proofErr w:type="gramEnd"/>
      <w:r w:rsidR="00C43B80">
        <w:t xml:space="preserve"> the PC can be started immediately in its current state.</w:t>
      </w:r>
      <w:r w:rsidR="00556FED" w:rsidRPr="00E638DD">
        <w:br/>
      </w:r>
    </w:p>
    <w:p w:rsidR="00F400AE" w:rsidRPr="00E638DD" w:rsidRDefault="00C43B80" w:rsidP="003752E7">
      <w:pPr>
        <w:pStyle w:val="BABStandardRemarkBluePDist33FTList003"/>
        <w:tabs>
          <w:tab w:val="clear" w:pos="567"/>
          <w:tab w:val="num" w:pos="850"/>
        </w:tabs>
        <w:ind w:left="850"/>
      </w:pPr>
      <w:r>
        <w:t>Fault of a hard disk</w:t>
      </w:r>
      <w:r w:rsidRPr="00E638DD">
        <w:br/>
      </w:r>
      <w:r>
        <w:t>The</w:t>
      </w:r>
      <w:r w:rsidRPr="00E638DD">
        <w:t xml:space="preserve"> PC </w:t>
      </w:r>
      <w:r>
        <w:t xml:space="preserve">system </w:t>
      </w:r>
      <w:proofErr w:type="gramStart"/>
      <w:r>
        <w:t>is based</w:t>
      </w:r>
      <w:proofErr w:type="gramEnd"/>
      <w:r>
        <w:t xml:space="preserve"> in a </w:t>
      </w:r>
      <w:r w:rsidRPr="00E638DD">
        <w:t>RAID</w:t>
      </w:r>
      <w:r>
        <w:t xml:space="preserve"> s</w:t>
      </w:r>
      <w:r w:rsidRPr="00E638DD">
        <w:t xml:space="preserve">ystem. </w:t>
      </w:r>
      <w:r>
        <w:t>This is mirroring the data onto a second hard disk</w:t>
      </w:r>
      <w:r w:rsidRPr="00E638DD">
        <w:t xml:space="preserve">, so </w:t>
      </w:r>
      <w:r>
        <w:t xml:space="preserve">in case of a hard disk problem of the primary disk the saved data of the second hard disk </w:t>
      </w:r>
      <w:proofErr w:type="gramStart"/>
      <w:r>
        <w:t>can be used</w:t>
      </w:r>
      <w:proofErr w:type="gramEnd"/>
      <w:r>
        <w:t xml:space="preserve"> further</w:t>
      </w:r>
      <w:r w:rsidRPr="00E638DD">
        <w:t xml:space="preserve">. </w:t>
      </w:r>
      <w:r>
        <w:t>The damaged hard disk has to be replaced as soon as possible to get back again to a status of breakdown protection</w:t>
      </w:r>
      <w:r w:rsidRPr="00E638DD">
        <w:t xml:space="preserve">. </w:t>
      </w:r>
      <w:r>
        <w:t xml:space="preserve">After implementation of a new hard </w:t>
      </w:r>
      <w:proofErr w:type="gramStart"/>
      <w:r>
        <w:t>disk</w:t>
      </w:r>
      <w:proofErr w:type="gramEnd"/>
      <w:r>
        <w:t xml:space="preserve"> the </w:t>
      </w:r>
      <w:r w:rsidRPr="00E638DD">
        <w:t>RAID</w:t>
      </w:r>
      <w:r>
        <w:t xml:space="preserve"> s</w:t>
      </w:r>
      <w:r w:rsidRPr="00E638DD">
        <w:t>oftware automati</w:t>
      </w:r>
      <w:r>
        <w:t>cally</w:t>
      </w:r>
      <w:r w:rsidRPr="00E638DD">
        <w:t xml:space="preserve"> </w:t>
      </w:r>
      <w:r>
        <w:t xml:space="preserve">synchronises the data within the </w:t>
      </w:r>
      <w:r w:rsidRPr="00E638DD">
        <w:t>RAID</w:t>
      </w:r>
      <w:r>
        <w:t xml:space="preserve"> disks</w:t>
      </w:r>
      <w:r w:rsidRPr="00E638DD">
        <w:t>.</w:t>
      </w:r>
      <w:r w:rsidRPr="00E638DD">
        <w:br/>
      </w:r>
    </w:p>
    <w:p w:rsidR="003472BE" w:rsidRPr="00E638DD" w:rsidRDefault="00C43B80" w:rsidP="00215827">
      <w:pPr>
        <w:pStyle w:val="BABStandardRemarkBluePDist33FTList003"/>
        <w:numPr>
          <w:ilvl w:val="0"/>
          <w:numId w:val="0"/>
        </w:numPr>
        <w:ind w:left="851"/>
      </w:pPr>
      <w:r>
        <w:t>OR</w:t>
      </w:r>
      <w:r w:rsidR="00556FED" w:rsidRPr="00E638DD">
        <w:br/>
      </w:r>
    </w:p>
    <w:p w:rsidR="003472BE" w:rsidRPr="00E638DD" w:rsidRDefault="00C43B80" w:rsidP="003752E7">
      <w:pPr>
        <w:pStyle w:val="BABStandardRemarkBluePDist33FTList003"/>
        <w:tabs>
          <w:tab w:val="clear" w:pos="567"/>
          <w:tab w:val="num" w:pos="850"/>
        </w:tabs>
        <w:ind w:left="850"/>
      </w:pPr>
      <w:r w:rsidRPr="00E638DD">
        <w:t xml:space="preserve">PC </w:t>
      </w:r>
      <w:r>
        <w:t>h</w:t>
      </w:r>
      <w:r w:rsidRPr="00E638DD">
        <w:t>ardware</w:t>
      </w:r>
      <w:r>
        <w:t xml:space="preserve"> fault</w:t>
      </w:r>
      <w:r w:rsidR="003472BE" w:rsidRPr="00E638DD">
        <w:br/>
      </w:r>
      <w:proofErr w:type="gramStart"/>
      <w:r>
        <w:t>The</w:t>
      </w:r>
      <w:proofErr w:type="gramEnd"/>
      <w:r>
        <w:t xml:space="preserve"> s</w:t>
      </w:r>
      <w:r w:rsidR="003472BE" w:rsidRPr="00E638DD">
        <w:t xml:space="preserve">ystem </w:t>
      </w:r>
      <w:r>
        <w:t>c</w:t>
      </w:r>
      <w:r w:rsidR="003472BE" w:rsidRPr="00E638DD">
        <w:t>an</w:t>
      </w:r>
      <w:r w:rsidR="00F400AE" w:rsidRPr="00E638DD">
        <w:t xml:space="preserve"> </w:t>
      </w:r>
      <w:r>
        <w:t>be operated in manual mode</w:t>
      </w:r>
      <w:r w:rsidR="00F400AE" w:rsidRPr="00E638DD">
        <w:t>.</w:t>
      </w:r>
      <w:r w:rsidR="00F400AE" w:rsidRPr="00E638DD">
        <w:br/>
      </w:r>
    </w:p>
    <w:p w:rsidR="003472BE" w:rsidRPr="00E638DD" w:rsidRDefault="00C43B80" w:rsidP="003752E7">
      <w:pPr>
        <w:pStyle w:val="BABStandardRemarkBluePDist33FTList003"/>
        <w:tabs>
          <w:tab w:val="clear" w:pos="567"/>
          <w:tab w:val="num" w:pos="850"/>
        </w:tabs>
        <w:ind w:left="850"/>
      </w:pPr>
      <w:r>
        <w:t>Fault of a hard disk</w:t>
      </w:r>
      <w:r w:rsidR="003472BE" w:rsidRPr="00E638DD">
        <w:br/>
      </w:r>
      <w:proofErr w:type="gramStart"/>
      <w:r>
        <w:t>The</w:t>
      </w:r>
      <w:proofErr w:type="gramEnd"/>
      <w:r>
        <w:t xml:space="preserve"> s</w:t>
      </w:r>
      <w:r w:rsidRPr="00E638DD">
        <w:t xml:space="preserve">ystem </w:t>
      </w:r>
      <w:r>
        <w:t>c</w:t>
      </w:r>
      <w:r w:rsidRPr="00E638DD">
        <w:t xml:space="preserve">an </w:t>
      </w:r>
      <w:r>
        <w:t>be operated in manual mode</w:t>
      </w:r>
      <w:r w:rsidRPr="00E638DD">
        <w:t>.</w:t>
      </w:r>
      <w:r w:rsidR="00F400AE" w:rsidRPr="00E638DD">
        <w:br/>
      </w:r>
    </w:p>
    <w:p w:rsidR="003472BE" w:rsidRPr="00E638DD" w:rsidRDefault="00432566" w:rsidP="00215827">
      <w:pPr>
        <w:pStyle w:val="BABStandardRemarkBluePDist33FTList003"/>
      </w:pPr>
      <w:r>
        <w:t>Visualisation s</w:t>
      </w:r>
      <w:r w:rsidRPr="00E638DD">
        <w:t>ystem</w:t>
      </w:r>
      <w:r w:rsidR="00AB5EBF" w:rsidRPr="00E638DD">
        <w:t xml:space="preserve"> (V</w:t>
      </w:r>
      <w:r>
        <w:t xml:space="preserve">isu </w:t>
      </w:r>
      <w:r w:rsidR="00AB5EBF" w:rsidRPr="00E638DD">
        <w:t>PC)</w:t>
      </w:r>
    </w:p>
    <w:p w:rsidR="003472BE" w:rsidRPr="00E638DD" w:rsidRDefault="00432566" w:rsidP="003752E7">
      <w:pPr>
        <w:pStyle w:val="BABStandardRemarkBluePDist33FTList003"/>
        <w:tabs>
          <w:tab w:val="clear" w:pos="567"/>
          <w:tab w:val="num" w:pos="850"/>
        </w:tabs>
        <w:ind w:left="850"/>
      </w:pPr>
      <w:r w:rsidRPr="00E638DD">
        <w:t xml:space="preserve">PC </w:t>
      </w:r>
      <w:r>
        <w:t>h</w:t>
      </w:r>
      <w:r w:rsidRPr="00E638DD">
        <w:t>ardware</w:t>
      </w:r>
      <w:r>
        <w:t xml:space="preserve"> fault</w:t>
      </w:r>
      <w:r w:rsidR="00F400AE" w:rsidRPr="00E638DD">
        <w:br/>
      </w:r>
      <w:proofErr w:type="gramStart"/>
      <w:r w:rsidRPr="00985668">
        <w:t>The</w:t>
      </w:r>
      <w:proofErr w:type="gramEnd"/>
      <w:r w:rsidRPr="00985668">
        <w:t xml:space="preserve"> backup PC is </w:t>
      </w:r>
      <w:r>
        <w:t xml:space="preserve">configured to be able to start using an additional partition </w:t>
      </w:r>
      <w:r w:rsidRPr="00985668">
        <w:t>as a</w:t>
      </w:r>
      <w:r>
        <w:t>n alternative system</w:t>
      </w:r>
      <w:r w:rsidRPr="00985668">
        <w:t xml:space="preserve"> for the server PC. </w:t>
      </w:r>
      <w:r>
        <w:t xml:space="preserve">Because the data and the programs are located on the </w:t>
      </w:r>
      <w:proofErr w:type="gramStart"/>
      <w:r>
        <w:t>server</w:t>
      </w:r>
      <w:proofErr w:type="gramEnd"/>
      <w:r>
        <w:t xml:space="preserve"> the PC can be started immediately in its current state.</w:t>
      </w:r>
      <w:r w:rsidRPr="00E638DD">
        <w:br/>
      </w:r>
    </w:p>
    <w:p w:rsidR="00F400AE" w:rsidRPr="00E638DD" w:rsidRDefault="00432566" w:rsidP="003752E7">
      <w:pPr>
        <w:pStyle w:val="BABStandardRemarkBluePDist33FTList003"/>
        <w:tabs>
          <w:tab w:val="clear" w:pos="567"/>
          <w:tab w:val="num" w:pos="850"/>
        </w:tabs>
        <w:ind w:left="850"/>
      </w:pPr>
      <w:r>
        <w:t>Fault of a hard disk</w:t>
      </w:r>
      <w:r w:rsidR="00F400AE" w:rsidRPr="00E638DD">
        <w:br/>
      </w:r>
      <w:r>
        <w:t>The</w:t>
      </w:r>
      <w:r w:rsidRPr="00E638DD">
        <w:t xml:space="preserve"> PC </w:t>
      </w:r>
      <w:r>
        <w:t xml:space="preserve">system </w:t>
      </w:r>
      <w:proofErr w:type="gramStart"/>
      <w:r>
        <w:t>is based</w:t>
      </w:r>
      <w:proofErr w:type="gramEnd"/>
      <w:r>
        <w:t xml:space="preserve"> in a </w:t>
      </w:r>
      <w:r w:rsidRPr="00E638DD">
        <w:t>RAID</w:t>
      </w:r>
      <w:r>
        <w:t xml:space="preserve"> s</w:t>
      </w:r>
      <w:r w:rsidRPr="00E638DD">
        <w:t xml:space="preserve">ystem. </w:t>
      </w:r>
      <w:r>
        <w:t>This is mirroring the data onto a second hard disk</w:t>
      </w:r>
      <w:r w:rsidRPr="00E638DD">
        <w:t xml:space="preserve">, so </w:t>
      </w:r>
      <w:r>
        <w:t xml:space="preserve">in case of a hard disk problem of the primary disk the saved data of the second hard disk </w:t>
      </w:r>
      <w:proofErr w:type="gramStart"/>
      <w:r>
        <w:t>can be used</w:t>
      </w:r>
      <w:proofErr w:type="gramEnd"/>
      <w:r>
        <w:t xml:space="preserve"> further</w:t>
      </w:r>
      <w:r w:rsidRPr="00E638DD">
        <w:t xml:space="preserve">. </w:t>
      </w:r>
      <w:r>
        <w:t>The damaged hard disk has to be replaced as soon as possible to get back again to a status of breakdown protection</w:t>
      </w:r>
      <w:r w:rsidRPr="00E638DD">
        <w:t xml:space="preserve">. </w:t>
      </w:r>
      <w:r>
        <w:t xml:space="preserve">After implementation of a new hard </w:t>
      </w:r>
      <w:proofErr w:type="gramStart"/>
      <w:r>
        <w:t>disk</w:t>
      </w:r>
      <w:proofErr w:type="gramEnd"/>
      <w:r>
        <w:t xml:space="preserve"> the </w:t>
      </w:r>
      <w:r w:rsidRPr="00E638DD">
        <w:t>RAID</w:t>
      </w:r>
      <w:r>
        <w:t xml:space="preserve"> s</w:t>
      </w:r>
      <w:r w:rsidRPr="00E638DD">
        <w:t>oftware automati</w:t>
      </w:r>
      <w:r>
        <w:t>cally</w:t>
      </w:r>
      <w:r w:rsidRPr="00E638DD">
        <w:t xml:space="preserve"> </w:t>
      </w:r>
      <w:r>
        <w:t xml:space="preserve">synchronises the data within the </w:t>
      </w:r>
      <w:r w:rsidRPr="00E638DD">
        <w:t>RAID</w:t>
      </w:r>
      <w:r>
        <w:t xml:space="preserve"> disks</w:t>
      </w:r>
      <w:r w:rsidRPr="00E638DD">
        <w:t>.</w:t>
      </w:r>
      <w:r w:rsidR="00F400AE" w:rsidRPr="00E638DD">
        <w:br/>
      </w:r>
    </w:p>
    <w:p w:rsidR="00AB5EBF" w:rsidRPr="00E638DD" w:rsidRDefault="00432566" w:rsidP="00215827">
      <w:pPr>
        <w:pStyle w:val="BABStandardRemarkBluePDist33FTList003"/>
      </w:pPr>
      <w:r>
        <w:t>Visualisation s</w:t>
      </w:r>
      <w:r w:rsidR="003472BE" w:rsidRPr="00E638DD">
        <w:t>ystem (Terminal)</w:t>
      </w:r>
      <w:bookmarkEnd w:id="115"/>
    </w:p>
    <w:p w:rsidR="003472BE" w:rsidRPr="00E638DD" w:rsidRDefault="00432566" w:rsidP="00AB5EBF">
      <w:pPr>
        <w:pStyle w:val="BABStandardRemarkBluePDist33FTList003"/>
        <w:tabs>
          <w:tab w:val="clear" w:pos="567"/>
          <w:tab w:val="num" w:pos="850"/>
        </w:tabs>
        <w:ind w:left="850"/>
      </w:pPr>
      <w:r>
        <w:t>The</w:t>
      </w:r>
      <w:r w:rsidR="003472BE" w:rsidRPr="00E638DD">
        <w:t xml:space="preserve"> </w:t>
      </w:r>
      <w:r>
        <w:t>valid</w:t>
      </w:r>
      <w:r w:rsidR="003472BE" w:rsidRPr="00E638DD">
        <w:t xml:space="preserve"> </w:t>
      </w:r>
      <w:r>
        <w:t>p</w:t>
      </w:r>
      <w:r w:rsidR="003472BE" w:rsidRPr="00E638DD">
        <w:t>rogram</w:t>
      </w:r>
      <w:r>
        <w:t xml:space="preserve"> </w:t>
      </w:r>
      <w:r w:rsidR="003472BE" w:rsidRPr="00E638DD">
        <w:t xml:space="preserve">version </w:t>
      </w:r>
      <w:r>
        <w:t>of the visualisation system</w:t>
      </w:r>
      <w:r w:rsidR="003472BE" w:rsidRPr="00E638DD">
        <w:t xml:space="preserve"> is</w:t>
      </w:r>
      <w:r>
        <w:t xml:space="preserve"> located on the visualisation main system. After installation has finished the program is handed over to the customer on a CD ROM.</w:t>
      </w:r>
      <w:r w:rsidR="00F400AE" w:rsidRPr="00E638DD">
        <w:br/>
      </w:r>
    </w:p>
    <w:p w:rsidR="00AB5EBF" w:rsidRPr="00E638DD" w:rsidRDefault="003472BE" w:rsidP="00215827">
      <w:pPr>
        <w:pStyle w:val="BABStandardRemarkBluePDist33FTList003"/>
      </w:pPr>
      <w:bookmarkStart w:id="117" w:name="_Toc84661925"/>
      <w:r w:rsidRPr="00E638DD">
        <w:t>SPS-</w:t>
      </w:r>
      <w:proofErr w:type="spellStart"/>
      <w:r w:rsidRPr="00E638DD">
        <w:t>Syste</w:t>
      </w:r>
      <w:bookmarkEnd w:id="117"/>
      <w:proofErr w:type="spellEnd"/>
    </w:p>
    <w:p w:rsidR="003472BE" w:rsidRPr="00E638DD" w:rsidRDefault="00432566" w:rsidP="00AB5EBF">
      <w:pPr>
        <w:pStyle w:val="BABStandardRemarkBluePDist33FTList003"/>
        <w:tabs>
          <w:tab w:val="clear" w:pos="567"/>
          <w:tab w:val="num" w:pos="850"/>
        </w:tabs>
        <w:ind w:left="850"/>
      </w:pPr>
      <w:r>
        <w:t>The</w:t>
      </w:r>
      <w:r w:rsidRPr="00E638DD">
        <w:t xml:space="preserve"> </w:t>
      </w:r>
      <w:r>
        <w:t>valid</w:t>
      </w:r>
      <w:r w:rsidRPr="00E638DD">
        <w:t xml:space="preserve"> </w:t>
      </w:r>
      <w:r>
        <w:t>p</w:t>
      </w:r>
      <w:r w:rsidRPr="00E638DD">
        <w:t>rogram</w:t>
      </w:r>
      <w:r>
        <w:t xml:space="preserve"> </w:t>
      </w:r>
      <w:r w:rsidRPr="00E638DD">
        <w:t xml:space="preserve">version </w:t>
      </w:r>
      <w:r>
        <w:t>of the PLC system</w:t>
      </w:r>
      <w:r w:rsidRPr="00E638DD">
        <w:t xml:space="preserve"> is</w:t>
      </w:r>
      <w:r>
        <w:t xml:space="preserve"> located on the CPU device. After installation has finished the program is handed over to the customer on a CD ROM. Backup of temporary data is in the responsibility of the customer.</w:t>
      </w:r>
    </w:p>
    <w:p w:rsidR="00073284" w:rsidRPr="00E638DD" w:rsidRDefault="00073284" w:rsidP="00392D00">
      <w:pPr>
        <w:pStyle w:val="AABStandardPDist33"/>
      </w:pPr>
    </w:p>
    <w:p w:rsidR="009679EA" w:rsidRPr="00E638DD" w:rsidRDefault="009679EA" w:rsidP="00392D00">
      <w:pPr>
        <w:pStyle w:val="AABStandardPDist33"/>
      </w:pPr>
    </w:p>
    <w:p w:rsidR="009679EA" w:rsidRPr="00E638DD" w:rsidRDefault="009679EA" w:rsidP="00392D00">
      <w:pPr>
        <w:pStyle w:val="AABStandardPDist33"/>
      </w:pPr>
    </w:p>
    <w:p w:rsidR="009679EA" w:rsidRPr="00E638DD" w:rsidRDefault="00605B2D" w:rsidP="009C5B16">
      <w:pPr>
        <w:pStyle w:val="HBN1Header2"/>
      </w:pPr>
      <w:bookmarkStart w:id="118" w:name="_Toc379383069"/>
      <w:bookmarkStart w:id="119" w:name="_Toc379383995"/>
      <w:r>
        <w:t>Equipment Structure</w:t>
      </w:r>
      <w:bookmarkEnd w:id="118"/>
      <w:bookmarkEnd w:id="119"/>
    </w:p>
    <w:p w:rsidR="009679EA" w:rsidRPr="00E638DD" w:rsidRDefault="009679EA" w:rsidP="009C5B16">
      <w:pPr>
        <w:pStyle w:val="HBN1Header3"/>
      </w:pPr>
      <w:bookmarkStart w:id="120" w:name="_Toc379383070"/>
      <w:bookmarkStart w:id="121" w:name="_Toc379383996"/>
      <w:r w:rsidRPr="00E638DD">
        <w:t>Li</w:t>
      </w:r>
      <w:r w:rsidR="00605B2D">
        <w:t>nes</w:t>
      </w:r>
      <w:bookmarkEnd w:id="120"/>
      <w:bookmarkEnd w:id="121"/>
    </w:p>
    <w:tbl>
      <w:tblPr>
        <w:tblW w:w="1005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567"/>
        <w:gridCol w:w="3672"/>
        <w:gridCol w:w="5812"/>
      </w:tblGrid>
      <w:tr w:rsidR="009679EA" w:rsidRPr="00E638DD" w:rsidTr="009679EA">
        <w:trPr>
          <w:tblHeader/>
        </w:trPr>
        <w:tc>
          <w:tcPr>
            <w:tcW w:w="567" w:type="dxa"/>
            <w:shd w:val="clear" w:color="auto" w:fill="8DB3E2" w:themeFill="text2" w:themeFillTint="66"/>
            <w:tcMar>
              <w:right w:w="28" w:type="dxa"/>
            </w:tcMar>
          </w:tcPr>
          <w:p w:rsidR="009679EA" w:rsidRPr="00E638DD" w:rsidRDefault="009679EA" w:rsidP="00605B2D">
            <w:pPr>
              <w:pStyle w:val="XABStandard9PDist33Header001"/>
              <w:jc w:val="right"/>
            </w:pPr>
            <w:r w:rsidRPr="00E638DD">
              <w:t>N</w:t>
            </w:r>
            <w:r w:rsidR="00605B2D">
              <w:t>o</w:t>
            </w:r>
            <w:r w:rsidRPr="00E638DD">
              <w:t>.</w:t>
            </w:r>
          </w:p>
        </w:tc>
        <w:tc>
          <w:tcPr>
            <w:tcW w:w="3672" w:type="dxa"/>
            <w:shd w:val="clear" w:color="auto" w:fill="8DB3E2" w:themeFill="text2" w:themeFillTint="66"/>
          </w:tcPr>
          <w:p w:rsidR="009679EA" w:rsidRPr="00E638DD" w:rsidRDefault="009679EA" w:rsidP="00605B2D">
            <w:pPr>
              <w:pStyle w:val="XABStandard9PDist33Header001"/>
            </w:pPr>
            <w:r w:rsidRPr="00E638DD">
              <w:t>Lin</w:t>
            </w:r>
            <w:r w:rsidR="00605B2D">
              <w:t>e Descriptions</w:t>
            </w:r>
          </w:p>
        </w:tc>
        <w:tc>
          <w:tcPr>
            <w:tcW w:w="5812" w:type="dxa"/>
            <w:shd w:val="clear" w:color="auto" w:fill="8DB3E2" w:themeFill="text2" w:themeFillTint="66"/>
          </w:tcPr>
          <w:p w:rsidR="009679EA" w:rsidRPr="00E638DD" w:rsidRDefault="00605B2D" w:rsidP="009679EA">
            <w:pPr>
              <w:pStyle w:val="XABStandard9PDist33Header001"/>
            </w:pPr>
            <w:r>
              <w:t>Comments</w:t>
            </w:r>
          </w:p>
        </w:tc>
      </w:tr>
      <w:tr w:rsidR="009679EA" w:rsidRPr="00E638DD" w:rsidTr="009679EA">
        <w:tc>
          <w:tcPr>
            <w:tcW w:w="567" w:type="dxa"/>
            <w:tcMar>
              <w:top w:w="0" w:type="dxa"/>
              <w:bottom w:w="0" w:type="dxa"/>
            </w:tcMar>
          </w:tcPr>
          <w:p w:rsidR="009679EA" w:rsidRPr="00E638DD" w:rsidRDefault="009679EA" w:rsidP="00BD7EEC">
            <w:pPr>
              <w:pStyle w:val="ABBStandard9PDist33FTList006"/>
              <w:numPr>
                <w:ilvl w:val="0"/>
                <w:numId w:val="256"/>
              </w:numPr>
            </w:pPr>
          </w:p>
        </w:tc>
        <w:tc>
          <w:tcPr>
            <w:tcW w:w="3672" w:type="dxa"/>
          </w:tcPr>
          <w:p w:rsidR="009679EA" w:rsidRPr="00E638DD" w:rsidRDefault="00D45448" w:rsidP="00605B2D">
            <w:pPr>
              <w:pStyle w:val="BABStandardRemarkBluePDist33"/>
            </w:pPr>
            <w:r w:rsidRPr="00E638DD">
              <w:t>Produ</w:t>
            </w:r>
            <w:r w:rsidR="00605B2D">
              <w:t>c</w:t>
            </w:r>
            <w:r w:rsidRPr="00E638DD">
              <w:t>tion</w:t>
            </w:r>
            <w:r w:rsidR="00605B2D">
              <w:t xml:space="preserve"> lin</w:t>
            </w:r>
            <w:r w:rsidRPr="00E638DD">
              <w:t>e 1</w:t>
            </w:r>
          </w:p>
        </w:tc>
        <w:tc>
          <w:tcPr>
            <w:tcW w:w="5812" w:type="dxa"/>
            <w:tcMar>
              <w:top w:w="0" w:type="dxa"/>
              <w:bottom w:w="0" w:type="dxa"/>
            </w:tcMar>
          </w:tcPr>
          <w:p w:rsidR="009679EA" w:rsidRPr="00E638DD" w:rsidRDefault="00D45448" w:rsidP="009679EA">
            <w:pPr>
              <w:pStyle w:val="BABStandardRemarkBluePDist33"/>
            </w:pPr>
            <w:r w:rsidRPr="00E638DD">
              <w:t>—</w:t>
            </w:r>
          </w:p>
        </w:tc>
      </w:tr>
    </w:tbl>
    <w:p w:rsidR="009679EA" w:rsidRPr="00E638DD" w:rsidRDefault="009679EA" w:rsidP="009679EA">
      <w:pPr>
        <w:pStyle w:val="XAEStandard9SubScriptTab"/>
      </w:pPr>
      <w:bookmarkStart w:id="122" w:name="_Toc378816309"/>
      <w:bookmarkStart w:id="123" w:name="_Toc378822855"/>
      <w:bookmarkStart w:id="124" w:name="_Toc379382913"/>
      <w:bookmarkStart w:id="125" w:name="_Toc379384054"/>
      <w:r w:rsidRPr="00E638DD">
        <w:t xml:space="preserve">Tab. </w:t>
      </w:r>
      <w:r w:rsidR="00E74D22" w:rsidRPr="00E638DD">
        <w:fldChar w:fldCharType="begin"/>
      </w:r>
      <w:r w:rsidR="00E74D22" w:rsidRPr="00E638DD">
        <w:instrText xml:space="preserve"> SEQ Table \* ARABIC </w:instrText>
      </w:r>
      <w:r w:rsidR="00E74D22" w:rsidRPr="00E638DD">
        <w:fldChar w:fldCharType="separate"/>
      </w:r>
      <w:r w:rsidR="00B91AB6">
        <w:rPr>
          <w:noProof/>
        </w:rPr>
        <w:t>9</w:t>
      </w:r>
      <w:r w:rsidR="00E74D22" w:rsidRPr="00E638DD">
        <w:fldChar w:fldCharType="end"/>
      </w:r>
      <w:r w:rsidRPr="00E638DD">
        <w:tab/>
        <w:t>-</w:t>
      </w:r>
      <w:r w:rsidRPr="00E638DD">
        <w:tab/>
      </w:r>
      <w:r w:rsidR="00D45448" w:rsidRPr="00E638DD">
        <w:t>Linen</w:t>
      </w:r>
      <w:bookmarkEnd w:id="122"/>
      <w:bookmarkEnd w:id="123"/>
      <w:r w:rsidR="00605B2D">
        <w:t xml:space="preserve"> Overview</w:t>
      </w:r>
      <w:bookmarkEnd w:id="124"/>
      <w:bookmarkEnd w:id="125"/>
    </w:p>
    <w:p w:rsidR="009679EA" w:rsidRPr="00E638DD" w:rsidRDefault="009679EA" w:rsidP="009679EA">
      <w:pPr>
        <w:pStyle w:val="AABStandardPDist33"/>
      </w:pPr>
    </w:p>
    <w:p w:rsidR="00D45448" w:rsidRPr="00E638DD" w:rsidRDefault="00D45448" w:rsidP="009679EA">
      <w:pPr>
        <w:pStyle w:val="AABStandardPDist33"/>
      </w:pPr>
    </w:p>
    <w:p w:rsidR="00D45448" w:rsidRPr="00E638DD" w:rsidRDefault="00D45448" w:rsidP="009679EA">
      <w:pPr>
        <w:pStyle w:val="AABStandardPDist33"/>
      </w:pPr>
    </w:p>
    <w:p w:rsidR="00D45448" w:rsidRPr="00E638DD" w:rsidRDefault="00605B2D" w:rsidP="009C5B16">
      <w:pPr>
        <w:pStyle w:val="HBN1Header3"/>
      </w:pPr>
      <w:bookmarkStart w:id="126" w:name="_Toc379383071"/>
      <w:bookmarkStart w:id="127" w:name="_Toc379383997"/>
      <w:r>
        <w:t>Scales</w:t>
      </w:r>
      <w:bookmarkEnd w:id="126"/>
      <w:bookmarkEnd w:id="127"/>
    </w:p>
    <w:p w:rsidR="00D45448" w:rsidRPr="00E638DD" w:rsidRDefault="00D45448" w:rsidP="009C5B16">
      <w:pPr>
        <w:pStyle w:val="HBN1Header4"/>
      </w:pPr>
      <w:bookmarkStart w:id="128" w:name="_Toc379383072"/>
      <w:bookmarkStart w:id="129" w:name="_Toc379383998"/>
      <w:r w:rsidRPr="00E638DD">
        <w:t>Standard</w:t>
      </w:r>
      <w:r w:rsidR="00605B2D">
        <w:t xml:space="preserve"> Scales</w:t>
      </w:r>
      <w:bookmarkEnd w:id="128"/>
      <w:bookmarkEnd w:id="129"/>
    </w:p>
    <w:tbl>
      <w:tblPr>
        <w:tblW w:w="1005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567"/>
        <w:gridCol w:w="1262"/>
        <w:gridCol w:w="1701"/>
        <w:gridCol w:w="992"/>
        <w:gridCol w:w="1985"/>
        <w:gridCol w:w="3544"/>
      </w:tblGrid>
      <w:tr w:rsidR="00D45448" w:rsidRPr="00E638DD" w:rsidTr="00605B2D">
        <w:trPr>
          <w:tblHeader/>
        </w:trPr>
        <w:tc>
          <w:tcPr>
            <w:tcW w:w="567" w:type="dxa"/>
            <w:shd w:val="clear" w:color="auto" w:fill="8DB3E2" w:themeFill="text2" w:themeFillTint="66"/>
            <w:tcMar>
              <w:right w:w="28" w:type="dxa"/>
            </w:tcMar>
          </w:tcPr>
          <w:p w:rsidR="00D45448" w:rsidRPr="00E638DD" w:rsidRDefault="00D45448" w:rsidP="00605B2D">
            <w:pPr>
              <w:pStyle w:val="XABStandard9PDist33Header001"/>
              <w:jc w:val="right"/>
            </w:pPr>
            <w:r w:rsidRPr="00E638DD">
              <w:t>N</w:t>
            </w:r>
            <w:r w:rsidR="00605B2D">
              <w:t>o</w:t>
            </w:r>
            <w:r w:rsidRPr="00E638DD">
              <w:t>.</w:t>
            </w:r>
          </w:p>
        </w:tc>
        <w:tc>
          <w:tcPr>
            <w:tcW w:w="1262" w:type="dxa"/>
            <w:shd w:val="clear" w:color="auto" w:fill="8DB3E2" w:themeFill="text2" w:themeFillTint="66"/>
          </w:tcPr>
          <w:p w:rsidR="00D45448" w:rsidRPr="00E638DD" w:rsidRDefault="00605B2D" w:rsidP="00D45448">
            <w:pPr>
              <w:pStyle w:val="XABStandard9PDist33Header001"/>
            </w:pPr>
            <w:r>
              <w:t>Description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D45448" w:rsidRPr="00E638DD" w:rsidRDefault="00D45448" w:rsidP="00D45448">
            <w:pPr>
              <w:pStyle w:val="XABStandard9PDist33Header001"/>
            </w:pPr>
            <w:r w:rsidRPr="00E638DD">
              <w:t>W</w:t>
            </w:r>
            <w:r w:rsidR="00605B2D">
              <w:t>eighing Range</w:t>
            </w:r>
          </w:p>
          <w:p w:rsidR="00D45448" w:rsidRPr="00E638DD" w:rsidRDefault="00D45448" w:rsidP="00D45448">
            <w:pPr>
              <w:pStyle w:val="XABStandard9PDist33Header001"/>
            </w:pPr>
            <w:r w:rsidRPr="00E638DD">
              <w:t>[kg]</w:t>
            </w:r>
          </w:p>
        </w:tc>
        <w:tc>
          <w:tcPr>
            <w:tcW w:w="992" w:type="dxa"/>
            <w:shd w:val="clear" w:color="auto" w:fill="8DB3E2" w:themeFill="text2" w:themeFillTint="66"/>
          </w:tcPr>
          <w:p w:rsidR="00D45448" w:rsidRPr="00E638DD" w:rsidRDefault="00605B2D" w:rsidP="00D45448">
            <w:pPr>
              <w:pStyle w:val="XABStandard9PDist33Header001"/>
            </w:pPr>
            <w:r>
              <w:t>Volume</w:t>
            </w:r>
          </w:p>
          <w:p w:rsidR="00D45448" w:rsidRPr="00E638DD" w:rsidRDefault="00D45448" w:rsidP="00D45448">
            <w:pPr>
              <w:pStyle w:val="XABStandard9PDist33Header001"/>
            </w:pPr>
            <w:r w:rsidRPr="00E638DD">
              <w:t>[l]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D45448" w:rsidRPr="00E638DD" w:rsidRDefault="00D45448" w:rsidP="00D45448">
            <w:pPr>
              <w:pStyle w:val="XABStandard9PDist33Header001"/>
            </w:pPr>
            <w:r w:rsidRPr="00E638DD">
              <w:t>Typ</w:t>
            </w:r>
            <w:r w:rsidR="00605B2D">
              <w:t>e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:rsidR="00D45448" w:rsidRPr="00E638DD" w:rsidRDefault="00605B2D" w:rsidP="00D45448">
            <w:pPr>
              <w:pStyle w:val="XABStandard9PDist33Header001"/>
            </w:pPr>
            <w:r>
              <w:t>Comments</w:t>
            </w:r>
          </w:p>
        </w:tc>
      </w:tr>
      <w:tr w:rsidR="00D45448" w:rsidRPr="00E638DD" w:rsidTr="00605B2D">
        <w:tc>
          <w:tcPr>
            <w:tcW w:w="567" w:type="dxa"/>
            <w:tcMar>
              <w:top w:w="0" w:type="dxa"/>
              <w:bottom w:w="0" w:type="dxa"/>
            </w:tcMar>
          </w:tcPr>
          <w:p w:rsidR="00D45448" w:rsidRPr="00E638DD" w:rsidRDefault="00D45448" w:rsidP="00BD7EEC">
            <w:pPr>
              <w:pStyle w:val="ABBStandard9PDist33FTList006"/>
              <w:numPr>
                <w:ilvl w:val="0"/>
                <w:numId w:val="257"/>
              </w:numPr>
            </w:pPr>
          </w:p>
        </w:tc>
        <w:tc>
          <w:tcPr>
            <w:tcW w:w="1262" w:type="dxa"/>
          </w:tcPr>
          <w:p w:rsidR="00D45448" w:rsidRPr="00E638DD" w:rsidRDefault="00D45448" w:rsidP="00605B2D">
            <w:pPr>
              <w:pStyle w:val="BABStandardRemarkBluePDist33"/>
            </w:pPr>
            <w:r w:rsidRPr="00E638DD">
              <w:t>W</w:t>
            </w:r>
            <w:r w:rsidR="00605B2D">
              <w:t>a</w:t>
            </w:r>
            <w:r w:rsidRPr="00E638DD">
              <w:t>1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:rsidR="00D45448" w:rsidRPr="00E638DD" w:rsidRDefault="00D45448" w:rsidP="00D45448">
            <w:pPr>
              <w:pStyle w:val="BABStandardRemarkBluePDist33"/>
            </w:pPr>
            <w:r w:rsidRPr="00E638DD">
              <w:t>0 - 1500</w:t>
            </w:r>
          </w:p>
        </w:tc>
        <w:tc>
          <w:tcPr>
            <w:tcW w:w="992" w:type="dxa"/>
            <w:tcMar>
              <w:top w:w="0" w:type="dxa"/>
              <w:bottom w:w="0" w:type="dxa"/>
            </w:tcMar>
          </w:tcPr>
          <w:p w:rsidR="00D45448" w:rsidRPr="00E638DD" w:rsidRDefault="00D45448" w:rsidP="00D45448">
            <w:pPr>
              <w:pStyle w:val="BABStandardRemarkBluePDist33"/>
            </w:pPr>
            <w:r w:rsidRPr="00E638DD">
              <w:t>0 - 2000</w:t>
            </w:r>
          </w:p>
        </w:tc>
        <w:tc>
          <w:tcPr>
            <w:tcW w:w="1985" w:type="dxa"/>
          </w:tcPr>
          <w:p w:rsidR="00D45448" w:rsidRPr="00E638DD" w:rsidRDefault="00D45448" w:rsidP="00D45448">
            <w:pPr>
              <w:pStyle w:val="BABStandardRemarkBluePDist33"/>
            </w:pPr>
            <w:r w:rsidRPr="00E638DD">
              <w:t>Siwarex U</w:t>
            </w:r>
          </w:p>
        </w:tc>
        <w:tc>
          <w:tcPr>
            <w:tcW w:w="3544" w:type="dxa"/>
            <w:tcMar>
              <w:top w:w="0" w:type="dxa"/>
              <w:bottom w:w="0" w:type="dxa"/>
            </w:tcMar>
          </w:tcPr>
          <w:p w:rsidR="00D45448" w:rsidRPr="00E638DD" w:rsidRDefault="00D45448" w:rsidP="00D45448">
            <w:pPr>
              <w:pStyle w:val="BABStandardRemarkBluePDist33"/>
            </w:pPr>
            <w:r w:rsidRPr="00E638DD">
              <w:t>—</w:t>
            </w:r>
          </w:p>
        </w:tc>
      </w:tr>
      <w:tr w:rsidR="00D45448" w:rsidRPr="00E638DD" w:rsidTr="00605B2D">
        <w:tc>
          <w:tcPr>
            <w:tcW w:w="567" w:type="dxa"/>
            <w:tcMar>
              <w:top w:w="0" w:type="dxa"/>
              <w:bottom w:w="0" w:type="dxa"/>
            </w:tcMar>
          </w:tcPr>
          <w:p w:rsidR="00D45448" w:rsidRPr="00E638DD" w:rsidRDefault="00D45448" w:rsidP="00D45448">
            <w:pPr>
              <w:pStyle w:val="ABBStandard9PDist33FTList006"/>
              <w:numPr>
                <w:ilvl w:val="0"/>
                <w:numId w:val="255"/>
              </w:numPr>
            </w:pPr>
          </w:p>
        </w:tc>
        <w:tc>
          <w:tcPr>
            <w:tcW w:w="1262" w:type="dxa"/>
          </w:tcPr>
          <w:p w:rsidR="00D45448" w:rsidRPr="00E638DD" w:rsidRDefault="00D45448" w:rsidP="00605B2D">
            <w:pPr>
              <w:pStyle w:val="BABStandardRemarkBluePDist33"/>
            </w:pPr>
            <w:r w:rsidRPr="00E638DD">
              <w:t>W</w:t>
            </w:r>
            <w:r w:rsidR="00605B2D">
              <w:t>a</w:t>
            </w:r>
            <w:r w:rsidRPr="00E638DD">
              <w:t>5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:rsidR="00D45448" w:rsidRPr="00E638DD" w:rsidRDefault="00D45448" w:rsidP="00D45448">
            <w:pPr>
              <w:pStyle w:val="BABStandardRemarkBluePDist33"/>
            </w:pPr>
            <w:r w:rsidRPr="00E638DD">
              <w:t>0 - 500</w:t>
            </w:r>
          </w:p>
        </w:tc>
        <w:tc>
          <w:tcPr>
            <w:tcW w:w="992" w:type="dxa"/>
            <w:tcMar>
              <w:top w:w="0" w:type="dxa"/>
              <w:bottom w:w="0" w:type="dxa"/>
            </w:tcMar>
          </w:tcPr>
          <w:p w:rsidR="00D45448" w:rsidRPr="00E638DD" w:rsidRDefault="00D45448" w:rsidP="00D45448">
            <w:pPr>
              <w:pStyle w:val="BABStandardRemarkBluePDist33"/>
            </w:pPr>
            <w:r w:rsidRPr="00E638DD">
              <w:t>—</w:t>
            </w:r>
          </w:p>
        </w:tc>
        <w:tc>
          <w:tcPr>
            <w:tcW w:w="1985" w:type="dxa"/>
          </w:tcPr>
          <w:p w:rsidR="00D45448" w:rsidRPr="00E638DD" w:rsidRDefault="00D45448" w:rsidP="00D45448">
            <w:pPr>
              <w:pStyle w:val="BABStandardRemarkBluePDist33"/>
            </w:pPr>
            <w:proofErr w:type="spellStart"/>
            <w:r w:rsidRPr="00E638DD">
              <w:t>Mettler</w:t>
            </w:r>
            <w:proofErr w:type="spellEnd"/>
            <w:r w:rsidRPr="00E638DD">
              <w:t xml:space="preserve"> IND690</w:t>
            </w:r>
          </w:p>
        </w:tc>
        <w:tc>
          <w:tcPr>
            <w:tcW w:w="3544" w:type="dxa"/>
            <w:tcMar>
              <w:top w:w="0" w:type="dxa"/>
              <w:bottom w:w="0" w:type="dxa"/>
            </w:tcMar>
          </w:tcPr>
          <w:p w:rsidR="00D45448" w:rsidRPr="00E638DD" w:rsidRDefault="00605B2D" w:rsidP="00D45448">
            <w:pPr>
              <w:pStyle w:val="BABStandardRemarkBluePDist33"/>
            </w:pPr>
            <w:r>
              <w:t>Floor scale</w:t>
            </w:r>
          </w:p>
        </w:tc>
      </w:tr>
    </w:tbl>
    <w:p w:rsidR="00D45448" w:rsidRPr="00E638DD" w:rsidRDefault="00D45448" w:rsidP="00D45448">
      <w:pPr>
        <w:pStyle w:val="XAEStandard9SubScriptTab"/>
      </w:pPr>
      <w:bookmarkStart w:id="130" w:name="_Toc378816310"/>
      <w:bookmarkStart w:id="131" w:name="_Toc378822856"/>
      <w:bookmarkStart w:id="132" w:name="_Toc379382914"/>
      <w:bookmarkStart w:id="133" w:name="_Toc379384055"/>
      <w:r w:rsidRPr="00E638DD">
        <w:t xml:space="preserve">Tab. </w:t>
      </w:r>
      <w:r w:rsidR="00E74D22" w:rsidRPr="00E638DD">
        <w:fldChar w:fldCharType="begin"/>
      </w:r>
      <w:r w:rsidR="00E74D22" w:rsidRPr="00E638DD">
        <w:instrText xml:space="preserve"> SEQ Table \* ARABIC </w:instrText>
      </w:r>
      <w:r w:rsidR="00E74D22" w:rsidRPr="00E638DD">
        <w:fldChar w:fldCharType="separate"/>
      </w:r>
      <w:r w:rsidR="00B91AB6">
        <w:rPr>
          <w:noProof/>
        </w:rPr>
        <w:t>10</w:t>
      </w:r>
      <w:r w:rsidR="00E74D22" w:rsidRPr="00E638DD">
        <w:fldChar w:fldCharType="end"/>
      </w:r>
      <w:r w:rsidRPr="00E638DD">
        <w:tab/>
        <w:t>-</w:t>
      </w:r>
      <w:r w:rsidRPr="00E638DD">
        <w:tab/>
      </w:r>
      <w:bookmarkEnd w:id="130"/>
      <w:bookmarkEnd w:id="131"/>
      <w:r w:rsidR="00605B2D">
        <w:t>Scale Overview</w:t>
      </w:r>
      <w:bookmarkEnd w:id="132"/>
      <w:bookmarkEnd w:id="133"/>
    </w:p>
    <w:p w:rsidR="00D45448" w:rsidRPr="00E638DD" w:rsidRDefault="00D45448" w:rsidP="00D45448">
      <w:pPr>
        <w:pStyle w:val="AABStandardPDist33"/>
      </w:pPr>
    </w:p>
    <w:p w:rsidR="00126D17" w:rsidRPr="00E638DD" w:rsidRDefault="00126D17" w:rsidP="00D45448">
      <w:pPr>
        <w:pStyle w:val="AABStandardPDist33"/>
      </w:pPr>
    </w:p>
    <w:p w:rsidR="00D45448" w:rsidRPr="00E638DD" w:rsidRDefault="00605B2D" w:rsidP="009C5B16">
      <w:pPr>
        <w:pStyle w:val="HBN1Header4"/>
      </w:pPr>
      <w:bookmarkStart w:id="134" w:name="_Toc379383073"/>
      <w:bookmarkStart w:id="135" w:name="_Toc379383999"/>
      <w:r>
        <w:t>Loss-in-weight Scales</w:t>
      </w:r>
      <w:bookmarkEnd w:id="134"/>
      <w:bookmarkEnd w:id="135"/>
    </w:p>
    <w:tbl>
      <w:tblPr>
        <w:tblW w:w="1005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567"/>
        <w:gridCol w:w="1262"/>
        <w:gridCol w:w="1701"/>
        <w:gridCol w:w="992"/>
        <w:gridCol w:w="1985"/>
        <w:gridCol w:w="1134"/>
        <w:gridCol w:w="2410"/>
      </w:tblGrid>
      <w:tr w:rsidR="00605B2D" w:rsidRPr="00E638DD" w:rsidTr="00605B2D">
        <w:trPr>
          <w:tblHeader/>
        </w:trPr>
        <w:tc>
          <w:tcPr>
            <w:tcW w:w="567" w:type="dxa"/>
            <w:shd w:val="clear" w:color="auto" w:fill="8DB3E2" w:themeFill="text2" w:themeFillTint="66"/>
            <w:tcMar>
              <w:right w:w="28" w:type="dxa"/>
            </w:tcMar>
          </w:tcPr>
          <w:p w:rsidR="00605B2D" w:rsidRPr="00E638DD" w:rsidRDefault="00605B2D" w:rsidP="00605B2D">
            <w:pPr>
              <w:pStyle w:val="XABStandard9PDist33Header001"/>
              <w:jc w:val="right"/>
            </w:pPr>
            <w:r w:rsidRPr="00E638DD">
              <w:t>N</w:t>
            </w:r>
            <w:r>
              <w:t>o</w:t>
            </w:r>
            <w:r w:rsidRPr="00E638DD">
              <w:t>.</w:t>
            </w:r>
          </w:p>
        </w:tc>
        <w:tc>
          <w:tcPr>
            <w:tcW w:w="1262" w:type="dxa"/>
            <w:shd w:val="clear" w:color="auto" w:fill="8DB3E2" w:themeFill="text2" w:themeFillTint="66"/>
          </w:tcPr>
          <w:p w:rsidR="00605B2D" w:rsidRPr="00E638DD" w:rsidRDefault="00605B2D" w:rsidP="000378A1">
            <w:pPr>
              <w:pStyle w:val="XABStandard9PDist33Header001"/>
            </w:pPr>
            <w:r>
              <w:t>Description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05B2D" w:rsidRPr="00E638DD" w:rsidRDefault="00605B2D" w:rsidP="000378A1">
            <w:pPr>
              <w:pStyle w:val="XABStandard9PDist33Header001"/>
            </w:pPr>
            <w:r w:rsidRPr="00E638DD">
              <w:t>W</w:t>
            </w:r>
            <w:r>
              <w:t>eighing Range</w:t>
            </w:r>
          </w:p>
          <w:p w:rsidR="00605B2D" w:rsidRPr="00E638DD" w:rsidRDefault="00605B2D" w:rsidP="000378A1">
            <w:pPr>
              <w:pStyle w:val="XABStandard9PDist33Header001"/>
            </w:pPr>
            <w:r w:rsidRPr="00E638DD">
              <w:t>[kg]</w:t>
            </w:r>
          </w:p>
        </w:tc>
        <w:tc>
          <w:tcPr>
            <w:tcW w:w="992" w:type="dxa"/>
            <w:shd w:val="clear" w:color="auto" w:fill="8DB3E2" w:themeFill="text2" w:themeFillTint="66"/>
          </w:tcPr>
          <w:p w:rsidR="00605B2D" w:rsidRPr="00E638DD" w:rsidRDefault="00605B2D" w:rsidP="00D45448">
            <w:pPr>
              <w:pStyle w:val="XABStandard9PDist33Header001"/>
            </w:pPr>
            <w:r>
              <w:t>Volume</w:t>
            </w:r>
          </w:p>
          <w:p w:rsidR="00605B2D" w:rsidRPr="00E638DD" w:rsidRDefault="00605B2D" w:rsidP="00D45448">
            <w:pPr>
              <w:pStyle w:val="XABStandard9PDist33Header001"/>
            </w:pPr>
            <w:r w:rsidRPr="00E638DD">
              <w:t>[l]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605B2D" w:rsidRPr="00E638DD" w:rsidRDefault="00605B2D" w:rsidP="00D45448">
            <w:pPr>
              <w:pStyle w:val="XABStandard9PDist33Header001"/>
            </w:pPr>
            <w:r>
              <w:t>Conveying Capacity</w:t>
            </w:r>
          </w:p>
          <w:p w:rsidR="00605B2D" w:rsidRPr="00E638DD" w:rsidRDefault="00605B2D" w:rsidP="00D45448">
            <w:pPr>
              <w:pStyle w:val="XABStandard9PDist33Header001"/>
            </w:pPr>
            <w:r w:rsidRPr="00E638DD">
              <w:t>[kg/h]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05B2D" w:rsidRPr="00E638DD" w:rsidRDefault="00605B2D" w:rsidP="00D45448">
            <w:pPr>
              <w:pStyle w:val="XABStandard9PDist33Header001"/>
            </w:pPr>
            <w:r w:rsidRPr="00E638DD">
              <w:t>Typ</w:t>
            </w:r>
            <w:r>
              <w:t>e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605B2D" w:rsidRPr="00E638DD" w:rsidRDefault="00605B2D" w:rsidP="00D45448">
            <w:pPr>
              <w:pStyle w:val="XABStandard9PDist33Header001"/>
            </w:pPr>
            <w:r>
              <w:t>Comments</w:t>
            </w:r>
          </w:p>
        </w:tc>
      </w:tr>
      <w:tr w:rsidR="00D45448" w:rsidRPr="00E638DD" w:rsidTr="00605B2D">
        <w:tc>
          <w:tcPr>
            <w:tcW w:w="567" w:type="dxa"/>
            <w:tcMar>
              <w:top w:w="0" w:type="dxa"/>
              <w:bottom w:w="0" w:type="dxa"/>
            </w:tcMar>
          </w:tcPr>
          <w:p w:rsidR="00D45448" w:rsidRPr="00E638DD" w:rsidRDefault="00D45448" w:rsidP="00BD7EEC">
            <w:pPr>
              <w:pStyle w:val="ABBStandard9PDist33FTList006"/>
              <w:numPr>
                <w:ilvl w:val="0"/>
                <w:numId w:val="258"/>
              </w:numPr>
            </w:pPr>
          </w:p>
        </w:tc>
        <w:tc>
          <w:tcPr>
            <w:tcW w:w="1262" w:type="dxa"/>
          </w:tcPr>
          <w:p w:rsidR="00D45448" w:rsidRPr="00E638DD" w:rsidRDefault="00D45448" w:rsidP="00D45448">
            <w:pPr>
              <w:pStyle w:val="BABStandardRemarkBluePDist33"/>
            </w:pPr>
            <w:r w:rsidRPr="00E638DD">
              <w:t>WA11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:rsidR="00D45448" w:rsidRPr="00E638DD" w:rsidRDefault="00D45448" w:rsidP="00D45448">
            <w:pPr>
              <w:pStyle w:val="BABStandardRemarkBluePDist33"/>
            </w:pPr>
            <w:r w:rsidRPr="00E638DD">
              <w:t>0 - 1500</w:t>
            </w:r>
          </w:p>
        </w:tc>
        <w:tc>
          <w:tcPr>
            <w:tcW w:w="992" w:type="dxa"/>
            <w:tcMar>
              <w:top w:w="0" w:type="dxa"/>
              <w:bottom w:w="0" w:type="dxa"/>
            </w:tcMar>
          </w:tcPr>
          <w:p w:rsidR="00D45448" w:rsidRPr="00E638DD" w:rsidRDefault="00D45448" w:rsidP="00D45448">
            <w:pPr>
              <w:pStyle w:val="BABStandardRemarkBluePDist33"/>
            </w:pPr>
            <w:r w:rsidRPr="00E638DD">
              <w:t>0 - 2000</w:t>
            </w:r>
          </w:p>
        </w:tc>
        <w:tc>
          <w:tcPr>
            <w:tcW w:w="1985" w:type="dxa"/>
          </w:tcPr>
          <w:p w:rsidR="00D45448" w:rsidRPr="00E638DD" w:rsidRDefault="00D45448" w:rsidP="00D45448">
            <w:pPr>
              <w:pStyle w:val="BABStandardRemarkBluePDist33"/>
            </w:pPr>
            <w:r w:rsidRPr="00E638DD">
              <w:t>32 - 600</w:t>
            </w:r>
          </w:p>
        </w:tc>
        <w:tc>
          <w:tcPr>
            <w:tcW w:w="1134" w:type="dxa"/>
          </w:tcPr>
          <w:p w:rsidR="00D45448" w:rsidRPr="00E638DD" w:rsidRDefault="00D45448" w:rsidP="00D45448">
            <w:pPr>
              <w:pStyle w:val="BABStandardRemarkBluePDist33"/>
            </w:pPr>
            <w:r w:rsidRPr="00E638DD">
              <w:t>Siwarex FTC</w:t>
            </w:r>
          </w:p>
        </w:tc>
        <w:tc>
          <w:tcPr>
            <w:tcW w:w="2410" w:type="dxa"/>
            <w:tcMar>
              <w:top w:w="0" w:type="dxa"/>
              <w:bottom w:w="0" w:type="dxa"/>
            </w:tcMar>
          </w:tcPr>
          <w:p w:rsidR="00D45448" w:rsidRPr="00E638DD" w:rsidRDefault="00D45448" w:rsidP="00D45448">
            <w:pPr>
              <w:pStyle w:val="BABStandardRemarkBluePDist33"/>
            </w:pPr>
            <w:r w:rsidRPr="00E638DD">
              <w:t>—</w:t>
            </w:r>
          </w:p>
        </w:tc>
      </w:tr>
    </w:tbl>
    <w:p w:rsidR="00D45448" w:rsidRPr="00E638DD" w:rsidRDefault="00D45448" w:rsidP="00D45448">
      <w:pPr>
        <w:pStyle w:val="XAEStandard9SubScriptTab"/>
      </w:pPr>
      <w:bookmarkStart w:id="136" w:name="_Toc378816311"/>
      <w:bookmarkStart w:id="137" w:name="_Toc378822857"/>
      <w:bookmarkStart w:id="138" w:name="_Toc379382915"/>
      <w:bookmarkStart w:id="139" w:name="_Toc379384056"/>
      <w:r w:rsidRPr="00E638DD">
        <w:t xml:space="preserve">Tab. </w:t>
      </w:r>
      <w:r w:rsidR="00E74D22" w:rsidRPr="00E638DD">
        <w:fldChar w:fldCharType="begin"/>
      </w:r>
      <w:r w:rsidR="00E74D22" w:rsidRPr="00E638DD">
        <w:instrText xml:space="preserve"> SEQ Table \* ARABIC </w:instrText>
      </w:r>
      <w:r w:rsidR="00E74D22" w:rsidRPr="00E638DD">
        <w:fldChar w:fldCharType="separate"/>
      </w:r>
      <w:r w:rsidR="00B91AB6">
        <w:rPr>
          <w:noProof/>
        </w:rPr>
        <w:t>11</w:t>
      </w:r>
      <w:r w:rsidR="00E74D22" w:rsidRPr="00E638DD">
        <w:fldChar w:fldCharType="end"/>
      </w:r>
      <w:r w:rsidRPr="00E638DD">
        <w:tab/>
        <w:t>-</w:t>
      </w:r>
      <w:r w:rsidRPr="00E638DD">
        <w:tab/>
      </w:r>
      <w:r w:rsidR="00605B2D">
        <w:t>Overview</w:t>
      </w:r>
      <w:r w:rsidR="00AE61F3" w:rsidRPr="00E638DD">
        <w:t xml:space="preserve"> </w:t>
      </w:r>
      <w:bookmarkEnd w:id="136"/>
      <w:bookmarkEnd w:id="137"/>
      <w:r w:rsidR="00605B2D">
        <w:t>Loss-in-weight Scales</w:t>
      </w:r>
      <w:bookmarkEnd w:id="138"/>
      <w:bookmarkEnd w:id="139"/>
    </w:p>
    <w:p w:rsidR="00D45448" w:rsidRPr="00E638DD" w:rsidRDefault="00D45448" w:rsidP="00D45448">
      <w:pPr>
        <w:pStyle w:val="AABStandardPDist33"/>
      </w:pPr>
    </w:p>
    <w:p w:rsidR="00126D17" w:rsidRPr="00E638DD" w:rsidRDefault="00126D17" w:rsidP="00126D17">
      <w:pPr>
        <w:pStyle w:val="AABStandardPDist33"/>
      </w:pPr>
    </w:p>
    <w:p w:rsidR="00126D17" w:rsidRPr="00E638DD" w:rsidRDefault="00126D17" w:rsidP="00126D17">
      <w:pPr>
        <w:pStyle w:val="AABStandardPDist33"/>
      </w:pPr>
    </w:p>
    <w:p w:rsidR="00126D17" w:rsidRPr="00E638DD" w:rsidRDefault="002E7B85" w:rsidP="009C5B16">
      <w:pPr>
        <w:pStyle w:val="HBN1Header3"/>
      </w:pPr>
      <w:bookmarkStart w:id="140" w:name="_Toc379383074"/>
      <w:bookmarkStart w:id="141" w:name="_Toc379384000"/>
      <w:r>
        <w:t>Storage Places</w:t>
      </w:r>
      <w:bookmarkEnd w:id="140"/>
      <w:bookmarkEnd w:id="141"/>
    </w:p>
    <w:tbl>
      <w:tblPr>
        <w:tblW w:w="1005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567"/>
        <w:gridCol w:w="3814"/>
        <w:gridCol w:w="5670"/>
      </w:tblGrid>
      <w:tr w:rsidR="00126D17" w:rsidRPr="00E638DD" w:rsidTr="00126D17">
        <w:trPr>
          <w:tblHeader/>
        </w:trPr>
        <w:tc>
          <w:tcPr>
            <w:tcW w:w="567" w:type="dxa"/>
            <w:shd w:val="clear" w:color="auto" w:fill="8DB3E2" w:themeFill="text2" w:themeFillTint="66"/>
            <w:tcMar>
              <w:right w:w="28" w:type="dxa"/>
            </w:tcMar>
          </w:tcPr>
          <w:p w:rsidR="00126D17" w:rsidRPr="00E638DD" w:rsidRDefault="00126D17" w:rsidP="002E7B85">
            <w:pPr>
              <w:pStyle w:val="XABStandard9PDist33Header001"/>
              <w:jc w:val="right"/>
            </w:pPr>
            <w:r w:rsidRPr="00E638DD">
              <w:t>N</w:t>
            </w:r>
            <w:r w:rsidR="002E7B85">
              <w:t>o</w:t>
            </w:r>
            <w:r w:rsidRPr="00E638DD">
              <w:t>.</w:t>
            </w:r>
          </w:p>
        </w:tc>
        <w:tc>
          <w:tcPr>
            <w:tcW w:w="3814" w:type="dxa"/>
            <w:shd w:val="clear" w:color="auto" w:fill="8DB3E2" w:themeFill="text2" w:themeFillTint="66"/>
          </w:tcPr>
          <w:p w:rsidR="00126D17" w:rsidRPr="00E638DD" w:rsidRDefault="00126D17" w:rsidP="00126D17">
            <w:pPr>
              <w:pStyle w:val="XABStandard9PDist33Header001"/>
            </w:pPr>
            <w:r w:rsidRPr="00E638DD">
              <w:t>Silo</w:t>
            </w:r>
          </w:p>
        </w:tc>
        <w:tc>
          <w:tcPr>
            <w:tcW w:w="5670" w:type="dxa"/>
            <w:shd w:val="clear" w:color="auto" w:fill="8DB3E2" w:themeFill="text2" w:themeFillTint="66"/>
          </w:tcPr>
          <w:p w:rsidR="00126D17" w:rsidRPr="00E638DD" w:rsidRDefault="002E7B85" w:rsidP="00126D17">
            <w:pPr>
              <w:pStyle w:val="XABStandard9PDist33Header001"/>
            </w:pPr>
            <w:r>
              <w:t>Comments</w:t>
            </w:r>
          </w:p>
        </w:tc>
      </w:tr>
      <w:tr w:rsidR="00126D17" w:rsidRPr="00E638DD" w:rsidTr="00126D17">
        <w:tc>
          <w:tcPr>
            <w:tcW w:w="567" w:type="dxa"/>
            <w:tcMar>
              <w:top w:w="0" w:type="dxa"/>
              <w:bottom w:w="0" w:type="dxa"/>
            </w:tcMar>
          </w:tcPr>
          <w:p w:rsidR="00126D17" w:rsidRPr="00E638DD" w:rsidRDefault="00126D17" w:rsidP="00BD7EEC">
            <w:pPr>
              <w:pStyle w:val="ABBStandard9PDist33FTList006"/>
              <w:numPr>
                <w:ilvl w:val="0"/>
                <w:numId w:val="259"/>
              </w:numPr>
            </w:pPr>
          </w:p>
        </w:tc>
        <w:tc>
          <w:tcPr>
            <w:tcW w:w="3814" w:type="dxa"/>
          </w:tcPr>
          <w:p w:rsidR="00126D17" w:rsidRPr="00E638DD" w:rsidRDefault="00126D17" w:rsidP="00126D17">
            <w:pPr>
              <w:pStyle w:val="BABStandardRemarkBluePDist33"/>
            </w:pPr>
            <w:r w:rsidRPr="00E638DD">
              <w:t>Silo301</w:t>
            </w:r>
          </w:p>
        </w:tc>
        <w:tc>
          <w:tcPr>
            <w:tcW w:w="5670" w:type="dxa"/>
            <w:tcMar>
              <w:top w:w="0" w:type="dxa"/>
              <w:bottom w:w="0" w:type="dxa"/>
            </w:tcMar>
          </w:tcPr>
          <w:p w:rsidR="00126D17" w:rsidRPr="00E638DD" w:rsidRDefault="002E7B85" w:rsidP="00126D17">
            <w:pPr>
              <w:pStyle w:val="BABStandardRemarkBluePDist33"/>
            </w:pPr>
            <w:r>
              <w:t xml:space="preserve">Outdoor </w:t>
            </w:r>
            <w:r w:rsidR="00126D17" w:rsidRPr="00E638DD">
              <w:t>silo</w:t>
            </w:r>
          </w:p>
        </w:tc>
      </w:tr>
      <w:tr w:rsidR="00126D17" w:rsidRPr="00E638DD" w:rsidTr="00126D17">
        <w:tc>
          <w:tcPr>
            <w:tcW w:w="567" w:type="dxa"/>
            <w:tcMar>
              <w:top w:w="0" w:type="dxa"/>
              <w:bottom w:w="0" w:type="dxa"/>
            </w:tcMar>
          </w:tcPr>
          <w:p w:rsidR="00126D17" w:rsidRPr="00E638DD" w:rsidRDefault="00126D17" w:rsidP="00126D17">
            <w:pPr>
              <w:pStyle w:val="ABBStandard9PDist33FTList006"/>
              <w:numPr>
                <w:ilvl w:val="0"/>
                <w:numId w:val="255"/>
              </w:numPr>
            </w:pPr>
          </w:p>
        </w:tc>
        <w:tc>
          <w:tcPr>
            <w:tcW w:w="3814" w:type="dxa"/>
          </w:tcPr>
          <w:p w:rsidR="00126D17" w:rsidRPr="00E638DD" w:rsidRDefault="00126D17" w:rsidP="00126D17">
            <w:pPr>
              <w:pStyle w:val="BABStandardRemarkBluePDist33"/>
            </w:pPr>
            <w:r w:rsidRPr="00E638DD">
              <w:t>Silo510</w:t>
            </w:r>
          </w:p>
        </w:tc>
        <w:tc>
          <w:tcPr>
            <w:tcW w:w="5670" w:type="dxa"/>
            <w:tcMar>
              <w:top w:w="0" w:type="dxa"/>
              <w:bottom w:w="0" w:type="dxa"/>
            </w:tcMar>
          </w:tcPr>
          <w:p w:rsidR="00126D17" w:rsidRPr="00E638DD" w:rsidRDefault="00126D17" w:rsidP="002E7B85">
            <w:pPr>
              <w:pStyle w:val="BABStandardRemarkBluePDist33"/>
            </w:pPr>
            <w:r w:rsidRPr="00E638DD">
              <w:t>In</w:t>
            </w:r>
            <w:r w:rsidR="002E7B85">
              <w:t xml:space="preserve">door </w:t>
            </w:r>
            <w:r w:rsidRPr="00E638DD">
              <w:t>silo</w:t>
            </w:r>
          </w:p>
        </w:tc>
      </w:tr>
      <w:tr w:rsidR="00126D17" w:rsidRPr="00E638DD" w:rsidTr="00126D17">
        <w:tc>
          <w:tcPr>
            <w:tcW w:w="567" w:type="dxa"/>
            <w:tcMar>
              <w:top w:w="0" w:type="dxa"/>
              <w:bottom w:w="0" w:type="dxa"/>
            </w:tcMar>
          </w:tcPr>
          <w:p w:rsidR="00126D17" w:rsidRPr="00E638DD" w:rsidRDefault="00126D17" w:rsidP="00126D17">
            <w:pPr>
              <w:pStyle w:val="ABBStandard9PDist33FTList006"/>
              <w:numPr>
                <w:ilvl w:val="0"/>
                <w:numId w:val="255"/>
              </w:numPr>
            </w:pPr>
          </w:p>
        </w:tc>
        <w:tc>
          <w:tcPr>
            <w:tcW w:w="3814" w:type="dxa"/>
          </w:tcPr>
          <w:p w:rsidR="00126D17" w:rsidRPr="00E638DD" w:rsidRDefault="00126D17" w:rsidP="00126D17">
            <w:pPr>
              <w:pStyle w:val="BABStandardRemarkBluePDist33"/>
            </w:pPr>
            <w:r w:rsidRPr="00E638DD">
              <w:t>ET 101</w:t>
            </w:r>
          </w:p>
        </w:tc>
        <w:tc>
          <w:tcPr>
            <w:tcW w:w="5670" w:type="dxa"/>
            <w:tcMar>
              <w:top w:w="0" w:type="dxa"/>
              <w:bottom w:w="0" w:type="dxa"/>
            </w:tcMar>
          </w:tcPr>
          <w:p w:rsidR="00126D17" w:rsidRPr="00E638DD" w:rsidRDefault="002E7B85" w:rsidP="00126D17">
            <w:pPr>
              <w:pStyle w:val="BABStandardRemarkBluePDist33"/>
            </w:pPr>
            <w:r>
              <w:t>Feeding hopper</w:t>
            </w:r>
          </w:p>
        </w:tc>
      </w:tr>
      <w:tr w:rsidR="00126D17" w:rsidRPr="00E638DD" w:rsidTr="00126D17">
        <w:tc>
          <w:tcPr>
            <w:tcW w:w="567" w:type="dxa"/>
            <w:tcMar>
              <w:top w:w="0" w:type="dxa"/>
              <w:bottom w:w="0" w:type="dxa"/>
            </w:tcMar>
          </w:tcPr>
          <w:p w:rsidR="00126D17" w:rsidRPr="00E638DD" w:rsidRDefault="00126D17" w:rsidP="00126D17">
            <w:pPr>
              <w:pStyle w:val="ABBStandard9PDist33FTList006"/>
              <w:numPr>
                <w:ilvl w:val="0"/>
                <w:numId w:val="255"/>
              </w:numPr>
            </w:pPr>
          </w:p>
        </w:tc>
        <w:tc>
          <w:tcPr>
            <w:tcW w:w="3814" w:type="dxa"/>
          </w:tcPr>
          <w:p w:rsidR="00126D17" w:rsidRPr="00E638DD" w:rsidRDefault="00126D17" w:rsidP="00126D17">
            <w:pPr>
              <w:pStyle w:val="BABStandardRemarkBluePDist33"/>
            </w:pPr>
            <w:r w:rsidRPr="00E638DD">
              <w:t xml:space="preserve">HZ </w:t>
            </w:r>
            <w:proofErr w:type="spellStart"/>
            <w:r w:rsidRPr="00E638DD">
              <w:t>Mi</w:t>
            </w:r>
            <w:proofErr w:type="spellEnd"/>
            <w:r w:rsidRPr="00E638DD">
              <w:t xml:space="preserve"> 1</w:t>
            </w:r>
          </w:p>
        </w:tc>
        <w:tc>
          <w:tcPr>
            <w:tcW w:w="5670" w:type="dxa"/>
            <w:tcMar>
              <w:top w:w="0" w:type="dxa"/>
              <w:bottom w:w="0" w:type="dxa"/>
            </w:tcMar>
          </w:tcPr>
          <w:p w:rsidR="00126D17" w:rsidRPr="00E638DD" w:rsidRDefault="002E7B85" w:rsidP="00126D17">
            <w:pPr>
              <w:pStyle w:val="BABStandardRemarkBluePDist33"/>
            </w:pPr>
            <w:r>
              <w:t>Manual addition mixer</w:t>
            </w:r>
          </w:p>
        </w:tc>
      </w:tr>
    </w:tbl>
    <w:p w:rsidR="00126D17" w:rsidRPr="00E638DD" w:rsidRDefault="00126D17" w:rsidP="00126D17">
      <w:pPr>
        <w:pStyle w:val="XAEStandard9SubScriptTab"/>
      </w:pPr>
      <w:bookmarkStart w:id="142" w:name="_Toc378816312"/>
      <w:bookmarkStart w:id="143" w:name="_Toc378822858"/>
      <w:bookmarkStart w:id="144" w:name="_Toc379382916"/>
      <w:bookmarkStart w:id="145" w:name="_Toc379384057"/>
      <w:r w:rsidRPr="00E638DD">
        <w:t xml:space="preserve">Tab. </w:t>
      </w:r>
      <w:r w:rsidR="00E74D22" w:rsidRPr="00E638DD">
        <w:fldChar w:fldCharType="begin"/>
      </w:r>
      <w:r w:rsidR="00E74D22" w:rsidRPr="00E638DD">
        <w:instrText xml:space="preserve"> SEQ Table \* ARABIC </w:instrText>
      </w:r>
      <w:r w:rsidR="00E74D22" w:rsidRPr="00E638DD">
        <w:fldChar w:fldCharType="separate"/>
      </w:r>
      <w:r w:rsidR="00B91AB6">
        <w:rPr>
          <w:noProof/>
        </w:rPr>
        <w:t>12</w:t>
      </w:r>
      <w:r w:rsidR="00E74D22" w:rsidRPr="00E638DD">
        <w:fldChar w:fldCharType="end"/>
      </w:r>
      <w:r w:rsidRPr="00E638DD">
        <w:tab/>
        <w:t>-</w:t>
      </w:r>
      <w:r w:rsidRPr="00E638DD">
        <w:tab/>
      </w:r>
      <w:bookmarkEnd w:id="142"/>
      <w:bookmarkEnd w:id="143"/>
      <w:r w:rsidR="002E7B85">
        <w:t>Overview Storage Places</w:t>
      </w:r>
      <w:bookmarkEnd w:id="144"/>
      <w:bookmarkEnd w:id="145"/>
    </w:p>
    <w:p w:rsidR="00AE61F3" w:rsidRPr="00E638DD" w:rsidRDefault="00AE61F3" w:rsidP="00D45448">
      <w:pPr>
        <w:pStyle w:val="AABStandardPDist33"/>
      </w:pPr>
    </w:p>
    <w:p w:rsidR="00AE61F3" w:rsidRPr="00E638DD" w:rsidRDefault="00AE61F3" w:rsidP="00D45448">
      <w:pPr>
        <w:pStyle w:val="AABStandardPDist33"/>
      </w:pPr>
    </w:p>
    <w:p w:rsidR="00126D17" w:rsidRPr="00E638DD" w:rsidRDefault="00126D17" w:rsidP="00126D17">
      <w:pPr>
        <w:pStyle w:val="AABStandardPDist33"/>
      </w:pPr>
    </w:p>
    <w:p w:rsidR="00126D17" w:rsidRPr="00E638DD" w:rsidRDefault="002E7B85" w:rsidP="009C5B16">
      <w:pPr>
        <w:pStyle w:val="HBN1Header3"/>
      </w:pPr>
      <w:bookmarkStart w:id="146" w:name="_Toc379383075"/>
      <w:bookmarkStart w:id="147" w:name="_Toc379384001"/>
      <w:r>
        <w:t>Consumers</w:t>
      </w:r>
      <w:bookmarkEnd w:id="146"/>
      <w:bookmarkEnd w:id="147"/>
    </w:p>
    <w:tbl>
      <w:tblPr>
        <w:tblW w:w="1005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567"/>
        <w:gridCol w:w="3814"/>
        <w:gridCol w:w="5670"/>
      </w:tblGrid>
      <w:tr w:rsidR="00126D17" w:rsidRPr="00E638DD" w:rsidTr="00126D17">
        <w:trPr>
          <w:tblHeader/>
        </w:trPr>
        <w:tc>
          <w:tcPr>
            <w:tcW w:w="567" w:type="dxa"/>
            <w:shd w:val="clear" w:color="auto" w:fill="8DB3E2" w:themeFill="text2" w:themeFillTint="66"/>
            <w:tcMar>
              <w:right w:w="28" w:type="dxa"/>
            </w:tcMar>
          </w:tcPr>
          <w:p w:rsidR="00126D17" w:rsidRPr="00E638DD" w:rsidRDefault="00126D17" w:rsidP="002E7B85">
            <w:pPr>
              <w:pStyle w:val="XABStandard9PDist33Header001"/>
              <w:jc w:val="right"/>
            </w:pPr>
            <w:r w:rsidRPr="00E638DD">
              <w:t>N</w:t>
            </w:r>
            <w:r w:rsidR="002E7B85">
              <w:t>o</w:t>
            </w:r>
            <w:r w:rsidRPr="00E638DD">
              <w:t>.</w:t>
            </w:r>
          </w:p>
        </w:tc>
        <w:tc>
          <w:tcPr>
            <w:tcW w:w="3814" w:type="dxa"/>
            <w:shd w:val="clear" w:color="auto" w:fill="8DB3E2" w:themeFill="text2" w:themeFillTint="66"/>
          </w:tcPr>
          <w:p w:rsidR="00126D17" w:rsidRPr="00E638DD" w:rsidRDefault="00B87009" w:rsidP="00126D17">
            <w:pPr>
              <w:pStyle w:val="XABStandard9PDist33Header001"/>
            </w:pPr>
            <w:r>
              <w:t>Consumer</w:t>
            </w:r>
          </w:p>
        </w:tc>
        <w:tc>
          <w:tcPr>
            <w:tcW w:w="5670" w:type="dxa"/>
            <w:shd w:val="clear" w:color="auto" w:fill="8DB3E2" w:themeFill="text2" w:themeFillTint="66"/>
          </w:tcPr>
          <w:p w:rsidR="00126D17" w:rsidRPr="00E638DD" w:rsidRDefault="002E7B85" w:rsidP="00126D17">
            <w:pPr>
              <w:pStyle w:val="XABStandard9PDist33Header001"/>
            </w:pPr>
            <w:r>
              <w:t>Comments</w:t>
            </w:r>
          </w:p>
        </w:tc>
      </w:tr>
      <w:tr w:rsidR="00126D17" w:rsidRPr="00E638DD" w:rsidTr="00126D17">
        <w:tc>
          <w:tcPr>
            <w:tcW w:w="567" w:type="dxa"/>
            <w:tcMar>
              <w:top w:w="0" w:type="dxa"/>
              <w:bottom w:w="0" w:type="dxa"/>
            </w:tcMar>
          </w:tcPr>
          <w:p w:rsidR="00126D17" w:rsidRPr="00E638DD" w:rsidRDefault="00126D17" w:rsidP="00BD7EEC">
            <w:pPr>
              <w:pStyle w:val="ABBStandard9PDist33FTList006"/>
              <w:numPr>
                <w:ilvl w:val="0"/>
                <w:numId w:val="260"/>
              </w:numPr>
            </w:pPr>
          </w:p>
        </w:tc>
        <w:tc>
          <w:tcPr>
            <w:tcW w:w="3814" w:type="dxa"/>
          </w:tcPr>
          <w:p w:rsidR="00126D17" w:rsidRPr="00E638DD" w:rsidRDefault="00126D17" w:rsidP="00126D17">
            <w:pPr>
              <w:pStyle w:val="BABStandardRemarkBluePDist33"/>
            </w:pPr>
            <w:r w:rsidRPr="00E638DD">
              <w:t>Silo 1</w:t>
            </w:r>
          </w:p>
        </w:tc>
        <w:tc>
          <w:tcPr>
            <w:tcW w:w="5670" w:type="dxa"/>
            <w:tcMar>
              <w:top w:w="0" w:type="dxa"/>
              <w:bottom w:w="0" w:type="dxa"/>
            </w:tcMar>
          </w:tcPr>
          <w:p w:rsidR="00126D17" w:rsidRPr="00E638DD" w:rsidRDefault="002E7B85" w:rsidP="00126D17">
            <w:pPr>
              <w:pStyle w:val="BABStandardRemarkBluePDist33"/>
            </w:pPr>
            <w:r>
              <w:t xml:space="preserve">Target </w:t>
            </w:r>
            <w:r w:rsidR="00126D17" w:rsidRPr="00E638DD">
              <w:t>silo</w:t>
            </w:r>
          </w:p>
        </w:tc>
      </w:tr>
      <w:tr w:rsidR="00126D17" w:rsidRPr="00E638DD" w:rsidTr="00126D17">
        <w:tc>
          <w:tcPr>
            <w:tcW w:w="567" w:type="dxa"/>
            <w:tcMar>
              <w:top w:w="0" w:type="dxa"/>
              <w:bottom w:w="0" w:type="dxa"/>
            </w:tcMar>
          </w:tcPr>
          <w:p w:rsidR="00126D17" w:rsidRPr="00E638DD" w:rsidRDefault="00126D17" w:rsidP="00126D17">
            <w:pPr>
              <w:pStyle w:val="ABBStandard9PDist33FTList006"/>
              <w:numPr>
                <w:ilvl w:val="0"/>
                <w:numId w:val="255"/>
              </w:numPr>
            </w:pPr>
          </w:p>
        </w:tc>
        <w:tc>
          <w:tcPr>
            <w:tcW w:w="3814" w:type="dxa"/>
          </w:tcPr>
          <w:p w:rsidR="00126D17" w:rsidRPr="00E638DD" w:rsidRDefault="00126D17" w:rsidP="00126D17">
            <w:pPr>
              <w:pStyle w:val="BABStandardRemarkBluePDist33"/>
            </w:pPr>
            <w:r w:rsidRPr="00E638DD">
              <w:t>Container 1</w:t>
            </w:r>
          </w:p>
        </w:tc>
        <w:tc>
          <w:tcPr>
            <w:tcW w:w="5670" w:type="dxa"/>
            <w:tcMar>
              <w:top w:w="0" w:type="dxa"/>
              <w:bottom w:w="0" w:type="dxa"/>
            </w:tcMar>
          </w:tcPr>
          <w:p w:rsidR="00126D17" w:rsidRPr="00E638DD" w:rsidRDefault="00126D17" w:rsidP="00126D17">
            <w:pPr>
              <w:pStyle w:val="BABStandardRemarkBluePDist33"/>
            </w:pPr>
            <w:r w:rsidRPr="00E638DD">
              <w:t>—</w:t>
            </w:r>
          </w:p>
        </w:tc>
      </w:tr>
      <w:tr w:rsidR="00126D17" w:rsidRPr="00E638DD" w:rsidTr="00126D17">
        <w:tc>
          <w:tcPr>
            <w:tcW w:w="567" w:type="dxa"/>
            <w:tcMar>
              <w:top w:w="0" w:type="dxa"/>
              <w:bottom w:w="0" w:type="dxa"/>
            </w:tcMar>
          </w:tcPr>
          <w:p w:rsidR="00126D17" w:rsidRPr="00E638DD" w:rsidRDefault="00126D17" w:rsidP="00126D17">
            <w:pPr>
              <w:pStyle w:val="ABBStandard9PDist33FTList006"/>
              <w:numPr>
                <w:ilvl w:val="0"/>
                <w:numId w:val="255"/>
              </w:numPr>
            </w:pPr>
          </w:p>
        </w:tc>
        <w:tc>
          <w:tcPr>
            <w:tcW w:w="3814" w:type="dxa"/>
          </w:tcPr>
          <w:p w:rsidR="00126D17" w:rsidRPr="00E638DD" w:rsidRDefault="00126D17" w:rsidP="00126D17">
            <w:pPr>
              <w:pStyle w:val="BABStandardRemarkBluePDist33"/>
            </w:pPr>
            <w:r w:rsidRPr="00E638DD">
              <w:t>Extruder 2</w:t>
            </w:r>
          </w:p>
        </w:tc>
        <w:tc>
          <w:tcPr>
            <w:tcW w:w="5670" w:type="dxa"/>
            <w:tcMar>
              <w:top w:w="0" w:type="dxa"/>
              <w:bottom w:w="0" w:type="dxa"/>
            </w:tcMar>
          </w:tcPr>
          <w:p w:rsidR="00126D17" w:rsidRPr="00E638DD" w:rsidRDefault="00126D17" w:rsidP="00126D17">
            <w:pPr>
              <w:pStyle w:val="BABStandardRemarkBluePDist33"/>
            </w:pPr>
            <w:r w:rsidRPr="00E638DD">
              <w:t>—</w:t>
            </w:r>
          </w:p>
        </w:tc>
      </w:tr>
      <w:tr w:rsidR="00126D17" w:rsidRPr="00E638DD" w:rsidTr="00126D17">
        <w:tc>
          <w:tcPr>
            <w:tcW w:w="567" w:type="dxa"/>
            <w:tcMar>
              <w:top w:w="0" w:type="dxa"/>
              <w:bottom w:w="0" w:type="dxa"/>
            </w:tcMar>
          </w:tcPr>
          <w:p w:rsidR="00126D17" w:rsidRPr="00E638DD" w:rsidRDefault="00126D17" w:rsidP="00126D17">
            <w:pPr>
              <w:pStyle w:val="ABBStandard9PDist33FTList006"/>
              <w:numPr>
                <w:ilvl w:val="0"/>
                <w:numId w:val="255"/>
              </w:numPr>
            </w:pPr>
          </w:p>
        </w:tc>
        <w:tc>
          <w:tcPr>
            <w:tcW w:w="3814" w:type="dxa"/>
          </w:tcPr>
          <w:p w:rsidR="00126D17" w:rsidRPr="00E638DD" w:rsidRDefault="00C70B40" w:rsidP="00126D17">
            <w:pPr>
              <w:pStyle w:val="BABStandardRemarkBluePDist33"/>
            </w:pPr>
            <w:r>
              <w:t>Bag discharge station</w:t>
            </w:r>
            <w:r w:rsidR="00126D17" w:rsidRPr="00E638DD">
              <w:t xml:space="preserve"> 3</w:t>
            </w:r>
          </w:p>
        </w:tc>
        <w:tc>
          <w:tcPr>
            <w:tcW w:w="5670" w:type="dxa"/>
            <w:tcMar>
              <w:top w:w="0" w:type="dxa"/>
              <w:bottom w:w="0" w:type="dxa"/>
            </w:tcMar>
          </w:tcPr>
          <w:p w:rsidR="00126D17" w:rsidRPr="00E638DD" w:rsidRDefault="00126D17" w:rsidP="00126D17">
            <w:pPr>
              <w:pStyle w:val="BABStandardRemarkBluePDist33"/>
            </w:pPr>
            <w:r w:rsidRPr="00E638DD">
              <w:t>—</w:t>
            </w:r>
          </w:p>
        </w:tc>
      </w:tr>
    </w:tbl>
    <w:p w:rsidR="00126D17" w:rsidRPr="00E638DD" w:rsidRDefault="00126D17" w:rsidP="00126D17">
      <w:pPr>
        <w:pStyle w:val="XAEStandard9SubScriptTab"/>
      </w:pPr>
      <w:bookmarkStart w:id="148" w:name="_Toc378816313"/>
      <w:bookmarkStart w:id="149" w:name="_Toc378822859"/>
      <w:bookmarkStart w:id="150" w:name="_Toc379382917"/>
      <w:bookmarkStart w:id="151" w:name="_Toc379384058"/>
      <w:r w:rsidRPr="00E638DD">
        <w:lastRenderedPageBreak/>
        <w:t xml:space="preserve">Tab. </w:t>
      </w:r>
      <w:r w:rsidR="00E74D22" w:rsidRPr="00E638DD">
        <w:fldChar w:fldCharType="begin"/>
      </w:r>
      <w:r w:rsidR="00E74D22" w:rsidRPr="00E638DD">
        <w:instrText xml:space="preserve"> SEQ Table \* ARABIC </w:instrText>
      </w:r>
      <w:r w:rsidR="00E74D22" w:rsidRPr="00E638DD">
        <w:fldChar w:fldCharType="separate"/>
      </w:r>
      <w:r w:rsidR="00B91AB6">
        <w:rPr>
          <w:noProof/>
        </w:rPr>
        <w:t>13</w:t>
      </w:r>
      <w:r w:rsidR="00E74D22" w:rsidRPr="00E638DD">
        <w:fldChar w:fldCharType="end"/>
      </w:r>
      <w:r w:rsidRPr="00E638DD">
        <w:tab/>
        <w:t>-</w:t>
      </w:r>
      <w:r w:rsidRPr="00E638DD">
        <w:tab/>
      </w:r>
      <w:bookmarkEnd w:id="148"/>
      <w:bookmarkEnd w:id="149"/>
      <w:r w:rsidR="002E7B85">
        <w:t>Overview Consumers</w:t>
      </w:r>
      <w:bookmarkEnd w:id="150"/>
      <w:bookmarkEnd w:id="151"/>
    </w:p>
    <w:p w:rsidR="00126D17" w:rsidRPr="00E638DD" w:rsidRDefault="00126D17" w:rsidP="00126D17">
      <w:pPr>
        <w:pStyle w:val="AABStandardPDist33"/>
      </w:pPr>
    </w:p>
    <w:p w:rsidR="00AE61F3" w:rsidRPr="00E638DD" w:rsidRDefault="00AE61F3" w:rsidP="00D45448">
      <w:pPr>
        <w:pStyle w:val="AABStandardPDist33"/>
      </w:pPr>
    </w:p>
    <w:p w:rsidR="00126D17" w:rsidRPr="00E638DD" w:rsidRDefault="00126D17" w:rsidP="00D45448">
      <w:pPr>
        <w:pStyle w:val="AABStandardPDist33"/>
      </w:pPr>
    </w:p>
    <w:p w:rsidR="00126D17" w:rsidRPr="00E638DD" w:rsidRDefault="00585E53" w:rsidP="009C5B16">
      <w:pPr>
        <w:pStyle w:val="HBN1Header2"/>
      </w:pPr>
      <w:bookmarkStart w:id="152" w:name="_Toc379383076"/>
      <w:bookmarkStart w:id="153" w:name="_Toc379384002"/>
      <w:r>
        <w:t>C</w:t>
      </w:r>
      <w:r w:rsidR="00126D17" w:rsidRPr="00E638DD">
        <w:t>onfiguration</w:t>
      </w:r>
      <w:r>
        <w:t xml:space="preserve"> of Scales</w:t>
      </w:r>
      <w:bookmarkEnd w:id="152"/>
      <w:bookmarkEnd w:id="153"/>
    </w:p>
    <w:p w:rsidR="00126D17" w:rsidRPr="00E638DD" w:rsidRDefault="00585E53" w:rsidP="009C5B16">
      <w:pPr>
        <w:pStyle w:val="HBN1Header3"/>
      </w:pPr>
      <w:bookmarkStart w:id="154" w:name="_Toc379383077"/>
      <w:bookmarkStart w:id="155" w:name="_Toc379384003"/>
      <w:r>
        <w:t>Scale</w:t>
      </w:r>
      <w:r w:rsidR="00126D17" w:rsidRPr="00E638DD">
        <w:t xml:space="preserve"> - </w:t>
      </w:r>
      <w:r>
        <w:t>Storage Place</w:t>
      </w:r>
      <w:bookmarkEnd w:id="154"/>
      <w:bookmarkEnd w:id="155"/>
    </w:p>
    <w:tbl>
      <w:tblPr>
        <w:tblW w:w="1005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1659"/>
        <w:gridCol w:w="700"/>
        <w:gridCol w:w="700"/>
        <w:gridCol w:w="700"/>
        <w:gridCol w:w="700"/>
        <w:gridCol w:w="699"/>
        <w:gridCol w:w="699"/>
        <w:gridCol w:w="699"/>
        <w:gridCol w:w="699"/>
        <w:gridCol w:w="699"/>
        <w:gridCol w:w="699"/>
        <w:gridCol w:w="699"/>
        <w:gridCol w:w="699"/>
      </w:tblGrid>
      <w:tr w:rsidR="00D535C9" w:rsidRPr="00E638DD" w:rsidTr="00D535C9">
        <w:trPr>
          <w:tblHeader/>
        </w:trPr>
        <w:tc>
          <w:tcPr>
            <w:tcW w:w="1659" w:type="dxa"/>
            <w:shd w:val="clear" w:color="auto" w:fill="8DB3E2" w:themeFill="text2" w:themeFillTint="66"/>
          </w:tcPr>
          <w:p w:rsidR="00D535C9" w:rsidRPr="00E638DD" w:rsidRDefault="00585E53" w:rsidP="00126D17">
            <w:pPr>
              <w:pStyle w:val="XABStandard9PDist33Header001"/>
            </w:pPr>
            <w:r>
              <w:t>Storage Place</w:t>
            </w:r>
          </w:p>
        </w:tc>
        <w:tc>
          <w:tcPr>
            <w:tcW w:w="700" w:type="dxa"/>
            <w:shd w:val="clear" w:color="auto" w:fill="8DB3E2" w:themeFill="text2" w:themeFillTint="66"/>
          </w:tcPr>
          <w:p w:rsidR="00D535C9" w:rsidRPr="00E638DD" w:rsidRDefault="00D535C9" w:rsidP="00D535C9">
            <w:pPr>
              <w:pStyle w:val="XABStandard9PDist33Header001"/>
            </w:pPr>
            <w:r w:rsidRPr="00E638DD">
              <w:t>Wa1</w:t>
            </w:r>
          </w:p>
        </w:tc>
        <w:tc>
          <w:tcPr>
            <w:tcW w:w="700" w:type="dxa"/>
            <w:shd w:val="clear" w:color="auto" w:fill="8DB3E2" w:themeFill="text2" w:themeFillTint="66"/>
          </w:tcPr>
          <w:p w:rsidR="00D535C9" w:rsidRPr="00E638DD" w:rsidRDefault="00D535C9" w:rsidP="00D535C9">
            <w:pPr>
              <w:pStyle w:val="XABStandard9PDist33Header001"/>
            </w:pPr>
            <w:r w:rsidRPr="00E638DD">
              <w:t>Wa2</w:t>
            </w:r>
          </w:p>
        </w:tc>
        <w:tc>
          <w:tcPr>
            <w:tcW w:w="700" w:type="dxa"/>
            <w:shd w:val="clear" w:color="auto" w:fill="8DB3E2" w:themeFill="text2" w:themeFillTint="66"/>
          </w:tcPr>
          <w:p w:rsidR="00D535C9" w:rsidRPr="00E638DD" w:rsidRDefault="00D535C9" w:rsidP="00D535C9">
            <w:pPr>
              <w:pStyle w:val="XABStandard9PDist33Header001"/>
            </w:pPr>
            <w:r w:rsidRPr="00E638DD">
              <w:t>Wa3</w:t>
            </w:r>
          </w:p>
        </w:tc>
        <w:tc>
          <w:tcPr>
            <w:tcW w:w="700" w:type="dxa"/>
            <w:shd w:val="clear" w:color="auto" w:fill="8DB3E2" w:themeFill="text2" w:themeFillTint="66"/>
          </w:tcPr>
          <w:p w:rsidR="00D535C9" w:rsidRPr="00E638DD" w:rsidRDefault="00D535C9" w:rsidP="00D535C9">
            <w:pPr>
              <w:pStyle w:val="XABStandard9PDist33Header001"/>
            </w:pPr>
            <w:r w:rsidRPr="00E638DD">
              <w:t>Wa4</w:t>
            </w:r>
          </w:p>
        </w:tc>
        <w:tc>
          <w:tcPr>
            <w:tcW w:w="699" w:type="dxa"/>
            <w:shd w:val="clear" w:color="auto" w:fill="8DB3E2" w:themeFill="text2" w:themeFillTint="66"/>
          </w:tcPr>
          <w:p w:rsidR="00D535C9" w:rsidRPr="00E638DD" w:rsidRDefault="00D535C9" w:rsidP="00D535C9">
            <w:pPr>
              <w:pStyle w:val="XABStandard9PDist33Header001"/>
            </w:pPr>
            <w:r w:rsidRPr="00E638DD">
              <w:t>Wa5</w:t>
            </w:r>
          </w:p>
        </w:tc>
        <w:tc>
          <w:tcPr>
            <w:tcW w:w="699" w:type="dxa"/>
            <w:shd w:val="clear" w:color="auto" w:fill="8DB3E2" w:themeFill="text2" w:themeFillTint="66"/>
          </w:tcPr>
          <w:p w:rsidR="00D535C9" w:rsidRPr="00E638DD" w:rsidRDefault="00D535C9" w:rsidP="00D535C9">
            <w:pPr>
              <w:pStyle w:val="XABStandard9PDist33Header001"/>
            </w:pPr>
            <w:r w:rsidRPr="00E638DD">
              <w:t>Wa6</w:t>
            </w:r>
          </w:p>
        </w:tc>
        <w:tc>
          <w:tcPr>
            <w:tcW w:w="699" w:type="dxa"/>
            <w:shd w:val="clear" w:color="auto" w:fill="8DB3E2" w:themeFill="text2" w:themeFillTint="66"/>
          </w:tcPr>
          <w:p w:rsidR="00D535C9" w:rsidRPr="00E638DD" w:rsidRDefault="00D535C9" w:rsidP="00D535C9">
            <w:pPr>
              <w:pStyle w:val="XABStandard9PDist33Header001"/>
            </w:pPr>
            <w:r w:rsidRPr="00E638DD">
              <w:t>Wa7</w:t>
            </w:r>
          </w:p>
        </w:tc>
        <w:tc>
          <w:tcPr>
            <w:tcW w:w="699" w:type="dxa"/>
            <w:shd w:val="clear" w:color="auto" w:fill="8DB3E2" w:themeFill="text2" w:themeFillTint="66"/>
          </w:tcPr>
          <w:p w:rsidR="00D535C9" w:rsidRPr="00E638DD" w:rsidRDefault="00D535C9" w:rsidP="00D535C9">
            <w:pPr>
              <w:pStyle w:val="XABStandard9PDist33Header001"/>
            </w:pPr>
            <w:r w:rsidRPr="00E638DD">
              <w:t>Wa8</w:t>
            </w:r>
          </w:p>
        </w:tc>
        <w:tc>
          <w:tcPr>
            <w:tcW w:w="699" w:type="dxa"/>
            <w:shd w:val="clear" w:color="auto" w:fill="8DB3E2" w:themeFill="text2" w:themeFillTint="66"/>
          </w:tcPr>
          <w:p w:rsidR="00D535C9" w:rsidRPr="00E638DD" w:rsidRDefault="00D535C9" w:rsidP="00D535C9">
            <w:pPr>
              <w:pStyle w:val="XABStandard9PDist33Header001"/>
            </w:pPr>
            <w:r w:rsidRPr="00E638DD">
              <w:t>Wa9</w:t>
            </w:r>
          </w:p>
        </w:tc>
        <w:tc>
          <w:tcPr>
            <w:tcW w:w="699" w:type="dxa"/>
            <w:shd w:val="clear" w:color="auto" w:fill="8DB3E2" w:themeFill="text2" w:themeFillTint="66"/>
          </w:tcPr>
          <w:p w:rsidR="00D535C9" w:rsidRPr="00E638DD" w:rsidRDefault="00D535C9" w:rsidP="00D535C9">
            <w:pPr>
              <w:pStyle w:val="XABStandard9PDist33Header001"/>
            </w:pPr>
            <w:r w:rsidRPr="00E638DD">
              <w:t>Wa10</w:t>
            </w:r>
          </w:p>
        </w:tc>
        <w:tc>
          <w:tcPr>
            <w:tcW w:w="699" w:type="dxa"/>
            <w:shd w:val="clear" w:color="auto" w:fill="8DB3E2" w:themeFill="text2" w:themeFillTint="66"/>
          </w:tcPr>
          <w:p w:rsidR="00D535C9" w:rsidRPr="00E638DD" w:rsidRDefault="00D535C9" w:rsidP="00D535C9">
            <w:pPr>
              <w:pStyle w:val="XABStandard9PDist33Header001"/>
            </w:pPr>
            <w:r w:rsidRPr="00E638DD">
              <w:t>Wa11</w:t>
            </w:r>
          </w:p>
        </w:tc>
        <w:tc>
          <w:tcPr>
            <w:tcW w:w="699" w:type="dxa"/>
            <w:shd w:val="clear" w:color="auto" w:fill="8DB3E2" w:themeFill="text2" w:themeFillTint="66"/>
          </w:tcPr>
          <w:p w:rsidR="00D535C9" w:rsidRPr="00E638DD" w:rsidRDefault="00D535C9" w:rsidP="00D535C9">
            <w:pPr>
              <w:pStyle w:val="XABStandard9PDist33Header001"/>
            </w:pPr>
            <w:r w:rsidRPr="00E638DD">
              <w:t>Wa12</w:t>
            </w:r>
          </w:p>
        </w:tc>
      </w:tr>
      <w:tr w:rsidR="00D535C9" w:rsidRPr="00E638DD" w:rsidTr="00D535C9">
        <w:tc>
          <w:tcPr>
            <w:tcW w:w="1659" w:type="dxa"/>
          </w:tcPr>
          <w:p w:rsidR="00D535C9" w:rsidRPr="00E638DD" w:rsidRDefault="00D535C9" w:rsidP="00D535C9">
            <w:pPr>
              <w:pStyle w:val="BABStandardRemarkBluePDist33"/>
            </w:pPr>
            <w:r w:rsidRPr="00E638DD">
              <w:t>Silo 1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X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  <w:tcMar>
              <w:top w:w="0" w:type="dxa"/>
              <w:bottom w:w="0" w:type="dxa"/>
            </w:tcMar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</w:tr>
      <w:tr w:rsidR="00D535C9" w:rsidRPr="00E638DD" w:rsidTr="00D535C9">
        <w:tc>
          <w:tcPr>
            <w:tcW w:w="1659" w:type="dxa"/>
          </w:tcPr>
          <w:p w:rsidR="00D535C9" w:rsidRPr="00E638DD" w:rsidRDefault="00D535C9" w:rsidP="00D535C9">
            <w:pPr>
              <w:pStyle w:val="BABStandardRemarkBluePDist33"/>
            </w:pPr>
            <w:r w:rsidRPr="00E638DD">
              <w:t>Silo 2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X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  <w:tcMar>
              <w:top w:w="0" w:type="dxa"/>
              <w:bottom w:w="0" w:type="dxa"/>
            </w:tcMar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</w:tr>
      <w:tr w:rsidR="00D535C9" w:rsidRPr="00E638DD" w:rsidTr="00D535C9">
        <w:tc>
          <w:tcPr>
            <w:tcW w:w="1659" w:type="dxa"/>
          </w:tcPr>
          <w:p w:rsidR="00D535C9" w:rsidRPr="00E638DD" w:rsidRDefault="00D535C9" w:rsidP="00126D17">
            <w:pPr>
              <w:pStyle w:val="BABStandardRemarkBluePDist33"/>
            </w:pPr>
            <w:r w:rsidRPr="00E638DD">
              <w:t>Silo 3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X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  <w:tcMar>
              <w:top w:w="0" w:type="dxa"/>
              <w:bottom w:w="0" w:type="dxa"/>
            </w:tcMar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</w:tr>
    </w:tbl>
    <w:p w:rsidR="00126D17" w:rsidRPr="00E638DD" w:rsidRDefault="00126D17" w:rsidP="00126D17">
      <w:pPr>
        <w:pStyle w:val="XAEStandard9SubScriptTab"/>
      </w:pPr>
      <w:bookmarkStart w:id="156" w:name="_Toc378816314"/>
      <w:bookmarkStart w:id="157" w:name="_Toc378822860"/>
      <w:bookmarkStart w:id="158" w:name="_Toc379382918"/>
      <w:bookmarkStart w:id="159" w:name="_Toc379384059"/>
      <w:r w:rsidRPr="00E638DD">
        <w:t xml:space="preserve">Tab. </w:t>
      </w:r>
      <w:r w:rsidR="00E74D22" w:rsidRPr="00E638DD">
        <w:fldChar w:fldCharType="begin"/>
      </w:r>
      <w:r w:rsidR="00E74D22" w:rsidRPr="00E638DD">
        <w:instrText xml:space="preserve"> SEQ Table \* ARABIC </w:instrText>
      </w:r>
      <w:r w:rsidR="00E74D22" w:rsidRPr="00E638DD">
        <w:fldChar w:fldCharType="separate"/>
      </w:r>
      <w:r w:rsidR="00B91AB6">
        <w:rPr>
          <w:noProof/>
        </w:rPr>
        <w:t>14</w:t>
      </w:r>
      <w:r w:rsidR="00E74D22" w:rsidRPr="00E638DD">
        <w:fldChar w:fldCharType="end"/>
      </w:r>
      <w:r w:rsidRPr="00E638DD">
        <w:tab/>
        <w:t>-</w:t>
      </w:r>
      <w:r w:rsidRPr="00E638DD">
        <w:tab/>
      </w:r>
      <w:r w:rsidR="00585E53">
        <w:t>C</w:t>
      </w:r>
      <w:r w:rsidR="00D535C9" w:rsidRPr="00E638DD">
        <w:t xml:space="preserve">onfiguration </w:t>
      </w:r>
      <w:bookmarkEnd w:id="156"/>
      <w:bookmarkEnd w:id="157"/>
      <w:r w:rsidR="00585E53">
        <w:t>Scale</w:t>
      </w:r>
      <w:r w:rsidR="00585E53" w:rsidRPr="00E638DD">
        <w:t xml:space="preserve"> - </w:t>
      </w:r>
      <w:r w:rsidR="00585E53">
        <w:t>Storage Place</w:t>
      </w:r>
      <w:bookmarkEnd w:id="158"/>
      <w:bookmarkEnd w:id="159"/>
    </w:p>
    <w:p w:rsidR="00126D17" w:rsidRPr="00E638DD" w:rsidRDefault="00126D17" w:rsidP="00126D17">
      <w:pPr>
        <w:pStyle w:val="AABStandardPDist33"/>
      </w:pPr>
    </w:p>
    <w:p w:rsidR="00D535C9" w:rsidRPr="00E638DD" w:rsidRDefault="00D535C9" w:rsidP="00126D17">
      <w:pPr>
        <w:pStyle w:val="AABStandardPDist33"/>
      </w:pPr>
    </w:p>
    <w:p w:rsidR="00D535C9" w:rsidRPr="00E638DD" w:rsidRDefault="00D535C9" w:rsidP="00126D17">
      <w:pPr>
        <w:pStyle w:val="AABStandardPDist33"/>
      </w:pPr>
    </w:p>
    <w:p w:rsidR="00D535C9" w:rsidRPr="00E638DD" w:rsidRDefault="00585E53" w:rsidP="009C5B16">
      <w:pPr>
        <w:pStyle w:val="HBN1Header3"/>
      </w:pPr>
      <w:bookmarkStart w:id="160" w:name="_Toc379383078"/>
      <w:bookmarkStart w:id="161" w:name="_Toc379384004"/>
      <w:r>
        <w:t>Scale</w:t>
      </w:r>
      <w:r w:rsidR="00D535C9" w:rsidRPr="00E638DD">
        <w:t xml:space="preserve"> - </w:t>
      </w:r>
      <w:r>
        <w:t>Consumer</w:t>
      </w:r>
      <w:bookmarkEnd w:id="160"/>
      <w:bookmarkEnd w:id="161"/>
    </w:p>
    <w:tbl>
      <w:tblPr>
        <w:tblW w:w="1005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1659"/>
        <w:gridCol w:w="700"/>
        <w:gridCol w:w="700"/>
        <w:gridCol w:w="700"/>
        <w:gridCol w:w="700"/>
        <w:gridCol w:w="699"/>
        <w:gridCol w:w="699"/>
        <w:gridCol w:w="699"/>
        <w:gridCol w:w="699"/>
        <w:gridCol w:w="699"/>
        <w:gridCol w:w="699"/>
        <w:gridCol w:w="699"/>
        <w:gridCol w:w="699"/>
      </w:tblGrid>
      <w:tr w:rsidR="00D535C9" w:rsidRPr="00E638DD" w:rsidTr="00D535C9">
        <w:trPr>
          <w:tblHeader/>
        </w:trPr>
        <w:tc>
          <w:tcPr>
            <w:tcW w:w="1659" w:type="dxa"/>
            <w:shd w:val="clear" w:color="auto" w:fill="8DB3E2" w:themeFill="text2" w:themeFillTint="66"/>
          </w:tcPr>
          <w:p w:rsidR="00D535C9" w:rsidRPr="00E638DD" w:rsidRDefault="00585E53" w:rsidP="00D535C9">
            <w:pPr>
              <w:pStyle w:val="XABStandard9PDist33Header001"/>
            </w:pPr>
            <w:r>
              <w:t>Consumer</w:t>
            </w:r>
          </w:p>
        </w:tc>
        <w:tc>
          <w:tcPr>
            <w:tcW w:w="700" w:type="dxa"/>
            <w:shd w:val="clear" w:color="auto" w:fill="8DB3E2" w:themeFill="text2" w:themeFillTint="66"/>
          </w:tcPr>
          <w:p w:rsidR="00D535C9" w:rsidRPr="00E638DD" w:rsidRDefault="00D535C9" w:rsidP="00D535C9">
            <w:pPr>
              <w:pStyle w:val="XABStandard9PDist33Header001"/>
            </w:pPr>
            <w:r w:rsidRPr="00E638DD">
              <w:t>Wa1</w:t>
            </w:r>
          </w:p>
        </w:tc>
        <w:tc>
          <w:tcPr>
            <w:tcW w:w="700" w:type="dxa"/>
            <w:shd w:val="clear" w:color="auto" w:fill="8DB3E2" w:themeFill="text2" w:themeFillTint="66"/>
          </w:tcPr>
          <w:p w:rsidR="00D535C9" w:rsidRPr="00E638DD" w:rsidRDefault="00D535C9" w:rsidP="00D535C9">
            <w:pPr>
              <w:pStyle w:val="XABStandard9PDist33Header001"/>
            </w:pPr>
            <w:r w:rsidRPr="00E638DD">
              <w:t>Wa2</w:t>
            </w:r>
          </w:p>
        </w:tc>
        <w:tc>
          <w:tcPr>
            <w:tcW w:w="700" w:type="dxa"/>
            <w:shd w:val="clear" w:color="auto" w:fill="8DB3E2" w:themeFill="text2" w:themeFillTint="66"/>
          </w:tcPr>
          <w:p w:rsidR="00D535C9" w:rsidRPr="00E638DD" w:rsidRDefault="00D535C9" w:rsidP="00D535C9">
            <w:pPr>
              <w:pStyle w:val="XABStandard9PDist33Header001"/>
            </w:pPr>
            <w:r w:rsidRPr="00E638DD">
              <w:t>Wa3</w:t>
            </w:r>
          </w:p>
        </w:tc>
        <w:tc>
          <w:tcPr>
            <w:tcW w:w="700" w:type="dxa"/>
            <w:shd w:val="clear" w:color="auto" w:fill="8DB3E2" w:themeFill="text2" w:themeFillTint="66"/>
          </w:tcPr>
          <w:p w:rsidR="00D535C9" w:rsidRPr="00E638DD" w:rsidRDefault="00D535C9" w:rsidP="00D535C9">
            <w:pPr>
              <w:pStyle w:val="XABStandard9PDist33Header001"/>
            </w:pPr>
            <w:r w:rsidRPr="00E638DD">
              <w:t>Wa4</w:t>
            </w:r>
          </w:p>
        </w:tc>
        <w:tc>
          <w:tcPr>
            <w:tcW w:w="699" w:type="dxa"/>
            <w:shd w:val="clear" w:color="auto" w:fill="8DB3E2" w:themeFill="text2" w:themeFillTint="66"/>
          </w:tcPr>
          <w:p w:rsidR="00D535C9" w:rsidRPr="00E638DD" w:rsidRDefault="00D535C9" w:rsidP="00D535C9">
            <w:pPr>
              <w:pStyle w:val="XABStandard9PDist33Header001"/>
            </w:pPr>
            <w:r w:rsidRPr="00E638DD">
              <w:t>Wa5</w:t>
            </w:r>
          </w:p>
        </w:tc>
        <w:tc>
          <w:tcPr>
            <w:tcW w:w="699" w:type="dxa"/>
            <w:shd w:val="clear" w:color="auto" w:fill="8DB3E2" w:themeFill="text2" w:themeFillTint="66"/>
          </w:tcPr>
          <w:p w:rsidR="00D535C9" w:rsidRPr="00E638DD" w:rsidRDefault="00D535C9" w:rsidP="00D535C9">
            <w:pPr>
              <w:pStyle w:val="XABStandard9PDist33Header001"/>
            </w:pPr>
            <w:r w:rsidRPr="00E638DD">
              <w:t>Wa6</w:t>
            </w:r>
          </w:p>
        </w:tc>
        <w:tc>
          <w:tcPr>
            <w:tcW w:w="699" w:type="dxa"/>
            <w:shd w:val="clear" w:color="auto" w:fill="8DB3E2" w:themeFill="text2" w:themeFillTint="66"/>
          </w:tcPr>
          <w:p w:rsidR="00D535C9" w:rsidRPr="00E638DD" w:rsidRDefault="00D535C9" w:rsidP="00D535C9">
            <w:pPr>
              <w:pStyle w:val="XABStandard9PDist33Header001"/>
            </w:pPr>
            <w:r w:rsidRPr="00E638DD">
              <w:t>Wa7</w:t>
            </w:r>
          </w:p>
        </w:tc>
        <w:tc>
          <w:tcPr>
            <w:tcW w:w="699" w:type="dxa"/>
            <w:shd w:val="clear" w:color="auto" w:fill="8DB3E2" w:themeFill="text2" w:themeFillTint="66"/>
          </w:tcPr>
          <w:p w:rsidR="00D535C9" w:rsidRPr="00E638DD" w:rsidRDefault="00D535C9" w:rsidP="00D535C9">
            <w:pPr>
              <w:pStyle w:val="XABStandard9PDist33Header001"/>
            </w:pPr>
            <w:r w:rsidRPr="00E638DD">
              <w:t>Wa8</w:t>
            </w:r>
          </w:p>
        </w:tc>
        <w:tc>
          <w:tcPr>
            <w:tcW w:w="699" w:type="dxa"/>
            <w:shd w:val="clear" w:color="auto" w:fill="8DB3E2" w:themeFill="text2" w:themeFillTint="66"/>
          </w:tcPr>
          <w:p w:rsidR="00D535C9" w:rsidRPr="00E638DD" w:rsidRDefault="00D535C9" w:rsidP="00D535C9">
            <w:pPr>
              <w:pStyle w:val="XABStandard9PDist33Header001"/>
            </w:pPr>
            <w:r w:rsidRPr="00E638DD">
              <w:t>Wa9</w:t>
            </w:r>
          </w:p>
        </w:tc>
        <w:tc>
          <w:tcPr>
            <w:tcW w:w="699" w:type="dxa"/>
            <w:shd w:val="clear" w:color="auto" w:fill="8DB3E2" w:themeFill="text2" w:themeFillTint="66"/>
          </w:tcPr>
          <w:p w:rsidR="00D535C9" w:rsidRPr="00E638DD" w:rsidRDefault="00D535C9" w:rsidP="00D535C9">
            <w:pPr>
              <w:pStyle w:val="XABStandard9PDist33Header001"/>
            </w:pPr>
            <w:r w:rsidRPr="00E638DD">
              <w:t>Wa10</w:t>
            </w:r>
          </w:p>
        </w:tc>
        <w:tc>
          <w:tcPr>
            <w:tcW w:w="699" w:type="dxa"/>
            <w:shd w:val="clear" w:color="auto" w:fill="8DB3E2" w:themeFill="text2" w:themeFillTint="66"/>
          </w:tcPr>
          <w:p w:rsidR="00D535C9" w:rsidRPr="00E638DD" w:rsidRDefault="00D535C9" w:rsidP="00D535C9">
            <w:pPr>
              <w:pStyle w:val="XABStandard9PDist33Header001"/>
            </w:pPr>
            <w:r w:rsidRPr="00E638DD">
              <w:t>Wa11</w:t>
            </w:r>
          </w:p>
        </w:tc>
        <w:tc>
          <w:tcPr>
            <w:tcW w:w="699" w:type="dxa"/>
            <w:shd w:val="clear" w:color="auto" w:fill="8DB3E2" w:themeFill="text2" w:themeFillTint="66"/>
          </w:tcPr>
          <w:p w:rsidR="00D535C9" w:rsidRPr="00E638DD" w:rsidRDefault="00D535C9" w:rsidP="00D535C9">
            <w:pPr>
              <w:pStyle w:val="XABStandard9PDist33Header001"/>
            </w:pPr>
            <w:r w:rsidRPr="00E638DD">
              <w:t>Wa12</w:t>
            </w:r>
          </w:p>
        </w:tc>
      </w:tr>
      <w:tr w:rsidR="00D535C9" w:rsidRPr="00E638DD" w:rsidTr="00D535C9">
        <w:tc>
          <w:tcPr>
            <w:tcW w:w="1659" w:type="dxa"/>
          </w:tcPr>
          <w:p w:rsidR="00D535C9" w:rsidRPr="00E638DD" w:rsidRDefault="00D535C9" w:rsidP="00D535C9">
            <w:pPr>
              <w:pStyle w:val="BABStandardRemarkBluePDist33"/>
            </w:pPr>
            <w:r w:rsidRPr="00E638DD">
              <w:t>Extruder 1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X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  <w:tcMar>
              <w:top w:w="0" w:type="dxa"/>
              <w:bottom w:w="0" w:type="dxa"/>
            </w:tcMar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</w:tr>
      <w:tr w:rsidR="00D535C9" w:rsidRPr="00E638DD" w:rsidTr="00D535C9">
        <w:tc>
          <w:tcPr>
            <w:tcW w:w="1659" w:type="dxa"/>
          </w:tcPr>
          <w:p w:rsidR="00D535C9" w:rsidRPr="00E638DD" w:rsidRDefault="00D535C9" w:rsidP="00D535C9">
            <w:pPr>
              <w:pStyle w:val="BABStandardRemarkBluePDist33"/>
            </w:pPr>
            <w:r w:rsidRPr="00E638DD">
              <w:t>Extruder 2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X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  <w:tcMar>
              <w:top w:w="0" w:type="dxa"/>
              <w:bottom w:w="0" w:type="dxa"/>
            </w:tcMar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</w:tr>
      <w:tr w:rsidR="00D535C9" w:rsidRPr="00E638DD" w:rsidTr="00D535C9">
        <w:tc>
          <w:tcPr>
            <w:tcW w:w="1659" w:type="dxa"/>
          </w:tcPr>
          <w:p w:rsidR="00D535C9" w:rsidRPr="00E638DD" w:rsidRDefault="00CE6713" w:rsidP="00D535C9">
            <w:pPr>
              <w:pStyle w:val="BABStandardRemarkBluePDist33"/>
            </w:pPr>
            <w:r>
              <w:t>Rollers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X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X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  <w:tcMar>
              <w:top w:w="0" w:type="dxa"/>
              <w:bottom w:w="0" w:type="dxa"/>
            </w:tcMar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</w:tr>
      <w:tr w:rsidR="00D535C9" w:rsidRPr="00E638DD" w:rsidTr="00D535C9">
        <w:tc>
          <w:tcPr>
            <w:tcW w:w="1659" w:type="dxa"/>
          </w:tcPr>
          <w:p w:rsidR="00D535C9" w:rsidRPr="00E638DD" w:rsidRDefault="00D535C9" w:rsidP="00D535C9">
            <w:pPr>
              <w:pStyle w:val="BABStandardRemarkBluePDist33"/>
            </w:pPr>
            <w:proofErr w:type="spellStart"/>
            <w:r w:rsidRPr="00E638DD">
              <w:t>Bigbag</w:t>
            </w:r>
            <w:proofErr w:type="spellEnd"/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X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  <w:tcMar>
              <w:top w:w="0" w:type="dxa"/>
              <w:bottom w:w="0" w:type="dxa"/>
            </w:tcMar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</w:tr>
    </w:tbl>
    <w:p w:rsidR="00D535C9" w:rsidRPr="00E638DD" w:rsidRDefault="00D535C9" w:rsidP="00D535C9">
      <w:pPr>
        <w:pStyle w:val="XAEStandard9SubScriptTab"/>
      </w:pPr>
      <w:bookmarkStart w:id="162" w:name="_Toc378816315"/>
      <w:bookmarkStart w:id="163" w:name="_Toc378822861"/>
      <w:bookmarkStart w:id="164" w:name="_Toc379382919"/>
      <w:bookmarkStart w:id="165" w:name="_Toc379384060"/>
      <w:r w:rsidRPr="00E638DD">
        <w:t xml:space="preserve">Tab. </w:t>
      </w:r>
      <w:r w:rsidR="00E74D22" w:rsidRPr="00E638DD">
        <w:fldChar w:fldCharType="begin"/>
      </w:r>
      <w:r w:rsidR="00E74D22" w:rsidRPr="00E638DD">
        <w:instrText xml:space="preserve"> SEQ Table \* ARABIC </w:instrText>
      </w:r>
      <w:r w:rsidR="00E74D22" w:rsidRPr="00E638DD">
        <w:fldChar w:fldCharType="separate"/>
      </w:r>
      <w:r w:rsidR="00B91AB6">
        <w:rPr>
          <w:noProof/>
        </w:rPr>
        <w:t>15</w:t>
      </w:r>
      <w:r w:rsidR="00E74D22" w:rsidRPr="00E638DD">
        <w:fldChar w:fldCharType="end"/>
      </w:r>
      <w:r w:rsidRPr="00E638DD">
        <w:tab/>
        <w:t>-</w:t>
      </w:r>
      <w:r w:rsidRPr="00E638DD">
        <w:tab/>
      </w:r>
      <w:r w:rsidR="00585E53">
        <w:t>C</w:t>
      </w:r>
      <w:r w:rsidR="00585E53" w:rsidRPr="00E638DD">
        <w:t>onfiguration</w:t>
      </w:r>
      <w:r w:rsidRPr="00E638DD">
        <w:t xml:space="preserve"> </w:t>
      </w:r>
      <w:bookmarkEnd w:id="162"/>
      <w:bookmarkEnd w:id="163"/>
      <w:r w:rsidR="00585E53">
        <w:t>Scale</w:t>
      </w:r>
      <w:r w:rsidR="00585E53" w:rsidRPr="00E638DD">
        <w:t xml:space="preserve"> - </w:t>
      </w:r>
      <w:r w:rsidR="00585E53">
        <w:t>Consumer</w:t>
      </w:r>
      <w:bookmarkEnd w:id="164"/>
      <w:bookmarkEnd w:id="165"/>
    </w:p>
    <w:p w:rsidR="00D535C9" w:rsidRPr="00E638DD" w:rsidRDefault="00D535C9" w:rsidP="00D535C9">
      <w:pPr>
        <w:pStyle w:val="AABStandardPDist33"/>
      </w:pPr>
    </w:p>
    <w:p w:rsidR="00126D17" w:rsidRPr="00E638DD" w:rsidRDefault="00126D17" w:rsidP="00126D17">
      <w:pPr>
        <w:pStyle w:val="AABStandardPDist33"/>
      </w:pPr>
    </w:p>
    <w:p w:rsidR="00FD6722" w:rsidRPr="00E638DD" w:rsidRDefault="00FD6722" w:rsidP="00FD6722">
      <w:pPr>
        <w:pStyle w:val="AABStandardPDist33"/>
      </w:pPr>
    </w:p>
    <w:p w:rsidR="00FD6722" w:rsidRPr="00E638DD" w:rsidRDefault="00CE6713" w:rsidP="009C5B16">
      <w:pPr>
        <w:pStyle w:val="HBN1Header3"/>
      </w:pPr>
      <w:bookmarkStart w:id="166" w:name="_Toc379383079"/>
      <w:bookmarkStart w:id="167" w:name="_Toc379384005"/>
      <w:r>
        <w:t>Scale - Lin</w:t>
      </w:r>
      <w:r w:rsidR="00B11D72" w:rsidRPr="00E638DD">
        <w:t>e</w:t>
      </w:r>
      <w:bookmarkEnd w:id="166"/>
      <w:bookmarkEnd w:id="167"/>
    </w:p>
    <w:tbl>
      <w:tblPr>
        <w:tblW w:w="1005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1659"/>
        <w:gridCol w:w="700"/>
        <w:gridCol w:w="700"/>
        <w:gridCol w:w="700"/>
        <w:gridCol w:w="700"/>
        <w:gridCol w:w="699"/>
        <w:gridCol w:w="699"/>
        <w:gridCol w:w="699"/>
        <w:gridCol w:w="699"/>
        <w:gridCol w:w="699"/>
        <w:gridCol w:w="699"/>
        <w:gridCol w:w="699"/>
        <w:gridCol w:w="699"/>
      </w:tblGrid>
      <w:tr w:rsidR="00FD6722" w:rsidRPr="00E638DD" w:rsidTr="00FD6722">
        <w:trPr>
          <w:tblHeader/>
        </w:trPr>
        <w:tc>
          <w:tcPr>
            <w:tcW w:w="1659" w:type="dxa"/>
            <w:shd w:val="clear" w:color="auto" w:fill="8DB3E2" w:themeFill="text2" w:themeFillTint="66"/>
          </w:tcPr>
          <w:p w:rsidR="00FD6722" w:rsidRPr="00E638DD" w:rsidRDefault="00CE6713" w:rsidP="00FD6722">
            <w:pPr>
              <w:pStyle w:val="XABStandard9PDist33Header001"/>
            </w:pPr>
            <w:r>
              <w:t>Line</w:t>
            </w:r>
          </w:p>
        </w:tc>
        <w:tc>
          <w:tcPr>
            <w:tcW w:w="700" w:type="dxa"/>
            <w:shd w:val="clear" w:color="auto" w:fill="8DB3E2" w:themeFill="text2" w:themeFillTint="66"/>
          </w:tcPr>
          <w:p w:rsidR="00FD6722" w:rsidRPr="00E638DD" w:rsidRDefault="00FD6722" w:rsidP="00FD6722">
            <w:pPr>
              <w:pStyle w:val="XABStandard9PDist33Header001"/>
            </w:pPr>
            <w:r w:rsidRPr="00E638DD">
              <w:t>Wa1</w:t>
            </w:r>
          </w:p>
        </w:tc>
        <w:tc>
          <w:tcPr>
            <w:tcW w:w="700" w:type="dxa"/>
            <w:shd w:val="clear" w:color="auto" w:fill="8DB3E2" w:themeFill="text2" w:themeFillTint="66"/>
          </w:tcPr>
          <w:p w:rsidR="00FD6722" w:rsidRPr="00E638DD" w:rsidRDefault="00FD6722" w:rsidP="00FD6722">
            <w:pPr>
              <w:pStyle w:val="XABStandard9PDist33Header001"/>
            </w:pPr>
            <w:r w:rsidRPr="00E638DD">
              <w:t>Wa2</w:t>
            </w:r>
          </w:p>
        </w:tc>
        <w:tc>
          <w:tcPr>
            <w:tcW w:w="700" w:type="dxa"/>
            <w:shd w:val="clear" w:color="auto" w:fill="8DB3E2" w:themeFill="text2" w:themeFillTint="66"/>
          </w:tcPr>
          <w:p w:rsidR="00FD6722" w:rsidRPr="00E638DD" w:rsidRDefault="00FD6722" w:rsidP="00FD6722">
            <w:pPr>
              <w:pStyle w:val="XABStandard9PDist33Header001"/>
            </w:pPr>
            <w:r w:rsidRPr="00E638DD">
              <w:t>Wa3</w:t>
            </w:r>
          </w:p>
        </w:tc>
        <w:tc>
          <w:tcPr>
            <w:tcW w:w="700" w:type="dxa"/>
            <w:shd w:val="clear" w:color="auto" w:fill="8DB3E2" w:themeFill="text2" w:themeFillTint="66"/>
          </w:tcPr>
          <w:p w:rsidR="00FD6722" w:rsidRPr="00E638DD" w:rsidRDefault="00FD6722" w:rsidP="00FD6722">
            <w:pPr>
              <w:pStyle w:val="XABStandard9PDist33Header001"/>
            </w:pPr>
            <w:r w:rsidRPr="00E638DD">
              <w:t>Wa4</w:t>
            </w:r>
          </w:p>
        </w:tc>
        <w:tc>
          <w:tcPr>
            <w:tcW w:w="699" w:type="dxa"/>
            <w:shd w:val="clear" w:color="auto" w:fill="8DB3E2" w:themeFill="text2" w:themeFillTint="66"/>
          </w:tcPr>
          <w:p w:rsidR="00FD6722" w:rsidRPr="00E638DD" w:rsidRDefault="00FD6722" w:rsidP="00FD6722">
            <w:pPr>
              <w:pStyle w:val="XABStandard9PDist33Header001"/>
            </w:pPr>
            <w:r w:rsidRPr="00E638DD">
              <w:t>Wa5</w:t>
            </w:r>
          </w:p>
        </w:tc>
        <w:tc>
          <w:tcPr>
            <w:tcW w:w="699" w:type="dxa"/>
            <w:shd w:val="clear" w:color="auto" w:fill="8DB3E2" w:themeFill="text2" w:themeFillTint="66"/>
          </w:tcPr>
          <w:p w:rsidR="00FD6722" w:rsidRPr="00E638DD" w:rsidRDefault="00FD6722" w:rsidP="00FD6722">
            <w:pPr>
              <w:pStyle w:val="XABStandard9PDist33Header001"/>
            </w:pPr>
            <w:r w:rsidRPr="00E638DD">
              <w:t>Wa6</w:t>
            </w:r>
          </w:p>
        </w:tc>
        <w:tc>
          <w:tcPr>
            <w:tcW w:w="699" w:type="dxa"/>
            <w:shd w:val="clear" w:color="auto" w:fill="8DB3E2" w:themeFill="text2" w:themeFillTint="66"/>
          </w:tcPr>
          <w:p w:rsidR="00FD6722" w:rsidRPr="00E638DD" w:rsidRDefault="00FD6722" w:rsidP="00FD6722">
            <w:pPr>
              <w:pStyle w:val="XABStandard9PDist33Header001"/>
            </w:pPr>
            <w:r w:rsidRPr="00E638DD">
              <w:t>Wa7</w:t>
            </w:r>
          </w:p>
        </w:tc>
        <w:tc>
          <w:tcPr>
            <w:tcW w:w="699" w:type="dxa"/>
            <w:shd w:val="clear" w:color="auto" w:fill="8DB3E2" w:themeFill="text2" w:themeFillTint="66"/>
          </w:tcPr>
          <w:p w:rsidR="00FD6722" w:rsidRPr="00E638DD" w:rsidRDefault="00FD6722" w:rsidP="00FD6722">
            <w:pPr>
              <w:pStyle w:val="XABStandard9PDist33Header001"/>
            </w:pPr>
            <w:r w:rsidRPr="00E638DD">
              <w:t>Wa8</w:t>
            </w:r>
          </w:p>
        </w:tc>
        <w:tc>
          <w:tcPr>
            <w:tcW w:w="699" w:type="dxa"/>
            <w:shd w:val="clear" w:color="auto" w:fill="8DB3E2" w:themeFill="text2" w:themeFillTint="66"/>
          </w:tcPr>
          <w:p w:rsidR="00FD6722" w:rsidRPr="00E638DD" w:rsidRDefault="00FD6722" w:rsidP="00FD6722">
            <w:pPr>
              <w:pStyle w:val="XABStandard9PDist33Header001"/>
            </w:pPr>
            <w:r w:rsidRPr="00E638DD">
              <w:t>Wa9</w:t>
            </w:r>
          </w:p>
        </w:tc>
        <w:tc>
          <w:tcPr>
            <w:tcW w:w="699" w:type="dxa"/>
            <w:shd w:val="clear" w:color="auto" w:fill="8DB3E2" w:themeFill="text2" w:themeFillTint="66"/>
          </w:tcPr>
          <w:p w:rsidR="00FD6722" w:rsidRPr="00E638DD" w:rsidRDefault="00FD6722" w:rsidP="00FD6722">
            <w:pPr>
              <w:pStyle w:val="XABStandard9PDist33Header001"/>
            </w:pPr>
            <w:r w:rsidRPr="00E638DD">
              <w:t>Wa10</w:t>
            </w:r>
          </w:p>
        </w:tc>
        <w:tc>
          <w:tcPr>
            <w:tcW w:w="699" w:type="dxa"/>
            <w:shd w:val="clear" w:color="auto" w:fill="8DB3E2" w:themeFill="text2" w:themeFillTint="66"/>
          </w:tcPr>
          <w:p w:rsidR="00FD6722" w:rsidRPr="00E638DD" w:rsidRDefault="00FD6722" w:rsidP="00FD6722">
            <w:pPr>
              <w:pStyle w:val="XABStandard9PDist33Header001"/>
            </w:pPr>
            <w:r w:rsidRPr="00E638DD">
              <w:t>Wa11</w:t>
            </w:r>
          </w:p>
        </w:tc>
        <w:tc>
          <w:tcPr>
            <w:tcW w:w="699" w:type="dxa"/>
            <w:shd w:val="clear" w:color="auto" w:fill="8DB3E2" w:themeFill="text2" w:themeFillTint="66"/>
          </w:tcPr>
          <w:p w:rsidR="00FD6722" w:rsidRPr="00E638DD" w:rsidRDefault="00FD6722" w:rsidP="00FD6722">
            <w:pPr>
              <w:pStyle w:val="XABStandard9PDist33Header001"/>
            </w:pPr>
            <w:r w:rsidRPr="00E638DD">
              <w:t>Wa12</w:t>
            </w:r>
          </w:p>
        </w:tc>
      </w:tr>
      <w:tr w:rsidR="00FD6722" w:rsidRPr="00E638DD" w:rsidTr="00FD6722">
        <w:tc>
          <w:tcPr>
            <w:tcW w:w="1659" w:type="dxa"/>
          </w:tcPr>
          <w:p w:rsidR="00FD6722" w:rsidRPr="00E638DD" w:rsidRDefault="00B11D72" w:rsidP="00FD6722">
            <w:pPr>
              <w:pStyle w:val="BABStandardRemarkBluePDist33"/>
            </w:pPr>
            <w:proofErr w:type="spellStart"/>
            <w:r w:rsidRPr="00E638DD">
              <w:t>Linie</w:t>
            </w:r>
            <w:proofErr w:type="spellEnd"/>
            <w:r w:rsidR="00FD6722" w:rsidRPr="00E638DD">
              <w:t xml:space="preserve"> 1</w:t>
            </w:r>
          </w:p>
        </w:tc>
        <w:tc>
          <w:tcPr>
            <w:tcW w:w="700" w:type="dxa"/>
          </w:tcPr>
          <w:p w:rsidR="00FD6722" w:rsidRPr="00E638DD" w:rsidRDefault="00FD6722" w:rsidP="00FD6722">
            <w:pPr>
              <w:pStyle w:val="BABStandardRemarkBluePDist33"/>
              <w:jc w:val="center"/>
            </w:pPr>
            <w:r w:rsidRPr="00E638DD">
              <w:t>X</w:t>
            </w:r>
          </w:p>
        </w:tc>
        <w:tc>
          <w:tcPr>
            <w:tcW w:w="700" w:type="dxa"/>
          </w:tcPr>
          <w:p w:rsidR="00FD6722" w:rsidRPr="00E638DD" w:rsidRDefault="00FD6722" w:rsidP="00FD6722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700" w:type="dxa"/>
          </w:tcPr>
          <w:p w:rsidR="00FD6722" w:rsidRPr="00E638DD" w:rsidRDefault="00FD6722" w:rsidP="00FD6722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700" w:type="dxa"/>
          </w:tcPr>
          <w:p w:rsidR="00FD6722" w:rsidRPr="00E638DD" w:rsidRDefault="00FD6722" w:rsidP="00FD6722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FD6722" w:rsidRPr="00E638DD" w:rsidRDefault="00FD6722" w:rsidP="00FD6722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FD6722" w:rsidRPr="00E638DD" w:rsidRDefault="00FD6722" w:rsidP="00FD6722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FD6722" w:rsidRPr="00E638DD" w:rsidRDefault="00FD6722" w:rsidP="00FD6722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FD6722" w:rsidRPr="00E638DD" w:rsidRDefault="00FD6722" w:rsidP="00FD6722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FD6722" w:rsidRPr="00E638DD" w:rsidRDefault="00FD6722" w:rsidP="00FD6722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FD6722" w:rsidRPr="00E638DD" w:rsidRDefault="00FD6722" w:rsidP="00FD6722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FD6722" w:rsidRPr="00E638DD" w:rsidRDefault="00FD6722" w:rsidP="00FD6722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  <w:tcMar>
              <w:top w:w="0" w:type="dxa"/>
              <w:bottom w:w="0" w:type="dxa"/>
            </w:tcMar>
          </w:tcPr>
          <w:p w:rsidR="00FD6722" w:rsidRPr="00E638DD" w:rsidRDefault="00FD6722" w:rsidP="00FD6722">
            <w:pPr>
              <w:pStyle w:val="BABStandardRemarkBluePDist33"/>
              <w:jc w:val="center"/>
            </w:pPr>
            <w:r w:rsidRPr="00E638DD">
              <w:t>—</w:t>
            </w:r>
          </w:p>
        </w:tc>
      </w:tr>
      <w:tr w:rsidR="00FD6722" w:rsidRPr="00E638DD" w:rsidTr="00FD6722">
        <w:tc>
          <w:tcPr>
            <w:tcW w:w="1659" w:type="dxa"/>
          </w:tcPr>
          <w:p w:rsidR="00FD6722" w:rsidRPr="00E638DD" w:rsidRDefault="00B11D72" w:rsidP="00FD6722">
            <w:pPr>
              <w:pStyle w:val="BABStandardRemarkBluePDist33"/>
            </w:pPr>
            <w:proofErr w:type="spellStart"/>
            <w:r w:rsidRPr="00E638DD">
              <w:t>Linie</w:t>
            </w:r>
            <w:proofErr w:type="spellEnd"/>
            <w:r w:rsidR="00FD6722" w:rsidRPr="00E638DD">
              <w:t xml:space="preserve"> 2</w:t>
            </w:r>
          </w:p>
        </w:tc>
        <w:tc>
          <w:tcPr>
            <w:tcW w:w="700" w:type="dxa"/>
          </w:tcPr>
          <w:p w:rsidR="00FD6722" w:rsidRPr="00E638DD" w:rsidRDefault="00FD6722" w:rsidP="00FD6722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700" w:type="dxa"/>
          </w:tcPr>
          <w:p w:rsidR="00FD6722" w:rsidRPr="00E638DD" w:rsidRDefault="00FD6722" w:rsidP="00FD6722">
            <w:pPr>
              <w:pStyle w:val="BABStandardRemarkBluePDist33"/>
              <w:jc w:val="center"/>
            </w:pPr>
            <w:r w:rsidRPr="00E638DD">
              <w:t>X</w:t>
            </w:r>
          </w:p>
        </w:tc>
        <w:tc>
          <w:tcPr>
            <w:tcW w:w="700" w:type="dxa"/>
          </w:tcPr>
          <w:p w:rsidR="00FD6722" w:rsidRPr="00E638DD" w:rsidRDefault="00FD6722" w:rsidP="00FD6722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700" w:type="dxa"/>
          </w:tcPr>
          <w:p w:rsidR="00FD6722" w:rsidRPr="00E638DD" w:rsidRDefault="00FD6722" w:rsidP="00FD6722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FD6722" w:rsidRPr="00E638DD" w:rsidRDefault="00FD6722" w:rsidP="00FD6722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FD6722" w:rsidRPr="00E638DD" w:rsidRDefault="00FD6722" w:rsidP="00FD6722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FD6722" w:rsidRPr="00E638DD" w:rsidRDefault="00FD6722" w:rsidP="00FD6722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FD6722" w:rsidRPr="00E638DD" w:rsidRDefault="00FD6722" w:rsidP="00FD6722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FD6722" w:rsidRPr="00E638DD" w:rsidRDefault="00FD6722" w:rsidP="00FD6722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FD6722" w:rsidRPr="00E638DD" w:rsidRDefault="00FD6722" w:rsidP="00FD6722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FD6722" w:rsidRPr="00E638DD" w:rsidRDefault="00FD6722" w:rsidP="00FD6722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  <w:tcMar>
              <w:top w:w="0" w:type="dxa"/>
              <w:bottom w:w="0" w:type="dxa"/>
            </w:tcMar>
          </w:tcPr>
          <w:p w:rsidR="00FD6722" w:rsidRPr="00E638DD" w:rsidRDefault="00FD6722" w:rsidP="00FD6722">
            <w:pPr>
              <w:pStyle w:val="BABStandardRemarkBluePDist33"/>
              <w:jc w:val="center"/>
            </w:pPr>
            <w:r w:rsidRPr="00E638DD">
              <w:t>—</w:t>
            </w:r>
          </w:p>
        </w:tc>
      </w:tr>
    </w:tbl>
    <w:p w:rsidR="00FD6722" w:rsidRPr="00E638DD" w:rsidRDefault="00FD6722" w:rsidP="00FD6722">
      <w:pPr>
        <w:pStyle w:val="XAEStandard9SubScriptTab"/>
      </w:pPr>
      <w:bookmarkStart w:id="168" w:name="_Toc378816316"/>
      <w:bookmarkStart w:id="169" w:name="_Toc378822862"/>
      <w:bookmarkStart w:id="170" w:name="_Toc379382920"/>
      <w:bookmarkStart w:id="171" w:name="_Toc379384061"/>
      <w:r w:rsidRPr="00E638DD">
        <w:t xml:space="preserve">Tab. </w:t>
      </w:r>
      <w:r w:rsidR="00E74D22" w:rsidRPr="00E638DD">
        <w:fldChar w:fldCharType="begin"/>
      </w:r>
      <w:r w:rsidR="00E74D22" w:rsidRPr="00E638DD">
        <w:instrText xml:space="preserve"> SEQ Table \* ARABIC </w:instrText>
      </w:r>
      <w:r w:rsidR="00E74D22" w:rsidRPr="00E638DD">
        <w:fldChar w:fldCharType="separate"/>
      </w:r>
      <w:r w:rsidR="00B91AB6">
        <w:rPr>
          <w:noProof/>
        </w:rPr>
        <w:t>16</w:t>
      </w:r>
      <w:r w:rsidR="00E74D22" w:rsidRPr="00E638DD">
        <w:fldChar w:fldCharType="end"/>
      </w:r>
      <w:r w:rsidRPr="00E638DD">
        <w:tab/>
        <w:t>-</w:t>
      </w:r>
      <w:r w:rsidRPr="00E638DD">
        <w:tab/>
      </w:r>
      <w:r w:rsidR="00CE6713">
        <w:t>C</w:t>
      </w:r>
      <w:r w:rsidRPr="00E638DD">
        <w:t xml:space="preserve">onfiguration </w:t>
      </w:r>
      <w:bookmarkEnd w:id="168"/>
      <w:bookmarkEnd w:id="169"/>
      <w:r w:rsidR="00CE6713">
        <w:t>Scale - Lin</w:t>
      </w:r>
      <w:r w:rsidR="00CE6713" w:rsidRPr="00E638DD">
        <w:t>e</w:t>
      </w:r>
      <w:bookmarkEnd w:id="170"/>
      <w:bookmarkEnd w:id="171"/>
    </w:p>
    <w:p w:rsidR="00FD6722" w:rsidRPr="00E638DD" w:rsidRDefault="00FD6722" w:rsidP="00FD6722">
      <w:pPr>
        <w:pStyle w:val="AABStandardPDist33"/>
      </w:pPr>
    </w:p>
    <w:p w:rsidR="00B11D72" w:rsidRPr="00E638DD" w:rsidRDefault="00B11D72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D45448" w:rsidRPr="00E638DD" w:rsidRDefault="00B11D72" w:rsidP="009C5B16">
      <w:pPr>
        <w:pStyle w:val="HBN1Header1"/>
      </w:pPr>
      <w:bookmarkStart w:id="172" w:name="_Ref378803725"/>
      <w:bookmarkStart w:id="173" w:name="_Toc379383080"/>
      <w:bookmarkStart w:id="174" w:name="_Toc379384006"/>
      <w:r w:rsidRPr="00E638DD">
        <w:lastRenderedPageBreak/>
        <w:t>Fun</w:t>
      </w:r>
      <w:r w:rsidR="000378A1">
        <w:t>c</w:t>
      </w:r>
      <w:r w:rsidRPr="00E638DD">
        <w:t>tion</w:t>
      </w:r>
      <w:bookmarkEnd w:id="172"/>
      <w:r w:rsidR="000378A1">
        <w:t>s</w:t>
      </w:r>
      <w:bookmarkEnd w:id="173"/>
      <w:bookmarkEnd w:id="174"/>
    </w:p>
    <w:p w:rsidR="00B11D72" w:rsidRPr="00E638DD" w:rsidRDefault="000378A1" w:rsidP="009C5B16">
      <w:pPr>
        <w:pStyle w:val="HBN1Header2"/>
      </w:pPr>
      <w:bookmarkStart w:id="175" w:name="_Toc379383081"/>
      <w:bookmarkStart w:id="176" w:name="_Toc379384007"/>
      <w:r>
        <w:t>Master Data Management</w:t>
      </w:r>
      <w:bookmarkEnd w:id="175"/>
      <w:bookmarkEnd w:id="176"/>
    </w:p>
    <w:p w:rsidR="00B11D72" w:rsidRPr="00E638DD" w:rsidRDefault="00B11D72" w:rsidP="0074341C">
      <w:pPr>
        <w:pStyle w:val="BABStandardRemarkBluePDist33FTList003"/>
      </w:pPr>
      <w:r w:rsidRPr="00E638DD">
        <w:t>xxx</w:t>
      </w:r>
    </w:p>
    <w:p w:rsidR="003651BE" w:rsidRPr="00E638DD" w:rsidRDefault="003651BE" w:rsidP="003651BE">
      <w:pPr>
        <w:pStyle w:val="AABStandardPDist33"/>
      </w:pPr>
    </w:p>
    <w:p w:rsidR="00BD5EA3" w:rsidRPr="00E638DD" w:rsidRDefault="00BD5EA3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B11D72" w:rsidRPr="00E638DD" w:rsidRDefault="00B11D72" w:rsidP="009C5B16">
      <w:pPr>
        <w:pStyle w:val="HBN1Header2"/>
      </w:pPr>
      <w:bookmarkStart w:id="177" w:name="_Toc379383082"/>
      <w:bookmarkStart w:id="178" w:name="_Toc379384008"/>
      <w:r w:rsidRPr="00E638DD">
        <w:lastRenderedPageBreak/>
        <w:t>Prod</w:t>
      </w:r>
      <w:r w:rsidR="009F1857" w:rsidRPr="00E638DD">
        <w:t>S</w:t>
      </w:r>
      <w:r w:rsidRPr="00E638DD">
        <w:t>erver</w:t>
      </w:r>
      <w:bookmarkEnd w:id="177"/>
      <w:bookmarkEnd w:id="178"/>
    </w:p>
    <w:p w:rsidR="0074341C" w:rsidRPr="00E638DD" w:rsidRDefault="0074341C" w:rsidP="0074341C">
      <w:pPr>
        <w:pStyle w:val="BABStandardRemarkBluePDist33FTList003"/>
      </w:pPr>
      <w:r w:rsidRPr="00E638DD">
        <w:t>xxx</w:t>
      </w:r>
    </w:p>
    <w:p w:rsidR="003651BE" w:rsidRPr="00E638DD" w:rsidRDefault="003651BE" w:rsidP="003651BE">
      <w:pPr>
        <w:pStyle w:val="AABStandardPDist33"/>
      </w:pPr>
    </w:p>
    <w:p w:rsidR="00BD5EA3" w:rsidRPr="00E638DD" w:rsidRDefault="00BD5EA3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B11D72" w:rsidRPr="00E638DD" w:rsidRDefault="00B11D72" w:rsidP="009C5B16">
      <w:pPr>
        <w:pStyle w:val="HBN1Header2"/>
      </w:pPr>
      <w:bookmarkStart w:id="179" w:name="_Toc379383083"/>
      <w:bookmarkStart w:id="180" w:name="_Toc379384009"/>
      <w:proofErr w:type="spellStart"/>
      <w:r w:rsidRPr="00E638DD">
        <w:lastRenderedPageBreak/>
        <w:t>ManDos</w:t>
      </w:r>
      <w:bookmarkEnd w:id="179"/>
      <w:bookmarkEnd w:id="180"/>
      <w:proofErr w:type="spellEnd"/>
    </w:p>
    <w:p w:rsidR="0074341C" w:rsidRPr="00E638DD" w:rsidRDefault="0074341C" w:rsidP="0074341C">
      <w:pPr>
        <w:pStyle w:val="BABStandardRemarkBluePDist33FTList003"/>
      </w:pPr>
      <w:r w:rsidRPr="00E638DD">
        <w:t>xxx</w:t>
      </w:r>
    </w:p>
    <w:p w:rsidR="003651BE" w:rsidRPr="00E638DD" w:rsidRDefault="003651BE" w:rsidP="003651BE">
      <w:pPr>
        <w:pStyle w:val="AABStandardPDist33"/>
      </w:pPr>
    </w:p>
    <w:p w:rsidR="000378A1" w:rsidRDefault="000378A1">
      <w:pPr>
        <w:rPr>
          <w:rFonts w:ascii="Arial" w:hAnsi="Arial" w:cs="Arial"/>
          <w:sz w:val="20"/>
          <w:lang w:val="en-GB"/>
        </w:rPr>
      </w:pPr>
      <w:r>
        <w:br w:type="page"/>
      </w:r>
    </w:p>
    <w:p w:rsidR="00B11D72" w:rsidRPr="00E638DD" w:rsidRDefault="00B11D72" w:rsidP="009C5B16">
      <w:pPr>
        <w:pStyle w:val="HBN1Header2"/>
      </w:pPr>
      <w:bookmarkStart w:id="181" w:name="_Toc379383084"/>
      <w:bookmarkStart w:id="182" w:name="_Toc379384010"/>
      <w:r w:rsidRPr="00E638DD">
        <w:lastRenderedPageBreak/>
        <w:t>Visualis</w:t>
      </w:r>
      <w:r w:rsidR="000378A1">
        <w:t>ation</w:t>
      </w:r>
      <w:bookmarkEnd w:id="181"/>
      <w:bookmarkEnd w:id="182"/>
    </w:p>
    <w:p w:rsidR="0074341C" w:rsidRPr="00E638DD" w:rsidRDefault="0074341C" w:rsidP="0074341C">
      <w:pPr>
        <w:pStyle w:val="BABStandardRemarkBluePDist33FTList003"/>
      </w:pPr>
      <w:r w:rsidRPr="00E638DD">
        <w:t>xxx</w:t>
      </w:r>
    </w:p>
    <w:p w:rsidR="003651BE" w:rsidRPr="00E638DD" w:rsidRDefault="003651BE" w:rsidP="003651BE">
      <w:pPr>
        <w:pStyle w:val="AABStandardPDist33"/>
      </w:pPr>
    </w:p>
    <w:p w:rsidR="00BD5EA3" w:rsidRPr="00E638DD" w:rsidRDefault="00BD5EA3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B11D72" w:rsidRPr="00E638DD" w:rsidRDefault="000378A1" w:rsidP="009C5B16">
      <w:pPr>
        <w:pStyle w:val="HBN1Header2"/>
      </w:pPr>
      <w:bookmarkStart w:id="183" w:name="_Toc379383085"/>
      <w:bookmarkStart w:id="184" w:name="_Toc379384011"/>
      <w:r>
        <w:lastRenderedPageBreak/>
        <w:t>Operatio</w:t>
      </w:r>
      <w:r w:rsidR="00C70B40">
        <w:t>n</w:t>
      </w:r>
      <w:r>
        <w:t xml:space="preserve"> </w:t>
      </w:r>
      <w:r w:rsidR="00B11D72" w:rsidRPr="00E638DD">
        <w:t>Terminal</w:t>
      </w:r>
      <w:r>
        <w:t>s</w:t>
      </w:r>
      <w:bookmarkEnd w:id="183"/>
      <w:bookmarkEnd w:id="184"/>
    </w:p>
    <w:p w:rsidR="00B11D72" w:rsidRPr="00E638DD" w:rsidRDefault="000378A1" w:rsidP="00215827">
      <w:pPr>
        <w:pStyle w:val="BABStandardRemarkBluePDist33FTList003"/>
      </w:pPr>
      <w:r>
        <w:t>Controls</w:t>
      </w:r>
      <w:r w:rsidR="00B11D72" w:rsidRPr="00E638DD">
        <w:t xml:space="preserve"> (</w:t>
      </w:r>
      <w:r>
        <w:t>lights</w:t>
      </w:r>
      <w:r w:rsidR="00B11D72" w:rsidRPr="00E638DD">
        <w:t xml:space="preserve">, </w:t>
      </w:r>
      <w:r>
        <w:t>buttons</w:t>
      </w:r>
      <w:r w:rsidR="00B11D72" w:rsidRPr="00E638DD">
        <w:t xml:space="preserve">) </w:t>
      </w:r>
      <w:proofErr w:type="gramStart"/>
      <w:r>
        <w:t>are described</w:t>
      </w:r>
      <w:proofErr w:type="gramEnd"/>
      <w:r>
        <w:t xml:space="preserve"> in the various chapters</w:t>
      </w:r>
      <w:r w:rsidR="00B11D72" w:rsidRPr="00E638DD">
        <w:t>.</w:t>
      </w:r>
    </w:p>
    <w:p w:rsidR="003651BE" w:rsidRPr="00E638DD" w:rsidRDefault="003651BE" w:rsidP="003651BE">
      <w:pPr>
        <w:pStyle w:val="AABStandardPDist33"/>
      </w:pPr>
    </w:p>
    <w:p w:rsidR="00BD5EA3" w:rsidRPr="00E638DD" w:rsidRDefault="00BD5EA3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B11D72" w:rsidRPr="00E638DD" w:rsidRDefault="000378A1" w:rsidP="009C5B16">
      <w:pPr>
        <w:pStyle w:val="HBN1Header2"/>
      </w:pPr>
      <w:bookmarkStart w:id="185" w:name="_Toc379383086"/>
      <w:bookmarkStart w:id="186" w:name="_Toc379384012"/>
      <w:r>
        <w:lastRenderedPageBreak/>
        <w:t>Operation Modes</w:t>
      </w:r>
      <w:bookmarkEnd w:id="185"/>
      <w:bookmarkEnd w:id="186"/>
    </w:p>
    <w:p w:rsidR="0074341C" w:rsidRPr="00E638DD" w:rsidRDefault="00BD5EA3" w:rsidP="0074341C">
      <w:pPr>
        <w:pStyle w:val="BABStandardRemarkBluePDist33FTList003"/>
      </w:pPr>
      <w:r w:rsidRPr="00E638DD">
        <w:t>(Automati</w:t>
      </w:r>
      <w:r w:rsidR="000378A1">
        <w:t>c</w:t>
      </w:r>
      <w:r w:rsidRPr="00E638DD">
        <w:t xml:space="preserve">, </w:t>
      </w:r>
      <w:r w:rsidR="000378A1">
        <w:t>manual</w:t>
      </w:r>
      <w:r w:rsidRPr="00E638DD">
        <w:t xml:space="preserve">, </w:t>
      </w:r>
      <w:r w:rsidR="000378A1">
        <w:t>s</w:t>
      </w:r>
      <w:r w:rsidRPr="00E638DD">
        <w:t>ervice)</w:t>
      </w:r>
    </w:p>
    <w:p w:rsidR="003651BE" w:rsidRPr="00E638DD" w:rsidRDefault="003651BE" w:rsidP="003651BE">
      <w:pPr>
        <w:pStyle w:val="AABStandardPDist33"/>
      </w:pPr>
    </w:p>
    <w:p w:rsidR="00BD5EA3" w:rsidRPr="00E638DD" w:rsidRDefault="00BD5EA3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B11D72" w:rsidRPr="00E638DD" w:rsidRDefault="000378A1" w:rsidP="009C5B16">
      <w:pPr>
        <w:pStyle w:val="HBN1Header2"/>
      </w:pPr>
      <w:bookmarkStart w:id="187" w:name="_Toc379383087"/>
      <w:bookmarkStart w:id="188" w:name="_Toc379384013"/>
      <w:r>
        <w:lastRenderedPageBreak/>
        <w:t>Production Sequence</w:t>
      </w:r>
      <w:r w:rsidR="00B11D72" w:rsidRPr="00E638DD">
        <w:t xml:space="preserve"> i</w:t>
      </w:r>
      <w:r>
        <w:t>n</w:t>
      </w:r>
      <w:r w:rsidR="00B11D72" w:rsidRPr="00E638DD">
        <w:t xml:space="preserve"> Automati</w:t>
      </w:r>
      <w:r>
        <w:t>c Mode</w:t>
      </w:r>
      <w:bookmarkEnd w:id="187"/>
      <w:bookmarkEnd w:id="188"/>
    </w:p>
    <w:p w:rsidR="00B11D72" w:rsidRPr="00E638DD" w:rsidRDefault="00B11D72" w:rsidP="00215827">
      <w:pPr>
        <w:pStyle w:val="BABStandardRemarkBluePDist33FTList003"/>
      </w:pPr>
      <w:r w:rsidRPr="00E638DD">
        <w:t>(</w:t>
      </w:r>
      <w:r w:rsidR="000378A1">
        <w:t>production description</w:t>
      </w:r>
      <w:r w:rsidRPr="00E638DD">
        <w:t>, proje</w:t>
      </w:r>
      <w:r w:rsidR="000378A1">
        <w:t>c</w:t>
      </w:r>
      <w:r w:rsidRPr="00E638DD">
        <w:t>t</w:t>
      </w:r>
      <w:r w:rsidR="000378A1">
        <w:t xml:space="preserve"> </w:t>
      </w:r>
      <w:r w:rsidRPr="00E638DD">
        <w:t>spe</w:t>
      </w:r>
      <w:r w:rsidR="000378A1">
        <w:t>cific</w:t>
      </w:r>
      <w:r w:rsidRPr="00E638DD">
        <w:t>)</w:t>
      </w:r>
    </w:p>
    <w:p w:rsidR="003651BE" w:rsidRPr="00E638DD" w:rsidRDefault="003651BE" w:rsidP="003651BE">
      <w:pPr>
        <w:pStyle w:val="AABStandardPDist33"/>
      </w:pPr>
    </w:p>
    <w:p w:rsidR="00BD5EA3" w:rsidRPr="00E638DD" w:rsidRDefault="00BD5EA3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B11D72" w:rsidRPr="00E638DD" w:rsidRDefault="000378A1" w:rsidP="009C5B16">
      <w:pPr>
        <w:pStyle w:val="HBN1Header2"/>
      </w:pPr>
      <w:bookmarkStart w:id="189" w:name="_Toc379383088"/>
      <w:bookmarkStart w:id="190" w:name="_Toc379384014"/>
      <w:r>
        <w:lastRenderedPageBreak/>
        <w:t>Production Sequence</w:t>
      </w:r>
      <w:r w:rsidRPr="00E638DD">
        <w:t xml:space="preserve"> i</w:t>
      </w:r>
      <w:r>
        <w:t>n</w:t>
      </w:r>
      <w:r w:rsidRPr="00E638DD">
        <w:t xml:space="preserve"> </w:t>
      </w:r>
      <w:r>
        <w:t>Manual Mode</w:t>
      </w:r>
      <w:bookmarkEnd w:id="189"/>
      <w:bookmarkEnd w:id="190"/>
    </w:p>
    <w:p w:rsidR="00B11D72" w:rsidRPr="00E638DD" w:rsidRDefault="00B11D72" w:rsidP="00215827">
      <w:pPr>
        <w:pStyle w:val="BABStandardRemarkBluePDist33FTList003"/>
      </w:pPr>
      <w:r w:rsidRPr="00E638DD">
        <w:t xml:space="preserve">(Visu, </w:t>
      </w:r>
      <w:r w:rsidR="000378A1">
        <w:t>operation t</w:t>
      </w:r>
      <w:r w:rsidRPr="00E638DD">
        <w:t>erminal</w:t>
      </w:r>
      <w:r w:rsidR="000378A1">
        <w:t>s</w:t>
      </w:r>
      <w:r w:rsidRPr="00E638DD">
        <w:t>)</w:t>
      </w:r>
    </w:p>
    <w:p w:rsidR="003651BE" w:rsidRPr="00E638DD" w:rsidRDefault="003651BE" w:rsidP="003651BE">
      <w:pPr>
        <w:pStyle w:val="AABStandardPDist33"/>
      </w:pPr>
    </w:p>
    <w:p w:rsidR="00BD5EA3" w:rsidRPr="00E638DD" w:rsidRDefault="00BD5EA3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B11D72" w:rsidRPr="00E638DD" w:rsidRDefault="00B11D72" w:rsidP="009C5B16">
      <w:pPr>
        <w:pStyle w:val="HBN1Header2"/>
      </w:pPr>
      <w:bookmarkStart w:id="191" w:name="_Toc379383089"/>
      <w:bookmarkStart w:id="192" w:name="_Toc379384015"/>
      <w:r w:rsidRPr="00E638DD">
        <w:lastRenderedPageBreak/>
        <w:t>Service</w:t>
      </w:r>
      <w:r w:rsidR="000378A1">
        <w:t xml:space="preserve"> Mode</w:t>
      </w:r>
      <w:bookmarkEnd w:id="191"/>
      <w:bookmarkEnd w:id="192"/>
    </w:p>
    <w:p w:rsidR="0074341C" w:rsidRPr="00E638DD" w:rsidRDefault="0074341C" w:rsidP="0074341C">
      <w:pPr>
        <w:pStyle w:val="BABStandardRemarkBluePDist33FTList003"/>
      </w:pPr>
      <w:r w:rsidRPr="00E638DD">
        <w:t>xxx</w:t>
      </w:r>
    </w:p>
    <w:p w:rsidR="003651BE" w:rsidRPr="00E638DD" w:rsidRDefault="003651BE" w:rsidP="003651BE">
      <w:pPr>
        <w:pStyle w:val="AABStandardPDist33"/>
      </w:pPr>
    </w:p>
    <w:p w:rsidR="00BD5EA3" w:rsidRPr="00E638DD" w:rsidRDefault="00BD5EA3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B11D72" w:rsidRPr="00E638DD" w:rsidRDefault="000378A1" w:rsidP="009C5B16">
      <w:pPr>
        <w:pStyle w:val="HBN1Header2"/>
      </w:pPr>
      <w:bookmarkStart w:id="193" w:name="_Toc379383090"/>
      <w:bookmarkStart w:id="194" w:name="_Toc379384016"/>
      <w:r>
        <w:lastRenderedPageBreak/>
        <w:t>Fault Handling</w:t>
      </w:r>
      <w:bookmarkEnd w:id="193"/>
      <w:bookmarkEnd w:id="194"/>
    </w:p>
    <w:p w:rsidR="00B11D72" w:rsidRPr="00E638DD" w:rsidRDefault="00B11D72" w:rsidP="00215827">
      <w:pPr>
        <w:pStyle w:val="BABStandardRemarkBluePDist33FTList003"/>
      </w:pPr>
      <w:r w:rsidRPr="00E638DD">
        <w:t>(</w:t>
      </w:r>
      <w:proofErr w:type="gramStart"/>
      <w:r w:rsidR="000378A1">
        <w:t>how</w:t>
      </w:r>
      <w:proofErr w:type="gramEnd"/>
      <w:r w:rsidR="000378A1">
        <w:t xml:space="preserve"> are faults displayed and how are they acknowledged?</w:t>
      </w:r>
      <w:r w:rsidRPr="00E638DD">
        <w:t xml:space="preserve"> Visu, OP, </w:t>
      </w:r>
      <w:r w:rsidR="000378A1">
        <w:t>light</w:t>
      </w:r>
      <w:r w:rsidRPr="00E638DD">
        <w:t xml:space="preserve">, </w:t>
      </w:r>
      <w:r w:rsidR="000378A1">
        <w:t>buzzer</w:t>
      </w:r>
      <w:r w:rsidRPr="00E638DD">
        <w:t>)</w:t>
      </w:r>
      <w:r w:rsidR="00C856DB" w:rsidRPr="00E638DD">
        <w:br/>
      </w:r>
    </w:p>
    <w:p w:rsidR="00B11D72" w:rsidRPr="00E638DD" w:rsidRDefault="00B11D72" w:rsidP="00215827">
      <w:pPr>
        <w:pStyle w:val="BABStandardRemarkBluePDist33FTList003"/>
      </w:pPr>
      <w:r w:rsidRPr="00E638DD">
        <w:t>Visualis</w:t>
      </w:r>
      <w:r w:rsidR="000378A1">
        <w:t xml:space="preserve">ation </w:t>
      </w:r>
      <w:r w:rsidRPr="00E638DD">
        <w:t>PC</w:t>
      </w:r>
    </w:p>
    <w:p w:rsidR="00B11D72" w:rsidRPr="00E638DD" w:rsidRDefault="000378A1" w:rsidP="0074341C">
      <w:pPr>
        <w:pStyle w:val="BABStandardRemarkBluePDist33FTList003"/>
        <w:tabs>
          <w:tab w:val="clear" w:pos="567"/>
          <w:tab w:val="num" w:pos="850"/>
        </w:tabs>
        <w:ind w:left="850"/>
      </w:pPr>
      <w:r>
        <w:t>Occu</w:t>
      </w:r>
      <w:r w:rsidR="00C70B40">
        <w:t>r</w:t>
      </w:r>
      <w:r>
        <w:t>ring faults</w:t>
      </w:r>
      <w:r w:rsidR="00B11D72" w:rsidRPr="00E638DD">
        <w:t xml:space="preserve"> </w:t>
      </w:r>
      <w:r>
        <w:t>within the equipment</w:t>
      </w:r>
      <w:r w:rsidR="00B11D72" w:rsidRPr="00E638DD">
        <w:t xml:space="preserve">, </w:t>
      </w:r>
      <w:r>
        <w:t>scale faults</w:t>
      </w:r>
      <w:r w:rsidR="00B11D72" w:rsidRPr="00E638DD">
        <w:t xml:space="preserve"> </w:t>
      </w:r>
      <w:r>
        <w:t>a</w:t>
      </w:r>
      <w:r w:rsidR="00B11D72" w:rsidRPr="00E638DD">
        <w:t xml:space="preserve">nd </w:t>
      </w:r>
      <w:r w:rsidR="001414FF">
        <w:t>violated monitoring intervals</w:t>
      </w:r>
      <w:r w:rsidR="00B11D72" w:rsidRPr="00E638DD">
        <w:t xml:space="preserve"> </w:t>
      </w:r>
      <w:proofErr w:type="gramStart"/>
      <w:r w:rsidR="001414FF">
        <w:t>are displayed</w:t>
      </w:r>
      <w:proofErr w:type="gramEnd"/>
      <w:r w:rsidR="001414FF">
        <w:t xml:space="preserve"> on a separate window</w:t>
      </w:r>
      <w:r w:rsidR="00B11D72" w:rsidRPr="00E638DD">
        <w:t xml:space="preserve">. </w:t>
      </w:r>
      <w:r w:rsidR="001414FF">
        <w:t>Additionally the last fault messages</w:t>
      </w:r>
      <w:r w:rsidR="00B11D72" w:rsidRPr="00E638DD">
        <w:t xml:space="preserve"> </w:t>
      </w:r>
      <w:proofErr w:type="gramStart"/>
      <w:r w:rsidR="001414FF">
        <w:t>are displayed</w:t>
      </w:r>
      <w:proofErr w:type="gramEnd"/>
      <w:r w:rsidR="001414FF">
        <w:t xml:space="preserve"> in the header area of each visualisation window</w:t>
      </w:r>
      <w:r w:rsidR="00B11D72" w:rsidRPr="00E638DD">
        <w:t xml:space="preserve">. </w:t>
      </w:r>
      <w:r w:rsidR="001414FF">
        <w:t xml:space="preserve">In order to ensure a controlled start of the motors after correction of a fault each </w:t>
      </w:r>
      <w:r w:rsidR="007F0351">
        <w:t xml:space="preserve">assigned </w:t>
      </w:r>
      <w:r w:rsidR="001414FF">
        <w:t xml:space="preserve">motor alarm has to </w:t>
      </w:r>
      <w:proofErr w:type="gramStart"/>
      <w:r w:rsidR="001414FF">
        <w:t>be acknowledged</w:t>
      </w:r>
      <w:proofErr w:type="gramEnd"/>
      <w:r w:rsidR="001414FF">
        <w:t xml:space="preserve"> one by one. In this </w:t>
      </w:r>
      <w:proofErr w:type="gramStart"/>
      <w:r w:rsidR="001414FF">
        <w:t>way</w:t>
      </w:r>
      <w:proofErr w:type="gramEnd"/>
      <w:r w:rsidR="001414FF">
        <w:t xml:space="preserve"> it will vanish from the fault / alarm list. Scale faults have to </w:t>
      </w:r>
      <w:proofErr w:type="gramStart"/>
      <w:r w:rsidR="001414FF">
        <w:t>be acknowledged</w:t>
      </w:r>
      <w:proofErr w:type="gramEnd"/>
      <w:r w:rsidR="001414FF">
        <w:t xml:space="preserve"> at the control system after </w:t>
      </w:r>
      <w:r w:rsidR="00F6651B">
        <w:t xml:space="preserve">elimination. They then disappear from the fault / alarm list as well. Other faults </w:t>
      </w:r>
      <w:proofErr w:type="gramStart"/>
      <w:r w:rsidR="00F6651B">
        <w:t>are deleted</w:t>
      </w:r>
      <w:proofErr w:type="gramEnd"/>
      <w:r w:rsidR="00F6651B">
        <w:t xml:space="preserve"> from the fault list</w:t>
      </w:r>
      <w:r w:rsidR="00B11D72" w:rsidRPr="00E638DD">
        <w:t xml:space="preserve"> </w:t>
      </w:r>
      <w:r w:rsidR="00F6651B">
        <w:t>when they no longer are signalised.</w:t>
      </w:r>
      <w:r w:rsidR="00C856DB" w:rsidRPr="00E638DD">
        <w:br/>
      </w:r>
    </w:p>
    <w:p w:rsidR="00B11D72" w:rsidRPr="00E638DD" w:rsidRDefault="00C70B40" w:rsidP="00215827">
      <w:pPr>
        <w:pStyle w:val="BABStandardRemarkBluePDist33FTList003"/>
      </w:pPr>
      <w:r>
        <w:t xml:space="preserve">Operator </w:t>
      </w:r>
      <w:r w:rsidR="00B11D72" w:rsidRPr="00E638DD">
        <w:t>Terminal</w:t>
      </w:r>
    </w:p>
    <w:p w:rsidR="00B11D72" w:rsidRPr="00E638DD" w:rsidRDefault="00F6651B" w:rsidP="0074341C">
      <w:pPr>
        <w:pStyle w:val="BABStandardRemarkBluePDist33FTList003"/>
        <w:tabs>
          <w:tab w:val="clear" w:pos="567"/>
          <w:tab w:val="num" w:pos="850"/>
        </w:tabs>
        <w:ind w:left="850"/>
      </w:pPr>
      <w:r>
        <w:t>Occu</w:t>
      </w:r>
      <w:r w:rsidR="00C70B40">
        <w:t>r</w:t>
      </w:r>
      <w:r>
        <w:t>ring faults</w:t>
      </w:r>
      <w:r w:rsidRPr="00E638DD">
        <w:t xml:space="preserve"> </w:t>
      </w:r>
      <w:r>
        <w:t>within the equipment</w:t>
      </w:r>
      <w:r w:rsidRPr="00E638DD">
        <w:t xml:space="preserve">, </w:t>
      </w:r>
      <w:r>
        <w:t>scale faults</w:t>
      </w:r>
      <w:r w:rsidRPr="00E638DD">
        <w:t xml:space="preserve"> </w:t>
      </w:r>
      <w:r>
        <w:t>a</w:t>
      </w:r>
      <w:r w:rsidRPr="00E638DD">
        <w:t xml:space="preserve">nd </w:t>
      </w:r>
      <w:r>
        <w:t>violated monitoring intervals</w:t>
      </w:r>
      <w:r w:rsidRPr="00E638DD">
        <w:t xml:space="preserve"> </w:t>
      </w:r>
      <w:proofErr w:type="gramStart"/>
      <w:r>
        <w:t>are displayed</w:t>
      </w:r>
      <w:proofErr w:type="gramEnd"/>
      <w:r>
        <w:t xml:space="preserve"> on a separate window</w:t>
      </w:r>
      <w:r w:rsidRPr="00E638DD">
        <w:t>.</w:t>
      </w:r>
      <w:r w:rsidR="00B11D72" w:rsidRPr="00E638DD">
        <w:t xml:space="preserve"> </w:t>
      </w:r>
      <w:r>
        <w:t>Additionally the faults</w:t>
      </w:r>
      <w:r w:rsidR="00B11D72" w:rsidRPr="00E638DD">
        <w:t xml:space="preserve"> </w:t>
      </w:r>
      <w:r>
        <w:t xml:space="preserve">appear in a popup window in the screen foreground. In every case </w:t>
      </w:r>
      <w:proofErr w:type="spellStart"/>
      <w:r>
        <w:t>the</w:t>
      </w:r>
      <w:proofErr w:type="spellEnd"/>
      <w:r>
        <w:t xml:space="preserve"> have to be acknowledged</w:t>
      </w:r>
      <w:r w:rsidR="00B11D72" w:rsidRPr="00E638DD">
        <w:t xml:space="preserve">. </w:t>
      </w:r>
      <w:r>
        <w:t xml:space="preserve">In order to ensure a controlled start of the motors after correction of a fault each motor alarm has to </w:t>
      </w:r>
      <w:proofErr w:type="gramStart"/>
      <w:r>
        <w:t>be acknowledged</w:t>
      </w:r>
      <w:proofErr w:type="gramEnd"/>
      <w:r>
        <w:t xml:space="preserve"> one by one. In this </w:t>
      </w:r>
      <w:proofErr w:type="gramStart"/>
      <w:r>
        <w:t>way</w:t>
      </w:r>
      <w:proofErr w:type="gramEnd"/>
      <w:r>
        <w:t xml:space="preserve"> it will vanish from the fault / alarm list.</w:t>
      </w:r>
      <w:r w:rsidR="00B11D72" w:rsidRPr="00E638DD">
        <w:t xml:space="preserve"> </w:t>
      </w:r>
      <w:r>
        <w:t xml:space="preserve">Scale faults have to </w:t>
      </w:r>
      <w:proofErr w:type="gramStart"/>
      <w:r>
        <w:t>be acknowledged</w:t>
      </w:r>
      <w:proofErr w:type="gramEnd"/>
      <w:r>
        <w:t xml:space="preserve"> at the terminal after elimination. They then disappear from the fault / alarm list as well. Other faults </w:t>
      </w:r>
      <w:proofErr w:type="gramStart"/>
      <w:r>
        <w:t>are deleted</w:t>
      </w:r>
      <w:proofErr w:type="gramEnd"/>
      <w:r>
        <w:t xml:space="preserve"> from the fault list</w:t>
      </w:r>
      <w:r w:rsidRPr="00E638DD">
        <w:t xml:space="preserve"> </w:t>
      </w:r>
      <w:r>
        <w:t>when they no longer are signalised.</w:t>
      </w:r>
    </w:p>
    <w:p w:rsidR="00650604" w:rsidRPr="00E638DD" w:rsidRDefault="00650604" w:rsidP="00650604">
      <w:pPr>
        <w:pStyle w:val="AABStandardPDist33"/>
      </w:pPr>
    </w:p>
    <w:p w:rsidR="00BD5EA3" w:rsidRPr="00E638DD" w:rsidRDefault="00BD5EA3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39680D" w:rsidRPr="00E638DD" w:rsidRDefault="0039680D" w:rsidP="0039680D">
      <w:pPr>
        <w:pStyle w:val="HBN1Header2"/>
      </w:pPr>
      <w:bookmarkStart w:id="195" w:name="_Toc379383091"/>
      <w:bookmarkStart w:id="196" w:name="_Toc379384017"/>
      <w:r w:rsidRPr="00E638DD">
        <w:lastRenderedPageBreak/>
        <w:t>Silo</w:t>
      </w:r>
      <w:r>
        <w:t xml:space="preserve"> Refill</w:t>
      </w:r>
      <w:bookmarkEnd w:id="195"/>
      <w:bookmarkEnd w:id="196"/>
    </w:p>
    <w:p w:rsidR="0039680D" w:rsidRPr="00E638DD" w:rsidRDefault="0039680D" w:rsidP="0039680D">
      <w:pPr>
        <w:pStyle w:val="BABStandardRemarkBluePDist33FTList003"/>
      </w:pPr>
      <w:r>
        <w:t>(Refill, Visu bottom area: key switch)</w:t>
      </w:r>
    </w:p>
    <w:p w:rsidR="0039680D" w:rsidRPr="00E638DD" w:rsidRDefault="0039680D" w:rsidP="0039680D">
      <w:pPr>
        <w:pStyle w:val="AABStandardPDist33"/>
      </w:pPr>
    </w:p>
    <w:p w:rsidR="0039680D" w:rsidRPr="00E638DD" w:rsidRDefault="0039680D" w:rsidP="0039680D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39680D" w:rsidRPr="00E638DD" w:rsidRDefault="0039680D" w:rsidP="0039680D">
      <w:pPr>
        <w:pStyle w:val="HBN1Header2"/>
      </w:pPr>
      <w:bookmarkStart w:id="197" w:name="_Toc379383092"/>
      <w:bookmarkStart w:id="198" w:name="_Toc379384018"/>
      <w:r>
        <w:lastRenderedPageBreak/>
        <w:t>Weighing</w:t>
      </w:r>
      <w:bookmarkEnd w:id="197"/>
      <w:bookmarkEnd w:id="198"/>
    </w:p>
    <w:p w:rsidR="0039680D" w:rsidRPr="00E638DD" w:rsidRDefault="0039680D" w:rsidP="0039680D">
      <w:pPr>
        <w:pStyle w:val="BABStandardRemarkBluePDist33FTList003"/>
      </w:pPr>
      <w:r>
        <w:t>Weighing mode</w:t>
      </w:r>
      <w:r w:rsidRPr="00E638DD">
        <w:t xml:space="preserve"> (</w:t>
      </w:r>
      <w:r>
        <w:t>control</w:t>
      </w:r>
      <w:r w:rsidRPr="00E638DD">
        <w:t xml:space="preserve">, </w:t>
      </w:r>
      <w:r>
        <w:t>p</w:t>
      </w:r>
      <w:r w:rsidRPr="00E638DD">
        <w:t>ositiv</w:t>
      </w:r>
      <w:r>
        <w:t>e</w:t>
      </w:r>
      <w:r w:rsidRPr="00E638DD">
        <w:t xml:space="preserve">, </w:t>
      </w:r>
      <w:r>
        <w:t>n</w:t>
      </w:r>
      <w:r w:rsidRPr="00E638DD">
        <w:t>egativ</w:t>
      </w:r>
      <w:r>
        <w:t>e</w:t>
      </w:r>
      <w:r w:rsidRPr="00E638DD">
        <w:t>)</w:t>
      </w:r>
    </w:p>
    <w:p w:rsidR="0039680D" w:rsidRPr="00E638DD" w:rsidRDefault="0039680D" w:rsidP="0039680D">
      <w:pPr>
        <w:pStyle w:val="BABStandardRemarkBluePDist33FTList003"/>
      </w:pPr>
      <w:r>
        <w:t>Weighing operation</w:t>
      </w:r>
      <w:r w:rsidRPr="00E638DD">
        <w:t xml:space="preserve"> (</w:t>
      </w:r>
      <w:r>
        <w:t>filling</w:t>
      </w:r>
      <w:r w:rsidRPr="00E638DD">
        <w:t xml:space="preserve">, </w:t>
      </w:r>
      <w:r>
        <w:t>discharging</w:t>
      </w:r>
      <w:r w:rsidRPr="00E638DD">
        <w:t>)</w:t>
      </w:r>
    </w:p>
    <w:p w:rsidR="0039680D" w:rsidRPr="00E638DD" w:rsidRDefault="0039680D" w:rsidP="0039680D">
      <w:pPr>
        <w:pStyle w:val="BABStandardRemarkBluePDist33FTList003"/>
      </w:pPr>
      <w:r>
        <w:t>Sharing of production equipment</w:t>
      </w:r>
      <w:r w:rsidRPr="00E638DD">
        <w:t xml:space="preserve"> (Silo, </w:t>
      </w:r>
      <w:r w:rsidR="00C70B40">
        <w:t>blower</w:t>
      </w:r>
      <w:r w:rsidRPr="00E638DD">
        <w:t>, FU)</w:t>
      </w:r>
    </w:p>
    <w:p w:rsidR="0039680D" w:rsidRPr="00E638DD" w:rsidRDefault="007F0351" w:rsidP="0039680D">
      <w:pPr>
        <w:pStyle w:val="BABStandardRemarkBluePDist33FTList003"/>
      </w:pPr>
      <w:r>
        <w:t>Special function</w:t>
      </w:r>
      <w:r w:rsidR="0039680D" w:rsidRPr="00E638DD">
        <w:t xml:space="preserve"> (</w:t>
      </w:r>
      <w:r>
        <w:t>pre-aeration</w:t>
      </w:r>
      <w:r w:rsidR="0039680D" w:rsidRPr="00E638DD">
        <w:t xml:space="preserve">, </w:t>
      </w:r>
      <w:r w:rsidR="00442337">
        <w:t>lifting function</w:t>
      </w:r>
      <w:r w:rsidR="0039680D" w:rsidRPr="00E638DD">
        <w:t>)</w:t>
      </w:r>
    </w:p>
    <w:p w:rsidR="0039680D" w:rsidRPr="00E638DD" w:rsidRDefault="0039680D" w:rsidP="0039680D">
      <w:pPr>
        <w:pStyle w:val="AABStandardPDist33"/>
      </w:pPr>
    </w:p>
    <w:p w:rsidR="0039680D" w:rsidRPr="00E638DD" w:rsidRDefault="0039680D" w:rsidP="0039680D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B11D72" w:rsidRPr="00E638DD" w:rsidRDefault="00442337" w:rsidP="009C5B16">
      <w:pPr>
        <w:pStyle w:val="HBN1Header2"/>
      </w:pPr>
      <w:bookmarkStart w:id="199" w:name="_Toc379383093"/>
      <w:bookmarkStart w:id="200" w:name="_Toc379384019"/>
      <w:r>
        <w:lastRenderedPageBreak/>
        <w:t>Mobile Units</w:t>
      </w:r>
      <w:bookmarkEnd w:id="199"/>
      <w:bookmarkEnd w:id="200"/>
    </w:p>
    <w:p w:rsidR="0074341C" w:rsidRPr="00E638DD" w:rsidRDefault="00BD5EA3" w:rsidP="0074341C">
      <w:pPr>
        <w:pStyle w:val="BABStandardRemarkBluePDist33FTList003"/>
      </w:pPr>
      <w:r w:rsidRPr="00E638DD">
        <w:t xml:space="preserve">(Componenter, </w:t>
      </w:r>
      <w:proofErr w:type="spellStart"/>
      <w:r w:rsidRPr="00E638DD">
        <w:t>Dosibox</w:t>
      </w:r>
      <w:proofErr w:type="spellEnd"/>
      <w:r w:rsidRPr="00E638DD">
        <w:t>, Shuttle)</w:t>
      </w:r>
    </w:p>
    <w:p w:rsidR="00650604" w:rsidRPr="00E638DD" w:rsidRDefault="00650604" w:rsidP="00650604">
      <w:pPr>
        <w:pStyle w:val="AABStandardPDist33"/>
      </w:pPr>
    </w:p>
    <w:p w:rsidR="00BD5EA3" w:rsidRPr="00E638DD" w:rsidRDefault="00BD5EA3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B11D72" w:rsidRPr="00E638DD" w:rsidRDefault="00442337" w:rsidP="009C5B16">
      <w:pPr>
        <w:pStyle w:val="HBN1Header2"/>
      </w:pPr>
      <w:bookmarkStart w:id="201" w:name="_Toc379383094"/>
      <w:bookmarkStart w:id="202" w:name="_Toc379384020"/>
      <w:r>
        <w:lastRenderedPageBreak/>
        <w:t>Mixing Sequence</w:t>
      </w:r>
      <w:bookmarkEnd w:id="201"/>
      <w:bookmarkEnd w:id="202"/>
    </w:p>
    <w:p w:rsidR="0074341C" w:rsidRPr="00E638DD" w:rsidRDefault="00BD5EA3" w:rsidP="0074341C">
      <w:pPr>
        <w:pStyle w:val="BABStandardRemarkBluePDist33FTList003"/>
      </w:pPr>
      <w:r w:rsidRPr="00E638DD">
        <w:t>(M</w:t>
      </w:r>
      <w:r w:rsidR="00442337">
        <w:t>ixing recipes</w:t>
      </w:r>
      <w:r w:rsidRPr="00E638DD">
        <w:t xml:space="preserve">, </w:t>
      </w:r>
      <w:r w:rsidR="00442337">
        <w:t>static mixing sequence</w:t>
      </w:r>
      <w:r w:rsidRPr="00E638DD">
        <w:t>)</w:t>
      </w:r>
    </w:p>
    <w:p w:rsidR="00650604" w:rsidRPr="00E638DD" w:rsidRDefault="00650604" w:rsidP="00650604">
      <w:pPr>
        <w:pStyle w:val="AABStandardPDist33"/>
      </w:pPr>
    </w:p>
    <w:p w:rsidR="00BD5EA3" w:rsidRPr="00E638DD" w:rsidRDefault="00BD5EA3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B11D72" w:rsidRPr="00E638DD" w:rsidRDefault="006E6E82" w:rsidP="009C5B16">
      <w:pPr>
        <w:pStyle w:val="HBN1Header2"/>
      </w:pPr>
      <w:bookmarkStart w:id="203" w:name="_Toc379383095"/>
      <w:bookmarkStart w:id="204" w:name="_Toc379384021"/>
      <w:r>
        <w:lastRenderedPageBreak/>
        <w:t>C</w:t>
      </w:r>
      <w:r w:rsidR="00B11D72" w:rsidRPr="00E638DD">
        <w:t>entral</w:t>
      </w:r>
      <w:r>
        <w:t xml:space="preserve"> F</w:t>
      </w:r>
      <w:r w:rsidR="00B11D72" w:rsidRPr="00E638DD">
        <w:t>ilter</w:t>
      </w:r>
      <w:bookmarkEnd w:id="203"/>
      <w:bookmarkEnd w:id="204"/>
    </w:p>
    <w:p w:rsidR="0074341C" w:rsidRPr="00E638DD" w:rsidRDefault="00BD5EA3" w:rsidP="0074341C">
      <w:pPr>
        <w:pStyle w:val="BABStandardRemarkBluePDist33FTList003"/>
      </w:pPr>
      <w:r w:rsidRPr="00E638DD">
        <w:t>(</w:t>
      </w:r>
      <w:r w:rsidR="006E6E82">
        <w:t>Cleaning</w:t>
      </w:r>
      <w:r w:rsidRPr="00E638DD">
        <w:t>)</w:t>
      </w:r>
    </w:p>
    <w:p w:rsidR="00D45448" w:rsidRPr="00E638DD" w:rsidRDefault="00D45448" w:rsidP="009679EA">
      <w:pPr>
        <w:pStyle w:val="AABStandardPDist33"/>
      </w:pPr>
    </w:p>
    <w:p w:rsidR="00BD5EA3" w:rsidRPr="00E638DD" w:rsidRDefault="00BD5EA3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79591C" w:rsidRPr="00E638DD" w:rsidRDefault="001D5918" w:rsidP="009C5B16">
      <w:pPr>
        <w:pStyle w:val="HBN1Header1"/>
      </w:pPr>
      <w:bookmarkStart w:id="205" w:name="_Ref378803739"/>
      <w:bookmarkStart w:id="206" w:name="_Toc379383096"/>
      <w:bookmarkStart w:id="207" w:name="_Toc379384022"/>
      <w:r>
        <w:lastRenderedPageBreak/>
        <w:t>Interfaces to</w:t>
      </w:r>
      <w:r w:rsidR="0079591C" w:rsidRPr="00E638DD">
        <w:t xml:space="preserve"> </w:t>
      </w:r>
      <w:r>
        <w:t>other</w:t>
      </w:r>
      <w:r w:rsidR="0079591C" w:rsidRPr="00E638DD">
        <w:t xml:space="preserve"> System</w:t>
      </w:r>
      <w:bookmarkEnd w:id="205"/>
      <w:r w:rsidR="00586106">
        <w:t xml:space="preserve"> Components</w:t>
      </w:r>
      <w:bookmarkEnd w:id="206"/>
      <w:bookmarkEnd w:id="207"/>
    </w:p>
    <w:p w:rsidR="0079591C" w:rsidRPr="00E638DD" w:rsidRDefault="00586106" w:rsidP="009C5B16">
      <w:pPr>
        <w:pStyle w:val="HBN1Header2"/>
      </w:pPr>
      <w:bookmarkStart w:id="208" w:name="_Toc379383097"/>
      <w:bookmarkStart w:id="209" w:name="_Toc379384023"/>
      <w:r>
        <w:t>PLC</w:t>
      </w:r>
      <w:r w:rsidR="0079591C" w:rsidRPr="00E638DD">
        <w:t xml:space="preserve">   &lt;=&gt;   Mi</w:t>
      </w:r>
      <w:r>
        <w:t>x</w:t>
      </w:r>
      <w:r w:rsidR="0079591C" w:rsidRPr="00E638DD">
        <w:t>er</w:t>
      </w:r>
      <w:bookmarkEnd w:id="208"/>
      <w:bookmarkEnd w:id="209"/>
    </w:p>
    <w:p w:rsidR="0079591C" w:rsidRPr="00E638DD" w:rsidRDefault="00586106" w:rsidP="00215827">
      <w:pPr>
        <w:pStyle w:val="BABStandardRemarkBluePDist33FTList003"/>
      </w:pPr>
      <w:r>
        <w:t>Coupling type</w:t>
      </w:r>
      <w:r w:rsidR="0079591C" w:rsidRPr="00E638DD">
        <w:t xml:space="preserve"> (DP/DP, PFK, Ethernet, Profibus)</w:t>
      </w:r>
    </w:p>
    <w:p w:rsidR="003651BE" w:rsidRPr="00E638DD" w:rsidRDefault="003651BE" w:rsidP="003651BE">
      <w:pPr>
        <w:pStyle w:val="AABStandardPDist33"/>
      </w:pPr>
    </w:p>
    <w:tbl>
      <w:tblPr>
        <w:tblW w:w="1005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6365"/>
        <w:gridCol w:w="1134"/>
        <w:gridCol w:w="1698"/>
        <w:gridCol w:w="854"/>
      </w:tblGrid>
      <w:tr w:rsidR="0079591C" w:rsidRPr="00E638DD" w:rsidTr="00586106">
        <w:trPr>
          <w:tblHeader/>
        </w:trPr>
        <w:tc>
          <w:tcPr>
            <w:tcW w:w="6365" w:type="dxa"/>
            <w:shd w:val="clear" w:color="auto" w:fill="8DB3E2" w:themeFill="text2" w:themeFillTint="66"/>
          </w:tcPr>
          <w:p w:rsidR="0079591C" w:rsidRPr="00E638DD" w:rsidRDefault="0079591C" w:rsidP="00586106">
            <w:pPr>
              <w:pStyle w:val="XABStandard9PDist33Header001"/>
            </w:pPr>
            <w:r w:rsidRPr="00E638DD">
              <w:t>Signal</w:t>
            </w:r>
            <w:r w:rsidR="00586106">
              <w:t>s</w:t>
            </w:r>
            <w:r w:rsidRPr="00E638DD">
              <w:t xml:space="preserve"> </w:t>
            </w:r>
            <w:r w:rsidR="00586106">
              <w:t>from the</w:t>
            </w:r>
            <w:r w:rsidRPr="00E638DD">
              <w:t xml:space="preserve"> Mi</w:t>
            </w:r>
            <w:r w:rsidR="00586106">
              <w:t>x</w:t>
            </w:r>
            <w:r w:rsidRPr="00E638DD">
              <w:t>er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79591C" w:rsidRPr="00E638DD" w:rsidRDefault="0079591C" w:rsidP="0079591C">
            <w:pPr>
              <w:pStyle w:val="XABStandard9PDist33Header001"/>
            </w:pPr>
            <w:r w:rsidRPr="00E638DD">
              <w:t>Typ</w:t>
            </w:r>
            <w:r w:rsidR="00586106">
              <w:t>e</w:t>
            </w:r>
          </w:p>
        </w:tc>
        <w:tc>
          <w:tcPr>
            <w:tcW w:w="1698" w:type="dxa"/>
            <w:shd w:val="clear" w:color="auto" w:fill="8DB3E2" w:themeFill="text2" w:themeFillTint="66"/>
          </w:tcPr>
          <w:p w:rsidR="0079591C" w:rsidRPr="00E638DD" w:rsidRDefault="00586106" w:rsidP="0079591C">
            <w:pPr>
              <w:pStyle w:val="XABStandard9PDist33Header001"/>
            </w:pPr>
            <w:r>
              <w:t>Range of Values</w:t>
            </w:r>
          </w:p>
        </w:tc>
        <w:tc>
          <w:tcPr>
            <w:tcW w:w="854" w:type="dxa"/>
            <w:shd w:val="clear" w:color="auto" w:fill="8DB3E2" w:themeFill="text2" w:themeFillTint="66"/>
          </w:tcPr>
          <w:p w:rsidR="0079591C" w:rsidRPr="00E638DD" w:rsidRDefault="00586106" w:rsidP="0079591C">
            <w:pPr>
              <w:pStyle w:val="XABStandard9PDist33Header001"/>
            </w:pPr>
            <w:r>
              <w:t>Unit</w:t>
            </w:r>
          </w:p>
        </w:tc>
      </w:tr>
      <w:tr w:rsidR="0079591C" w:rsidRPr="00E638DD" w:rsidTr="00586106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cantSplit/>
          <w:tblHeader/>
        </w:trPr>
        <w:tc>
          <w:tcPr>
            <w:tcW w:w="6365" w:type="dxa"/>
            <w:tcBorders>
              <w:top w:val="single" w:sz="6" w:space="0" w:color="auto"/>
            </w:tcBorders>
            <w:vAlign w:val="center"/>
          </w:tcPr>
          <w:p w:rsidR="0079591C" w:rsidRPr="00E638DD" w:rsidRDefault="0079591C" w:rsidP="00586106">
            <w:pPr>
              <w:pStyle w:val="BABStandardRemarkBluePDist33"/>
            </w:pPr>
            <w:r w:rsidRPr="00E638DD">
              <w:t>Automati</w:t>
            </w:r>
            <w:r w:rsidR="00586106">
              <w:t>c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vAlign w:val="center"/>
          </w:tcPr>
          <w:p w:rsidR="0079591C" w:rsidRPr="00E638DD" w:rsidRDefault="0079591C" w:rsidP="0079591C">
            <w:pPr>
              <w:pStyle w:val="BABStandardRemarkBluePDist33"/>
            </w:pPr>
            <w:r w:rsidRPr="00E638DD">
              <w:t>Boolean</w:t>
            </w:r>
          </w:p>
        </w:tc>
        <w:tc>
          <w:tcPr>
            <w:tcW w:w="1698" w:type="dxa"/>
            <w:tcBorders>
              <w:top w:val="single" w:sz="6" w:space="0" w:color="auto"/>
            </w:tcBorders>
            <w:vAlign w:val="center"/>
          </w:tcPr>
          <w:p w:rsidR="0079591C" w:rsidRPr="00E638DD" w:rsidRDefault="0079591C" w:rsidP="0079591C">
            <w:pPr>
              <w:pStyle w:val="BABStandardRemarkBluePDist33"/>
            </w:pPr>
            <w:r w:rsidRPr="00E638DD">
              <w:t>—</w:t>
            </w:r>
          </w:p>
        </w:tc>
        <w:tc>
          <w:tcPr>
            <w:tcW w:w="854" w:type="dxa"/>
            <w:tcBorders>
              <w:top w:val="single" w:sz="6" w:space="0" w:color="auto"/>
            </w:tcBorders>
            <w:vAlign w:val="center"/>
          </w:tcPr>
          <w:p w:rsidR="0079591C" w:rsidRPr="00E638DD" w:rsidRDefault="0079591C" w:rsidP="0079591C">
            <w:pPr>
              <w:pStyle w:val="BABStandardRemarkBluePDist33"/>
            </w:pPr>
            <w:r w:rsidRPr="00E638DD">
              <w:t>—</w:t>
            </w:r>
          </w:p>
        </w:tc>
      </w:tr>
      <w:tr w:rsidR="0079591C" w:rsidRPr="00E638DD" w:rsidTr="00586106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cantSplit/>
          <w:tblHeader/>
        </w:trPr>
        <w:tc>
          <w:tcPr>
            <w:tcW w:w="6365" w:type="dxa"/>
            <w:vAlign w:val="center"/>
          </w:tcPr>
          <w:p w:rsidR="0079591C" w:rsidRPr="00E638DD" w:rsidRDefault="00586106" w:rsidP="0079591C">
            <w:pPr>
              <w:pStyle w:val="BABStandardRemarkBluePDist33"/>
            </w:pPr>
            <w:r>
              <w:t>Fault</w:t>
            </w:r>
          </w:p>
        </w:tc>
        <w:tc>
          <w:tcPr>
            <w:tcW w:w="1134" w:type="dxa"/>
            <w:vAlign w:val="center"/>
          </w:tcPr>
          <w:p w:rsidR="0079591C" w:rsidRPr="00E638DD" w:rsidRDefault="0079591C" w:rsidP="0079591C">
            <w:pPr>
              <w:pStyle w:val="BABStandardRemarkBluePDist33"/>
            </w:pPr>
            <w:r w:rsidRPr="00E638DD">
              <w:t>Boolean</w:t>
            </w:r>
          </w:p>
        </w:tc>
        <w:tc>
          <w:tcPr>
            <w:tcW w:w="1698" w:type="dxa"/>
            <w:vAlign w:val="center"/>
          </w:tcPr>
          <w:p w:rsidR="0079591C" w:rsidRPr="00E638DD" w:rsidRDefault="0079591C" w:rsidP="0079591C">
            <w:pPr>
              <w:pStyle w:val="BABStandardRemarkBluePDist33"/>
            </w:pPr>
            <w:r w:rsidRPr="00E638DD">
              <w:t>—</w:t>
            </w:r>
          </w:p>
        </w:tc>
        <w:tc>
          <w:tcPr>
            <w:tcW w:w="854" w:type="dxa"/>
            <w:vAlign w:val="center"/>
          </w:tcPr>
          <w:p w:rsidR="0079591C" w:rsidRPr="00E638DD" w:rsidRDefault="0079591C" w:rsidP="0079591C">
            <w:pPr>
              <w:pStyle w:val="BABStandardRemarkBluePDist33"/>
            </w:pPr>
            <w:r w:rsidRPr="00E638DD">
              <w:t>—</w:t>
            </w:r>
          </w:p>
        </w:tc>
      </w:tr>
      <w:tr w:rsidR="0079591C" w:rsidRPr="00E638DD" w:rsidTr="00586106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cantSplit/>
          <w:tblHeader/>
        </w:trPr>
        <w:tc>
          <w:tcPr>
            <w:tcW w:w="6365" w:type="dxa"/>
            <w:vAlign w:val="center"/>
          </w:tcPr>
          <w:p w:rsidR="0079591C" w:rsidRPr="00E638DD" w:rsidRDefault="00586106" w:rsidP="00586106">
            <w:pPr>
              <w:pStyle w:val="BABStandardRemarkBluePDist33"/>
            </w:pPr>
            <w:r>
              <w:t>Control voltage</w:t>
            </w:r>
            <w:r w:rsidR="0079591C" w:rsidRPr="00E638DD">
              <w:t xml:space="preserve"> </w:t>
            </w:r>
            <w:r>
              <w:t>on</w:t>
            </w:r>
          </w:p>
        </w:tc>
        <w:tc>
          <w:tcPr>
            <w:tcW w:w="1134" w:type="dxa"/>
            <w:vAlign w:val="center"/>
          </w:tcPr>
          <w:p w:rsidR="0079591C" w:rsidRPr="00E638DD" w:rsidRDefault="0079591C" w:rsidP="0079591C">
            <w:pPr>
              <w:pStyle w:val="BABStandardRemarkBluePDist33"/>
            </w:pPr>
            <w:r w:rsidRPr="00E638DD">
              <w:t>Boolean</w:t>
            </w:r>
          </w:p>
        </w:tc>
        <w:tc>
          <w:tcPr>
            <w:tcW w:w="1698" w:type="dxa"/>
            <w:vAlign w:val="center"/>
          </w:tcPr>
          <w:p w:rsidR="0079591C" w:rsidRPr="00E638DD" w:rsidRDefault="0079591C" w:rsidP="0079591C">
            <w:pPr>
              <w:pStyle w:val="BABStandardRemarkBluePDist33"/>
            </w:pPr>
            <w:r w:rsidRPr="00E638DD">
              <w:t>—</w:t>
            </w:r>
          </w:p>
        </w:tc>
        <w:tc>
          <w:tcPr>
            <w:tcW w:w="854" w:type="dxa"/>
            <w:vAlign w:val="center"/>
          </w:tcPr>
          <w:p w:rsidR="0079591C" w:rsidRPr="00E638DD" w:rsidRDefault="0079591C" w:rsidP="0079591C">
            <w:pPr>
              <w:pStyle w:val="BABStandardRemarkBluePDist33"/>
            </w:pPr>
            <w:r w:rsidRPr="00E638DD">
              <w:t>—</w:t>
            </w:r>
          </w:p>
        </w:tc>
      </w:tr>
      <w:tr w:rsidR="0079591C" w:rsidRPr="00E638DD" w:rsidTr="00586106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cantSplit/>
          <w:tblHeader/>
        </w:trPr>
        <w:tc>
          <w:tcPr>
            <w:tcW w:w="6365" w:type="dxa"/>
            <w:vAlign w:val="center"/>
          </w:tcPr>
          <w:p w:rsidR="0079591C" w:rsidRPr="00E638DD" w:rsidRDefault="00586106" w:rsidP="0079591C">
            <w:pPr>
              <w:pStyle w:val="BABStandardRemarkBluePDist33"/>
            </w:pPr>
            <w:r>
              <w:t>Inlet valve open</w:t>
            </w:r>
          </w:p>
        </w:tc>
        <w:tc>
          <w:tcPr>
            <w:tcW w:w="1134" w:type="dxa"/>
            <w:vAlign w:val="center"/>
          </w:tcPr>
          <w:p w:rsidR="0079591C" w:rsidRPr="00E638DD" w:rsidRDefault="0079591C" w:rsidP="0079591C">
            <w:pPr>
              <w:pStyle w:val="BABStandardRemarkBluePDist33"/>
            </w:pPr>
            <w:r w:rsidRPr="00E638DD">
              <w:t>Boolean</w:t>
            </w:r>
          </w:p>
        </w:tc>
        <w:tc>
          <w:tcPr>
            <w:tcW w:w="1698" w:type="dxa"/>
            <w:vAlign w:val="center"/>
          </w:tcPr>
          <w:p w:rsidR="0079591C" w:rsidRPr="00E638DD" w:rsidRDefault="0079591C" w:rsidP="0079591C">
            <w:pPr>
              <w:pStyle w:val="BABStandardRemarkBluePDist33"/>
            </w:pPr>
            <w:r w:rsidRPr="00E638DD">
              <w:t>—</w:t>
            </w:r>
          </w:p>
        </w:tc>
        <w:tc>
          <w:tcPr>
            <w:tcW w:w="854" w:type="dxa"/>
            <w:vAlign w:val="center"/>
          </w:tcPr>
          <w:p w:rsidR="0079591C" w:rsidRPr="00E638DD" w:rsidRDefault="0079591C" w:rsidP="0079591C">
            <w:pPr>
              <w:pStyle w:val="BABStandardRemarkBluePDist33"/>
            </w:pPr>
            <w:r w:rsidRPr="00E638DD">
              <w:t>—</w:t>
            </w:r>
          </w:p>
        </w:tc>
      </w:tr>
      <w:tr w:rsidR="0079591C" w:rsidRPr="00E638DD" w:rsidTr="00586106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cantSplit/>
          <w:tblHeader/>
        </w:trPr>
        <w:tc>
          <w:tcPr>
            <w:tcW w:w="6365" w:type="dxa"/>
            <w:vAlign w:val="center"/>
          </w:tcPr>
          <w:p w:rsidR="0079591C" w:rsidRPr="00E638DD" w:rsidRDefault="00586106" w:rsidP="00586106">
            <w:pPr>
              <w:pStyle w:val="BABStandardRemarkBluePDist33"/>
            </w:pPr>
            <w:r>
              <w:t>Inlet valve closed</w:t>
            </w:r>
          </w:p>
        </w:tc>
        <w:tc>
          <w:tcPr>
            <w:tcW w:w="1134" w:type="dxa"/>
            <w:vAlign w:val="center"/>
          </w:tcPr>
          <w:p w:rsidR="0079591C" w:rsidRPr="00E638DD" w:rsidRDefault="0079591C" w:rsidP="0079591C">
            <w:pPr>
              <w:pStyle w:val="BABStandardRemarkBluePDist33"/>
            </w:pPr>
            <w:r w:rsidRPr="00E638DD">
              <w:t>Boolean</w:t>
            </w:r>
          </w:p>
        </w:tc>
        <w:tc>
          <w:tcPr>
            <w:tcW w:w="1698" w:type="dxa"/>
            <w:vAlign w:val="center"/>
          </w:tcPr>
          <w:p w:rsidR="0079591C" w:rsidRPr="00E638DD" w:rsidRDefault="0079591C" w:rsidP="0079591C">
            <w:pPr>
              <w:pStyle w:val="BABStandardRemarkBluePDist33"/>
            </w:pPr>
            <w:r w:rsidRPr="00E638DD">
              <w:t>—</w:t>
            </w:r>
          </w:p>
        </w:tc>
        <w:tc>
          <w:tcPr>
            <w:tcW w:w="854" w:type="dxa"/>
            <w:vAlign w:val="center"/>
          </w:tcPr>
          <w:p w:rsidR="0079591C" w:rsidRPr="00E638DD" w:rsidRDefault="0079591C" w:rsidP="0079591C">
            <w:pPr>
              <w:pStyle w:val="BABStandardRemarkBluePDist33"/>
            </w:pPr>
            <w:r w:rsidRPr="00E638DD">
              <w:t>—</w:t>
            </w:r>
          </w:p>
        </w:tc>
      </w:tr>
      <w:tr w:rsidR="0079591C" w:rsidRPr="00E638DD" w:rsidTr="00586106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cantSplit/>
          <w:tblHeader/>
        </w:trPr>
        <w:tc>
          <w:tcPr>
            <w:tcW w:w="6365" w:type="dxa"/>
            <w:vAlign w:val="center"/>
          </w:tcPr>
          <w:p w:rsidR="0079591C" w:rsidRPr="00E638DD" w:rsidRDefault="0079591C" w:rsidP="0079591C">
            <w:pPr>
              <w:pStyle w:val="BABStandardRemarkBluePDist33"/>
            </w:pPr>
            <w:r w:rsidRPr="00E638DD">
              <w:t>Temperatur</w:t>
            </w:r>
            <w:r w:rsidR="00586106">
              <w:t>e</w:t>
            </w:r>
          </w:p>
        </w:tc>
        <w:tc>
          <w:tcPr>
            <w:tcW w:w="1134" w:type="dxa"/>
            <w:vAlign w:val="center"/>
          </w:tcPr>
          <w:p w:rsidR="0079591C" w:rsidRPr="00E638DD" w:rsidRDefault="0079591C" w:rsidP="0079591C">
            <w:pPr>
              <w:pStyle w:val="BABStandardRemarkBluePDist33"/>
            </w:pPr>
            <w:r w:rsidRPr="00E638DD">
              <w:t>Real</w:t>
            </w:r>
          </w:p>
        </w:tc>
        <w:tc>
          <w:tcPr>
            <w:tcW w:w="1698" w:type="dxa"/>
            <w:vAlign w:val="center"/>
          </w:tcPr>
          <w:p w:rsidR="0079591C" w:rsidRPr="00E638DD" w:rsidRDefault="0079591C" w:rsidP="0079591C">
            <w:pPr>
              <w:pStyle w:val="BABStandardRemarkBluePDist33"/>
            </w:pPr>
            <w:r w:rsidRPr="00E638DD">
              <w:t>0-200</w:t>
            </w:r>
          </w:p>
        </w:tc>
        <w:tc>
          <w:tcPr>
            <w:tcW w:w="854" w:type="dxa"/>
            <w:vAlign w:val="center"/>
          </w:tcPr>
          <w:p w:rsidR="0079591C" w:rsidRPr="00E638DD" w:rsidRDefault="0079591C" w:rsidP="0079591C">
            <w:pPr>
              <w:pStyle w:val="BABStandardRemarkBluePDist33"/>
            </w:pPr>
            <w:r w:rsidRPr="00E638DD">
              <w:t>°C</w:t>
            </w:r>
          </w:p>
        </w:tc>
      </w:tr>
      <w:tr w:rsidR="0079591C" w:rsidRPr="00E638DD" w:rsidTr="00586106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cantSplit/>
          <w:tblHeader/>
        </w:trPr>
        <w:tc>
          <w:tcPr>
            <w:tcW w:w="6365" w:type="dxa"/>
            <w:vAlign w:val="center"/>
          </w:tcPr>
          <w:p w:rsidR="0079591C" w:rsidRPr="00E638DD" w:rsidRDefault="00586106" w:rsidP="00586106">
            <w:pPr>
              <w:pStyle w:val="BABStandardRemarkBluePDist33"/>
            </w:pPr>
            <w:r>
              <w:t>Mixer speed</w:t>
            </w:r>
          </w:p>
        </w:tc>
        <w:tc>
          <w:tcPr>
            <w:tcW w:w="1134" w:type="dxa"/>
            <w:vAlign w:val="center"/>
          </w:tcPr>
          <w:p w:rsidR="0079591C" w:rsidRPr="00E638DD" w:rsidRDefault="0079591C" w:rsidP="0079591C">
            <w:pPr>
              <w:pStyle w:val="BABStandardRemarkBluePDist33"/>
            </w:pPr>
            <w:r w:rsidRPr="00E638DD">
              <w:t>Real</w:t>
            </w:r>
          </w:p>
        </w:tc>
        <w:tc>
          <w:tcPr>
            <w:tcW w:w="1698" w:type="dxa"/>
            <w:vAlign w:val="center"/>
          </w:tcPr>
          <w:p w:rsidR="0079591C" w:rsidRPr="00E638DD" w:rsidRDefault="0079591C" w:rsidP="0079591C">
            <w:pPr>
              <w:pStyle w:val="BABStandardRemarkBluePDist33"/>
            </w:pPr>
            <w:r w:rsidRPr="00E638DD">
              <w:t>300-1400</w:t>
            </w:r>
          </w:p>
        </w:tc>
        <w:tc>
          <w:tcPr>
            <w:tcW w:w="854" w:type="dxa"/>
            <w:vAlign w:val="center"/>
          </w:tcPr>
          <w:p w:rsidR="0079591C" w:rsidRPr="00E638DD" w:rsidRDefault="00586106" w:rsidP="0079591C">
            <w:pPr>
              <w:pStyle w:val="BABStandardRemarkBluePDist33"/>
            </w:pPr>
            <w:r>
              <w:t>rpm</w:t>
            </w:r>
          </w:p>
        </w:tc>
      </w:tr>
    </w:tbl>
    <w:p w:rsidR="0079591C" w:rsidRPr="00E638DD" w:rsidRDefault="0079591C" w:rsidP="0079591C">
      <w:pPr>
        <w:pStyle w:val="XAEStandard9SubScriptTab"/>
      </w:pPr>
      <w:bookmarkStart w:id="210" w:name="_Toc378816317"/>
      <w:bookmarkStart w:id="211" w:name="_Toc378822863"/>
      <w:bookmarkStart w:id="212" w:name="_Toc379382921"/>
      <w:bookmarkStart w:id="213" w:name="_Toc379384062"/>
      <w:r w:rsidRPr="00E638DD">
        <w:t xml:space="preserve">Tab. </w:t>
      </w:r>
      <w:r w:rsidR="00E74D22" w:rsidRPr="00E638DD">
        <w:fldChar w:fldCharType="begin"/>
      </w:r>
      <w:r w:rsidR="00E74D22" w:rsidRPr="00E638DD">
        <w:instrText xml:space="preserve"> SEQ Table \* ARABIC </w:instrText>
      </w:r>
      <w:r w:rsidR="00E74D22" w:rsidRPr="00E638DD">
        <w:fldChar w:fldCharType="separate"/>
      </w:r>
      <w:r w:rsidR="00B91AB6">
        <w:rPr>
          <w:noProof/>
        </w:rPr>
        <w:t>17</w:t>
      </w:r>
      <w:r w:rsidR="00E74D22" w:rsidRPr="00E638DD">
        <w:fldChar w:fldCharType="end"/>
      </w:r>
      <w:r w:rsidRPr="00E638DD">
        <w:tab/>
        <w:t>-</w:t>
      </w:r>
      <w:r w:rsidRPr="00E638DD">
        <w:tab/>
      </w:r>
      <w:bookmarkEnd w:id="210"/>
      <w:bookmarkEnd w:id="211"/>
      <w:r w:rsidR="00FB5535" w:rsidRPr="00E638DD">
        <w:t>Signal</w:t>
      </w:r>
      <w:r w:rsidR="00FB5535">
        <w:t>s</w:t>
      </w:r>
      <w:r w:rsidR="00FB5535" w:rsidRPr="00E638DD">
        <w:t xml:space="preserve"> </w:t>
      </w:r>
      <w:r w:rsidR="00FB5535">
        <w:t>from the</w:t>
      </w:r>
      <w:r w:rsidR="00FB5535" w:rsidRPr="00E638DD">
        <w:t xml:space="preserve"> Mi</w:t>
      </w:r>
      <w:r w:rsidR="00FB5535">
        <w:t>x</w:t>
      </w:r>
      <w:r w:rsidR="00FB5535" w:rsidRPr="00E638DD">
        <w:t>er</w:t>
      </w:r>
      <w:bookmarkEnd w:id="212"/>
      <w:bookmarkEnd w:id="213"/>
    </w:p>
    <w:p w:rsidR="00650604" w:rsidRPr="00E638DD" w:rsidRDefault="00650604" w:rsidP="00650604">
      <w:pPr>
        <w:pStyle w:val="AABStandardPDist33"/>
      </w:pPr>
    </w:p>
    <w:p w:rsidR="00650604" w:rsidRPr="00E638DD" w:rsidRDefault="00650604" w:rsidP="00650604">
      <w:pPr>
        <w:pStyle w:val="AABStandardPDist33"/>
      </w:pPr>
    </w:p>
    <w:p w:rsidR="003651BE" w:rsidRPr="00E638DD" w:rsidRDefault="003651BE" w:rsidP="003651BE">
      <w:pPr>
        <w:pStyle w:val="AABStandardPDist33"/>
      </w:pPr>
    </w:p>
    <w:tbl>
      <w:tblPr>
        <w:tblW w:w="1005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6365"/>
        <w:gridCol w:w="1134"/>
        <w:gridCol w:w="1698"/>
        <w:gridCol w:w="854"/>
      </w:tblGrid>
      <w:tr w:rsidR="00081FAA" w:rsidRPr="00E638DD" w:rsidTr="00081FAA">
        <w:trPr>
          <w:tblHeader/>
        </w:trPr>
        <w:tc>
          <w:tcPr>
            <w:tcW w:w="6365" w:type="dxa"/>
            <w:shd w:val="clear" w:color="auto" w:fill="8DB3E2" w:themeFill="text2" w:themeFillTint="66"/>
          </w:tcPr>
          <w:p w:rsidR="00081FAA" w:rsidRPr="00E638DD" w:rsidRDefault="00081FAA" w:rsidP="00FB5535">
            <w:pPr>
              <w:pStyle w:val="XABStandard9PDist33Header001"/>
            </w:pPr>
            <w:r w:rsidRPr="00E638DD">
              <w:t>Signal</w:t>
            </w:r>
            <w:r>
              <w:t>s</w:t>
            </w:r>
            <w:r w:rsidRPr="00E638DD">
              <w:t xml:space="preserve"> </w:t>
            </w:r>
            <w:r>
              <w:t>to the</w:t>
            </w:r>
            <w:r w:rsidRPr="00E638DD">
              <w:t xml:space="preserve"> Mi</w:t>
            </w:r>
            <w:r>
              <w:t>x</w:t>
            </w:r>
            <w:r w:rsidRPr="00E638DD">
              <w:t>er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081FAA" w:rsidRPr="00E638DD" w:rsidRDefault="00081FAA" w:rsidP="00081FAA">
            <w:pPr>
              <w:pStyle w:val="XABStandard9PDist33Header001"/>
            </w:pPr>
            <w:r w:rsidRPr="00E638DD">
              <w:t>Typ</w:t>
            </w:r>
            <w:r>
              <w:t>e</w:t>
            </w:r>
          </w:p>
        </w:tc>
        <w:tc>
          <w:tcPr>
            <w:tcW w:w="1698" w:type="dxa"/>
            <w:shd w:val="clear" w:color="auto" w:fill="8DB3E2" w:themeFill="text2" w:themeFillTint="66"/>
          </w:tcPr>
          <w:p w:rsidR="00081FAA" w:rsidRPr="00E638DD" w:rsidRDefault="00081FAA" w:rsidP="00081FAA">
            <w:pPr>
              <w:pStyle w:val="XABStandard9PDist33Header001"/>
            </w:pPr>
            <w:r>
              <w:t>Range of Values</w:t>
            </w:r>
          </w:p>
        </w:tc>
        <w:tc>
          <w:tcPr>
            <w:tcW w:w="854" w:type="dxa"/>
            <w:shd w:val="clear" w:color="auto" w:fill="8DB3E2" w:themeFill="text2" w:themeFillTint="66"/>
          </w:tcPr>
          <w:p w:rsidR="00081FAA" w:rsidRPr="00E638DD" w:rsidRDefault="00081FAA" w:rsidP="00081FAA">
            <w:pPr>
              <w:pStyle w:val="XABStandard9PDist33Header001"/>
            </w:pPr>
            <w:r>
              <w:t>Unit</w:t>
            </w:r>
          </w:p>
        </w:tc>
      </w:tr>
      <w:tr w:rsidR="00BD7EEC" w:rsidRPr="00E638DD" w:rsidTr="00081FAA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cantSplit/>
          <w:tblHeader/>
        </w:trPr>
        <w:tc>
          <w:tcPr>
            <w:tcW w:w="6365" w:type="dxa"/>
            <w:vAlign w:val="center"/>
          </w:tcPr>
          <w:p w:rsidR="00BD7EEC" w:rsidRPr="00E638DD" w:rsidRDefault="00FB5535" w:rsidP="00BD7EEC">
            <w:pPr>
              <w:pStyle w:val="BABStandardRemarkBluePDist33"/>
            </w:pPr>
            <w:r>
              <w:t>Acknowledge fault</w:t>
            </w:r>
          </w:p>
        </w:tc>
        <w:tc>
          <w:tcPr>
            <w:tcW w:w="1134" w:type="dxa"/>
            <w:vAlign w:val="center"/>
          </w:tcPr>
          <w:p w:rsidR="00BD7EEC" w:rsidRPr="00E638DD" w:rsidRDefault="00BD7EEC" w:rsidP="0079591C">
            <w:pPr>
              <w:pStyle w:val="BABStandardRemarkBluePDist33"/>
            </w:pPr>
            <w:r w:rsidRPr="00E638DD">
              <w:t>Boolean</w:t>
            </w:r>
          </w:p>
        </w:tc>
        <w:tc>
          <w:tcPr>
            <w:tcW w:w="1698" w:type="dxa"/>
            <w:vAlign w:val="center"/>
          </w:tcPr>
          <w:p w:rsidR="00BD7EEC" w:rsidRPr="00E638DD" w:rsidRDefault="00BD7EEC" w:rsidP="0079591C">
            <w:pPr>
              <w:pStyle w:val="BABStandardRemarkBluePDist33"/>
            </w:pPr>
            <w:r w:rsidRPr="00E638DD">
              <w:t>—</w:t>
            </w:r>
          </w:p>
        </w:tc>
        <w:tc>
          <w:tcPr>
            <w:tcW w:w="854" w:type="dxa"/>
            <w:vAlign w:val="center"/>
          </w:tcPr>
          <w:p w:rsidR="00BD7EEC" w:rsidRPr="00E638DD" w:rsidRDefault="00BD7EEC" w:rsidP="0079591C">
            <w:pPr>
              <w:pStyle w:val="BABStandardRemarkBluePDist33"/>
            </w:pPr>
            <w:r w:rsidRPr="00E638DD">
              <w:t>—</w:t>
            </w:r>
          </w:p>
        </w:tc>
      </w:tr>
      <w:tr w:rsidR="00BD7EEC" w:rsidRPr="00E638DD" w:rsidTr="00081FAA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cantSplit/>
          <w:tblHeader/>
        </w:trPr>
        <w:tc>
          <w:tcPr>
            <w:tcW w:w="6365" w:type="dxa"/>
            <w:vAlign w:val="center"/>
          </w:tcPr>
          <w:p w:rsidR="00BD7EEC" w:rsidRPr="00E638DD" w:rsidRDefault="00FB5535" w:rsidP="00FB5535">
            <w:pPr>
              <w:pStyle w:val="BABStandardRemarkBluePDist33"/>
            </w:pPr>
            <w:r>
              <w:t>Open inlet valve</w:t>
            </w:r>
          </w:p>
        </w:tc>
        <w:tc>
          <w:tcPr>
            <w:tcW w:w="1134" w:type="dxa"/>
            <w:vAlign w:val="center"/>
          </w:tcPr>
          <w:p w:rsidR="00BD7EEC" w:rsidRPr="00E638DD" w:rsidRDefault="00BD7EEC" w:rsidP="0079591C">
            <w:pPr>
              <w:pStyle w:val="BABStandardRemarkBluePDist33"/>
            </w:pPr>
            <w:r w:rsidRPr="00E638DD">
              <w:t>Boolean</w:t>
            </w:r>
          </w:p>
        </w:tc>
        <w:tc>
          <w:tcPr>
            <w:tcW w:w="1698" w:type="dxa"/>
            <w:vAlign w:val="center"/>
          </w:tcPr>
          <w:p w:rsidR="00BD7EEC" w:rsidRPr="00E638DD" w:rsidRDefault="00BD7EEC" w:rsidP="0079591C">
            <w:pPr>
              <w:pStyle w:val="BABStandardRemarkBluePDist33"/>
            </w:pPr>
            <w:r w:rsidRPr="00E638DD">
              <w:t>—</w:t>
            </w:r>
          </w:p>
        </w:tc>
        <w:tc>
          <w:tcPr>
            <w:tcW w:w="854" w:type="dxa"/>
            <w:vAlign w:val="center"/>
          </w:tcPr>
          <w:p w:rsidR="00BD7EEC" w:rsidRPr="00E638DD" w:rsidRDefault="00BD7EEC" w:rsidP="0079591C">
            <w:pPr>
              <w:pStyle w:val="BABStandardRemarkBluePDist33"/>
            </w:pPr>
            <w:r w:rsidRPr="00E638DD">
              <w:t>—</w:t>
            </w:r>
          </w:p>
        </w:tc>
      </w:tr>
      <w:tr w:rsidR="00BD7EEC" w:rsidRPr="00E638DD" w:rsidTr="00081FAA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cantSplit/>
          <w:tblHeader/>
        </w:trPr>
        <w:tc>
          <w:tcPr>
            <w:tcW w:w="6365" w:type="dxa"/>
            <w:vAlign w:val="center"/>
          </w:tcPr>
          <w:p w:rsidR="00BD7EEC" w:rsidRPr="00E638DD" w:rsidRDefault="00FB5535" w:rsidP="00FB5535">
            <w:pPr>
              <w:pStyle w:val="BABStandardRemarkBluePDist33"/>
            </w:pPr>
            <w:r>
              <w:t>Discharge m</w:t>
            </w:r>
            <w:r w:rsidR="00BD7EEC" w:rsidRPr="00E638DD">
              <w:t>i</w:t>
            </w:r>
            <w:r>
              <w:t>x</w:t>
            </w:r>
            <w:r w:rsidR="00BD7EEC" w:rsidRPr="00E638DD">
              <w:t>er</w:t>
            </w:r>
          </w:p>
        </w:tc>
        <w:tc>
          <w:tcPr>
            <w:tcW w:w="1134" w:type="dxa"/>
            <w:vAlign w:val="center"/>
          </w:tcPr>
          <w:p w:rsidR="00BD7EEC" w:rsidRPr="00E638DD" w:rsidRDefault="00BD7EEC" w:rsidP="009F1857">
            <w:pPr>
              <w:pStyle w:val="BABStandardRemarkBluePDist33"/>
            </w:pPr>
            <w:r w:rsidRPr="00E638DD">
              <w:t>Boolean</w:t>
            </w:r>
          </w:p>
        </w:tc>
        <w:tc>
          <w:tcPr>
            <w:tcW w:w="1698" w:type="dxa"/>
            <w:vAlign w:val="center"/>
          </w:tcPr>
          <w:p w:rsidR="00BD7EEC" w:rsidRPr="00E638DD" w:rsidRDefault="00BD7EEC" w:rsidP="0079591C">
            <w:pPr>
              <w:pStyle w:val="BABStandardRemarkBluePDist33"/>
            </w:pPr>
            <w:r w:rsidRPr="00E638DD">
              <w:t>—</w:t>
            </w:r>
          </w:p>
        </w:tc>
        <w:tc>
          <w:tcPr>
            <w:tcW w:w="854" w:type="dxa"/>
            <w:vAlign w:val="center"/>
          </w:tcPr>
          <w:p w:rsidR="00BD7EEC" w:rsidRPr="00E638DD" w:rsidRDefault="00BD7EEC" w:rsidP="0079591C">
            <w:pPr>
              <w:pStyle w:val="BABStandardRemarkBluePDist33"/>
            </w:pPr>
            <w:r w:rsidRPr="00E638DD">
              <w:t>—</w:t>
            </w:r>
          </w:p>
        </w:tc>
      </w:tr>
      <w:tr w:rsidR="00BD7EEC" w:rsidRPr="00E638DD" w:rsidTr="00081FAA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cantSplit/>
          <w:tblHeader/>
        </w:trPr>
        <w:tc>
          <w:tcPr>
            <w:tcW w:w="6365" w:type="dxa"/>
            <w:vAlign w:val="center"/>
          </w:tcPr>
          <w:p w:rsidR="00BD7EEC" w:rsidRPr="00E638DD" w:rsidRDefault="00FB5535" w:rsidP="00BD7EEC">
            <w:pPr>
              <w:pStyle w:val="BABStandardRemarkBluePDist33"/>
            </w:pPr>
            <w:r>
              <w:t>Set</w:t>
            </w:r>
            <w:r w:rsidR="00C70B40">
              <w:t xml:space="preserve"> </w:t>
            </w:r>
            <w:r>
              <w:t>point mixer speed</w:t>
            </w:r>
          </w:p>
        </w:tc>
        <w:tc>
          <w:tcPr>
            <w:tcW w:w="1134" w:type="dxa"/>
            <w:vAlign w:val="center"/>
          </w:tcPr>
          <w:p w:rsidR="00BD7EEC" w:rsidRPr="00E638DD" w:rsidRDefault="00BD7EEC" w:rsidP="0079591C">
            <w:pPr>
              <w:pStyle w:val="BABStandardRemarkBluePDist33"/>
            </w:pPr>
            <w:r w:rsidRPr="00E638DD">
              <w:t>Real</w:t>
            </w:r>
          </w:p>
        </w:tc>
        <w:tc>
          <w:tcPr>
            <w:tcW w:w="1698" w:type="dxa"/>
            <w:vAlign w:val="center"/>
          </w:tcPr>
          <w:p w:rsidR="00BD7EEC" w:rsidRPr="00E638DD" w:rsidRDefault="00BD7EEC" w:rsidP="0079591C">
            <w:pPr>
              <w:pStyle w:val="BABStandardRemarkBluePDist33"/>
            </w:pPr>
            <w:r w:rsidRPr="00E638DD">
              <w:t>300-1400</w:t>
            </w:r>
          </w:p>
        </w:tc>
        <w:tc>
          <w:tcPr>
            <w:tcW w:w="854" w:type="dxa"/>
            <w:vAlign w:val="center"/>
          </w:tcPr>
          <w:p w:rsidR="00BD7EEC" w:rsidRPr="00E638DD" w:rsidRDefault="00FB5535" w:rsidP="0079591C">
            <w:pPr>
              <w:pStyle w:val="BABStandardRemarkBluePDist33"/>
            </w:pPr>
            <w:r>
              <w:t>rpm</w:t>
            </w:r>
          </w:p>
        </w:tc>
      </w:tr>
    </w:tbl>
    <w:p w:rsidR="0079591C" w:rsidRPr="00E638DD" w:rsidRDefault="0079591C" w:rsidP="0079591C">
      <w:pPr>
        <w:pStyle w:val="XAEStandard9SubScriptTab"/>
      </w:pPr>
      <w:bookmarkStart w:id="214" w:name="_Toc378816318"/>
      <w:bookmarkStart w:id="215" w:name="_Toc378822864"/>
      <w:bookmarkStart w:id="216" w:name="_Toc379382922"/>
      <w:bookmarkStart w:id="217" w:name="_Toc379384063"/>
      <w:r w:rsidRPr="00E638DD">
        <w:t xml:space="preserve">Tab. </w:t>
      </w:r>
      <w:r w:rsidR="00E74D22" w:rsidRPr="00E638DD">
        <w:fldChar w:fldCharType="begin"/>
      </w:r>
      <w:r w:rsidR="00E74D22" w:rsidRPr="00E638DD">
        <w:instrText xml:space="preserve"> SEQ Table \* ARABIC </w:instrText>
      </w:r>
      <w:r w:rsidR="00E74D22" w:rsidRPr="00E638DD">
        <w:fldChar w:fldCharType="separate"/>
      </w:r>
      <w:r w:rsidR="00B91AB6">
        <w:rPr>
          <w:noProof/>
        </w:rPr>
        <w:t>18</w:t>
      </w:r>
      <w:r w:rsidR="00E74D22" w:rsidRPr="00E638DD">
        <w:fldChar w:fldCharType="end"/>
      </w:r>
      <w:r w:rsidRPr="00E638DD">
        <w:tab/>
        <w:t>-</w:t>
      </w:r>
      <w:r w:rsidRPr="00E638DD">
        <w:tab/>
      </w:r>
      <w:bookmarkEnd w:id="214"/>
      <w:bookmarkEnd w:id="215"/>
      <w:r w:rsidR="00FB5535" w:rsidRPr="00E638DD">
        <w:t>Signal</w:t>
      </w:r>
      <w:r w:rsidR="00FB5535">
        <w:t>s</w:t>
      </w:r>
      <w:r w:rsidR="00FB5535" w:rsidRPr="00E638DD">
        <w:t xml:space="preserve"> </w:t>
      </w:r>
      <w:r w:rsidR="00FB5535">
        <w:t>to the</w:t>
      </w:r>
      <w:r w:rsidR="00FB5535" w:rsidRPr="00E638DD">
        <w:t xml:space="preserve"> Mi</w:t>
      </w:r>
      <w:r w:rsidR="00FB5535">
        <w:t>x</w:t>
      </w:r>
      <w:r w:rsidR="00FB5535" w:rsidRPr="00E638DD">
        <w:t>er</w:t>
      </w:r>
      <w:bookmarkEnd w:id="216"/>
      <w:bookmarkEnd w:id="217"/>
    </w:p>
    <w:p w:rsidR="003651BE" w:rsidRPr="00E638DD" w:rsidRDefault="003651BE" w:rsidP="003651BE">
      <w:pPr>
        <w:pStyle w:val="AABStandardPDist33"/>
      </w:pPr>
      <w:bookmarkStart w:id="218" w:name="_Toc308771910"/>
    </w:p>
    <w:p w:rsidR="00533DB9" w:rsidRPr="00E638DD" w:rsidRDefault="00533DB9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9F1857" w:rsidRPr="00E638DD" w:rsidRDefault="009F1857" w:rsidP="009C5B16">
      <w:pPr>
        <w:pStyle w:val="HBN1Header1"/>
      </w:pPr>
      <w:bookmarkStart w:id="219" w:name="_Ref378803750"/>
      <w:bookmarkStart w:id="220" w:name="_Toc379383098"/>
      <w:bookmarkStart w:id="221" w:name="_Toc379384024"/>
      <w:r w:rsidRPr="00E638DD">
        <w:lastRenderedPageBreak/>
        <w:t>System</w:t>
      </w:r>
      <w:r w:rsidR="005B6DC8">
        <w:t xml:space="preserve"> Security</w:t>
      </w:r>
      <w:r w:rsidRPr="00E638DD">
        <w:t xml:space="preserve"> / </w:t>
      </w:r>
      <w:bookmarkEnd w:id="218"/>
      <w:bookmarkEnd w:id="219"/>
      <w:r w:rsidR="005B6DC8">
        <w:t>Protection</w:t>
      </w:r>
      <w:bookmarkEnd w:id="220"/>
      <w:bookmarkEnd w:id="221"/>
    </w:p>
    <w:p w:rsidR="009F1857" w:rsidRPr="00E638DD" w:rsidRDefault="009F1857" w:rsidP="009C5B16">
      <w:pPr>
        <w:pStyle w:val="HBN1Header2"/>
      </w:pPr>
      <w:bookmarkStart w:id="222" w:name="_Toc40074813"/>
      <w:bookmarkStart w:id="223" w:name="_Toc231033836"/>
      <w:bookmarkStart w:id="224" w:name="_Toc308771911"/>
      <w:bookmarkStart w:id="225" w:name="_Toc379383099"/>
      <w:bookmarkStart w:id="226" w:name="_Toc379384025"/>
      <w:r w:rsidRPr="00E638DD">
        <w:t>A</w:t>
      </w:r>
      <w:r w:rsidR="005B6DC8">
        <w:t>c</w:t>
      </w:r>
      <w:r w:rsidRPr="00E638DD">
        <w:t>tion</w:t>
      </w:r>
      <w:r w:rsidR="005B6DC8">
        <w:t>s</w:t>
      </w:r>
      <w:r w:rsidRPr="00E638DD">
        <w:t xml:space="preserve"> </w:t>
      </w:r>
      <w:r w:rsidR="005B6DC8">
        <w:t>on</w:t>
      </w:r>
      <w:r w:rsidRPr="00E638DD">
        <w:t xml:space="preserve"> </w:t>
      </w:r>
      <w:bookmarkEnd w:id="222"/>
      <w:bookmarkEnd w:id="223"/>
      <w:bookmarkEnd w:id="224"/>
      <w:r w:rsidR="005B6DC8">
        <w:t>Fault</w:t>
      </w:r>
      <w:bookmarkEnd w:id="225"/>
      <w:bookmarkEnd w:id="226"/>
    </w:p>
    <w:p w:rsidR="009F1857" w:rsidRPr="00E638DD" w:rsidRDefault="005B6DC8" w:rsidP="009C5B16">
      <w:pPr>
        <w:pStyle w:val="HBN1Header3"/>
      </w:pPr>
      <w:bookmarkStart w:id="227" w:name="_Toc379383100"/>
      <w:bookmarkStart w:id="228" w:name="_Toc379384026"/>
      <w:r>
        <w:t>Power Fault</w:t>
      </w:r>
      <w:bookmarkEnd w:id="227"/>
      <w:bookmarkEnd w:id="228"/>
    </w:p>
    <w:p w:rsidR="009F1857" w:rsidRPr="00E638DD" w:rsidRDefault="005B6DC8" w:rsidP="00215827">
      <w:pPr>
        <w:pStyle w:val="BABStandardRemarkBluePDist33FTList003"/>
      </w:pPr>
      <w:r>
        <w:t>Control s</w:t>
      </w:r>
      <w:r w:rsidR="003651BE" w:rsidRPr="00E638DD">
        <w:t>ystem</w:t>
      </w:r>
      <w:r w:rsidR="003651BE" w:rsidRPr="00E638DD">
        <w:br/>
      </w:r>
      <w:proofErr w:type="gramStart"/>
      <w:r w:rsidR="00B7141A">
        <w:t>After</w:t>
      </w:r>
      <w:proofErr w:type="gramEnd"/>
      <w:r w:rsidR="00B7141A">
        <w:t xml:space="preserve"> a power fault the control system can be started in a secure restart mode (a data recovery mode). In this </w:t>
      </w:r>
      <w:proofErr w:type="gramStart"/>
      <w:r w:rsidR="00B7141A">
        <w:t>case</w:t>
      </w:r>
      <w:proofErr w:type="gramEnd"/>
      <w:r w:rsidR="00B7141A">
        <w:t xml:space="preserve"> the system status must not be changed manually </w:t>
      </w:r>
      <w:r w:rsidR="009F1857" w:rsidRPr="00E638DD">
        <w:t>(</w:t>
      </w:r>
      <w:r w:rsidR="00B7141A">
        <w:t>e.g. discharging of scales</w:t>
      </w:r>
      <w:r w:rsidR="009F1857" w:rsidRPr="00E638DD">
        <w:t>, etc.)</w:t>
      </w:r>
      <w:r w:rsidR="00B7141A">
        <w:t>.</w:t>
      </w:r>
      <w:r w:rsidR="003651BE" w:rsidRPr="00E638DD">
        <w:br/>
      </w:r>
    </w:p>
    <w:p w:rsidR="009F1857" w:rsidRPr="00E638DD" w:rsidRDefault="00B7141A" w:rsidP="00215827">
      <w:pPr>
        <w:pStyle w:val="BABStandardRemarkBluePDist33FTList003"/>
      </w:pPr>
      <w:r>
        <w:t>Visualisation S</w:t>
      </w:r>
      <w:r w:rsidR="003651BE" w:rsidRPr="00E638DD">
        <w:t>ystem</w:t>
      </w:r>
      <w:r w:rsidR="003651BE" w:rsidRPr="00E638DD">
        <w:br/>
      </w:r>
      <w:r>
        <w:t>In the visualisation s</w:t>
      </w:r>
      <w:r w:rsidR="009F1857" w:rsidRPr="00E638DD">
        <w:t xml:space="preserve">ystem </w:t>
      </w:r>
      <w:r>
        <w:t xml:space="preserve">no data are stored. </w:t>
      </w:r>
      <w:proofErr w:type="gramStart"/>
      <w:r>
        <w:t>Therefore</w:t>
      </w:r>
      <w:proofErr w:type="gramEnd"/>
      <w:r>
        <w:t xml:space="preserve"> the PC simply has to be started again. After the startup sequence has finished the system synchronises automatically with the connected partners (PLC, control system).</w:t>
      </w:r>
      <w:r w:rsidR="003651BE" w:rsidRPr="00E638DD">
        <w:br/>
      </w:r>
    </w:p>
    <w:p w:rsidR="009F1857" w:rsidRPr="00E638DD" w:rsidRDefault="00B7141A" w:rsidP="00215827">
      <w:pPr>
        <w:pStyle w:val="BABStandardRemarkBluePDist33FTList003"/>
      </w:pPr>
      <w:r>
        <w:t>PLC S</w:t>
      </w:r>
      <w:r w:rsidR="003651BE" w:rsidRPr="00E638DD">
        <w:t>ystem</w:t>
      </w:r>
      <w:r w:rsidR="003651BE" w:rsidRPr="00E638DD">
        <w:br/>
      </w:r>
      <w:proofErr w:type="gramStart"/>
      <w:r>
        <w:t>The</w:t>
      </w:r>
      <w:proofErr w:type="gramEnd"/>
      <w:r>
        <w:t xml:space="preserve"> PLC memory resident program and data </w:t>
      </w:r>
      <w:r w:rsidR="009F1857" w:rsidRPr="00E638DD">
        <w:t>is</w:t>
      </w:r>
      <w:r>
        <w:t xml:space="preserve"> protected by a backup battery or an appropriate storage board. On return of the voltage and switching on of the control </w:t>
      </w:r>
      <w:proofErr w:type="gramStart"/>
      <w:r>
        <w:t>voltage</w:t>
      </w:r>
      <w:proofErr w:type="gramEnd"/>
      <w:r>
        <w:t xml:space="preserve"> the sequence is continued at the point of the interrupt.</w:t>
      </w:r>
    </w:p>
    <w:p w:rsidR="003651BE" w:rsidRPr="00E638DD" w:rsidRDefault="003651BE" w:rsidP="003651BE">
      <w:pPr>
        <w:pStyle w:val="AABStandardPDist33"/>
      </w:pPr>
    </w:p>
    <w:p w:rsidR="00533DB9" w:rsidRPr="00E638DD" w:rsidRDefault="00533DB9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3651BE" w:rsidRPr="00E638DD" w:rsidRDefault="00361016" w:rsidP="009C5B16">
      <w:pPr>
        <w:pStyle w:val="HBN1Header2"/>
      </w:pPr>
      <w:bookmarkStart w:id="229" w:name="_Toc40074814"/>
      <w:bookmarkStart w:id="230" w:name="_Toc231033838"/>
      <w:bookmarkStart w:id="231" w:name="_Toc308771913"/>
      <w:bookmarkStart w:id="232" w:name="_Toc379383101"/>
      <w:bookmarkStart w:id="233" w:name="_Toc379384027"/>
      <w:r>
        <w:lastRenderedPageBreak/>
        <w:t>Data R</w:t>
      </w:r>
      <w:r w:rsidR="00650604" w:rsidRPr="00E638DD">
        <w:t>ecovery</w:t>
      </w:r>
      <w:bookmarkEnd w:id="229"/>
      <w:bookmarkEnd w:id="230"/>
      <w:bookmarkEnd w:id="231"/>
      <w:bookmarkEnd w:id="232"/>
      <w:bookmarkEnd w:id="233"/>
    </w:p>
    <w:p w:rsidR="00650604" w:rsidRPr="00E638DD" w:rsidRDefault="00361016" w:rsidP="00215827">
      <w:pPr>
        <w:pStyle w:val="BABStandardRemarkBluePDist33FTList003"/>
      </w:pPr>
      <w:r>
        <w:t>Control S</w:t>
      </w:r>
      <w:r w:rsidR="00650604" w:rsidRPr="00E638DD">
        <w:t>ystem</w:t>
      </w:r>
      <w:r w:rsidR="00650604" w:rsidRPr="00E638DD">
        <w:br/>
      </w:r>
      <w:r>
        <w:t>The SQL s</w:t>
      </w:r>
      <w:r w:rsidR="00650604" w:rsidRPr="00E638DD">
        <w:t xml:space="preserve">erver </w:t>
      </w:r>
      <w:r>
        <w:t>database</w:t>
      </w:r>
      <w:r w:rsidR="00650604" w:rsidRPr="00E638DD">
        <w:t xml:space="preserve"> </w:t>
      </w:r>
      <w:r>
        <w:t xml:space="preserve">backup </w:t>
      </w:r>
      <w:proofErr w:type="gramStart"/>
      <w:r>
        <w:t>will periodically be created</w:t>
      </w:r>
      <w:proofErr w:type="gramEnd"/>
      <w:r>
        <w:t xml:space="preserve"> and will be stored on the p</w:t>
      </w:r>
      <w:r w:rsidR="00650604" w:rsidRPr="00E638DD">
        <w:t>rodu</w:t>
      </w:r>
      <w:r>
        <w:t>c</w:t>
      </w:r>
      <w:r w:rsidR="00650604" w:rsidRPr="00E638DD">
        <w:t>tion</w:t>
      </w:r>
      <w:r>
        <w:t xml:space="preserve"> </w:t>
      </w:r>
      <w:r w:rsidR="00650604" w:rsidRPr="00E638DD">
        <w:t>PC</w:t>
      </w:r>
      <w:r>
        <w:t>.</w:t>
      </w:r>
      <w:r w:rsidR="00650604" w:rsidRPr="00E638DD">
        <w:t xml:space="preserve"> </w:t>
      </w:r>
      <w:r>
        <w:t>From here it should be saved periodically onto an external medium</w:t>
      </w:r>
      <w:proofErr w:type="gramStart"/>
      <w:r>
        <w:t>.</w:t>
      </w:r>
      <w:r w:rsidR="00650604" w:rsidRPr="00E638DD">
        <w:t>.</w:t>
      </w:r>
      <w:proofErr w:type="gramEnd"/>
      <w:r w:rsidR="00650604" w:rsidRPr="00E638DD">
        <w:br/>
      </w:r>
    </w:p>
    <w:p w:rsidR="00650604" w:rsidRPr="00E638DD" w:rsidRDefault="00650604" w:rsidP="00215827">
      <w:pPr>
        <w:pStyle w:val="BABStandardRemarkBluePDist33FTList003"/>
      </w:pPr>
      <w:r w:rsidRPr="00E638DD">
        <w:t>SPS-System</w:t>
      </w:r>
      <w:r w:rsidRPr="00E638DD">
        <w:br/>
      </w:r>
      <w:r w:rsidR="00361016">
        <w:t xml:space="preserve">At the end of the installation a copy of the final PLC program version </w:t>
      </w:r>
      <w:proofErr w:type="gramStart"/>
      <w:r w:rsidR="00361016">
        <w:t>will be created</w:t>
      </w:r>
      <w:proofErr w:type="gramEnd"/>
      <w:r w:rsidR="00361016">
        <w:t xml:space="preserve"> and it will be saved within the OLC project. Further backups are in the responsibility of the customer. If </w:t>
      </w:r>
      <w:proofErr w:type="gramStart"/>
      <w:r w:rsidR="00361016">
        <w:t>necessary</w:t>
      </w:r>
      <w:proofErr w:type="gramEnd"/>
      <w:r w:rsidR="00361016">
        <w:t xml:space="preserve"> a backup can be restored in the CPU device via programming device or remote access</w:t>
      </w:r>
      <w:r w:rsidRPr="00E638DD">
        <w:t>.</w:t>
      </w:r>
    </w:p>
    <w:p w:rsidR="009679EA" w:rsidRPr="00E638DD" w:rsidRDefault="009679EA" w:rsidP="009679EA">
      <w:pPr>
        <w:pStyle w:val="AABStandardPDist33"/>
      </w:pPr>
    </w:p>
    <w:p w:rsidR="00533DB9" w:rsidRPr="00E638DD" w:rsidRDefault="00533DB9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082009" w:rsidRPr="00E638DD" w:rsidRDefault="00F04DC1" w:rsidP="009C5B16">
      <w:pPr>
        <w:pStyle w:val="HBN1Header2"/>
      </w:pPr>
      <w:bookmarkStart w:id="234" w:name="_Toc379383102"/>
      <w:bookmarkStart w:id="235" w:name="_Toc379384028"/>
      <w:r>
        <w:lastRenderedPageBreak/>
        <w:t>Access Protection</w:t>
      </w:r>
      <w:bookmarkEnd w:id="234"/>
      <w:bookmarkEnd w:id="235"/>
    </w:p>
    <w:p w:rsidR="00082009" w:rsidRPr="00E638DD" w:rsidRDefault="00F04DC1" w:rsidP="009C5B16">
      <w:pPr>
        <w:pStyle w:val="HBN1Header3"/>
      </w:pPr>
      <w:bookmarkStart w:id="236" w:name="_Toc379383103"/>
      <w:bookmarkStart w:id="237" w:name="_Toc379384029"/>
      <w:r>
        <w:t>Access Control</w:t>
      </w:r>
      <w:bookmarkEnd w:id="236"/>
      <w:bookmarkEnd w:id="237"/>
    </w:p>
    <w:p w:rsidR="00082009" w:rsidRPr="00E638DD" w:rsidRDefault="00F04DC1" w:rsidP="009C5B16">
      <w:pPr>
        <w:pStyle w:val="HBN1Header4"/>
      </w:pPr>
      <w:bookmarkStart w:id="238" w:name="_Toc379383104"/>
      <w:bookmarkStart w:id="239" w:name="_Toc379384030"/>
      <w:r>
        <w:t>Control System</w:t>
      </w:r>
      <w:bookmarkEnd w:id="238"/>
      <w:bookmarkEnd w:id="239"/>
    </w:p>
    <w:p w:rsidR="00A5679C" w:rsidRPr="00E638DD" w:rsidRDefault="00F04DC1" w:rsidP="00A5679C">
      <w:pPr>
        <w:pStyle w:val="BABStandardRemarkBluePDist33"/>
      </w:pPr>
      <w:r>
        <w:t>Content</w:t>
      </w:r>
      <w:r w:rsidR="00A5679C" w:rsidRPr="00E638DD">
        <w:t xml:space="preserve">: </w:t>
      </w:r>
      <w:r w:rsidR="00A5679C" w:rsidRPr="00E638DD">
        <w:tab/>
      </w:r>
      <w:r>
        <w:t>Listing of user groups</w:t>
      </w:r>
      <w:r w:rsidR="00A5679C" w:rsidRPr="00E638DD">
        <w:t xml:space="preserve">. </w:t>
      </w:r>
      <w:r>
        <w:t>Reference to related chapters if necessary</w:t>
      </w:r>
      <w:r w:rsidR="00A5679C" w:rsidRPr="00E638DD">
        <w:t xml:space="preserve"> (PWDS).</w:t>
      </w:r>
    </w:p>
    <w:p w:rsidR="00A5679C" w:rsidRPr="00E638DD" w:rsidRDefault="00F04DC1" w:rsidP="00A5679C">
      <w:pPr>
        <w:pStyle w:val="BABStandardRemarkBluePDist33"/>
      </w:pPr>
      <w:r>
        <w:t>Each</w:t>
      </w:r>
      <w:r w:rsidR="00A5679C" w:rsidRPr="00E638DD">
        <w:t xml:space="preserve"> </w:t>
      </w:r>
      <w:r>
        <w:t>f</w:t>
      </w:r>
      <w:r w:rsidR="00A5679C" w:rsidRPr="00E638DD">
        <w:t>un</w:t>
      </w:r>
      <w:r>
        <w:t>c</w:t>
      </w:r>
      <w:r w:rsidR="00A5679C" w:rsidRPr="00E638DD">
        <w:t xml:space="preserve">tion in </w:t>
      </w:r>
      <w:r>
        <w:t>the</w:t>
      </w:r>
      <w:r w:rsidR="00A5679C" w:rsidRPr="00E638DD">
        <w:t xml:space="preserve"> </w:t>
      </w:r>
      <w:r>
        <w:t>control system</w:t>
      </w:r>
      <w:r w:rsidR="00A5679C" w:rsidRPr="00E638DD">
        <w:t xml:space="preserve"> </w:t>
      </w:r>
      <w:proofErr w:type="gramStart"/>
      <w:r w:rsidR="00C70B40">
        <w:t xml:space="preserve">can be </w:t>
      </w:r>
      <w:r>
        <w:t>monitored</w:t>
      </w:r>
      <w:proofErr w:type="gramEnd"/>
      <w:r>
        <w:t xml:space="preserve"> on customer's request by the access control system</w:t>
      </w:r>
      <w:r w:rsidR="00A5679C" w:rsidRPr="00E638DD">
        <w:t>.</w:t>
      </w:r>
    </w:p>
    <w:p w:rsidR="00A5679C" w:rsidRPr="00E638DD" w:rsidRDefault="00F04DC1" w:rsidP="00A5679C">
      <w:pPr>
        <w:pStyle w:val="BABStandardRemarkBluePDist33"/>
      </w:pPr>
      <w:r>
        <w:t>The f</w:t>
      </w:r>
      <w:r w:rsidR="00A5679C" w:rsidRPr="00E638DD">
        <w:t>o</w:t>
      </w:r>
      <w:r>
        <w:t xml:space="preserve">llowing user groups </w:t>
      </w:r>
      <w:proofErr w:type="gramStart"/>
      <w:r>
        <w:t>are defined</w:t>
      </w:r>
      <w:proofErr w:type="gramEnd"/>
      <w:r>
        <w:t xml:space="preserve"> by default</w:t>
      </w:r>
      <w:r w:rsidR="00A5679C" w:rsidRPr="00E638DD">
        <w:t>:</w:t>
      </w:r>
    </w:p>
    <w:p w:rsidR="00082009" w:rsidRPr="00E638DD" w:rsidRDefault="00082009" w:rsidP="00392D00">
      <w:pPr>
        <w:pStyle w:val="AABStandardPDist33"/>
      </w:pPr>
    </w:p>
    <w:tbl>
      <w:tblPr>
        <w:tblW w:w="1005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2254"/>
        <w:gridCol w:w="7797"/>
      </w:tblGrid>
      <w:tr w:rsidR="00A5679C" w:rsidRPr="00E638DD" w:rsidTr="00A5679C">
        <w:trPr>
          <w:tblHeader/>
        </w:trPr>
        <w:tc>
          <w:tcPr>
            <w:tcW w:w="2254" w:type="dxa"/>
            <w:shd w:val="clear" w:color="auto" w:fill="8DB3E2" w:themeFill="text2" w:themeFillTint="66"/>
          </w:tcPr>
          <w:p w:rsidR="00A5679C" w:rsidRPr="00E638DD" w:rsidRDefault="00081FAA" w:rsidP="00A5679C">
            <w:pPr>
              <w:pStyle w:val="XABStandard9PDist33Header001"/>
            </w:pPr>
            <w:r>
              <w:t>User Groups</w:t>
            </w:r>
          </w:p>
        </w:tc>
        <w:tc>
          <w:tcPr>
            <w:tcW w:w="7797" w:type="dxa"/>
            <w:shd w:val="clear" w:color="auto" w:fill="8DB3E2" w:themeFill="text2" w:themeFillTint="66"/>
          </w:tcPr>
          <w:p w:rsidR="00A5679C" w:rsidRPr="00E638DD" w:rsidRDefault="00081FAA" w:rsidP="00A5679C">
            <w:pPr>
              <w:pStyle w:val="XABStandard9PDist33Header001"/>
            </w:pPr>
            <w:r>
              <w:t>Range of Values</w:t>
            </w:r>
          </w:p>
        </w:tc>
      </w:tr>
      <w:tr w:rsidR="00A5679C" w:rsidRPr="00C70B40" w:rsidTr="00A5679C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cantSplit/>
          <w:tblHeader/>
        </w:trPr>
        <w:tc>
          <w:tcPr>
            <w:tcW w:w="2254" w:type="dxa"/>
            <w:tcBorders>
              <w:top w:val="single" w:sz="6" w:space="0" w:color="auto"/>
            </w:tcBorders>
          </w:tcPr>
          <w:p w:rsidR="00A5679C" w:rsidRPr="00E638DD" w:rsidRDefault="00A5679C" w:rsidP="00A5679C">
            <w:pPr>
              <w:pStyle w:val="BABStandardRemarkBluePDist33"/>
            </w:pPr>
            <w:r w:rsidRPr="00E638DD">
              <w:t>User</w:t>
            </w:r>
          </w:p>
        </w:tc>
        <w:tc>
          <w:tcPr>
            <w:tcW w:w="7797" w:type="dxa"/>
            <w:tcBorders>
              <w:top w:val="single" w:sz="6" w:space="0" w:color="auto"/>
            </w:tcBorders>
          </w:tcPr>
          <w:p w:rsidR="00932A52" w:rsidRPr="00E638DD" w:rsidRDefault="00F04DC1" w:rsidP="00A5679C">
            <w:pPr>
              <w:pStyle w:val="BABStandardRemarkBluePDist33"/>
              <w:rPr>
                <w:szCs w:val="16"/>
              </w:rPr>
            </w:pPr>
            <w:r>
              <w:rPr>
                <w:szCs w:val="16"/>
              </w:rPr>
              <w:t>Operating personnel</w:t>
            </w:r>
          </w:p>
          <w:p w:rsidR="00932A52" w:rsidRPr="00E638DD" w:rsidRDefault="00F04DC1" w:rsidP="00A5679C">
            <w:pPr>
              <w:pStyle w:val="BABStandardRemarkBluePDist33"/>
              <w:rPr>
                <w:szCs w:val="16"/>
              </w:rPr>
            </w:pPr>
            <w:proofErr w:type="gramStart"/>
            <w:r>
              <w:rPr>
                <w:szCs w:val="16"/>
              </w:rPr>
              <w:t>ordinary</w:t>
            </w:r>
            <w:proofErr w:type="gramEnd"/>
            <w:r w:rsidR="00932A52" w:rsidRPr="00E638DD">
              <w:rPr>
                <w:szCs w:val="16"/>
              </w:rPr>
              <w:t xml:space="preserve"> </w:t>
            </w:r>
            <w:r>
              <w:rPr>
                <w:szCs w:val="16"/>
              </w:rPr>
              <w:t>l</w:t>
            </w:r>
            <w:r w:rsidR="00932A52" w:rsidRPr="00E638DD">
              <w:rPr>
                <w:szCs w:val="16"/>
              </w:rPr>
              <w:t xml:space="preserve">ogin </w:t>
            </w:r>
            <w:r>
              <w:rPr>
                <w:szCs w:val="16"/>
              </w:rPr>
              <w:t>required</w:t>
            </w:r>
            <w:r w:rsidR="00932A52" w:rsidRPr="00E638DD">
              <w:rPr>
                <w:szCs w:val="16"/>
              </w:rPr>
              <w:t>.</w:t>
            </w:r>
          </w:p>
          <w:p w:rsidR="00A5679C" w:rsidRPr="00E638DD" w:rsidRDefault="00932A52" w:rsidP="00F04DC1">
            <w:pPr>
              <w:pStyle w:val="BABStandardRemarkBluePDist33"/>
            </w:pPr>
            <w:r w:rsidRPr="00E638DD">
              <w:rPr>
                <w:szCs w:val="16"/>
              </w:rPr>
              <w:t>Detai</w:t>
            </w:r>
            <w:r w:rsidR="00F04DC1">
              <w:rPr>
                <w:szCs w:val="16"/>
              </w:rPr>
              <w:t>led</w:t>
            </w:r>
            <w:r w:rsidR="00A5679C" w:rsidRPr="00E638DD">
              <w:rPr>
                <w:szCs w:val="16"/>
              </w:rPr>
              <w:t xml:space="preserve"> </w:t>
            </w:r>
            <w:r w:rsidR="00F04DC1">
              <w:rPr>
                <w:szCs w:val="16"/>
              </w:rPr>
              <w:t>function scope</w:t>
            </w:r>
            <w:r w:rsidR="00A5679C" w:rsidRPr="00E638DD">
              <w:rPr>
                <w:szCs w:val="16"/>
              </w:rPr>
              <w:t xml:space="preserve"> fre</w:t>
            </w:r>
            <w:r w:rsidR="00F04DC1">
              <w:rPr>
                <w:szCs w:val="16"/>
              </w:rPr>
              <w:t>ely</w:t>
            </w:r>
            <w:r w:rsidR="00A5679C" w:rsidRPr="00E638DD">
              <w:rPr>
                <w:szCs w:val="16"/>
              </w:rPr>
              <w:t xml:space="preserve"> </w:t>
            </w:r>
            <w:r w:rsidR="00F04DC1">
              <w:rPr>
                <w:szCs w:val="16"/>
              </w:rPr>
              <w:t>c</w:t>
            </w:r>
            <w:r w:rsidR="00A5679C" w:rsidRPr="00E638DD">
              <w:rPr>
                <w:szCs w:val="16"/>
              </w:rPr>
              <w:t>onfigur</w:t>
            </w:r>
            <w:r w:rsidR="00F04DC1">
              <w:rPr>
                <w:szCs w:val="16"/>
              </w:rPr>
              <w:t>able.</w:t>
            </w:r>
          </w:p>
        </w:tc>
      </w:tr>
      <w:tr w:rsidR="00A5679C" w:rsidRPr="00C70B40" w:rsidTr="00A5679C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cantSplit/>
          <w:tblHeader/>
        </w:trPr>
        <w:tc>
          <w:tcPr>
            <w:tcW w:w="2254" w:type="dxa"/>
          </w:tcPr>
          <w:p w:rsidR="00A5679C" w:rsidRPr="00E638DD" w:rsidRDefault="00A5679C" w:rsidP="00A5679C">
            <w:pPr>
              <w:pStyle w:val="BABStandardRemarkBluePDist33"/>
            </w:pPr>
            <w:r w:rsidRPr="00E638DD">
              <w:t>SuperUser</w:t>
            </w:r>
          </w:p>
        </w:tc>
        <w:tc>
          <w:tcPr>
            <w:tcW w:w="7797" w:type="dxa"/>
          </w:tcPr>
          <w:p w:rsidR="00932A52" w:rsidRPr="00E638DD" w:rsidRDefault="00932A52" w:rsidP="00A5679C">
            <w:pPr>
              <w:pStyle w:val="BABStandardRemarkBluePDist33"/>
              <w:rPr>
                <w:szCs w:val="16"/>
              </w:rPr>
            </w:pPr>
            <w:r w:rsidRPr="00E638DD">
              <w:rPr>
                <w:szCs w:val="16"/>
              </w:rPr>
              <w:t>Spe</w:t>
            </w:r>
            <w:r w:rsidR="00F04DC1">
              <w:rPr>
                <w:szCs w:val="16"/>
              </w:rPr>
              <w:t>c</w:t>
            </w:r>
            <w:r w:rsidRPr="00E638DD">
              <w:rPr>
                <w:szCs w:val="16"/>
              </w:rPr>
              <w:t>ialist</w:t>
            </w:r>
            <w:r w:rsidR="00F04DC1">
              <w:rPr>
                <w:szCs w:val="16"/>
              </w:rPr>
              <w:t>s</w:t>
            </w:r>
          </w:p>
          <w:p w:rsidR="00A5679C" w:rsidRPr="00E638DD" w:rsidRDefault="00F04DC1" w:rsidP="00A5679C">
            <w:pPr>
              <w:pStyle w:val="BABStandardRemarkBluePDist33"/>
              <w:rPr>
                <w:szCs w:val="16"/>
              </w:rPr>
            </w:pPr>
            <w:proofErr w:type="gramStart"/>
            <w:r>
              <w:rPr>
                <w:szCs w:val="16"/>
              </w:rPr>
              <w:t>ordinary</w:t>
            </w:r>
            <w:proofErr w:type="gramEnd"/>
            <w:r w:rsidRPr="00E638DD">
              <w:rPr>
                <w:szCs w:val="16"/>
              </w:rPr>
              <w:t xml:space="preserve"> </w:t>
            </w:r>
            <w:r>
              <w:rPr>
                <w:szCs w:val="16"/>
              </w:rPr>
              <w:t>l</w:t>
            </w:r>
            <w:r w:rsidRPr="00E638DD">
              <w:rPr>
                <w:szCs w:val="16"/>
              </w:rPr>
              <w:t xml:space="preserve">ogin </w:t>
            </w:r>
            <w:r>
              <w:rPr>
                <w:szCs w:val="16"/>
              </w:rPr>
              <w:t>required</w:t>
            </w:r>
            <w:r w:rsidR="00A5679C" w:rsidRPr="00E638DD">
              <w:rPr>
                <w:szCs w:val="16"/>
              </w:rPr>
              <w:t xml:space="preserve">. </w:t>
            </w:r>
          </w:p>
          <w:p w:rsidR="00A5679C" w:rsidRPr="00E638DD" w:rsidRDefault="00F04DC1" w:rsidP="00A5679C">
            <w:pPr>
              <w:pStyle w:val="BABStandardRemarkBluePDist33"/>
            </w:pPr>
            <w:r w:rsidRPr="00E638DD">
              <w:rPr>
                <w:szCs w:val="16"/>
              </w:rPr>
              <w:t>Detai</w:t>
            </w:r>
            <w:r>
              <w:rPr>
                <w:szCs w:val="16"/>
              </w:rPr>
              <w:t>led</w:t>
            </w:r>
            <w:r w:rsidRPr="00E638DD">
              <w:rPr>
                <w:szCs w:val="16"/>
              </w:rPr>
              <w:t xml:space="preserve"> </w:t>
            </w:r>
            <w:r>
              <w:rPr>
                <w:szCs w:val="16"/>
              </w:rPr>
              <w:t>function scope</w:t>
            </w:r>
            <w:r w:rsidRPr="00E638DD">
              <w:rPr>
                <w:szCs w:val="16"/>
              </w:rPr>
              <w:t xml:space="preserve"> fre</w:t>
            </w:r>
            <w:r>
              <w:rPr>
                <w:szCs w:val="16"/>
              </w:rPr>
              <w:t>ely</w:t>
            </w:r>
            <w:r w:rsidRPr="00E638DD">
              <w:rPr>
                <w:szCs w:val="16"/>
              </w:rPr>
              <w:t xml:space="preserve"> </w:t>
            </w:r>
            <w:r>
              <w:rPr>
                <w:szCs w:val="16"/>
              </w:rPr>
              <w:t>c</w:t>
            </w:r>
            <w:r w:rsidRPr="00E638DD">
              <w:rPr>
                <w:szCs w:val="16"/>
              </w:rPr>
              <w:t>onfigur</w:t>
            </w:r>
            <w:r>
              <w:rPr>
                <w:szCs w:val="16"/>
              </w:rPr>
              <w:t>able.</w:t>
            </w:r>
          </w:p>
        </w:tc>
      </w:tr>
      <w:tr w:rsidR="00A5679C" w:rsidRPr="00C70B40" w:rsidTr="00A5679C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cantSplit/>
          <w:tblHeader/>
        </w:trPr>
        <w:tc>
          <w:tcPr>
            <w:tcW w:w="2254" w:type="dxa"/>
          </w:tcPr>
          <w:p w:rsidR="00A5679C" w:rsidRPr="00E638DD" w:rsidRDefault="00F04DC1" w:rsidP="00A5679C">
            <w:pPr>
              <w:pStyle w:val="BABStandardRemarkBluePDist33"/>
            </w:pPr>
            <w:r>
              <w:t>Administrator</w:t>
            </w:r>
            <w:r w:rsidR="00A5679C" w:rsidRPr="00E638DD">
              <w:t>:</w:t>
            </w:r>
          </w:p>
        </w:tc>
        <w:tc>
          <w:tcPr>
            <w:tcW w:w="7797" w:type="dxa"/>
          </w:tcPr>
          <w:p w:rsidR="00932A52" w:rsidRPr="00E638DD" w:rsidRDefault="00932A52" w:rsidP="00A5679C">
            <w:pPr>
              <w:pStyle w:val="BABStandardRemarkBluePDist33"/>
              <w:rPr>
                <w:szCs w:val="16"/>
              </w:rPr>
            </w:pPr>
            <w:r w:rsidRPr="00E638DD">
              <w:rPr>
                <w:szCs w:val="16"/>
              </w:rPr>
              <w:t>Administrator</w:t>
            </w:r>
          </w:p>
          <w:p w:rsidR="00932A52" w:rsidRPr="00E638DD" w:rsidRDefault="00F04DC1" w:rsidP="00A5679C">
            <w:pPr>
              <w:pStyle w:val="BABStandardRemarkBluePDist33"/>
              <w:rPr>
                <w:szCs w:val="16"/>
              </w:rPr>
            </w:pPr>
            <w:proofErr w:type="gramStart"/>
            <w:r>
              <w:rPr>
                <w:szCs w:val="16"/>
              </w:rPr>
              <w:t>ordinary</w:t>
            </w:r>
            <w:proofErr w:type="gramEnd"/>
            <w:r w:rsidRPr="00E638DD">
              <w:rPr>
                <w:szCs w:val="16"/>
              </w:rPr>
              <w:t xml:space="preserve"> </w:t>
            </w:r>
            <w:r>
              <w:rPr>
                <w:szCs w:val="16"/>
              </w:rPr>
              <w:t>l</w:t>
            </w:r>
            <w:r w:rsidRPr="00E638DD">
              <w:rPr>
                <w:szCs w:val="16"/>
              </w:rPr>
              <w:t xml:space="preserve">ogin </w:t>
            </w:r>
            <w:r>
              <w:rPr>
                <w:szCs w:val="16"/>
              </w:rPr>
              <w:t>required.</w:t>
            </w:r>
          </w:p>
          <w:p w:rsidR="00F04DC1" w:rsidRDefault="00A5679C" w:rsidP="00A5679C">
            <w:pPr>
              <w:pStyle w:val="BABStandardRemarkBluePDist33"/>
              <w:rPr>
                <w:szCs w:val="16"/>
              </w:rPr>
            </w:pPr>
            <w:r w:rsidRPr="00E638DD">
              <w:rPr>
                <w:szCs w:val="16"/>
              </w:rPr>
              <w:t>System</w:t>
            </w:r>
            <w:r w:rsidR="00F04DC1">
              <w:rPr>
                <w:szCs w:val="16"/>
              </w:rPr>
              <w:t xml:space="preserve"> </w:t>
            </w:r>
            <w:r w:rsidRPr="00E638DD">
              <w:rPr>
                <w:szCs w:val="16"/>
              </w:rPr>
              <w:t xml:space="preserve">administration, </w:t>
            </w:r>
            <w:r w:rsidR="00F04DC1">
              <w:rPr>
                <w:szCs w:val="16"/>
              </w:rPr>
              <w:t>p</w:t>
            </w:r>
            <w:r w:rsidRPr="00E638DD">
              <w:rPr>
                <w:szCs w:val="16"/>
              </w:rPr>
              <w:t>asswor</w:t>
            </w:r>
            <w:r w:rsidR="00F04DC1">
              <w:rPr>
                <w:szCs w:val="16"/>
              </w:rPr>
              <w:t>d administration</w:t>
            </w:r>
          </w:p>
          <w:p w:rsidR="00F04DC1" w:rsidRDefault="00A5679C" w:rsidP="00A5679C">
            <w:pPr>
              <w:pStyle w:val="BABStandardRemarkBluePDist33"/>
              <w:rPr>
                <w:szCs w:val="16"/>
              </w:rPr>
            </w:pPr>
            <w:r w:rsidRPr="00E638DD">
              <w:rPr>
                <w:szCs w:val="16"/>
              </w:rPr>
              <w:t xml:space="preserve">+ </w:t>
            </w:r>
          </w:p>
          <w:p w:rsidR="00A5679C" w:rsidRPr="00E638DD" w:rsidRDefault="00F04DC1" w:rsidP="00A5679C">
            <w:pPr>
              <w:pStyle w:val="BABStandardRemarkBluePDist33"/>
              <w:rPr>
                <w:szCs w:val="16"/>
              </w:rPr>
            </w:pPr>
            <w:r>
              <w:rPr>
                <w:szCs w:val="16"/>
              </w:rPr>
              <w:t>all</w:t>
            </w:r>
            <w:r w:rsidR="00A5679C" w:rsidRPr="00E638DD">
              <w:rPr>
                <w:szCs w:val="16"/>
              </w:rPr>
              <w:t xml:space="preserve"> </w:t>
            </w:r>
            <w:r>
              <w:rPr>
                <w:szCs w:val="16"/>
              </w:rPr>
              <w:t>rights</w:t>
            </w:r>
            <w:r w:rsidR="00A5679C" w:rsidRPr="00E638DD">
              <w:rPr>
                <w:szCs w:val="16"/>
              </w:rPr>
              <w:t xml:space="preserve"> </w:t>
            </w:r>
            <w:r>
              <w:rPr>
                <w:szCs w:val="16"/>
              </w:rPr>
              <w:t>of the groups</w:t>
            </w:r>
            <w:r w:rsidR="00A5679C" w:rsidRPr="00E638DD">
              <w:rPr>
                <w:szCs w:val="16"/>
              </w:rPr>
              <w:t xml:space="preserve"> User </w:t>
            </w:r>
            <w:r>
              <w:rPr>
                <w:szCs w:val="16"/>
              </w:rPr>
              <w:t>a</w:t>
            </w:r>
            <w:r w:rsidR="00A5679C" w:rsidRPr="00E638DD">
              <w:rPr>
                <w:szCs w:val="16"/>
              </w:rPr>
              <w:t>nd SuperUser</w:t>
            </w:r>
          </w:p>
          <w:p w:rsidR="00A5679C" w:rsidRPr="00E638DD" w:rsidRDefault="00F04DC1" w:rsidP="00A5679C">
            <w:pPr>
              <w:pStyle w:val="BABStandardRemarkBluePDist33"/>
            </w:pPr>
            <w:r w:rsidRPr="00E638DD">
              <w:rPr>
                <w:szCs w:val="16"/>
              </w:rPr>
              <w:t>Detai</w:t>
            </w:r>
            <w:r>
              <w:rPr>
                <w:szCs w:val="16"/>
              </w:rPr>
              <w:t>led</w:t>
            </w:r>
            <w:r w:rsidRPr="00E638DD">
              <w:rPr>
                <w:szCs w:val="16"/>
              </w:rPr>
              <w:t xml:space="preserve"> </w:t>
            </w:r>
            <w:r>
              <w:rPr>
                <w:szCs w:val="16"/>
              </w:rPr>
              <w:t>function scope</w:t>
            </w:r>
            <w:r w:rsidRPr="00E638DD">
              <w:rPr>
                <w:szCs w:val="16"/>
              </w:rPr>
              <w:t xml:space="preserve"> fre</w:t>
            </w:r>
            <w:r>
              <w:rPr>
                <w:szCs w:val="16"/>
              </w:rPr>
              <w:t>ely</w:t>
            </w:r>
            <w:r w:rsidRPr="00E638DD">
              <w:rPr>
                <w:szCs w:val="16"/>
              </w:rPr>
              <w:t xml:space="preserve"> </w:t>
            </w:r>
            <w:r>
              <w:rPr>
                <w:szCs w:val="16"/>
              </w:rPr>
              <w:t>c</w:t>
            </w:r>
            <w:r w:rsidRPr="00E638DD">
              <w:rPr>
                <w:szCs w:val="16"/>
              </w:rPr>
              <w:t>onfigur</w:t>
            </w:r>
            <w:r>
              <w:rPr>
                <w:szCs w:val="16"/>
              </w:rPr>
              <w:t>able.</w:t>
            </w:r>
          </w:p>
        </w:tc>
      </w:tr>
    </w:tbl>
    <w:p w:rsidR="00A5679C" w:rsidRPr="00E638DD" w:rsidRDefault="00A5679C" w:rsidP="00A5679C">
      <w:pPr>
        <w:pStyle w:val="XAEStandard9SubScriptTab"/>
      </w:pPr>
      <w:bookmarkStart w:id="240" w:name="_Toc378816319"/>
      <w:bookmarkStart w:id="241" w:name="_Toc378822865"/>
      <w:bookmarkStart w:id="242" w:name="_Toc379382923"/>
      <w:bookmarkStart w:id="243" w:name="_Toc379384064"/>
      <w:r w:rsidRPr="00E638DD">
        <w:t xml:space="preserve">Tab. </w:t>
      </w:r>
      <w:r w:rsidR="00E74D22" w:rsidRPr="00E638DD">
        <w:fldChar w:fldCharType="begin"/>
      </w:r>
      <w:r w:rsidR="00E74D22" w:rsidRPr="00E638DD">
        <w:instrText xml:space="preserve"> SEQ Table \* ARABIC </w:instrText>
      </w:r>
      <w:r w:rsidR="00E74D22" w:rsidRPr="00E638DD">
        <w:fldChar w:fldCharType="separate"/>
      </w:r>
      <w:r w:rsidR="00B91AB6">
        <w:rPr>
          <w:noProof/>
        </w:rPr>
        <w:t>19</w:t>
      </w:r>
      <w:r w:rsidR="00E74D22" w:rsidRPr="00E638DD">
        <w:fldChar w:fldCharType="end"/>
      </w:r>
      <w:r w:rsidRPr="00E638DD">
        <w:tab/>
        <w:t>-</w:t>
      </w:r>
      <w:r w:rsidRPr="00E638DD">
        <w:tab/>
      </w:r>
      <w:r w:rsidR="00F04DC1">
        <w:t>Access Control</w:t>
      </w:r>
      <w:r w:rsidR="00932A52" w:rsidRPr="00E638DD">
        <w:t xml:space="preserve"> </w:t>
      </w:r>
      <w:r w:rsidR="00F04DC1">
        <w:t>of the Control System</w:t>
      </w:r>
      <w:r w:rsidR="009C68ED" w:rsidRPr="00E638DD">
        <w:t xml:space="preserve"> (LT)</w:t>
      </w:r>
      <w:bookmarkEnd w:id="240"/>
      <w:bookmarkEnd w:id="241"/>
      <w:bookmarkEnd w:id="242"/>
      <w:bookmarkEnd w:id="243"/>
    </w:p>
    <w:p w:rsidR="00932A52" w:rsidRPr="00E638DD" w:rsidRDefault="00F04DC1" w:rsidP="00932A52">
      <w:pPr>
        <w:pStyle w:val="BABStandardRemarkBluePDist33"/>
      </w:pPr>
      <w:r>
        <w:t>Further</w:t>
      </w:r>
      <w:r w:rsidR="00932A52" w:rsidRPr="00E638DD">
        <w:t xml:space="preserve"> </w:t>
      </w:r>
      <w:r>
        <w:t>groups</w:t>
      </w:r>
      <w:r w:rsidR="00932A52" w:rsidRPr="00E638DD">
        <w:t xml:space="preserve"> </w:t>
      </w:r>
      <w:r>
        <w:t>are freely</w:t>
      </w:r>
      <w:r w:rsidR="00932A52" w:rsidRPr="00E638DD">
        <w:t xml:space="preserve"> </w:t>
      </w:r>
      <w:r w:rsidR="00C70B40">
        <w:t>defin</w:t>
      </w:r>
      <w:r>
        <w:t>able</w:t>
      </w:r>
      <w:r w:rsidR="00932A52" w:rsidRPr="00E638DD">
        <w:t xml:space="preserve"> (30 </w:t>
      </w:r>
      <w:r>
        <w:t>groups</w:t>
      </w:r>
      <w:r w:rsidR="00932A52" w:rsidRPr="00E638DD">
        <w:t xml:space="preserve"> </w:t>
      </w:r>
      <w:r>
        <w:t>at maximum</w:t>
      </w:r>
      <w:r w:rsidR="00932A52" w:rsidRPr="00E638DD">
        <w:t>).</w:t>
      </w:r>
    </w:p>
    <w:p w:rsidR="00932A52" w:rsidRPr="00E638DD" w:rsidRDefault="00932A52" w:rsidP="00932A52">
      <w:pPr>
        <w:pStyle w:val="AABStandardPDist33"/>
      </w:pPr>
    </w:p>
    <w:p w:rsidR="00932A52" w:rsidRPr="00E638DD" w:rsidRDefault="00932A52" w:rsidP="00932A52">
      <w:pPr>
        <w:pStyle w:val="AABStandardPDist33"/>
      </w:pPr>
    </w:p>
    <w:p w:rsidR="00932A52" w:rsidRPr="00E638DD" w:rsidRDefault="00F04DC1" w:rsidP="009C5B16">
      <w:pPr>
        <w:pStyle w:val="HBN1Header4"/>
      </w:pPr>
      <w:bookmarkStart w:id="244" w:name="_Toc379383105"/>
      <w:bookmarkStart w:id="245" w:name="_Toc379384031"/>
      <w:r>
        <w:t xml:space="preserve">Visualisation </w:t>
      </w:r>
      <w:r w:rsidR="00932A52" w:rsidRPr="00E638DD">
        <w:t>System</w:t>
      </w:r>
      <w:bookmarkEnd w:id="244"/>
      <w:bookmarkEnd w:id="245"/>
    </w:p>
    <w:p w:rsidR="00932A52" w:rsidRPr="00E638DD" w:rsidRDefault="00F04DC1" w:rsidP="00932A52">
      <w:pPr>
        <w:pStyle w:val="BABStandardRemarkBluePDist33"/>
      </w:pPr>
      <w:r>
        <w:t>The users</w:t>
      </w:r>
      <w:r w:rsidR="00932A52" w:rsidRPr="00E638DD">
        <w:t xml:space="preserve"> identif</w:t>
      </w:r>
      <w:r>
        <w:t>y</w:t>
      </w:r>
      <w:r w:rsidR="00932A52" w:rsidRPr="00E638DD">
        <w:t xml:space="preserve"> </w:t>
      </w:r>
      <w:r w:rsidR="00C70B40">
        <w:t>themselv</w:t>
      </w:r>
      <w:r>
        <w:t xml:space="preserve">es by a combination of a unique user </w:t>
      </w:r>
      <w:r w:rsidR="00932A52" w:rsidRPr="00E638DD">
        <w:t xml:space="preserve">ID, </w:t>
      </w:r>
      <w:r>
        <w:t>a user name</w:t>
      </w:r>
      <w:r w:rsidR="00932A52" w:rsidRPr="00E638DD">
        <w:t xml:space="preserve"> (</w:t>
      </w:r>
      <w:r>
        <w:t>l</w:t>
      </w:r>
      <w:r w:rsidR="00932A52" w:rsidRPr="00E638DD">
        <w:t xml:space="preserve">ogin) </w:t>
      </w:r>
      <w:r>
        <w:t>a</w:t>
      </w:r>
      <w:r w:rsidR="00932A52" w:rsidRPr="00E638DD">
        <w:t xml:space="preserve">nd </w:t>
      </w:r>
      <w:r>
        <w:t>a p</w:t>
      </w:r>
      <w:r w:rsidR="00932A52" w:rsidRPr="00E638DD">
        <w:t>asswor</w:t>
      </w:r>
      <w:r>
        <w:t>d</w:t>
      </w:r>
      <w:r w:rsidR="00932A52" w:rsidRPr="00E638DD">
        <w:t xml:space="preserve">. </w:t>
      </w:r>
      <w:r w:rsidR="00932A52" w:rsidRPr="00E638DD">
        <w:br/>
      </w:r>
      <w:r w:rsidR="00081FAA">
        <w:t xml:space="preserve">Each process critical action </w:t>
      </w:r>
      <w:proofErr w:type="gramStart"/>
      <w:r w:rsidR="00081FAA">
        <w:t>can only be executed</w:t>
      </w:r>
      <w:proofErr w:type="gramEnd"/>
      <w:r w:rsidR="00081FAA">
        <w:t xml:space="preserve"> after an ordinary login</w:t>
      </w:r>
      <w:r w:rsidR="00932A52" w:rsidRPr="00E638DD">
        <w:t>.</w:t>
      </w:r>
    </w:p>
    <w:p w:rsidR="00081FAA" w:rsidRPr="00E638DD" w:rsidRDefault="00081FAA" w:rsidP="00081FAA">
      <w:pPr>
        <w:pStyle w:val="BABStandardRemarkBluePDist33"/>
      </w:pPr>
      <w:r>
        <w:t>The f</w:t>
      </w:r>
      <w:r w:rsidRPr="00E638DD">
        <w:t>o</w:t>
      </w:r>
      <w:r>
        <w:t xml:space="preserve">llowing user groups </w:t>
      </w:r>
      <w:proofErr w:type="gramStart"/>
      <w:r>
        <w:t>are defined</w:t>
      </w:r>
      <w:proofErr w:type="gramEnd"/>
      <w:r>
        <w:t xml:space="preserve"> by default</w:t>
      </w:r>
      <w:r w:rsidRPr="00E638DD">
        <w:t>:</w:t>
      </w:r>
    </w:p>
    <w:p w:rsidR="00A5679C" w:rsidRPr="00E638DD" w:rsidRDefault="00A5679C" w:rsidP="00392D00">
      <w:pPr>
        <w:pStyle w:val="AABStandardPDist33"/>
      </w:pPr>
    </w:p>
    <w:tbl>
      <w:tblPr>
        <w:tblW w:w="1005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2254"/>
        <w:gridCol w:w="7797"/>
      </w:tblGrid>
      <w:tr w:rsidR="00932A52" w:rsidRPr="00E638DD" w:rsidTr="00932A52">
        <w:trPr>
          <w:tblHeader/>
        </w:trPr>
        <w:tc>
          <w:tcPr>
            <w:tcW w:w="2254" w:type="dxa"/>
            <w:shd w:val="clear" w:color="auto" w:fill="8DB3E2" w:themeFill="text2" w:themeFillTint="66"/>
          </w:tcPr>
          <w:p w:rsidR="00932A52" w:rsidRPr="00E638DD" w:rsidRDefault="00081FAA" w:rsidP="00932A52">
            <w:pPr>
              <w:pStyle w:val="XABStandard9PDist33Header001"/>
            </w:pPr>
            <w:r>
              <w:lastRenderedPageBreak/>
              <w:t>User Groups</w:t>
            </w:r>
          </w:p>
        </w:tc>
        <w:tc>
          <w:tcPr>
            <w:tcW w:w="7797" w:type="dxa"/>
            <w:shd w:val="clear" w:color="auto" w:fill="8DB3E2" w:themeFill="text2" w:themeFillTint="66"/>
          </w:tcPr>
          <w:p w:rsidR="00932A52" w:rsidRPr="00E638DD" w:rsidRDefault="00081FAA" w:rsidP="00932A52">
            <w:pPr>
              <w:pStyle w:val="XABStandard9PDist33Header001"/>
            </w:pPr>
            <w:r>
              <w:t>Range of Values</w:t>
            </w:r>
          </w:p>
        </w:tc>
      </w:tr>
      <w:tr w:rsidR="00932A52" w:rsidRPr="00C70B40" w:rsidTr="00932A52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cantSplit/>
          <w:tblHeader/>
        </w:trPr>
        <w:tc>
          <w:tcPr>
            <w:tcW w:w="2254" w:type="dxa"/>
            <w:tcBorders>
              <w:top w:val="single" w:sz="6" w:space="0" w:color="auto"/>
            </w:tcBorders>
          </w:tcPr>
          <w:p w:rsidR="00932A52" w:rsidRPr="00E638DD" w:rsidRDefault="00932A52" w:rsidP="00081FAA">
            <w:pPr>
              <w:pStyle w:val="BABStandardRemarkBluePDist33"/>
            </w:pPr>
            <w:r w:rsidRPr="00E638DD">
              <w:t>Gr</w:t>
            </w:r>
            <w:r w:rsidR="00081FAA">
              <w:t>oup</w:t>
            </w:r>
            <w:r w:rsidRPr="00E638DD">
              <w:t xml:space="preserve"> 1</w:t>
            </w:r>
          </w:p>
        </w:tc>
        <w:tc>
          <w:tcPr>
            <w:tcW w:w="7797" w:type="dxa"/>
            <w:tcBorders>
              <w:top w:val="single" w:sz="6" w:space="0" w:color="auto"/>
            </w:tcBorders>
          </w:tcPr>
          <w:p w:rsidR="00834E82" w:rsidRPr="00E638DD" w:rsidRDefault="00081FAA" w:rsidP="00932A52">
            <w:pPr>
              <w:pStyle w:val="BABStandardRemarkBluePDist33"/>
              <w:rPr>
                <w:szCs w:val="16"/>
              </w:rPr>
            </w:pPr>
            <w:r>
              <w:rPr>
                <w:szCs w:val="16"/>
              </w:rPr>
              <w:t>General issues</w:t>
            </w:r>
            <w:r w:rsidR="00834E82" w:rsidRPr="00E638DD">
              <w:rPr>
                <w:szCs w:val="16"/>
              </w:rPr>
              <w:t xml:space="preserve">, </w:t>
            </w:r>
            <w:r>
              <w:rPr>
                <w:szCs w:val="16"/>
              </w:rPr>
              <w:t>wat</w:t>
            </w:r>
            <w:r w:rsidR="00C70B40">
              <w:rPr>
                <w:szCs w:val="16"/>
              </w:rPr>
              <w:t>c</w:t>
            </w:r>
            <w:r>
              <w:rPr>
                <w:szCs w:val="16"/>
              </w:rPr>
              <w:t>hing only</w:t>
            </w:r>
          </w:p>
          <w:p w:rsidR="00932A52" w:rsidRPr="00E638DD" w:rsidRDefault="00081FAA" w:rsidP="00932A52">
            <w:pPr>
              <w:pStyle w:val="BABStandardRemarkBluePDist33"/>
              <w:rPr>
                <w:szCs w:val="16"/>
              </w:rPr>
            </w:pPr>
            <w:r>
              <w:rPr>
                <w:szCs w:val="16"/>
              </w:rPr>
              <w:t>without l</w:t>
            </w:r>
            <w:r w:rsidR="00932A52" w:rsidRPr="00E638DD">
              <w:rPr>
                <w:szCs w:val="16"/>
              </w:rPr>
              <w:t>ogin</w:t>
            </w:r>
          </w:p>
        </w:tc>
      </w:tr>
      <w:tr w:rsidR="00932A52" w:rsidRPr="00E638DD" w:rsidTr="00932A52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cantSplit/>
          <w:tblHeader/>
        </w:trPr>
        <w:tc>
          <w:tcPr>
            <w:tcW w:w="2254" w:type="dxa"/>
          </w:tcPr>
          <w:p w:rsidR="00932A52" w:rsidRPr="00E638DD" w:rsidRDefault="00081FAA" w:rsidP="00932A52">
            <w:pPr>
              <w:pStyle w:val="BABStandardRemarkBluePDist33"/>
            </w:pPr>
            <w:r w:rsidRPr="00E638DD">
              <w:t>Gr</w:t>
            </w:r>
            <w:r>
              <w:t>oup</w:t>
            </w:r>
            <w:r w:rsidR="00932A52" w:rsidRPr="00E638DD">
              <w:t xml:space="preserve"> 2</w:t>
            </w:r>
          </w:p>
        </w:tc>
        <w:tc>
          <w:tcPr>
            <w:tcW w:w="7797" w:type="dxa"/>
          </w:tcPr>
          <w:p w:rsidR="00834E82" w:rsidRPr="00E638DD" w:rsidRDefault="00081FAA" w:rsidP="00932A52">
            <w:pPr>
              <w:pStyle w:val="BABStandardRemarkBluePDist33"/>
              <w:rPr>
                <w:szCs w:val="16"/>
              </w:rPr>
            </w:pPr>
            <w:r>
              <w:rPr>
                <w:szCs w:val="16"/>
              </w:rPr>
              <w:t>Operators</w:t>
            </w:r>
            <w:r>
              <w:rPr>
                <w:szCs w:val="16"/>
              </w:rPr>
              <w:br/>
              <w:t>all</w:t>
            </w:r>
            <w:r w:rsidR="00834E82" w:rsidRPr="00E638DD">
              <w:rPr>
                <w:szCs w:val="16"/>
              </w:rPr>
              <w:t xml:space="preserve"> </w:t>
            </w:r>
            <w:r>
              <w:rPr>
                <w:szCs w:val="16"/>
              </w:rPr>
              <w:t>rights</w:t>
            </w:r>
            <w:r w:rsidR="00834E82" w:rsidRPr="00E638DD">
              <w:rPr>
                <w:szCs w:val="16"/>
              </w:rPr>
              <w:t xml:space="preserve"> </w:t>
            </w:r>
            <w:r>
              <w:rPr>
                <w:szCs w:val="16"/>
              </w:rPr>
              <w:t>of</w:t>
            </w:r>
            <w:r w:rsidR="00834E82" w:rsidRPr="00E638DD">
              <w:rPr>
                <w:szCs w:val="16"/>
              </w:rPr>
              <w:t xml:space="preserve"> </w:t>
            </w:r>
            <w:r>
              <w:rPr>
                <w:szCs w:val="16"/>
              </w:rPr>
              <w:t>group</w:t>
            </w:r>
            <w:r w:rsidR="00834E82" w:rsidRPr="00E638DD">
              <w:rPr>
                <w:szCs w:val="16"/>
              </w:rPr>
              <w:t xml:space="preserve"> 1</w:t>
            </w:r>
            <w:r w:rsidR="00834E82" w:rsidRPr="00E638DD">
              <w:rPr>
                <w:szCs w:val="16"/>
              </w:rPr>
              <w:br/>
              <w:t>+</w:t>
            </w:r>
            <w:r w:rsidR="00834E82" w:rsidRPr="00E638DD">
              <w:rPr>
                <w:szCs w:val="16"/>
              </w:rPr>
              <w:br/>
            </w:r>
            <w:r>
              <w:rPr>
                <w:szCs w:val="16"/>
              </w:rPr>
              <w:t>all switching and parameterising actions necessary for the operation of the equipment like</w:t>
            </w:r>
            <w:r w:rsidR="00834E82" w:rsidRPr="00E638DD">
              <w:rPr>
                <w:szCs w:val="16"/>
              </w:rPr>
              <w:t xml:space="preserve"> </w:t>
            </w:r>
            <w:r>
              <w:rPr>
                <w:szCs w:val="16"/>
              </w:rPr>
              <w:t>set value modifications</w:t>
            </w:r>
            <w:r w:rsidR="00834E82" w:rsidRPr="00E638DD">
              <w:rPr>
                <w:szCs w:val="16"/>
              </w:rPr>
              <w:t xml:space="preserve">, </w:t>
            </w:r>
            <w:r>
              <w:rPr>
                <w:szCs w:val="16"/>
              </w:rPr>
              <w:t xml:space="preserve">manual </w:t>
            </w:r>
            <w:r w:rsidR="00834E82" w:rsidRPr="00E638DD">
              <w:rPr>
                <w:szCs w:val="16"/>
              </w:rPr>
              <w:t>/</w:t>
            </w:r>
            <w:r>
              <w:rPr>
                <w:szCs w:val="16"/>
              </w:rPr>
              <w:t xml:space="preserve"> auto status changes</w:t>
            </w:r>
            <w:r w:rsidR="00834E82" w:rsidRPr="00E638DD">
              <w:rPr>
                <w:szCs w:val="16"/>
              </w:rPr>
              <w:t xml:space="preserve">, </w:t>
            </w:r>
            <w:r>
              <w:rPr>
                <w:szCs w:val="16"/>
              </w:rPr>
              <w:t>alarm</w:t>
            </w:r>
            <w:r w:rsidR="00834E82" w:rsidRPr="00E638DD">
              <w:rPr>
                <w:szCs w:val="16"/>
              </w:rPr>
              <w:t xml:space="preserve">, </w:t>
            </w:r>
            <w:r>
              <w:rPr>
                <w:szCs w:val="16"/>
              </w:rPr>
              <w:t>message</w:t>
            </w:r>
            <w:r w:rsidR="00834E82" w:rsidRPr="00E638DD">
              <w:rPr>
                <w:szCs w:val="16"/>
              </w:rPr>
              <w:t xml:space="preserve"> </w:t>
            </w:r>
            <w:r>
              <w:rPr>
                <w:szCs w:val="16"/>
              </w:rPr>
              <w:t>a</w:t>
            </w:r>
            <w:r w:rsidR="00834E82" w:rsidRPr="00E638DD">
              <w:rPr>
                <w:szCs w:val="16"/>
              </w:rPr>
              <w:t xml:space="preserve">nd </w:t>
            </w:r>
            <w:r>
              <w:rPr>
                <w:szCs w:val="16"/>
              </w:rPr>
              <w:t>d</w:t>
            </w:r>
            <w:r w:rsidR="00834E82" w:rsidRPr="00E638DD">
              <w:rPr>
                <w:szCs w:val="16"/>
              </w:rPr>
              <w:t>ialog</w:t>
            </w:r>
            <w:r>
              <w:rPr>
                <w:szCs w:val="16"/>
              </w:rPr>
              <w:t xml:space="preserve"> confirmations</w:t>
            </w:r>
          </w:p>
          <w:p w:rsidR="00932A52" w:rsidRPr="00E638DD" w:rsidRDefault="00081FAA" w:rsidP="00932A52">
            <w:pPr>
              <w:pStyle w:val="BABStandardRemarkBluePDist33"/>
              <w:rPr>
                <w:szCs w:val="16"/>
              </w:rPr>
            </w:pPr>
            <w:proofErr w:type="gramStart"/>
            <w:r>
              <w:rPr>
                <w:szCs w:val="16"/>
              </w:rPr>
              <w:t>ordinary</w:t>
            </w:r>
            <w:proofErr w:type="gramEnd"/>
            <w:r w:rsidRPr="00E638DD">
              <w:rPr>
                <w:szCs w:val="16"/>
              </w:rPr>
              <w:t xml:space="preserve"> </w:t>
            </w:r>
            <w:r>
              <w:rPr>
                <w:szCs w:val="16"/>
              </w:rPr>
              <w:t>l</w:t>
            </w:r>
            <w:r w:rsidRPr="00E638DD">
              <w:rPr>
                <w:szCs w:val="16"/>
              </w:rPr>
              <w:t xml:space="preserve">ogin </w:t>
            </w:r>
            <w:r>
              <w:rPr>
                <w:szCs w:val="16"/>
              </w:rPr>
              <w:t>required</w:t>
            </w:r>
            <w:r w:rsidRPr="00E638DD">
              <w:rPr>
                <w:szCs w:val="16"/>
              </w:rPr>
              <w:t xml:space="preserve">. </w:t>
            </w:r>
          </w:p>
        </w:tc>
      </w:tr>
      <w:tr w:rsidR="00932A52" w:rsidRPr="00E638DD" w:rsidTr="00932A52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cantSplit/>
          <w:tblHeader/>
        </w:trPr>
        <w:tc>
          <w:tcPr>
            <w:tcW w:w="2254" w:type="dxa"/>
          </w:tcPr>
          <w:p w:rsidR="00932A52" w:rsidRPr="00E638DD" w:rsidRDefault="00081FAA" w:rsidP="00932A52">
            <w:pPr>
              <w:pStyle w:val="BABStandardRemarkBluePDist33"/>
            </w:pPr>
            <w:r w:rsidRPr="00E638DD">
              <w:t>Gr</w:t>
            </w:r>
            <w:r>
              <w:t>oup</w:t>
            </w:r>
            <w:r w:rsidR="00932A52" w:rsidRPr="00E638DD">
              <w:t xml:space="preserve"> 3</w:t>
            </w:r>
          </w:p>
        </w:tc>
        <w:tc>
          <w:tcPr>
            <w:tcW w:w="7797" w:type="dxa"/>
          </w:tcPr>
          <w:p w:rsidR="00932A52" w:rsidRPr="00E638DD" w:rsidRDefault="00081FAA" w:rsidP="00932A52">
            <w:pPr>
              <w:pStyle w:val="BABStandardRemarkBluePDist33"/>
              <w:rPr>
                <w:szCs w:val="16"/>
              </w:rPr>
            </w:pPr>
            <w:r>
              <w:rPr>
                <w:szCs w:val="16"/>
              </w:rPr>
              <w:t>Shift supervisor</w:t>
            </w:r>
            <w:r w:rsidR="00932A52" w:rsidRPr="00E638DD">
              <w:rPr>
                <w:szCs w:val="16"/>
              </w:rPr>
              <w:t xml:space="preserve"> </w:t>
            </w:r>
            <w:r>
              <w:rPr>
                <w:szCs w:val="16"/>
              </w:rPr>
              <w:t>or</w:t>
            </w:r>
            <w:r w:rsidR="00932A52" w:rsidRPr="00E638DD">
              <w:rPr>
                <w:szCs w:val="16"/>
              </w:rPr>
              <w:t xml:space="preserve"> spe</w:t>
            </w:r>
            <w:r>
              <w:rPr>
                <w:szCs w:val="16"/>
              </w:rPr>
              <w:t>cial</w:t>
            </w:r>
            <w:r w:rsidR="00932A52" w:rsidRPr="00E638DD">
              <w:rPr>
                <w:szCs w:val="16"/>
              </w:rPr>
              <w:t xml:space="preserve"> </w:t>
            </w:r>
            <w:r>
              <w:rPr>
                <w:szCs w:val="16"/>
              </w:rPr>
              <w:t>operators</w:t>
            </w:r>
            <w:r>
              <w:rPr>
                <w:szCs w:val="16"/>
              </w:rPr>
              <w:br/>
              <w:t>all</w:t>
            </w:r>
            <w:r w:rsidR="00834E82" w:rsidRPr="00E638DD">
              <w:rPr>
                <w:szCs w:val="16"/>
              </w:rPr>
              <w:t xml:space="preserve"> </w:t>
            </w:r>
            <w:r>
              <w:rPr>
                <w:szCs w:val="16"/>
              </w:rPr>
              <w:t>rights</w:t>
            </w:r>
            <w:r w:rsidR="00834E82" w:rsidRPr="00E638DD">
              <w:rPr>
                <w:szCs w:val="16"/>
              </w:rPr>
              <w:t xml:space="preserve"> </w:t>
            </w:r>
            <w:r>
              <w:rPr>
                <w:szCs w:val="16"/>
              </w:rPr>
              <w:t>of</w:t>
            </w:r>
            <w:r w:rsidR="00834E82" w:rsidRPr="00E638DD">
              <w:rPr>
                <w:szCs w:val="16"/>
              </w:rPr>
              <w:t xml:space="preserve"> </w:t>
            </w:r>
            <w:r>
              <w:rPr>
                <w:szCs w:val="16"/>
              </w:rPr>
              <w:t>groups</w:t>
            </w:r>
            <w:r w:rsidR="00834E82" w:rsidRPr="00E638DD">
              <w:rPr>
                <w:szCs w:val="16"/>
              </w:rPr>
              <w:t xml:space="preserve"> 1 - 2</w:t>
            </w:r>
            <w:r w:rsidR="00834E82" w:rsidRPr="00E638DD">
              <w:rPr>
                <w:szCs w:val="16"/>
              </w:rPr>
              <w:br/>
              <w:t>+</w:t>
            </w:r>
            <w:r w:rsidR="00834E82" w:rsidRPr="00E638DD">
              <w:rPr>
                <w:szCs w:val="16"/>
              </w:rPr>
              <w:br/>
            </w:r>
            <w:r w:rsidR="00C60278">
              <w:rPr>
                <w:szCs w:val="16"/>
              </w:rPr>
              <w:t>m</w:t>
            </w:r>
            <w:r>
              <w:rPr>
                <w:szCs w:val="16"/>
              </w:rPr>
              <w:t>odif</w:t>
            </w:r>
            <w:r w:rsidR="00C60278">
              <w:rPr>
                <w:szCs w:val="16"/>
              </w:rPr>
              <w:t>ication of</w:t>
            </w:r>
            <w:r>
              <w:rPr>
                <w:szCs w:val="16"/>
              </w:rPr>
              <w:t xml:space="preserve"> process specific p</w:t>
            </w:r>
            <w:r w:rsidR="00932A52" w:rsidRPr="00E638DD">
              <w:rPr>
                <w:szCs w:val="16"/>
              </w:rPr>
              <w:t>arameter</w:t>
            </w:r>
            <w:r>
              <w:rPr>
                <w:szCs w:val="16"/>
              </w:rPr>
              <w:t>s</w:t>
            </w:r>
            <w:r w:rsidR="00932A52" w:rsidRPr="00E638DD">
              <w:rPr>
                <w:szCs w:val="16"/>
              </w:rPr>
              <w:t xml:space="preserve"> </w:t>
            </w:r>
            <w:r>
              <w:rPr>
                <w:szCs w:val="16"/>
              </w:rPr>
              <w:t>like</w:t>
            </w:r>
            <w:r w:rsidR="00932A52" w:rsidRPr="00E638DD">
              <w:rPr>
                <w:szCs w:val="16"/>
              </w:rPr>
              <w:t xml:space="preserve"> </w:t>
            </w:r>
            <w:r w:rsidRPr="00081FAA">
              <w:rPr>
                <w:szCs w:val="16"/>
              </w:rPr>
              <w:t>limit and alarm values</w:t>
            </w:r>
            <w:r>
              <w:rPr>
                <w:szCs w:val="16"/>
              </w:rPr>
              <w:t xml:space="preserve"> or</w:t>
            </w:r>
            <w:r w:rsidR="00834E82" w:rsidRPr="00E638DD">
              <w:rPr>
                <w:szCs w:val="16"/>
              </w:rPr>
              <w:t xml:space="preserve"> </w:t>
            </w:r>
            <w:r w:rsidR="008206FD">
              <w:rPr>
                <w:szCs w:val="16"/>
              </w:rPr>
              <w:t>delay times</w:t>
            </w:r>
            <w:r w:rsidR="00834E82" w:rsidRPr="00E638DD">
              <w:rPr>
                <w:szCs w:val="16"/>
              </w:rPr>
              <w:t>,</w:t>
            </w:r>
            <w:r w:rsidR="00932A52" w:rsidRPr="00E638DD">
              <w:rPr>
                <w:szCs w:val="16"/>
              </w:rPr>
              <w:t xml:space="preserve"> </w:t>
            </w:r>
            <w:r w:rsidR="00C60278">
              <w:rPr>
                <w:szCs w:val="16"/>
              </w:rPr>
              <w:t>tipping mode</w:t>
            </w:r>
            <w:r w:rsidR="00932A52" w:rsidRPr="00E638DD">
              <w:rPr>
                <w:szCs w:val="16"/>
              </w:rPr>
              <w:t xml:space="preserve"> </w:t>
            </w:r>
            <w:r w:rsidR="00C60278">
              <w:rPr>
                <w:szCs w:val="16"/>
              </w:rPr>
              <w:t>within process sequences</w:t>
            </w:r>
            <w:r w:rsidR="00932A52" w:rsidRPr="00E638DD">
              <w:rPr>
                <w:szCs w:val="16"/>
              </w:rPr>
              <w:t xml:space="preserve"> (</w:t>
            </w:r>
            <w:r w:rsidR="00C60278">
              <w:rPr>
                <w:szCs w:val="16"/>
              </w:rPr>
              <w:t>if available</w:t>
            </w:r>
            <w:r w:rsidR="00932A52" w:rsidRPr="00E638DD">
              <w:rPr>
                <w:szCs w:val="16"/>
              </w:rPr>
              <w:t>)</w:t>
            </w:r>
          </w:p>
          <w:p w:rsidR="00932A52" w:rsidRPr="00E638DD" w:rsidRDefault="00C60278" w:rsidP="00932A52">
            <w:pPr>
              <w:pStyle w:val="BABStandardRemarkBluePDist33"/>
              <w:rPr>
                <w:szCs w:val="16"/>
              </w:rPr>
            </w:pPr>
            <w:proofErr w:type="gramStart"/>
            <w:r>
              <w:rPr>
                <w:szCs w:val="16"/>
              </w:rPr>
              <w:t>ordinary</w:t>
            </w:r>
            <w:proofErr w:type="gramEnd"/>
            <w:r w:rsidRPr="00E638DD">
              <w:rPr>
                <w:szCs w:val="16"/>
              </w:rPr>
              <w:t xml:space="preserve"> </w:t>
            </w:r>
            <w:r>
              <w:rPr>
                <w:szCs w:val="16"/>
              </w:rPr>
              <w:t>l</w:t>
            </w:r>
            <w:r w:rsidRPr="00E638DD">
              <w:rPr>
                <w:szCs w:val="16"/>
              </w:rPr>
              <w:t xml:space="preserve">ogin </w:t>
            </w:r>
            <w:r>
              <w:rPr>
                <w:szCs w:val="16"/>
              </w:rPr>
              <w:t>required</w:t>
            </w:r>
            <w:r w:rsidRPr="00E638DD">
              <w:rPr>
                <w:szCs w:val="16"/>
              </w:rPr>
              <w:t>.</w:t>
            </w:r>
          </w:p>
        </w:tc>
      </w:tr>
      <w:tr w:rsidR="00932A52" w:rsidRPr="00E638DD" w:rsidTr="00932A52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cantSplit/>
          <w:tblHeader/>
        </w:trPr>
        <w:tc>
          <w:tcPr>
            <w:tcW w:w="2254" w:type="dxa"/>
          </w:tcPr>
          <w:p w:rsidR="00932A52" w:rsidRPr="00E638DD" w:rsidRDefault="00081FAA" w:rsidP="00932A52">
            <w:pPr>
              <w:pStyle w:val="BABStandardRemarkBluePDist33"/>
            </w:pPr>
            <w:r w:rsidRPr="00E638DD">
              <w:t>Gr</w:t>
            </w:r>
            <w:r>
              <w:t>oup</w:t>
            </w:r>
            <w:r w:rsidR="00932A52" w:rsidRPr="00E638DD">
              <w:t xml:space="preserve"> 4</w:t>
            </w:r>
          </w:p>
        </w:tc>
        <w:tc>
          <w:tcPr>
            <w:tcW w:w="7797" w:type="dxa"/>
          </w:tcPr>
          <w:p w:rsidR="00932A52" w:rsidRPr="00E638DD" w:rsidRDefault="00834E82" w:rsidP="00932A52">
            <w:pPr>
              <w:pStyle w:val="BABStandardRemarkBluePDist33"/>
              <w:rPr>
                <w:szCs w:val="16"/>
              </w:rPr>
            </w:pPr>
            <w:r w:rsidRPr="00E638DD">
              <w:rPr>
                <w:szCs w:val="16"/>
              </w:rPr>
              <w:t>Spe</w:t>
            </w:r>
            <w:r w:rsidR="00C60278">
              <w:rPr>
                <w:szCs w:val="16"/>
              </w:rPr>
              <w:t>c</w:t>
            </w:r>
            <w:r w:rsidRPr="00E638DD">
              <w:rPr>
                <w:szCs w:val="16"/>
              </w:rPr>
              <w:t>ialist</w:t>
            </w:r>
            <w:r w:rsidR="00C60278">
              <w:rPr>
                <w:szCs w:val="16"/>
              </w:rPr>
              <w:t>s</w:t>
            </w:r>
            <w:r w:rsidRPr="00E638DD">
              <w:rPr>
                <w:szCs w:val="16"/>
              </w:rPr>
              <w:br/>
            </w:r>
            <w:r w:rsidR="00C60278">
              <w:rPr>
                <w:szCs w:val="16"/>
              </w:rPr>
              <w:t>all</w:t>
            </w:r>
            <w:r w:rsidR="00C60278" w:rsidRPr="00E638DD">
              <w:rPr>
                <w:szCs w:val="16"/>
              </w:rPr>
              <w:t xml:space="preserve"> </w:t>
            </w:r>
            <w:r w:rsidR="00C60278">
              <w:rPr>
                <w:szCs w:val="16"/>
              </w:rPr>
              <w:t>rights</w:t>
            </w:r>
            <w:r w:rsidR="00C60278" w:rsidRPr="00E638DD">
              <w:rPr>
                <w:szCs w:val="16"/>
              </w:rPr>
              <w:t xml:space="preserve"> </w:t>
            </w:r>
            <w:r w:rsidR="00C60278">
              <w:rPr>
                <w:szCs w:val="16"/>
              </w:rPr>
              <w:t>of</w:t>
            </w:r>
            <w:r w:rsidR="00C60278" w:rsidRPr="00E638DD">
              <w:rPr>
                <w:szCs w:val="16"/>
              </w:rPr>
              <w:t xml:space="preserve"> </w:t>
            </w:r>
            <w:r w:rsidR="00C60278">
              <w:rPr>
                <w:szCs w:val="16"/>
              </w:rPr>
              <w:t>groups</w:t>
            </w:r>
            <w:r w:rsidR="00C60278" w:rsidRPr="00E638DD">
              <w:rPr>
                <w:szCs w:val="16"/>
              </w:rPr>
              <w:t xml:space="preserve"> 1 - </w:t>
            </w:r>
            <w:r w:rsidRPr="00E638DD">
              <w:rPr>
                <w:szCs w:val="16"/>
              </w:rPr>
              <w:t>3</w:t>
            </w:r>
            <w:r w:rsidRPr="00E638DD">
              <w:rPr>
                <w:szCs w:val="16"/>
              </w:rPr>
              <w:br/>
              <w:t>+</w:t>
            </w:r>
            <w:r w:rsidRPr="00E638DD">
              <w:rPr>
                <w:szCs w:val="16"/>
              </w:rPr>
              <w:br/>
            </w:r>
            <w:r w:rsidR="00C60278">
              <w:rPr>
                <w:szCs w:val="16"/>
              </w:rPr>
              <w:t>Modification</w:t>
            </w:r>
            <w:r w:rsidR="00932A52" w:rsidRPr="00E638DD">
              <w:rPr>
                <w:szCs w:val="16"/>
              </w:rPr>
              <w:t xml:space="preserve"> </w:t>
            </w:r>
            <w:r w:rsidR="00C60278">
              <w:rPr>
                <w:szCs w:val="16"/>
              </w:rPr>
              <w:t>of</w:t>
            </w:r>
            <w:r w:rsidR="00932A52" w:rsidRPr="00E638DD">
              <w:rPr>
                <w:szCs w:val="16"/>
              </w:rPr>
              <w:t xml:space="preserve"> </w:t>
            </w:r>
            <w:r w:rsidR="00C60278">
              <w:rPr>
                <w:szCs w:val="16"/>
              </w:rPr>
              <w:t>control parameters</w:t>
            </w:r>
            <w:r w:rsidR="00932A52" w:rsidRPr="00E638DD">
              <w:rPr>
                <w:szCs w:val="16"/>
              </w:rPr>
              <w:t xml:space="preserve">, </w:t>
            </w:r>
            <w:r w:rsidR="00C60278">
              <w:rPr>
                <w:szCs w:val="16"/>
              </w:rPr>
              <w:t>equipment specific parameters like machine limit values or bridging times</w:t>
            </w:r>
            <w:r w:rsidR="00932A52" w:rsidRPr="00E638DD">
              <w:rPr>
                <w:szCs w:val="16"/>
              </w:rPr>
              <w:t xml:space="preserve">, </w:t>
            </w:r>
            <w:r w:rsidR="00C60278">
              <w:rPr>
                <w:szCs w:val="16"/>
              </w:rPr>
              <w:t>temporary</w:t>
            </w:r>
            <w:r w:rsidR="00932A52" w:rsidRPr="00E638DD">
              <w:rPr>
                <w:szCs w:val="16"/>
              </w:rPr>
              <w:t xml:space="preserve"> </w:t>
            </w:r>
            <w:r w:rsidR="00C60278">
              <w:rPr>
                <w:szCs w:val="16"/>
              </w:rPr>
              <w:t>bridging</w:t>
            </w:r>
            <w:r w:rsidR="00932A52" w:rsidRPr="00E638DD">
              <w:rPr>
                <w:szCs w:val="16"/>
              </w:rPr>
              <w:t xml:space="preserve"> </w:t>
            </w:r>
            <w:r w:rsidR="00C60278">
              <w:rPr>
                <w:szCs w:val="16"/>
              </w:rPr>
              <w:t>of</w:t>
            </w:r>
            <w:r w:rsidR="00932A52" w:rsidRPr="00E638DD">
              <w:rPr>
                <w:szCs w:val="16"/>
              </w:rPr>
              <w:t xml:space="preserve"> </w:t>
            </w:r>
            <w:r w:rsidR="00C60278">
              <w:rPr>
                <w:szCs w:val="16"/>
              </w:rPr>
              <w:t>interlocks</w:t>
            </w:r>
            <w:r w:rsidR="00932A52" w:rsidRPr="00E638DD">
              <w:rPr>
                <w:szCs w:val="16"/>
              </w:rPr>
              <w:t xml:space="preserve">, </w:t>
            </w:r>
            <w:r w:rsidR="00C60278">
              <w:rPr>
                <w:szCs w:val="16"/>
              </w:rPr>
              <w:t>c</w:t>
            </w:r>
            <w:r w:rsidR="00932A52" w:rsidRPr="00E638DD">
              <w:rPr>
                <w:szCs w:val="16"/>
              </w:rPr>
              <w:t>onfigur</w:t>
            </w:r>
            <w:r w:rsidR="00C60278">
              <w:rPr>
                <w:szCs w:val="16"/>
              </w:rPr>
              <w:t>ation</w:t>
            </w:r>
            <w:r w:rsidR="00932A52" w:rsidRPr="00E638DD">
              <w:rPr>
                <w:szCs w:val="16"/>
              </w:rPr>
              <w:t xml:space="preserve"> </w:t>
            </w:r>
            <w:r w:rsidR="00C60278">
              <w:rPr>
                <w:szCs w:val="16"/>
              </w:rPr>
              <w:t>a</w:t>
            </w:r>
            <w:r w:rsidR="00932A52" w:rsidRPr="00E638DD">
              <w:rPr>
                <w:szCs w:val="16"/>
              </w:rPr>
              <w:t xml:space="preserve">nd </w:t>
            </w:r>
            <w:r w:rsidR="00C60278">
              <w:rPr>
                <w:szCs w:val="16"/>
              </w:rPr>
              <w:t>installation of</w:t>
            </w:r>
            <w:r w:rsidR="00932A52" w:rsidRPr="00E638DD">
              <w:rPr>
                <w:szCs w:val="16"/>
              </w:rPr>
              <w:t xml:space="preserve"> </w:t>
            </w:r>
            <w:r w:rsidR="00C60278">
              <w:rPr>
                <w:szCs w:val="16"/>
              </w:rPr>
              <w:t>new</w:t>
            </w:r>
            <w:r w:rsidR="00932A52" w:rsidRPr="00E638DD">
              <w:rPr>
                <w:szCs w:val="16"/>
              </w:rPr>
              <w:t xml:space="preserve"> / </w:t>
            </w:r>
            <w:r w:rsidR="00C60278">
              <w:rPr>
                <w:szCs w:val="16"/>
              </w:rPr>
              <w:t>changed</w:t>
            </w:r>
            <w:r w:rsidR="00932A52" w:rsidRPr="00E638DD">
              <w:rPr>
                <w:szCs w:val="16"/>
              </w:rPr>
              <w:t xml:space="preserve"> </w:t>
            </w:r>
            <w:r w:rsidR="00C60278">
              <w:rPr>
                <w:szCs w:val="16"/>
              </w:rPr>
              <w:t>s</w:t>
            </w:r>
            <w:r w:rsidR="00932A52" w:rsidRPr="00E638DD">
              <w:rPr>
                <w:szCs w:val="16"/>
              </w:rPr>
              <w:t>oftware</w:t>
            </w:r>
          </w:p>
          <w:p w:rsidR="00834E82" w:rsidRPr="00E638DD" w:rsidRDefault="00C60278" w:rsidP="00932A52">
            <w:pPr>
              <w:pStyle w:val="BABStandardRemarkBluePDist33"/>
            </w:pPr>
            <w:proofErr w:type="gramStart"/>
            <w:r>
              <w:rPr>
                <w:szCs w:val="16"/>
              </w:rPr>
              <w:t>ordinary</w:t>
            </w:r>
            <w:proofErr w:type="gramEnd"/>
            <w:r w:rsidRPr="00E638DD">
              <w:rPr>
                <w:szCs w:val="16"/>
              </w:rPr>
              <w:t xml:space="preserve"> </w:t>
            </w:r>
            <w:r>
              <w:rPr>
                <w:szCs w:val="16"/>
              </w:rPr>
              <w:t>l</w:t>
            </w:r>
            <w:r w:rsidRPr="00E638DD">
              <w:rPr>
                <w:szCs w:val="16"/>
              </w:rPr>
              <w:t xml:space="preserve">ogin </w:t>
            </w:r>
            <w:r>
              <w:rPr>
                <w:szCs w:val="16"/>
              </w:rPr>
              <w:t>required</w:t>
            </w:r>
            <w:r w:rsidRPr="00E638DD">
              <w:rPr>
                <w:szCs w:val="16"/>
              </w:rPr>
              <w:t>.</w:t>
            </w:r>
          </w:p>
        </w:tc>
      </w:tr>
      <w:tr w:rsidR="00932A52" w:rsidRPr="00E638DD" w:rsidTr="00932A52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cantSplit/>
          <w:tblHeader/>
        </w:trPr>
        <w:tc>
          <w:tcPr>
            <w:tcW w:w="2254" w:type="dxa"/>
          </w:tcPr>
          <w:p w:rsidR="00932A52" w:rsidRPr="00E638DD" w:rsidRDefault="00081FAA" w:rsidP="00932A52">
            <w:pPr>
              <w:pStyle w:val="BABStandardRemarkBluePDist33"/>
            </w:pPr>
            <w:r w:rsidRPr="00E638DD">
              <w:t>Gr</w:t>
            </w:r>
            <w:r>
              <w:t>oup</w:t>
            </w:r>
            <w:r w:rsidR="00932A52" w:rsidRPr="00E638DD">
              <w:t xml:space="preserve"> 5:</w:t>
            </w:r>
          </w:p>
        </w:tc>
        <w:tc>
          <w:tcPr>
            <w:tcW w:w="7797" w:type="dxa"/>
          </w:tcPr>
          <w:p w:rsidR="009C68ED" w:rsidRPr="00E638DD" w:rsidRDefault="00834E82" w:rsidP="00932A52">
            <w:pPr>
              <w:pStyle w:val="BABStandardRemarkBluePDist33"/>
              <w:rPr>
                <w:szCs w:val="16"/>
              </w:rPr>
            </w:pPr>
            <w:r w:rsidRPr="00E638DD">
              <w:rPr>
                <w:szCs w:val="16"/>
              </w:rPr>
              <w:t>Administrator</w:t>
            </w:r>
            <w:r w:rsidR="009C68ED" w:rsidRPr="00E638DD">
              <w:rPr>
                <w:szCs w:val="16"/>
              </w:rPr>
              <w:br/>
            </w:r>
            <w:r w:rsidR="00C60278">
              <w:rPr>
                <w:szCs w:val="16"/>
              </w:rPr>
              <w:t>all</w:t>
            </w:r>
            <w:r w:rsidR="00C60278" w:rsidRPr="00E638DD">
              <w:rPr>
                <w:szCs w:val="16"/>
              </w:rPr>
              <w:t xml:space="preserve"> </w:t>
            </w:r>
            <w:r w:rsidR="00C60278">
              <w:rPr>
                <w:szCs w:val="16"/>
              </w:rPr>
              <w:t>rights</w:t>
            </w:r>
            <w:r w:rsidR="00C60278" w:rsidRPr="00E638DD">
              <w:rPr>
                <w:szCs w:val="16"/>
              </w:rPr>
              <w:t xml:space="preserve"> </w:t>
            </w:r>
            <w:r w:rsidR="00C60278">
              <w:rPr>
                <w:szCs w:val="16"/>
              </w:rPr>
              <w:t>of</w:t>
            </w:r>
            <w:r w:rsidR="00C60278" w:rsidRPr="00E638DD">
              <w:rPr>
                <w:szCs w:val="16"/>
              </w:rPr>
              <w:t xml:space="preserve"> </w:t>
            </w:r>
            <w:r w:rsidR="00C60278">
              <w:rPr>
                <w:szCs w:val="16"/>
              </w:rPr>
              <w:t>groups</w:t>
            </w:r>
            <w:r w:rsidR="00C60278" w:rsidRPr="00E638DD">
              <w:rPr>
                <w:szCs w:val="16"/>
              </w:rPr>
              <w:t xml:space="preserve"> 1 - </w:t>
            </w:r>
            <w:r w:rsidR="009C68ED" w:rsidRPr="00E638DD">
              <w:rPr>
                <w:szCs w:val="16"/>
              </w:rPr>
              <w:t>4</w:t>
            </w:r>
            <w:r w:rsidR="009C68ED" w:rsidRPr="00E638DD">
              <w:rPr>
                <w:szCs w:val="16"/>
              </w:rPr>
              <w:br/>
              <w:t>+</w:t>
            </w:r>
            <w:r w:rsidR="009C68ED" w:rsidRPr="00E638DD">
              <w:rPr>
                <w:szCs w:val="16"/>
              </w:rPr>
              <w:br/>
            </w:r>
            <w:r w:rsidR="00C60278">
              <w:rPr>
                <w:szCs w:val="16"/>
              </w:rPr>
              <w:t>s</w:t>
            </w:r>
            <w:r w:rsidR="009C68ED" w:rsidRPr="00E638DD">
              <w:rPr>
                <w:szCs w:val="16"/>
              </w:rPr>
              <w:t>ystem</w:t>
            </w:r>
            <w:r w:rsidR="00C60278">
              <w:rPr>
                <w:szCs w:val="16"/>
              </w:rPr>
              <w:t xml:space="preserve"> </w:t>
            </w:r>
            <w:r w:rsidR="009C68ED" w:rsidRPr="00E638DD">
              <w:rPr>
                <w:szCs w:val="16"/>
              </w:rPr>
              <w:t xml:space="preserve">administration, </w:t>
            </w:r>
            <w:r w:rsidR="00C60278">
              <w:rPr>
                <w:szCs w:val="16"/>
              </w:rPr>
              <w:t>p</w:t>
            </w:r>
            <w:r w:rsidR="009C68ED" w:rsidRPr="00E638DD">
              <w:rPr>
                <w:szCs w:val="16"/>
              </w:rPr>
              <w:t>asswor</w:t>
            </w:r>
            <w:r w:rsidR="00C70B40">
              <w:rPr>
                <w:szCs w:val="16"/>
              </w:rPr>
              <w:t>d</w:t>
            </w:r>
            <w:r w:rsidR="00C60278">
              <w:rPr>
                <w:szCs w:val="16"/>
              </w:rPr>
              <w:t xml:space="preserve"> administration</w:t>
            </w:r>
          </w:p>
          <w:p w:rsidR="00932A52" w:rsidRPr="00E638DD" w:rsidRDefault="00C60278" w:rsidP="00932A52">
            <w:pPr>
              <w:pStyle w:val="BABStandardRemarkBluePDist33"/>
              <w:rPr>
                <w:szCs w:val="16"/>
              </w:rPr>
            </w:pPr>
            <w:proofErr w:type="gramStart"/>
            <w:r>
              <w:rPr>
                <w:szCs w:val="16"/>
              </w:rPr>
              <w:t>ordinary</w:t>
            </w:r>
            <w:proofErr w:type="gramEnd"/>
            <w:r w:rsidRPr="00E638DD">
              <w:rPr>
                <w:szCs w:val="16"/>
              </w:rPr>
              <w:t xml:space="preserve"> </w:t>
            </w:r>
            <w:r>
              <w:rPr>
                <w:szCs w:val="16"/>
              </w:rPr>
              <w:t>l</w:t>
            </w:r>
            <w:r w:rsidRPr="00E638DD">
              <w:rPr>
                <w:szCs w:val="16"/>
              </w:rPr>
              <w:t xml:space="preserve">ogin </w:t>
            </w:r>
            <w:r>
              <w:rPr>
                <w:szCs w:val="16"/>
              </w:rPr>
              <w:t>required</w:t>
            </w:r>
            <w:r w:rsidRPr="00E638DD">
              <w:rPr>
                <w:szCs w:val="16"/>
              </w:rPr>
              <w:t>.</w:t>
            </w:r>
          </w:p>
        </w:tc>
      </w:tr>
    </w:tbl>
    <w:p w:rsidR="00932A52" w:rsidRPr="00E638DD" w:rsidRDefault="00932A52" w:rsidP="00932A52">
      <w:pPr>
        <w:pStyle w:val="XAEStandard9SubScriptTab"/>
      </w:pPr>
      <w:bookmarkStart w:id="246" w:name="_Toc378816320"/>
      <w:bookmarkStart w:id="247" w:name="_Toc378822866"/>
      <w:bookmarkStart w:id="248" w:name="_Toc379382924"/>
      <w:bookmarkStart w:id="249" w:name="_Toc379384065"/>
      <w:r w:rsidRPr="00E638DD">
        <w:t xml:space="preserve">Tab. </w:t>
      </w:r>
      <w:r w:rsidR="00E74D22" w:rsidRPr="00E638DD">
        <w:fldChar w:fldCharType="begin"/>
      </w:r>
      <w:r w:rsidR="00E74D22" w:rsidRPr="00E638DD">
        <w:instrText xml:space="preserve"> SEQ Table \* ARABIC </w:instrText>
      </w:r>
      <w:r w:rsidR="00E74D22" w:rsidRPr="00E638DD">
        <w:fldChar w:fldCharType="separate"/>
      </w:r>
      <w:r w:rsidR="00B91AB6">
        <w:rPr>
          <w:noProof/>
        </w:rPr>
        <w:t>20</w:t>
      </w:r>
      <w:r w:rsidR="00E74D22" w:rsidRPr="00E638DD">
        <w:fldChar w:fldCharType="end"/>
      </w:r>
      <w:r w:rsidRPr="00E638DD">
        <w:tab/>
        <w:t>-</w:t>
      </w:r>
      <w:r w:rsidRPr="00E638DD">
        <w:tab/>
      </w:r>
      <w:r w:rsidR="00C60278">
        <w:t>Access Control</w:t>
      </w:r>
      <w:r w:rsidR="00C60278" w:rsidRPr="00E638DD">
        <w:t xml:space="preserve"> </w:t>
      </w:r>
      <w:r w:rsidR="00C60278">
        <w:t>of the Visualisation System</w:t>
      </w:r>
      <w:r w:rsidR="009C68ED" w:rsidRPr="00E638DD">
        <w:t xml:space="preserve"> (BuB)</w:t>
      </w:r>
      <w:bookmarkEnd w:id="246"/>
      <w:bookmarkEnd w:id="247"/>
      <w:bookmarkEnd w:id="248"/>
      <w:bookmarkEnd w:id="249"/>
    </w:p>
    <w:p w:rsidR="009C68ED" w:rsidRPr="00E638DD" w:rsidRDefault="009C68ED" w:rsidP="009C68ED">
      <w:pPr>
        <w:pStyle w:val="AABStandardPDist33"/>
      </w:pPr>
    </w:p>
    <w:p w:rsidR="009C68ED" w:rsidRPr="00E638DD" w:rsidRDefault="009C68ED" w:rsidP="009C68ED">
      <w:pPr>
        <w:pStyle w:val="AABStandardPDist33"/>
      </w:pPr>
    </w:p>
    <w:p w:rsidR="009C68ED" w:rsidRPr="00E638DD" w:rsidRDefault="00C60278" w:rsidP="009C5B16">
      <w:pPr>
        <w:pStyle w:val="HBN1Header4"/>
      </w:pPr>
      <w:bookmarkStart w:id="250" w:name="_Toc379383106"/>
      <w:bookmarkStart w:id="251" w:name="_Toc379384032"/>
      <w:r>
        <w:t>PLC S</w:t>
      </w:r>
      <w:r w:rsidR="002408B6" w:rsidRPr="00E638DD">
        <w:t>ystem</w:t>
      </w:r>
      <w:bookmarkEnd w:id="250"/>
      <w:bookmarkEnd w:id="251"/>
    </w:p>
    <w:p w:rsidR="002408B6" w:rsidRPr="00E638DD" w:rsidRDefault="002408B6" w:rsidP="002408B6">
      <w:pPr>
        <w:pStyle w:val="BABStandardRemarkBluePDist33"/>
      </w:pPr>
      <w:r w:rsidRPr="00E638DD">
        <w:t xml:space="preserve">In </w:t>
      </w:r>
      <w:r w:rsidR="00C60278">
        <w:t>the</w:t>
      </w:r>
      <w:r w:rsidRPr="00E638DD">
        <w:t xml:space="preserve"> </w:t>
      </w:r>
      <w:proofErr w:type="gramStart"/>
      <w:r w:rsidR="00C60278">
        <w:t>PLC</w:t>
      </w:r>
      <w:proofErr w:type="gramEnd"/>
      <w:r w:rsidRPr="00E638DD">
        <w:t xml:space="preserve"> </w:t>
      </w:r>
      <w:r w:rsidR="00C60278">
        <w:t>no</w:t>
      </w:r>
      <w:r w:rsidRPr="00E638DD">
        <w:t xml:space="preserve"> </w:t>
      </w:r>
      <w:r w:rsidR="00C60278">
        <w:t>access control is enabled</w:t>
      </w:r>
      <w:r w:rsidR="00A9103E">
        <w:t>.</w:t>
      </w:r>
      <w:r w:rsidR="00C60278">
        <w:t xml:space="preserve"> </w:t>
      </w:r>
      <w:r w:rsidR="00A9103E">
        <w:t>No</w:t>
      </w:r>
      <w:r w:rsidRPr="00E638DD">
        <w:t xml:space="preserve"> AZO CONTROLS</w:t>
      </w:r>
      <w:r w:rsidR="00A9103E">
        <w:t xml:space="preserve"> module has any password protection</w:t>
      </w:r>
      <w:r w:rsidRPr="00E638DD">
        <w:t>.</w:t>
      </w:r>
    </w:p>
    <w:p w:rsidR="009C68ED" w:rsidRPr="00E638DD" w:rsidRDefault="009C68ED" w:rsidP="009C68ED">
      <w:pPr>
        <w:pStyle w:val="AABStandardPDist33"/>
      </w:pPr>
    </w:p>
    <w:p w:rsidR="00533DB9" w:rsidRPr="00E638DD" w:rsidRDefault="00533DB9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CC2C10" w:rsidRPr="00E638DD" w:rsidRDefault="00CC2C10" w:rsidP="009C5B16">
      <w:pPr>
        <w:pStyle w:val="HBN1Header1"/>
      </w:pPr>
      <w:bookmarkStart w:id="252" w:name="_Toc40074819"/>
      <w:bookmarkStart w:id="253" w:name="_Toc231033844"/>
      <w:bookmarkStart w:id="254" w:name="_Toc308771919"/>
      <w:bookmarkStart w:id="255" w:name="_Ref378803758"/>
      <w:bookmarkStart w:id="256" w:name="_Toc379383107"/>
      <w:bookmarkStart w:id="257" w:name="_Toc379384033"/>
      <w:r w:rsidRPr="00E638DD">
        <w:lastRenderedPageBreak/>
        <w:t>Da</w:t>
      </w:r>
      <w:bookmarkEnd w:id="252"/>
      <w:bookmarkEnd w:id="253"/>
      <w:bookmarkEnd w:id="254"/>
      <w:bookmarkEnd w:id="255"/>
      <w:r w:rsidR="00882794">
        <w:t>ta</w:t>
      </w:r>
      <w:bookmarkEnd w:id="256"/>
      <w:bookmarkEnd w:id="257"/>
    </w:p>
    <w:p w:rsidR="00CC2C10" w:rsidRPr="00E638DD" w:rsidRDefault="00CC2C10" w:rsidP="009C5B16">
      <w:pPr>
        <w:pStyle w:val="HBN1Header2"/>
      </w:pPr>
      <w:bookmarkStart w:id="258" w:name="_Toc40074820"/>
      <w:bookmarkStart w:id="259" w:name="_Toc231033845"/>
      <w:bookmarkStart w:id="260" w:name="_Toc308771920"/>
      <w:bookmarkStart w:id="261" w:name="_Toc379383108"/>
      <w:bookmarkStart w:id="262" w:name="_Toc379384034"/>
      <w:r w:rsidRPr="00E638DD">
        <w:t>System</w:t>
      </w:r>
      <w:r w:rsidR="00882794">
        <w:t xml:space="preserve"> D</w:t>
      </w:r>
      <w:r w:rsidRPr="00E638DD">
        <w:t>at</w:t>
      </w:r>
      <w:bookmarkEnd w:id="258"/>
      <w:bookmarkEnd w:id="259"/>
      <w:bookmarkEnd w:id="260"/>
      <w:r w:rsidR="00882794">
        <w:t>a</w:t>
      </w:r>
      <w:bookmarkEnd w:id="261"/>
      <w:bookmarkEnd w:id="262"/>
    </w:p>
    <w:p w:rsidR="00CC2C10" w:rsidRPr="00E638DD" w:rsidRDefault="00882794" w:rsidP="00215827">
      <w:pPr>
        <w:pStyle w:val="BABStandardRemarkBluePDist33FTList003"/>
      </w:pPr>
      <w:r>
        <w:t>Control S</w:t>
      </w:r>
      <w:r w:rsidR="00FE7A43" w:rsidRPr="00E638DD">
        <w:t>ystem</w:t>
      </w:r>
    </w:p>
    <w:p w:rsidR="00CC2C10" w:rsidRPr="00E638DD" w:rsidRDefault="00882794" w:rsidP="00FE7A43">
      <w:pPr>
        <w:pStyle w:val="BABStandardRemarkBluePDist33FTList003"/>
        <w:tabs>
          <w:tab w:val="clear" w:pos="567"/>
          <w:tab w:val="num" w:pos="850"/>
        </w:tabs>
        <w:ind w:left="850"/>
      </w:pPr>
      <w:r>
        <w:t>The</w:t>
      </w:r>
      <w:r w:rsidR="00CC2C10" w:rsidRPr="00E638DD">
        <w:t xml:space="preserve"> </w:t>
      </w:r>
      <w:r w:rsidR="00C70B40">
        <w:t>c</w:t>
      </w:r>
      <w:r w:rsidR="00CC2C10" w:rsidRPr="00E638DD">
        <w:t xml:space="preserve">onfiguration </w:t>
      </w:r>
      <w:r>
        <w:t>of the control system is stored in the SQL server database</w:t>
      </w:r>
      <w:r w:rsidR="00CC2C10" w:rsidRPr="00E638DD">
        <w:t>.</w:t>
      </w:r>
      <w:r w:rsidR="007943B0" w:rsidRPr="00E638DD">
        <w:br/>
      </w:r>
    </w:p>
    <w:p w:rsidR="00CC2C10" w:rsidRPr="00E638DD" w:rsidRDefault="00882794" w:rsidP="00215827">
      <w:pPr>
        <w:pStyle w:val="BABStandardRemarkBluePDist33FTList003"/>
      </w:pPr>
      <w:r>
        <w:t>PLC S</w:t>
      </w:r>
      <w:r w:rsidR="00FE7A43" w:rsidRPr="00E638DD">
        <w:t>ystem</w:t>
      </w:r>
    </w:p>
    <w:p w:rsidR="00CC2C10" w:rsidRPr="00E638DD" w:rsidRDefault="00C70B40" w:rsidP="00FE7A43">
      <w:pPr>
        <w:pStyle w:val="BABStandardRemarkBluePDist33FTList003"/>
        <w:tabs>
          <w:tab w:val="clear" w:pos="567"/>
          <w:tab w:val="num" w:pos="850"/>
        </w:tabs>
        <w:ind w:left="850"/>
      </w:pPr>
      <w:r>
        <w:t>The c</w:t>
      </w:r>
      <w:r w:rsidR="00882794">
        <w:t>onfigurati</w:t>
      </w:r>
      <w:r>
        <w:t>on</w:t>
      </w:r>
      <w:r w:rsidR="00882794">
        <w:t xml:space="preserve"> of the PLC system is</w:t>
      </w:r>
      <w:r w:rsidR="00CC2C10" w:rsidRPr="00E638DD">
        <w:t xml:space="preserve"> </w:t>
      </w:r>
      <w:r w:rsidR="00882794">
        <w:t>stored in the PLC</w:t>
      </w:r>
      <w:r w:rsidR="00CC2C10" w:rsidRPr="00E638DD">
        <w:t>.</w:t>
      </w:r>
    </w:p>
    <w:p w:rsidR="009C68ED" w:rsidRPr="00E638DD" w:rsidRDefault="009C68ED" w:rsidP="009C68ED">
      <w:pPr>
        <w:pStyle w:val="AABStandardPDist33"/>
      </w:pPr>
    </w:p>
    <w:p w:rsidR="009C68ED" w:rsidRPr="00E638DD" w:rsidRDefault="009C68ED" w:rsidP="00392D00">
      <w:pPr>
        <w:pStyle w:val="AABStandardPDist33"/>
      </w:pPr>
    </w:p>
    <w:p w:rsidR="00CC2C10" w:rsidRPr="00E638DD" w:rsidRDefault="00CC2C10" w:rsidP="00392D00">
      <w:pPr>
        <w:pStyle w:val="AABStandardPDist33"/>
      </w:pPr>
    </w:p>
    <w:p w:rsidR="00CC2C10" w:rsidRPr="00E638DD" w:rsidRDefault="00882794" w:rsidP="009C5B16">
      <w:pPr>
        <w:pStyle w:val="HBN1Header2"/>
      </w:pPr>
      <w:bookmarkStart w:id="263" w:name="_Toc379383109"/>
      <w:bookmarkStart w:id="264" w:name="_Toc379384035"/>
      <w:r>
        <w:t>Equipment Data</w:t>
      </w:r>
      <w:bookmarkEnd w:id="263"/>
      <w:bookmarkEnd w:id="264"/>
    </w:p>
    <w:p w:rsidR="00882794" w:rsidRPr="00E638DD" w:rsidRDefault="00882794" w:rsidP="00882794">
      <w:pPr>
        <w:pStyle w:val="BABStandardRemarkBluePDist33FTList003"/>
      </w:pPr>
      <w:r>
        <w:t>Control S</w:t>
      </w:r>
      <w:r w:rsidRPr="00E638DD">
        <w:t>ystem</w:t>
      </w:r>
    </w:p>
    <w:p w:rsidR="00882794" w:rsidRPr="00E638DD" w:rsidRDefault="00882794" w:rsidP="00882794">
      <w:pPr>
        <w:pStyle w:val="BABStandardRemarkBluePDist33FTList003"/>
        <w:tabs>
          <w:tab w:val="clear" w:pos="567"/>
          <w:tab w:val="num" w:pos="850"/>
        </w:tabs>
        <w:ind w:left="850"/>
      </w:pPr>
      <w:r>
        <w:t>The</w:t>
      </w:r>
      <w:r w:rsidRPr="00E638DD">
        <w:t xml:space="preserve"> </w:t>
      </w:r>
      <w:r w:rsidR="00C70B40">
        <w:t>c</w:t>
      </w:r>
      <w:r w:rsidRPr="00E638DD">
        <w:t xml:space="preserve">onfiguration </w:t>
      </w:r>
      <w:r>
        <w:t>of the equipment related to the control system is stored in the SQL server database</w:t>
      </w:r>
      <w:r w:rsidRPr="00E638DD">
        <w:t>.</w:t>
      </w:r>
      <w:r w:rsidRPr="00E638DD">
        <w:br/>
      </w:r>
    </w:p>
    <w:p w:rsidR="00882794" w:rsidRPr="00E638DD" w:rsidRDefault="00882794" w:rsidP="00882794">
      <w:pPr>
        <w:pStyle w:val="BABStandardRemarkBluePDist33FTList003"/>
      </w:pPr>
      <w:r>
        <w:t>PLC S</w:t>
      </w:r>
      <w:r w:rsidRPr="00E638DD">
        <w:t>ystem</w:t>
      </w:r>
    </w:p>
    <w:p w:rsidR="00882794" w:rsidRPr="00E638DD" w:rsidRDefault="00882794" w:rsidP="00882794">
      <w:pPr>
        <w:pStyle w:val="BABStandardRemarkBluePDist33FTList003"/>
        <w:tabs>
          <w:tab w:val="clear" w:pos="567"/>
          <w:tab w:val="num" w:pos="850"/>
        </w:tabs>
        <w:ind w:left="850"/>
      </w:pPr>
      <w:r>
        <w:t xml:space="preserve">The </w:t>
      </w:r>
      <w:r w:rsidR="00C70B40">
        <w:t>c</w:t>
      </w:r>
      <w:r>
        <w:t>onfigurati</w:t>
      </w:r>
      <w:r w:rsidR="00C70B40">
        <w:t>on</w:t>
      </w:r>
      <w:r>
        <w:t xml:space="preserve"> of the equipment related to the PLC system is</w:t>
      </w:r>
      <w:r w:rsidRPr="00E638DD">
        <w:t xml:space="preserve"> </w:t>
      </w:r>
      <w:r>
        <w:t>stored in the PLC</w:t>
      </w:r>
      <w:r w:rsidRPr="00E638DD">
        <w:t>.</w:t>
      </w:r>
    </w:p>
    <w:p w:rsidR="00CC2C10" w:rsidRPr="00E638DD" w:rsidRDefault="00CC2C10" w:rsidP="00CC2C10">
      <w:pPr>
        <w:pStyle w:val="AABStandardPDist33"/>
      </w:pPr>
    </w:p>
    <w:p w:rsidR="00CC2C10" w:rsidRPr="00E638DD" w:rsidRDefault="00CC2C10" w:rsidP="00CC2C10">
      <w:pPr>
        <w:pStyle w:val="AABStandardPDist33"/>
      </w:pPr>
    </w:p>
    <w:p w:rsidR="00CC2C10" w:rsidRPr="00E638DD" w:rsidRDefault="00CC2C10" w:rsidP="00CC2C10">
      <w:pPr>
        <w:pStyle w:val="AABStandardPDist33"/>
      </w:pPr>
    </w:p>
    <w:p w:rsidR="00CC2C10" w:rsidRPr="00E638DD" w:rsidRDefault="00CC2C10" w:rsidP="009C5B16">
      <w:pPr>
        <w:pStyle w:val="HBN1Header2"/>
      </w:pPr>
      <w:bookmarkStart w:id="265" w:name="_Toc40074823"/>
      <w:bookmarkStart w:id="266" w:name="_Toc231033847"/>
      <w:bookmarkStart w:id="267" w:name="_Toc308771922"/>
      <w:bookmarkStart w:id="268" w:name="_Toc379383110"/>
      <w:bookmarkStart w:id="269" w:name="_Toc379384036"/>
      <w:r w:rsidRPr="00E638DD">
        <w:t>Dat</w:t>
      </w:r>
      <w:bookmarkEnd w:id="265"/>
      <w:bookmarkEnd w:id="266"/>
      <w:bookmarkEnd w:id="267"/>
      <w:r w:rsidR="00882794">
        <w:t>a Availability</w:t>
      </w:r>
      <w:bookmarkEnd w:id="268"/>
      <w:bookmarkEnd w:id="269"/>
    </w:p>
    <w:p w:rsidR="007943B0" w:rsidRPr="00E638DD" w:rsidRDefault="00882794" w:rsidP="00215827">
      <w:pPr>
        <w:pStyle w:val="BABStandardRemarkBluePDist33FTList003"/>
      </w:pPr>
      <w:r>
        <w:t>Control S</w:t>
      </w:r>
      <w:r w:rsidRPr="00E638DD">
        <w:t>ystem</w:t>
      </w:r>
    </w:p>
    <w:p w:rsidR="00CC2C10" w:rsidRPr="00E638DD" w:rsidRDefault="00CC2C10" w:rsidP="00CC2C10">
      <w:pPr>
        <w:pStyle w:val="AABStandardPDist33"/>
      </w:pPr>
    </w:p>
    <w:p w:rsidR="00CC2C10" w:rsidRPr="00E638DD" w:rsidRDefault="00CC2C10" w:rsidP="00CC2C10">
      <w:pPr>
        <w:pStyle w:val="AABStandardPDist33"/>
      </w:pPr>
    </w:p>
    <w:p w:rsidR="00CC2C10" w:rsidRPr="00E638DD" w:rsidRDefault="00CC2C10" w:rsidP="00CC2C10">
      <w:pPr>
        <w:pStyle w:val="AABStandardPDist33"/>
      </w:pPr>
    </w:p>
    <w:p w:rsidR="00CC2C10" w:rsidRPr="00E638DD" w:rsidRDefault="00882794" w:rsidP="009C5B16">
      <w:pPr>
        <w:pStyle w:val="HBN1Header2"/>
      </w:pPr>
      <w:bookmarkStart w:id="270" w:name="_Toc40074825"/>
      <w:bookmarkStart w:id="271" w:name="_Toc231033848"/>
      <w:bookmarkStart w:id="272" w:name="_Toc308771923"/>
      <w:bookmarkStart w:id="273" w:name="_Toc379383111"/>
      <w:bookmarkStart w:id="274" w:name="_Toc379384037"/>
      <w:r>
        <w:t xml:space="preserve">Data Integrity and Data </w:t>
      </w:r>
      <w:bookmarkEnd w:id="270"/>
      <w:bookmarkEnd w:id="271"/>
      <w:bookmarkEnd w:id="272"/>
      <w:r>
        <w:t>Security</w:t>
      </w:r>
      <w:bookmarkEnd w:id="273"/>
      <w:bookmarkEnd w:id="274"/>
    </w:p>
    <w:p w:rsidR="007943B0" w:rsidRPr="00E638DD" w:rsidRDefault="00882794" w:rsidP="00215827">
      <w:pPr>
        <w:pStyle w:val="BABStandardRemarkBluePDist33FTList003"/>
      </w:pPr>
      <w:r>
        <w:t>Control S</w:t>
      </w:r>
      <w:r w:rsidRPr="00E638DD">
        <w:t>ystem</w:t>
      </w:r>
    </w:p>
    <w:p w:rsidR="00CC2C10" w:rsidRPr="00E638DD" w:rsidRDefault="00CC2C10" w:rsidP="00CC2C10">
      <w:pPr>
        <w:pStyle w:val="AABStandardPDist33"/>
      </w:pPr>
    </w:p>
    <w:p w:rsidR="00533DB9" w:rsidRPr="00E638DD" w:rsidRDefault="00533DB9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055FF6" w:rsidRPr="00E638DD" w:rsidRDefault="00C05061" w:rsidP="009C5B16">
      <w:pPr>
        <w:pStyle w:val="HBN1Header1"/>
      </w:pPr>
      <w:bookmarkStart w:id="275" w:name="_Toc231033849"/>
      <w:bookmarkStart w:id="276" w:name="_Toc308771924"/>
      <w:bookmarkStart w:id="277" w:name="_Toc379383112"/>
      <w:bookmarkStart w:id="278" w:name="_Toc379384038"/>
      <w:r>
        <w:lastRenderedPageBreak/>
        <w:t xml:space="preserve">Remote Diagnosis and </w:t>
      </w:r>
      <w:bookmarkEnd w:id="275"/>
      <w:bookmarkEnd w:id="276"/>
      <w:r>
        <w:t>Maintenance</w:t>
      </w:r>
      <w:bookmarkEnd w:id="277"/>
      <w:bookmarkEnd w:id="278"/>
    </w:p>
    <w:p w:rsidR="00055FF6" w:rsidRPr="00E638DD" w:rsidRDefault="00C05061" w:rsidP="00215827">
      <w:pPr>
        <w:pStyle w:val="BABStandardRemarkBluePDist33FTList003"/>
      </w:pPr>
      <w:r>
        <w:t>Control System</w:t>
      </w:r>
    </w:p>
    <w:p w:rsidR="00055FF6" w:rsidRPr="00E638DD" w:rsidRDefault="00C05061" w:rsidP="00533DB9">
      <w:pPr>
        <w:pStyle w:val="BABStandardRemarkBluePDist33FTList003"/>
        <w:tabs>
          <w:tab w:val="clear" w:pos="567"/>
          <w:tab w:val="num" w:pos="850"/>
        </w:tabs>
        <w:ind w:left="850"/>
      </w:pPr>
      <w:r>
        <w:t xml:space="preserve">Remote services are executed with the agreed remote access tools using an </w:t>
      </w:r>
      <w:r w:rsidR="00055FF6" w:rsidRPr="00E638DD">
        <w:t>analo</w:t>
      </w:r>
      <w:r>
        <w:t>g</w:t>
      </w:r>
      <w:r w:rsidR="00C70B40">
        <w:t>ue</w:t>
      </w:r>
      <w:r w:rsidR="009642A7" w:rsidRPr="00E638DD">
        <w:t xml:space="preserve"> </w:t>
      </w:r>
      <w:r>
        <w:t>m</w:t>
      </w:r>
      <w:r w:rsidR="009642A7" w:rsidRPr="00E638DD">
        <w:t xml:space="preserve">odem </w:t>
      </w:r>
      <w:r>
        <w:t xml:space="preserve">at the dedicated </w:t>
      </w:r>
      <w:r w:rsidR="009642A7" w:rsidRPr="00E638DD">
        <w:t>PC</w:t>
      </w:r>
      <w:r w:rsidR="009642A7" w:rsidRPr="00E638DD">
        <w:br/>
      </w:r>
    </w:p>
    <w:p w:rsidR="00055FF6" w:rsidRPr="00E638DD" w:rsidRDefault="00055FF6" w:rsidP="00215827">
      <w:pPr>
        <w:pStyle w:val="BABStandardRemarkBluePDist33FTList003"/>
        <w:numPr>
          <w:ilvl w:val="0"/>
          <w:numId w:val="0"/>
        </w:numPr>
        <w:ind w:left="851"/>
      </w:pPr>
      <w:r w:rsidRPr="00E638DD">
        <w:t>O</w:t>
      </w:r>
      <w:r w:rsidR="00C05061">
        <w:t>R</w:t>
      </w:r>
      <w:r w:rsidR="009642A7" w:rsidRPr="00E638DD">
        <w:br/>
      </w:r>
    </w:p>
    <w:p w:rsidR="00055FF6" w:rsidRPr="00E638DD" w:rsidRDefault="00C05061" w:rsidP="00533DB9">
      <w:pPr>
        <w:pStyle w:val="BABStandardRemarkBluePDist33FTList003"/>
        <w:tabs>
          <w:tab w:val="clear" w:pos="567"/>
          <w:tab w:val="num" w:pos="850"/>
        </w:tabs>
        <w:ind w:left="850"/>
      </w:pPr>
      <w:r>
        <w:t xml:space="preserve">Remote services </w:t>
      </w:r>
      <w:proofErr w:type="gramStart"/>
      <w:r>
        <w:t>are executed</w:t>
      </w:r>
      <w:proofErr w:type="gramEnd"/>
      <w:r>
        <w:t xml:space="preserve"> with the agreed remote access tools using a</w:t>
      </w:r>
      <w:r w:rsidR="00055FF6" w:rsidRPr="00E638DD">
        <w:t xml:space="preserve"> VPN</w:t>
      </w:r>
      <w:r>
        <w:t xml:space="preserve"> connection</w:t>
      </w:r>
      <w:r w:rsidR="00055FF6" w:rsidRPr="00E638DD">
        <w:t xml:space="preserve"> </w:t>
      </w:r>
      <w:r>
        <w:t xml:space="preserve">to the dedicated </w:t>
      </w:r>
      <w:r w:rsidRPr="00E638DD">
        <w:t>PC</w:t>
      </w:r>
      <w:r w:rsidR="00055FF6" w:rsidRPr="00E638DD">
        <w:t>.</w:t>
      </w:r>
    </w:p>
    <w:p w:rsidR="009642A7" w:rsidRPr="00E638DD" w:rsidRDefault="00C05061" w:rsidP="00533DB9">
      <w:pPr>
        <w:pStyle w:val="BABStandardRemarkBluePDist33FTList003"/>
        <w:tabs>
          <w:tab w:val="clear" w:pos="567"/>
          <w:tab w:val="num" w:pos="850"/>
        </w:tabs>
        <w:ind w:left="850"/>
      </w:pPr>
      <w:r>
        <w:t>Prerequisites</w:t>
      </w:r>
    </w:p>
    <w:p w:rsidR="00055FF6" w:rsidRPr="00E638DD" w:rsidRDefault="00055FF6" w:rsidP="00533DB9">
      <w:pPr>
        <w:pStyle w:val="BABStandardRemarkBluePDist33FTList003"/>
        <w:tabs>
          <w:tab w:val="clear" w:pos="567"/>
          <w:tab w:val="num" w:pos="1133"/>
        </w:tabs>
        <w:ind w:left="1133"/>
      </w:pPr>
      <w:r w:rsidRPr="00E638DD">
        <w:t xml:space="preserve">PC </w:t>
      </w:r>
      <w:r w:rsidR="00C05061">
        <w:t xml:space="preserve">is configured with an </w:t>
      </w:r>
      <w:r w:rsidRPr="00E638DD">
        <w:t>IP</w:t>
      </w:r>
      <w:r w:rsidR="00C05061">
        <w:t xml:space="preserve"> address</w:t>
      </w:r>
      <w:r w:rsidRPr="00E638DD">
        <w:t xml:space="preserve"> </w:t>
      </w:r>
      <w:r w:rsidR="00C05061">
        <w:t>of the customer network</w:t>
      </w:r>
    </w:p>
    <w:p w:rsidR="00055FF6" w:rsidRPr="00E638DD" w:rsidRDefault="00C05061" w:rsidP="00533DB9">
      <w:pPr>
        <w:pStyle w:val="BABStandardRemarkBluePDist33FTList003"/>
        <w:tabs>
          <w:tab w:val="clear" w:pos="567"/>
          <w:tab w:val="num" w:pos="1133"/>
        </w:tabs>
        <w:ind w:left="1133"/>
      </w:pPr>
      <w:r>
        <w:t>Customer has set up and drives a</w:t>
      </w:r>
      <w:r w:rsidR="00055FF6" w:rsidRPr="00E638DD">
        <w:t xml:space="preserve"> VPN-Server</w:t>
      </w:r>
    </w:p>
    <w:p w:rsidR="00055FF6" w:rsidRPr="00E638DD" w:rsidRDefault="00C05061" w:rsidP="00533DB9">
      <w:pPr>
        <w:pStyle w:val="BABStandardRemarkBluePDist33FTList003"/>
        <w:tabs>
          <w:tab w:val="clear" w:pos="567"/>
          <w:tab w:val="num" w:pos="1133"/>
        </w:tabs>
        <w:ind w:left="1133"/>
      </w:pPr>
      <w:r>
        <w:t xml:space="preserve">Customer provides </w:t>
      </w:r>
      <w:r w:rsidR="00055FF6" w:rsidRPr="00E638DD">
        <w:t>VPN</w:t>
      </w:r>
      <w:r>
        <w:t xml:space="preserve"> client s</w:t>
      </w:r>
      <w:r w:rsidR="00055FF6" w:rsidRPr="00E638DD">
        <w:t>oftware</w:t>
      </w:r>
      <w:r w:rsidR="009642A7" w:rsidRPr="00E638DD">
        <w:br/>
      </w:r>
    </w:p>
    <w:p w:rsidR="00055FF6" w:rsidRPr="00E638DD" w:rsidRDefault="00C05061" w:rsidP="00215827">
      <w:pPr>
        <w:pStyle w:val="BABStandardRemarkBluePDist33FTList003"/>
      </w:pPr>
      <w:r>
        <w:t>Visualisation System</w:t>
      </w:r>
    </w:p>
    <w:p w:rsidR="00055FF6" w:rsidRPr="00E638DD" w:rsidRDefault="00C05061" w:rsidP="00533DB9">
      <w:pPr>
        <w:pStyle w:val="BABStandardRemarkBluePDist33FTList003"/>
        <w:tabs>
          <w:tab w:val="clear" w:pos="567"/>
          <w:tab w:val="num" w:pos="850"/>
        </w:tabs>
        <w:ind w:left="850"/>
      </w:pPr>
      <w:r>
        <w:t xml:space="preserve">Remote services are executed with the agreed remote access tools using an </w:t>
      </w:r>
      <w:r w:rsidRPr="00E638DD">
        <w:t>analo</w:t>
      </w:r>
      <w:r>
        <w:t>g</w:t>
      </w:r>
      <w:r w:rsidR="00C70B40">
        <w:t>ue</w:t>
      </w:r>
      <w:r w:rsidRPr="00E638DD">
        <w:t xml:space="preserve"> </w:t>
      </w:r>
      <w:r>
        <w:t>m</w:t>
      </w:r>
      <w:r w:rsidRPr="00E638DD">
        <w:t xml:space="preserve">odem </w:t>
      </w:r>
      <w:r>
        <w:t xml:space="preserve">at the dedicated </w:t>
      </w:r>
      <w:r w:rsidRPr="00E638DD">
        <w:t>PC</w:t>
      </w:r>
      <w:r w:rsidR="009642A7" w:rsidRPr="00E638DD">
        <w:br/>
      </w:r>
    </w:p>
    <w:p w:rsidR="00055FF6" w:rsidRPr="00E638DD" w:rsidRDefault="00C05061" w:rsidP="00215827">
      <w:pPr>
        <w:pStyle w:val="BABStandardRemarkBluePDist33FTList003"/>
        <w:numPr>
          <w:ilvl w:val="0"/>
          <w:numId w:val="0"/>
        </w:numPr>
        <w:ind w:left="851"/>
      </w:pPr>
      <w:r>
        <w:t>OR</w:t>
      </w:r>
      <w:r w:rsidR="009642A7" w:rsidRPr="00E638DD">
        <w:br/>
      </w:r>
    </w:p>
    <w:p w:rsidR="00055FF6" w:rsidRPr="00E638DD" w:rsidRDefault="00C05061" w:rsidP="00533DB9">
      <w:pPr>
        <w:pStyle w:val="BABStandardRemarkBluePDist33FTList003"/>
        <w:tabs>
          <w:tab w:val="clear" w:pos="567"/>
          <w:tab w:val="num" w:pos="850"/>
        </w:tabs>
        <w:ind w:left="850"/>
      </w:pPr>
      <w:r>
        <w:t xml:space="preserve">Remote services </w:t>
      </w:r>
      <w:proofErr w:type="gramStart"/>
      <w:r>
        <w:t>are executed</w:t>
      </w:r>
      <w:proofErr w:type="gramEnd"/>
      <w:r>
        <w:t xml:space="preserve"> with the agreed remote access tools using a</w:t>
      </w:r>
      <w:r w:rsidRPr="00E638DD">
        <w:t xml:space="preserve"> VPN</w:t>
      </w:r>
      <w:r>
        <w:t xml:space="preserve"> connection</w:t>
      </w:r>
      <w:r w:rsidRPr="00E638DD">
        <w:t xml:space="preserve"> </w:t>
      </w:r>
      <w:r>
        <w:t xml:space="preserve">to the dedicated </w:t>
      </w:r>
      <w:r w:rsidRPr="00E638DD">
        <w:t>PC.</w:t>
      </w:r>
    </w:p>
    <w:p w:rsidR="00C05061" w:rsidRPr="00E638DD" w:rsidRDefault="00C05061" w:rsidP="00C05061">
      <w:pPr>
        <w:pStyle w:val="BABStandardRemarkBluePDist33FTList003"/>
        <w:tabs>
          <w:tab w:val="clear" w:pos="567"/>
          <w:tab w:val="num" w:pos="850"/>
        </w:tabs>
        <w:ind w:left="850"/>
      </w:pPr>
      <w:r>
        <w:t>Prerequisites</w:t>
      </w:r>
    </w:p>
    <w:p w:rsidR="00C05061" w:rsidRPr="00E638DD" w:rsidRDefault="00C05061" w:rsidP="00C05061">
      <w:pPr>
        <w:pStyle w:val="BABStandardRemarkBluePDist33FTList003"/>
        <w:tabs>
          <w:tab w:val="clear" w:pos="567"/>
          <w:tab w:val="num" w:pos="1133"/>
        </w:tabs>
        <w:ind w:left="1133"/>
      </w:pPr>
      <w:r w:rsidRPr="00E638DD">
        <w:t xml:space="preserve">PC </w:t>
      </w:r>
      <w:r>
        <w:t xml:space="preserve">is configured with an </w:t>
      </w:r>
      <w:r w:rsidRPr="00E638DD">
        <w:t>IP</w:t>
      </w:r>
      <w:r>
        <w:t xml:space="preserve"> address</w:t>
      </w:r>
      <w:r w:rsidRPr="00E638DD">
        <w:t xml:space="preserve"> </w:t>
      </w:r>
      <w:r>
        <w:t>of the customer network</w:t>
      </w:r>
    </w:p>
    <w:p w:rsidR="00C05061" w:rsidRPr="00E638DD" w:rsidRDefault="00C05061" w:rsidP="00C05061">
      <w:pPr>
        <w:pStyle w:val="BABStandardRemarkBluePDist33FTList003"/>
        <w:tabs>
          <w:tab w:val="clear" w:pos="567"/>
          <w:tab w:val="num" w:pos="1133"/>
        </w:tabs>
        <w:ind w:left="1133"/>
      </w:pPr>
      <w:r>
        <w:t>Customer has set up and drives a</w:t>
      </w:r>
      <w:r w:rsidRPr="00E638DD">
        <w:t xml:space="preserve"> VPN-Server</w:t>
      </w:r>
    </w:p>
    <w:p w:rsidR="00055FF6" w:rsidRPr="00E638DD" w:rsidRDefault="00C05061" w:rsidP="00C05061">
      <w:pPr>
        <w:pStyle w:val="BABStandardRemarkBluePDist33FTList003"/>
        <w:tabs>
          <w:tab w:val="clear" w:pos="567"/>
          <w:tab w:val="num" w:pos="1133"/>
        </w:tabs>
        <w:ind w:left="1133"/>
      </w:pPr>
      <w:r>
        <w:t xml:space="preserve">Customer provides </w:t>
      </w:r>
      <w:r w:rsidRPr="00E638DD">
        <w:t>VPN</w:t>
      </w:r>
      <w:r>
        <w:t xml:space="preserve"> client s</w:t>
      </w:r>
      <w:r w:rsidRPr="00E638DD">
        <w:t>oftware</w:t>
      </w:r>
      <w:r w:rsidRPr="00E638DD">
        <w:br/>
      </w:r>
    </w:p>
    <w:p w:rsidR="00055FF6" w:rsidRPr="00E638DD" w:rsidRDefault="00C05061" w:rsidP="00215827">
      <w:pPr>
        <w:pStyle w:val="BABStandardRemarkBluePDist33FTList003"/>
      </w:pPr>
      <w:r>
        <w:t xml:space="preserve">PLC </w:t>
      </w:r>
      <w:r w:rsidR="00055FF6" w:rsidRPr="00E638DD">
        <w:t>System:</w:t>
      </w:r>
    </w:p>
    <w:p w:rsidR="00055FF6" w:rsidRPr="00E638DD" w:rsidRDefault="00C05061" w:rsidP="00533DB9">
      <w:pPr>
        <w:pStyle w:val="BABStandardRemarkBluePDist33FTList003"/>
        <w:tabs>
          <w:tab w:val="clear" w:pos="567"/>
          <w:tab w:val="num" w:pos="850"/>
        </w:tabs>
        <w:ind w:left="850"/>
      </w:pPr>
      <w:r>
        <w:t xml:space="preserve">Remote services </w:t>
      </w:r>
      <w:proofErr w:type="gramStart"/>
      <w:r>
        <w:t>are executed</w:t>
      </w:r>
      <w:proofErr w:type="gramEnd"/>
      <w:r>
        <w:t xml:space="preserve"> using an </w:t>
      </w:r>
      <w:r w:rsidRPr="00E638DD">
        <w:t>analo</w:t>
      </w:r>
      <w:r>
        <w:t>g</w:t>
      </w:r>
      <w:r w:rsidR="00C70B40">
        <w:t>ue</w:t>
      </w:r>
      <w:r w:rsidRPr="00E638DD">
        <w:t xml:space="preserve"> </w:t>
      </w:r>
      <w:r>
        <w:t>m</w:t>
      </w:r>
      <w:r w:rsidRPr="00E638DD">
        <w:t>odem</w:t>
      </w:r>
      <w:r w:rsidR="00055FF6" w:rsidRPr="00E638DD">
        <w:t xml:space="preserve"> </w:t>
      </w:r>
      <w:r>
        <w:t>a</w:t>
      </w:r>
      <w:r w:rsidR="00055FF6" w:rsidRPr="00E638DD">
        <w:t xml:space="preserve">nd </w:t>
      </w:r>
      <w:r>
        <w:t>the</w:t>
      </w:r>
      <w:r w:rsidR="00055FF6" w:rsidRPr="00E638DD">
        <w:t xml:space="preserve"> </w:t>
      </w:r>
      <w:r>
        <w:t>t</w:t>
      </w:r>
      <w:r w:rsidR="00055FF6" w:rsidRPr="00E638DD">
        <w:t>eleservice</w:t>
      </w:r>
      <w:r>
        <w:t xml:space="preserve"> a</w:t>
      </w:r>
      <w:r w:rsidR="00055FF6" w:rsidRPr="00E638DD">
        <w:t>dapt</w:t>
      </w:r>
      <w:r>
        <w:t>or</w:t>
      </w:r>
      <w:r w:rsidR="00055FF6" w:rsidRPr="00E638DD">
        <w:t xml:space="preserve"> </w:t>
      </w:r>
      <w:r>
        <w:t>of</w:t>
      </w:r>
      <w:r w:rsidR="00055FF6" w:rsidRPr="00E638DD">
        <w:t xml:space="preserve"> </w:t>
      </w:r>
      <w:r>
        <w:t>the</w:t>
      </w:r>
      <w:r w:rsidR="00055FF6" w:rsidRPr="00E638DD">
        <w:t xml:space="preserve"> CPU.</w:t>
      </w:r>
    </w:p>
    <w:p w:rsidR="00055FF6" w:rsidRPr="00E638DD" w:rsidRDefault="00C677AD" w:rsidP="00533DB9">
      <w:pPr>
        <w:pStyle w:val="BABStandardRemarkBluePDist33FTList003"/>
        <w:tabs>
          <w:tab w:val="clear" w:pos="567"/>
          <w:tab w:val="num" w:pos="850"/>
        </w:tabs>
        <w:ind w:left="850"/>
      </w:pPr>
      <w:r>
        <w:t xml:space="preserve">Current software version is in the responsibility of </w:t>
      </w:r>
      <w:r w:rsidR="001B741E" w:rsidRPr="00E638DD">
        <w:t>AZO CONTROLS</w:t>
      </w:r>
      <w:r w:rsidR="00055FF6" w:rsidRPr="00E638DD">
        <w:t>.</w:t>
      </w:r>
      <w:r w:rsidR="009642A7" w:rsidRPr="00E638DD">
        <w:br/>
      </w:r>
    </w:p>
    <w:p w:rsidR="00055FF6" w:rsidRPr="00E638DD" w:rsidRDefault="00055FF6" w:rsidP="00215827">
      <w:pPr>
        <w:pStyle w:val="BABStandardRemarkBluePDist33FTList003"/>
        <w:numPr>
          <w:ilvl w:val="0"/>
          <w:numId w:val="0"/>
        </w:numPr>
        <w:ind w:left="851"/>
      </w:pPr>
      <w:r w:rsidRPr="00E638DD">
        <w:t>O</w:t>
      </w:r>
      <w:r w:rsidR="00C677AD">
        <w:t>R</w:t>
      </w:r>
      <w:r w:rsidR="009642A7" w:rsidRPr="00E638DD">
        <w:br/>
      </w:r>
    </w:p>
    <w:p w:rsidR="00055FF6" w:rsidRPr="00E638DD" w:rsidRDefault="00C677AD" w:rsidP="00533DB9">
      <w:pPr>
        <w:pStyle w:val="BABStandardRemarkBluePDist33FTList003"/>
        <w:tabs>
          <w:tab w:val="clear" w:pos="567"/>
          <w:tab w:val="num" w:pos="850"/>
        </w:tabs>
        <w:ind w:left="850"/>
      </w:pPr>
      <w:r>
        <w:t xml:space="preserve">Remote services </w:t>
      </w:r>
      <w:proofErr w:type="gramStart"/>
      <w:r>
        <w:t>are executed</w:t>
      </w:r>
      <w:proofErr w:type="gramEnd"/>
      <w:r>
        <w:t xml:space="preserve"> with the agreed remote access tools using </w:t>
      </w:r>
      <w:r w:rsidRPr="00E638DD">
        <w:t>VPN</w:t>
      </w:r>
      <w:r>
        <w:t xml:space="preserve"> a</w:t>
      </w:r>
      <w:r w:rsidR="00055FF6" w:rsidRPr="00E638DD">
        <w:t xml:space="preserve">nd </w:t>
      </w:r>
      <w:r>
        <w:t>direct access</w:t>
      </w:r>
      <w:r w:rsidR="00055FF6" w:rsidRPr="00E638DD">
        <w:t xml:space="preserve"> </w:t>
      </w:r>
      <w:r>
        <w:t>to</w:t>
      </w:r>
      <w:r w:rsidR="00055FF6" w:rsidRPr="00E638DD">
        <w:t xml:space="preserve"> </w:t>
      </w:r>
      <w:r>
        <w:t>the</w:t>
      </w:r>
      <w:r w:rsidR="00055FF6" w:rsidRPr="00E638DD">
        <w:t xml:space="preserve"> CPU</w:t>
      </w:r>
      <w:r>
        <w:t xml:space="preserve"> of the PLC</w:t>
      </w:r>
      <w:r w:rsidR="00055FF6" w:rsidRPr="00E638DD">
        <w:t>.</w:t>
      </w:r>
    </w:p>
    <w:p w:rsidR="00055FF6" w:rsidRPr="00E638DD" w:rsidRDefault="00C677AD" w:rsidP="00533DB9">
      <w:pPr>
        <w:pStyle w:val="BABStandardRemarkBluePDist33FTList003"/>
        <w:tabs>
          <w:tab w:val="clear" w:pos="567"/>
          <w:tab w:val="num" w:pos="850"/>
        </w:tabs>
        <w:ind w:left="850"/>
      </w:pPr>
      <w:r>
        <w:t xml:space="preserve">Current software version is in the responsibility of </w:t>
      </w:r>
      <w:r w:rsidRPr="00E638DD">
        <w:t>AZO CONTROLS</w:t>
      </w:r>
      <w:r w:rsidR="00055FF6" w:rsidRPr="00E638DD">
        <w:t>.</w:t>
      </w:r>
    </w:p>
    <w:p w:rsidR="00C677AD" w:rsidRPr="00E638DD" w:rsidRDefault="00C677AD" w:rsidP="00C677AD">
      <w:pPr>
        <w:pStyle w:val="BABStandardRemarkBluePDist33FTList003"/>
        <w:tabs>
          <w:tab w:val="clear" w:pos="567"/>
          <w:tab w:val="num" w:pos="850"/>
        </w:tabs>
        <w:ind w:left="850"/>
      </w:pPr>
      <w:r>
        <w:t>Prerequisites</w:t>
      </w:r>
    </w:p>
    <w:p w:rsidR="00C677AD" w:rsidRPr="00E638DD" w:rsidRDefault="00C677AD" w:rsidP="00C677AD">
      <w:pPr>
        <w:pStyle w:val="BABStandardRemarkBluePDist33FTList003"/>
        <w:tabs>
          <w:tab w:val="clear" w:pos="567"/>
          <w:tab w:val="num" w:pos="1133"/>
        </w:tabs>
        <w:ind w:left="1133"/>
      </w:pPr>
      <w:r w:rsidRPr="00E638DD">
        <w:t>P</w:t>
      </w:r>
      <w:r>
        <w:t>L</w:t>
      </w:r>
      <w:r w:rsidRPr="00E638DD">
        <w:t xml:space="preserve">C </w:t>
      </w:r>
      <w:r>
        <w:t xml:space="preserve">is configured with an </w:t>
      </w:r>
      <w:r w:rsidRPr="00E638DD">
        <w:t>IP</w:t>
      </w:r>
      <w:r>
        <w:t xml:space="preserve"> address</w:t>
      </w:r>
      <w:r w:rsidRPr="00E638DD">
        <w:t xml:space="preserve"> </w:t>
      </w:r>
      <w:r>
        <w:t>of the customer network</w:t>
      </w:r>
    </w:p>
    <w:p w:rsidR="00C677AD" w:rsidRPr="00E638DD" w:rsidRDefault="00C677AD" w:rsidP="00C677AD">
      <w:pPr>
        <w:pStyle w:val="BABStandardRemarkBluePDist33FTList003"/>
        <w:tabs>
          <w:tab w:val="clear" w:pos="567"/>
          <w:tab w:val="num" w:pos="1133"/>
        </w:tabs>
        <w:ind w:left="1133"/>
      </w:pPr>
      <w:r>
        <w:t>Customer has set up and drives a</w:t>
      </w:r>
      <w:r w:rsidRPr="00E638DD">
        <w:t xml:space="preserve"> VPN-Server</w:t>
      </w:r>
    </w:p>
    <w:p w:rsidR="00C677AD" w:rsidRPr="00E638DD" w:rsidRDefault="00C677AD" w:rsidP="00C677AD">
      <w:pPr>
        <w:pStyle w:val="BABStandardRemarkBluePDist33FTList003"/>
        <w:tabs>
          <w:tab w:val="clear" w:pos="567"/>
          <w:tab w:val="num" w:pos="1133"/>
        </w:tabs>
        <w:ind w:left="1133"/>
      </w:pPr>
      <w:r>
        <w:t xml:space="preserve">Customer provides </w:t>
      </w:r>
      <w:r w:rsidRPr="00E638DD">
        <w:t>VPN</w:t>
      </w:r>
      <w:r>
        <w:t xml:space="preserve"> client s</w:t>
      </w:r>
      <w:r w:rsidRPr="00E638DD">
        <w:t>oftware</w:t>
      </w:r>
      <w:r w:rsidRPr="00E638DD">
        <w:br/>
      </w:r>
    </w:p>
    <w:p w:rsidR="001B741E" w:rsidRPr="00E638DD" w:rsidRDefault="001B741E" w:rsidP="00215827">
      <w:pPr>
        <w:pStyle w:val="BABStandardRemarkBluePDist33FTList003"/>
        <w:numPr>
          <w:ilvl w:val="0"/>
          <w:numId w:val="0"/>
        </w:numPr>
        <w:ind w:left="851"/>
      </w:pPr>
      <w:r w:rsidRPr="00E638DD">
        <w:t>O</w:t>
      </w:r>
      <w:r w:rsidR="00C677AD">
        <w:t>R</w:t>
      </w:r>
      <w:r w:rsidRPr="00E638DD">
        <w:br/>
      </w:r>
    </w:p>
    <w:p w:rsidR="00055FF6" w:rsidRPr="00E638DD" w:rsidRDefault="00C677AD" w:rsidP="00533DB9">
      <w:pPr>
        <w:pStyle w:val="BABStandardRemarkBluePDist33FTList003"/>
        <w:tabs>
          <w:tab w:val="clear" w:pos="567"/>
          <w:tab w:val="num" w:pos="850"/>
        </w:tabs>
        <w:ind w:left="850"/>
      </w:pPr>
      <w:r>
        <w:t xml:space="preserve">Remote services </w:t>
      </w:r>
      <w:proofErr w:type="gramStart"/>
      <w:r>
        <w:t>are executed</w:t>
      </w:r>
      <w:proofErr w:type="gramEnd"/>
      <w:r>
        <w:t xml:space="preserve"> with the agreed remote access tools using </w:t>
      </w:r>
      <w:r w:rsidRPr="00E638DD">
        <w:t>VPN</w:t>
      </w:r>
      <w:r>
        <w:t xml:space="preserve"> a</w:t>
      </w:r>
      <w:r w:rsidRPr="00E638DD">
        <w:t xml:space="preserve">nd </w:t>
      </w:r>
      <w:r>
        <w:t>direct access</w:t>
      </w:r>
      <w:r w:rsidRPr="00E638DD">
        <w:t xml:space="preserve"> </w:t>
      </w:r>
      <w:r>
        <w:t>to a programming device</w:t>
      </w:r>
      <w:r w:rsidR="00055FF6" w:rsidRPr="00E638DD">
        <w:t xml:space="preserve"> </w:t>
      </w:r>
      <w:r>
        <w:t>with its own access to the PLC</w:t>
      </w:r>
      <w:r w:rsidR="00055FF6" w:rsidRPr="00E638DD">
        <w:t>.</w:t>
      </w:r>
    </w:p>
    <w:p w:rsidR="00055FF6" w:rsidRPr="00E638DD" w:rsidRDefault="00C677AD" w:rsidP="00533DB9">
      <w:pPr>
        <w:pStyle w:val="BABStandardRemarkBluePDist33FTList003"/>
        <w:tabs>
          <w:tab w:val="clear" w:pos="567"/>
          <w:tab w:val="num" w:pos="850"/>
        </w:tabs>
        <w:ind w:left="850"/>
      </w:pPr>
      <w:r>
        <w:t>Current software version is laying at customer's side</w:t>
      </w:r>
      <w:r w:rsidRPr="00E638DD">
        <w:t>.</w:t>
      </w:r>
    </w:p>
    <w:p w:rsidR="00C677AD" w:rsidRPr="00E638DD" w:rsidRDefault="00C677AD" w:rsidP="00C677AD">
      <w:pPr>
        <w:pStyle w:val="BABStandardRemarkBluePDist33FTList003"/>
        <w:tabs>
          <w:tab w:val="clear" w:pos="567"/>
          <w:tab w:val="num" w:pos="850"/>
        </w:tabs>
        <w:ind w:left="850"/>
      </w:pPr>
      <w:r>
        <w:t>Prerequisites</w:t>
      </w:r>
    </w:p>
    <w:p w:rsidR="00C677AD" w:rsidRPr="00E638DD" w:rsidRDefault="00C677AD" w:rsidP="00C677AD">
      <w:pPr>
        <w:pStyle w:val="BABStandardRemarkBluePDist33FTList003"/>
        <w:tabs>
          <w:tab w:val="clear" w:pos="567"/>
          <w:tab w:val="num" w:pos="1133"/>
        </w:tabs>
        <w:ind w:left="1133"/>
      </w:pPr>
      <w:r w:rsidRPr="00E638DD">
        <w:t>P</w:t>
      </w:r>
      <w:r>
        <w:t>L</w:t>
      </w:r>
      <w:r w:rsidRPr="00E638DD">
        <w:t xml:space="preserve">C </w:t>
      </w:r>
      <w:r>
        <w:t xml:space="preserve">is configured with an </w:t>
      </w:r>
      <w:r w:rsidRPr="00E638DD">
        <w:t>IP</w:t>
      </w:r>
      <w:r>
        <w:t xml:space="preserve"> address</w:t>
      </w:r>
      <w:r w:rsidRPr="00E638DD">
        <w:t xml:space="preserve"> </w:t>
      </w:r>
      <w:r>
        <w:t>of the customer network</w:t>
      </w:r>
    </w:p>
    <w:p w:rsidR="00C677AD" w:rsidRPr="00E638DD" w:rsidRDefault="00C677AD" w:rsidP="00C677AD">
      <w:pPr>
        <w:pStyle w:val="BABStandardRemarkBluePDist33FTList003"/>
        <w:tabs>
          <w:tab w:val="clear" w:pos="567"/>
          <w:tab w:val="num" w:pos="1133"/>
        </w:tabs>
        <w:ind w:left="1133"/>
      </w:pPr>
      <w:r>
        <w:t>Customer has set up and drives a</w:t>
      </w:r>
      <w:r w:rsidRPr="00E638DD">
        <w:t xml:space="preserve"> VPN-Server</w:t>
      </w:r>
    </w:p>
    <w:p w:rsidR="00055FF6" w:rsidRPr="00E638DD" w:rsidRDefault="00C677AD" w:rsidP="00533DB9">
      <w:pPr>
        <w:pStyle w:val="BABStandardRemarkBluePDist33FTList003"/>
        <w:tabs>
          <w:tab w:val="clear" w:pos="567"/>
          <w:tab w:val="num" w:pos="1133"/>
        </w:tabs>
        <w:ind w:left="1133"/>
      </w:pPr>
      <w:r>
        <w:t>Customer provides connection between p</w:t>
      </w:r>
      <w:r w:rsidR="00055FF6" w:rsidRPr="00E638DD">
        <w:t>rogramm</w:t>
      </w:r>
      <w:r>
        <w:t>ing device a</w:t>
      </w:r>
      <w:r w:rsidR="00055FF6" w:rsidRPr="00E638DD">
        <w:t xml:space="preserve">nd </w:t>
      </w:r>
      <w:r>
        <w:t>PLC.</w:t>
      </w:r>
    </w:p>
    <w:p w:rsidR="00CC2C10" w:rsidRPr="00E638DD" w:rsidRDefault="00CC2C10" w:rsidP="00392D00">
      <w:pPr>
        <w:pStyle w:val="AABStandardPDist33"/>
      </w:pPr>
    </w:p>
    <w:p w:rsidR="0057197E" w:rsidRPr="00E638DD" w:rsidRDefault="0057197E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1F5071" w:rsidRPr="00E638DD" w:rsidRDefault="001F5071" w:rsidP="009C5B16">
      <w:pPr>
        <w:pStyle w:val="HBN1Header1"/>
      </w:pPr>
      <w:bookmarkStart w:id="279" w:name="_Toc379383113"/>
      <w:bookmarkStart w:id="280" w:name="_Toc379384039"/>
      <w:r w:rsidRPr="00E638DD">
        <w:lastRenderedPageBreak/>
        <w:t>Glossar</w:t>
      </w:r>
      <w:r w:rsidR="007B3936">
        <w:t>y</w:t>
      </w:r>
      <w:bookmarkEnd w:id="279"/>
      <w:bookmarkEnd w:id="280"/>
    </w:p>
    <w:tbl>
      <w:tblPr>
        <w:tblW w:w="9484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3814"/>
        <w:gridCol w:w="5670"/>
      </w:tblGrid>
      <w:tr w:rsidR="001F5071" w:rsidRPr="00E638DD" w:rsidTr="001F5071">
        <w:trPr>
          <w:tblHeader/>
        </w:trPr>
        <w:tc>
          <w:tcPr>
            <w:tcW w:w="3814" w:type="dxa"/>
            <w:shd w:val="clear" w:color="auto" w:fill="8DB3E2" w:themeFill="text2" w:themeFillTint="66"/>
          </w:tcPr>
          <w:p w:rsidR="001F5071" w:rsidRPr="00E638DD" w:rsidRDefault="001F5071" w:rsidP="001F5071">
            <w:pPr>
              <w:pStyle w:val="XABStandard9PDist33Header001"/>
            </w:pPr>
            <w:proofErr w:type="spellStart"/>
            <w:r w:rsidRPr="00E638DD">
              <w:t>Begriff</w:t>
            </w:r>
            <w:proofErr w:type="spellEnd"/>
          </w:p>
        </w:tc>
        <w:tc>
          <w:tcPr>
            <w:tcW w:w="5670" w:type="dxa"/>
            <w:shd w:val="clear" w:color="auto" w:fill="8DB3E2" w:themeFill="text2" w:themeFillTint="66"/>
          </w:tcPr>
          <w:p w:rsidR="001F5071" w:rsidRPr="00E638DD" w:rsidRDefault="001F5071" w:rsidP="001F5071">
            <w:pPr>
              <w:pStyle w:val="XABStandard9PDist33Header001"/>
            </w:pPr>
            <w:proofErr w:type="spellStart"/>
            <w:r w:rsidRPr="00E638DD">
              <w:t>Beschreibung</w:t>
            </w:r>
            <w:proofErr w:type="spellEnd"/>
          </w:p>
        </w:tc>
      </w:tr>
      <w:tr w:rsidR="001F5071" w:rsidRPr="00C70B40" w:rsidTr="001F5071">
        <w:tc>
          <w:tcPr>
            <w:tcW w:w="3814" w:type="dxa"/>
          </w:tcPr>
          <w:p w:rsidR="001F5071" w:rsidRPr="00E638DD" w:rsidRDefault="001F5071" w:rsidP="001F5071">
            <w:pPr>
              <w:pStyle w:val="ABBStandard9PDist33"/>
            </w:pPr>
            <w:r w:rsidRPr="00E638DD">
              <w:t>BE 1/0</w:t>
            </w:r>
          </w:p>
        </w:tc>
        <w:tc>
          <w:tcPr>
            <w:tcW w:w="5670" w:type="dxa"/>
            <w:tcMar>
              <w:top w:w="0" w:type="dxa"/>
              <w:bottom w:w="0" w:type="dxa"/>
            </w:tcMar>
          </w:tcPr>
          <w:p w:rsidR="001F5071" w:rsidRPr="00E638DD" w:rsidRDefault="007B3936" w:rsidP="00C70B40">
            <w:pPr>
              <w:pStyle w:val="ABBStandard9PDist33"/>
            </w:pPr>
            <w:r>
              <w:t>Department (</w:t>
            </w:r>
            <w:r w:rsidR="00C70B40">
              <w:t>area</w:t>
            </w:r>
            <w:r>
              <w:t>)</w:t>
            </w:r>
            <w:r w:rsidR="001F5071" w:rsidRPr="00E638DD">
              <w:t xml:space="preserve"> </w:t>
            </w:r>
            <w:r>
              <w:t>e</w:t>
            </w:r>
            <w:r w:rsidR="001F5071" w:rsidRPr="00E638DD">
              <w:t xml:space="preserve">ngineering </w:t>
            </w:r>
            <w:r>
              <w:t>l</w:t>
            </w:r>
            <w:r w:rsidR="001F5071" w:rsidRPr="00E638DD">
              <w:t xml:space="preserve">evel 1 </w:t>
            </w:r>
            <w:r>
              <w:t>a</w:t>
            </w:r>
            <w:r w:rsidR="001F5071" w:rsidRPr="00E638DD">
              <w:t xml:space="preserve">nd 0 </w:t>
            </w:r>
            <w:r w:rsidR="001F5071" w:rsidRPr="00E638DD">
              <w:br/>
              <w:t>(</w:t>
            </w:r>
            <w:r>
              <w:t>PLCs</w:t>
            </w:r>
            <w:r w:rsidR="001F5071" w:rsidRPr="00E638DD">
              <w:t xml:space="preserve"> </w:t>
            </w:r>
            <w:r>
              <w:t>a</w:t>
            </w:r>
            <w:r w:rsidR="001F5071" w:rsidRPr="00E638DD">
              <w:t xml:space="preserve">nd </w:t>
            </w:r>
            <w:r>
              <w:t>actuators</w:t>
            </w:r>
            <w:r w:rsidR="001F5071" w:rsidRPr="00E638DD">
              <w:t>/</w:t>
            </w:r>
            <w:r>
              <w:t>sensors</w:t>
            </w:r>
            <w:r w:rsidR="001F5071" w:rsidRPr="00E638DD">
              <w:t>, SCADA)</w:t>
            </w:r>
          </w:p>
        </w:tc>
      </w:tr>
      <w:tr w:rsidR="001F5071" w:rsidRPr="00C70B40" w:rsidTr="001F5071">
        <w:tc>
          <w:tcPr>
            <w:tcW w:w="3814" w:type="dxa"/>
          </w:tcPr>
          <w:p w:rsidR="001F5071" w:rsidRPr="00E638DD" w:rsidRDefault="001F5071" w:rsidP="001F5071">
            <w:pPr>
              <w:pStyle w:val="ABBStandard9PDist33"/>
            </w:pPr>
            <w:r w:rsidRPr="00E638DD">
              <w:t>BE 3/2</w:t>
            </w:r>
          </w:p>
        </w:tc>
        <w:tc>
          <w:tcPr>
            <w:tcW w:w="5670" w:type="dxa"/>
            <w:tcMar>
              <w:top w:w="0" w:type="dxa"/>
              <w:bottom w:w="0" w:type="dxa"/>
            </w:tcMar>
          </w:tcPr>
          <w:p w:rsidR="001F5071" w:rsidRPr="00E638DD" w:rsidRDefault="007B3936" w:rsidP="00C70B40">
            <w:pPr>
              <w:pStyle w:val="ABBStandard9PDist33"/>
            </w:pPr>
            <w:r>
              <w:t>Department</w:t>
            </w:r>
            <w:r w:rsidR="001F5071" w:rsidRPr="00E638DD">
              <w:t xml:space="preserve"> </w:t>
            </w:r>
            <w:r>
              <w:t>(</w:t>
            </w:r>
            <w:r w:rsidR="00C70B40">
              <w:t>area</w:t>
            </w:r>
            <w:r>
              <w:t>) e</w:t>
            </w:r>
            <w:r w:rsidR="001F5071" w:rsidRPr="00E638DD">
              <w:t xml:space="preserve">ngineering </w:t>
            </w:r>
            <w:r>
              <w:t>l</w:t>
            </w:r>
            <w:r w:rsidR="001F5071" w:rsidRPr="00E638DD">
              <w:t xml:space="preserve">evel 3 </w:t>
            </w:r>
            <w:r>
              <w:t>a</w:t>
            </w:r>
            <w:r w:rsidR="001F5071" w:rsidRPr="00E638DD">
              <w:t xml:space="preserve">nd 2 </w:t>
            </w:r>
            <w:r w:rsidR="001F5071" w:rsidRPr="00E638DD">
              <w:br/>
              <w:t>(</w:t>
            </w:r>
            <w:r>
              <w:t>control systems</w:t>
            </w:r>
            <w:r w:rsidR="001F5071" w:rsidRPr="00E638DD">
              <w:t xml:space="preserve"> </w:t>
            </w:r>
            <w:r>
              <w:t>a</w:t>
            </w:r>
            <w:r w:rsidR="001F5071" w:rsidRPr="00E638DD">
              <w:t>nd MES</w:t>
            </w:r>
            <w:r>
              <w:t xml:space="preserve"> f</w:t>
            </w:r>
            <w:r w:rsidR="001F5071" w:rsidRPr="00E638DD">
              <w:t>un</w:t>
            </w:r>
            <w:r>
              <w:t>c</w:t>
            </w:r>
            <w:r w:rsidR="001F5071" w:rsidRPr="00E638DD">
              <w:t>tion</w:t>
            </w:r>
            <w:r>
              <w:t>ality</w:t>
            </w:r>
            <w:r w:rsidR="001F5071" w:rsidRPr="00E638DD">
              <w:t>)</w:t>
            </w:r>
          </w:p>
        </w:tc>
      </w:tr>
      <w:tr w:rsidR="001F5071" w:rsidRPr="00C70B40" w:rsidTr="001F5071">
        <w:tc>
          <w:tcPr>
            <w:tcW w:w="3814" w:type="dxa"/>
          </w:tcPr>
          <w:p w:rsidR="001F5071" w:rsidRPr="00E638DD" w:rsidRDefault="001F5071" w:rsidP="001F5071">
            <w:pPr>
              <w:pStyle w:val="ABBStandard9PDist33"/>
            </w:pPr>
            <w:r w:rsidRPr="00E638DD">
              <w:t>L-BE</w:t>
            </w:r>
          </w:p>
        </w:tc>
        <w:tc>
          <w:tcPr>
            <w:tcW w:w="5670" w:type="dxa"/>
            <w:tcMar>
              <w:top w:w="0" w:type="dxa"/>
              <w:bottom w:w="0" w:type="dxa"/>
            </w:tcMar>
          </w:tcPr>
          <w:p w:rsidR="001F5071" w:rsidRPr="00E638DD" w:rsidRDefault="007B3936" w:rsidP="00C70B40">
            <w:pPr>
              <w:pStyle w:val="ABBStandard9PDist33"/>
            </w:pPr>
            <w:r>
              <w:t>Management of department (</w:t>
            </w:r>
            <w:r w:rsidR="00C70B40">
              <w:t>area leading</w:t>
            </w:r>
            <w:r>
              <w:t>)</w:t>
            </w:r>
          </w:p>
        </w:tc>
      </w:tr>
      <w:tr w:rsidR="001F5071" w:rsidRPr="00C70B40" w:rsidTr="001F5071">
        <w:tc>
          <w:tcPr>
            <w:tcW w:w="3814" w:type="dxa"/>
          </w:tcPr>
          <w:p w:rsidR="001F5071" w:rsidRPr="00E638DD" w:rsidRDefault="001F5071" w:rsidP="001F5071">
            <w:pPr>
              <w:pStyle w:val="ABBStandard9PDist33"/>
            </w:pPr>
            <w:r w:rsidRPr="00E638DD">
              <w:t>MCC</w:t>
            </w:r>
          </w:p>
        </w:tc>
        <w:tc>
          <w:tcPr>
            <w:tcW w:w="5670" w:type="dxa"/>
            <w:tcMar>
              <w:top w:w="0" w:type="dxa"/>
              <w:bottom w:w="0" w:type="dxa"/>
            </w:tcMar>
          </w:tcPr>
          <w:p w:rsidR="001F5071" w:rsidRPr="00E638DD" w:rsidRDefault="001F5071" w:rsidP="007B3936">
            <w:pPr>
              <w:pStyle w:val="ABBStandard9PDist33"/>
            </w:pPr>
            <w:r w:rsidRPr="00E638DD">
              <w:t xml:space="preserve">Motor Control </w:t>
            </w:r>
            <w:proofErr w:type="spellStart"/>
            <w:r w:rsidRPr="00E638DD">
              <w:t>Center</w:t>
            </w:r>
            <w:proofErr w:type="spellEnd"/>
            <w:r w:rsidRPr="00E638DD">
              <w:t xml:space="preserve">, </w:t>
            </w:r>
            <w:r w:rsidRPr="00E638DD">
              <w:br/>
            </w:r>
            <w:r w:rsidR="007B3936">
              <w:t>switch cabinet</w:t>
            </w:r>
            <w:r w:rsidRPr="00E638DD">
              <w:t xml:space="preserve"> </w:t>
            </w:r>
            <w:r w:rsidR="007B3936">
              <w:t>a</w:t>
            </w:r>
            <w:r w:rsidRPr="00E638DD">
              <w:t xml:space="preserve">nd </w:t>
            </w:r>
            <w:r w:rsidR="007B3936">
              <w:t>electric planning</w:t>
            </w:r>
          </w:p>
        </w:tc>
      </w:tr>
      <w:tr w:rsidR="001F5071" w:rsidRPr="00C70B40" w:rsidTr="001F5071">
        <w:tc>
          <w:tcPr>
            <w:tcW w:w="3814" w:type="dxa"/>
          </w:tcPr>
          <w:p w:rsidR="001F5071" w:rsidRPr="00E638DD" w:rsidRDefault="007B3936" w:rsidP="001F5071">
            <w:pPr>
              <w:pStyle w:val="ABBStandard9PDist33"/>
            </w:pPr>
            <w:r>
              <w:t>PLC</w:t>
            </w:r>
          </w:p>
        </w:tc>
        <w:tc>
          <w:tcPr>
            <w:tcW w:w="5670" w:type="dxa"/>
            <w:tcMar>
              <w:top w:w="0" w:type="dxa"/>
              <w:bottom w:w="0" w:type="dxa"/>
            </w:tcMar>
          </w:tcPr>
          <w:p w:rsidR="001F5071" w:rsidRPr="00E638DD" w:rsidRDefault="007B3936" w:rsidP="007B3936">
            <w:pPr>
              <w:pStyle w:val="ABBStandard9PDist33"/>
            </w:pPr>
            <w:r>
              <w:t>Programmable Logic Control</w:t>
            </w:r>
            <w:r w:rsidR="001F5071" w:rsidRPr="00E638DD">
              <w:t xml:space="preserve">, </w:t>
            </w:r>
            <w:r w:rsidR="001F5071" w:rsidRPr="00E638DD">
              <w:br/>
            </w:r>
            <w:r>
              <w:t>programming of level 1 control systems</w:t>
            </w:r>
          </w:p>
        </w:tc>
      </w:tr>
      <w:tr w:rsidR="001F5071" w:rsidRPr="00E30860" w:rsidTr="001F5071">
        <w:tc>
          <w:tcPr>
            <w:tcW w:w="3814" w:type="dxa"/>
          </w:tcPr>
          <w:p w:rsidR="001F5071" w:rsidRPr="00E638DD" w:rsidRDefault="007B3936" w:rsidP="001F5071">
            <w:pPr>
              <w:pStyle w:val="ABBStandard9PDist33"/>
            </w:pPr>
            <w:r>
              <w:t>Visualisation (</w:t>
            </w:r>
            <w:r w:rsidR="001F5071" w:rsidRPr="00E638DD">
              <w:t>BuB</w:t>
            </w:r>
            <w:r>
              <w:t>)</w:t>
            </w:r>
          </w:p>
        </w:tc>
        <w:tc>
          <w:tcPr>
            <w:tcW w:w="5670" w:type="dxa"/>
            <w:tcMar>
              <w:top w:w="0" w:type="dxa"/>
              <w:bottom w:w="0" w:type="dxa"/>
            </w:tcMar>
          </w:tcPr>
          <w:p w:rsidR="001F5071" w:rsidRPr="00E638DD" w:rsidRDefault="007B3936" w:rsidP="00C70B40">
            <w:pPr>
              <w:pStyle w:val="ABBStandard9PDist33"/>
            </w:pPr>
            <w:r>
              <w:t>Visualisation systems / operating and monitoring</w:t>
            </w:r>
            <w:r w:rsidR="001F5071" w:rsidRPr="00E638DD">
              <w:t xml:space="preserve"> </w:t>
            </w:r>
            <w:r w:rsidR="001F5071" w:rsidRPr="00E638DD">
              <w:br/>
              <w:t>Visualis</w:t>
            </w:r>
            <w:r>
              <w:t>ation a</w:t>
            </w:r>
            <w:r w:rsidR="001F5071" w:rsidRPr="00E638DD">
              <w:t>nd SCADA</w:t>
            </w:r>
            <w:r>
              <w:t xml:space="preserve"> c</w:t>
            </w:r>
            <w:r w:rsidR="001F5071" w:rsidRPr="00E638DD">
              <w:t xml:space="preserve">onfiguration </w:t>
            </w:r>
            <w:r>
              <w:t xml:space="preserve">resp. </w:t>
            </w:r>
            <w:r w:rsidR="001F5071" w:rsidRPr="00E638DD">
              <w:t>programming</w:t>
            </w:r>
          </w:p>
        </w:tc>
      </w:tr>
      <w:tr w:rsidR="005F6F53" w:rsidRPr="00C70B40" w:rsidTr="002D78E4">
        <w:tc>
          <w:tcPr>
            <w:tcW w:w="3814" w:type="dxa"/>
          </w:tcPr>
          <w:p w:rsidR="005F6F53" w:rsidRPr="00E638DD" w:rsidRDefault="005F6F53" w:rsidP="002D78E4">
            <w:pPr>
              <w:pStyle w:val="ABBStandard9PDist33"/>
            </w:pPr>
            <w:r w:rsidRPr="00E638DD">
              <w:t>LT</w:t>
            </w:r>
          </w:p>
        </w:tc>
        <w:tc>
          <w:tcPr>
            <w:tcW w:w="5670" w:type="dxa"/>
            <w:tcMar>
              <w:top w:w="0" w:type="dxa"/>
              <w:bottom w:w="0" w:type="dxa"/>
            </w:tcMar>
          </w:tcPr>
          <w:p w:rsidR="005F6F53" w:rsidRPr="00E638DD" w:rsidRDefault="004822D6" w:rsidP="00E30860">
            <w:pPr>
              <w:pStyle w:val="ABBStandard9PDist33"/>
            </w:pPr>
            <w:r>
              <w:t>Control systems level 2 and 3</w:t>
            </w:r>
            <w:r w:rsidR="005F6F53" w:rsidRPr="00E638DD">
              <w:t xml:space="preserve">, </w:t>
            </w:r>
            <w:r w:rsidR="005F6F53" w:rsidRPr="00E638DD">
              <w:br/>
            </w:r>
            <w:r>
              <w:t>control systems</w:t>
            </w:r>
            <w:r w:rsidR="005F6F53" w:rsidRPr="00E638DD">
              <w:t xml:space="preserve"> </w:t>
            </w:r>
            <w:r>
              <w:t>a</w:t>
            </w:r>
            <w:r w:rsidR="005F6F53" w:rsidRPr="00E638DD">
              <w:t>nd MES</w:t>
            </w:r>
            <w:r>
              <w:t xml:space="preserve"> c</w:t>
            </w:r>
            <w:r w:rsidR="005F6F53" w:rsidRPr="00E638DD">
              <w:t xml:space="preserve">onfiguration </w:t>
            </w:r>
            <w:r>
              <w:t>resp</w:t>
            </w:r>
            <w:r w:rsidR="005F6F53" w:rsidRPr="00E638DD">
              <w:t>. programm</w:t>
            </w:r>
            <w:r>
              <w:t>i</w:t>
            </w:r>
            <w:r w:rsidR="005F6F53" w:rsidRPr="00E638DD">
              <w:t>ng</w:t>
            </w:r>
          </w:p>
        </w:tc>
      </w:tr>
      <w:tr w:rsidR="001F5071" w:rsidRPr="00E638DD" w:rsidTr="001F5071">
        <w:tc>
          <w:tcPr>
            <w:tcW w:w="3814" w:type="dxa"/>
          </w:tcPr>
          <w:p w:rsidR="001F5071" w:rsidRPr="00E638DD" w:rsidRDefault="005F6F53" w:rsidP="001F5071">
            <w:pPr>
              <w:pStyle w:val="ABBStandard9PDist33"/>
            </w:pPr>
            <w:r w:rsidRPr="00E638DD">
              <w:t>PL</w:t>
            </w:r>
          </w:p>
        </w:tc>
        <w:tc>
          <w:tcPr>
            <w:tcW w:w="5670" w:type="dxa"/>
            <w:tcMar>
              <w:top w:w="0" w:type="dxa"/>
              <w:bottom w:w="0" w:type="dxa"/>
            </w:tcMar>
          </w:tcPr>
          <w:p w:rsidR="001F5071" w:rsidRPr="00E638DD" w:rsidRDefault="004822D6" w:rsidP="00E30860">
            <w:pPr>
              <w:pStyle w:val="ABBStandard9PDist33"/>
            </w:pPr>
            <w:r>
              <w:t>Project management</w:t>
            </w:r>
          </w:p>
        </w:tc>
      </w:tr>
      <w:tr w:rsidR="001F5071" w:rsidRPr="00C70B40" w:rsidTr="001F5071">
        <w:tc>
          <w:tcPr>
            <w:tcW w:w="3814" w:type="dxa"/>
          </w:tcPr>
          <w:p w:rsidR="001F5071" w:rsidRPr="00E638DD" w:rsidRDefault="001F5071" w:rsidP="001F5071">
            <w:pPr>
              <w:pStyle w:val="ABBStandard9PDist33"/>
            </w:pPr>
            <w:r w:rsidRPr="00E638DD">
              <w:t>Kastor</w:t>
            </w:r>
          </w:p>
        </w:tc>
        <w:tc>
          <w:tcPr>
            <w:tcW w:w="5670" w:type="dxa"/>
            <w:tcMar>
              <w:top w:w="0" w:type="dxa"/>
              <w:bottom w:w="0" w:type="dxa"/>
            </w:tcMar>
          </w:tcPr>
          <w:p w:rsidR="001F5071" w:rsidRPr="00E638DD" w:rsidRDefault="00E30860" w:rsidP="004822D6">
            <w:pPr>
              <w:pStyle w:val="ABBStandard9PDist33"/>
            </w:pPr>
            <w:r>
              <w:t>Batch orien</w:t>
            </w:r>
            <w:r w:rsidR="004822D6">
              <w:t>ted</w:t>
            </w:r>
            <w:r w:rsidR="005F6F53" w:rsidRPr="00E638DD">
              <w:t xml:space="preserve"> </w:t>
            </w:r>
            <w:r w:rsidR="004822D6">
              <w:t>control system</w:t>
            </w:r>
            <w:r w:rsidR="005F6F53" w:rsidRPr="00E638DD">
              <w:t xml:space="preserve"> (</w:t>
            </w:r>
            <w:r w:rsidR="004822D6">
              <w:t xml:space="preserve">an </w:t>
            </w:r>
            <w:r w:rsidR="005F6F53" w:rsidRPr="00E638DD">
              <w:t>AZO CONTROLS System)</w:t>
            </w:r>
          </w:p>
        </w:tc>
      </w:tr>
      <w:tr w:rsidR="001F5071" w:rsidRPr="00C70B40" w:rsidTr="001F5071">
        <w:tc>
          <w:tcPr>
            <w:tcW w:w="3814" w:type="dxa"/>
          </w:tcPr>
          <w:p w:rsidR="001F5071" w:rsidRPr="00E638DD" w:rsidRDefault="001F5071" w:rsidP="001F5071">
            <w:pPr>
              <w:pStyle w:val="ABBStandard9PDist33"/>
            </w:pPr>
            <w:proofErr w:type="spellStart"/>
            <w:r w:rsidRPr="00E638DD">
              <w:t>ManDos</w:t>
            </w:r>
            <w:proofErr w:type="spellEnd"/>
          </w:p>
        </w:tc>
        <w:tc>
          <w:tcPr>
            <w:tcW w:w="5670" w:type="dxa"/>
            <w:tcMar>
              <w:top w:w="0" w:type="dxa"/>
              <w:bottom w:w="0" w:type="dxa"/>
            </w:tcMar>
          </w:tcPr>
          <w:p w:rsidR="001F5071" w:rsidRPr="00E638DD" w:rsidRDefault="001F5071" w:rsidP="004822D6">
            <w:pPr>
              <w:pStyle w:val="ABBStandard9PDist33"/>
            </w:pPr>
            <w:r w:rsidRPr="00E638DD">
              <w:t>Man</w:t>
            </w:r>
            <w:r w:rsidR="004822D6">
              <w:t>ual</w:t>
            </w:r>
            <w:r w:rsidRPr="00E638DD">
              <w:t xml:space="preserve"> Dosi</w:t>
            </w:r>
            <w:r w:rsidR="004822D6">
              <w:t>ng S</w:t>
            </w:r>
            <w:r w:rsidRPr="00E638DD">
              <w:t>tation</w:t>
            </w:r>
            <w:r w:rsidR="005F6F53" w:rsidRPr="00E638DD">
              <w:t xml:space="preserve"> (</w:t>
            </w:r>
            <w:r w:rsidR="004822D6">
              <w:t xml:space="preserve">an </w:t>
            </w:r>
            <w:r w:rsidR="005F6F53" w:rsidRPr="00E638DD">
              <w:t>AZO CONTROLS System)</w:t>
            </w:r>
          </w:p>
        </w:tc>
      </w:tr>
      <w:tr w:rsidR="001F5071" w:rsidRPr="00E638DD" w:rsidTr="001F5071">
        <w:tc>
          <w:tcPr>
            <w:tcW w:w="3814" w:type="dxa"/>
          </w:tcPr>
          <w:p w:rsidR="001F5071" w:rsidRPr="00E638DD" w:rsidRDefault="001F5071" w:rsidP="001F5071">
            <w:pPr>
              <w:pStyle w:val="ABBStandard9PDist33"/>
            </w:pPr>
            <w:r w:rsidRPr="00E638DD">
              <w:t>Wa</w:t>
            </w:r>
          </w:p>
        </w:tc>
        <w:tc>
          <w:tcPr>
            <w:tcW w:w="5670" w:type="dxa"/>
            <w:tcMar>
              <w:top w:w="0" w:type="dxa"/>
              <w:bottom w:w="0" w:type="dxa"/>
            </w:tcMar>
          </w:tcPr>
          <w:p w:rsidR="001F5071" w:rsidRPr="00E638DD" w:rsidRDefault="00E30860" w:rsidP="001F5071">
            <w:pPr>
              <w:pStyle w:val="ABBStandard9PDist33"/>
            </w:pPr>
            <w:r>
              <w:t>Scale</w:t>
            </w:r>
          </w:p>
        </w:tc>
      </w:tr>
    </w:tbl>
    <w:p w:rsidR="001F5071" w:rsidRPr="00E638DD" w:rsidRDefault="001F5071" w:rsidP="001F5071">
      <w:pPr>
        <w:pStyle w:val="XAEStandard9SubScriptTab"/>
      </w:pPr>
      <w:bookmarkStart w:id="281" w:name="_Toc378816321"/>
      <w:bookmarkStart w:id="282" w:name="_Toc378822867"/>
      <w:bookmarkStart w:id="283" w:name="_Toc379382925"/>
      <w:bookmarkStart w:id="284" w:name="_Toc379384066"/>
      <w:r w:rsidRPr="00E638DD">
        <w:t xml:space="preserve">Tab. </w:t>
      </w:r>
      <w:r w:rsidR="00E74D22" w:rsidRPr="00E638DD">
        <w:fldChar w:fldCharType="begin"/>
      </w:r>
      <w:r w:rsidR="00E74D22" w:rsidRPr="00E638DD">
        <w:instrText xml:space="preserve"> SEQ Table \* ARABIC </w:instrText>
      </w:r>
      <w:r w:rsidR="00E74D22" w:rsidRPr="00E638DD">
        <w:fldChar w:fldCharType="separate"/>
      </w:r>
      <w:r w:rsidR="00B91AB6">
        <w:rPr>
          <w:noProof/>
        </w:rPr>
        <w:t>21</w:t>
      </w:r>
      <w:r w:rsidR="00E74D22" w:rsidRPr="00E638DD">
        <w:fldChar w:fldCharType="end"/>
      </w:r>
      <w:r w:rsidRPr="00E638DD">
        <w:tab/>
        <w:t>-</w:t>
      </w:r>
      <w:r w:rsidRPr="00E638DD">
        <w:tab/>
      </w:r>
      <w:r w:rsidR="005F6F53" w:rsidRPr="00E638DD">
        <w:t>Glossar</w:t>
      </w:r>
      <w:bookmarkEnd w:id="281"/>
      <w:bookmarkEnd w:id="282"/>
      <w:r w:rsidR="004822D6">
        <w:t>y</w:t>
      </w:r>
      <w:bookmarkEnd w:id="283"/>
      <w:bookmarkEnd w:id="284"/>
    </w:p>
    <w:p w:rsidR="00055FF6" w:rsidRPr="00E638DD" w:rsidRDefault="00055FF6" w:rsidP="00392D00">
      <w:pPr>
        <w:pStyle w:val="AABStandardPDist33"/>
      </w:pPr>
    </w:p>
    <w:p w:rsidR="0057197E" w:rsidRPr="00E638DD" w:rsidRDefault="0057197E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2D78E4" w:rsidRPr="00E638DD" w:rsidRDefault="004822D6" w:rsidP="009C5B16">
      <w:pPr>
        <w:pStyle w:val="HBN1Header1"/>
      </w:pPr>
      <w:bookmarkStart w:id="285" w:name="_Toc379383114"/>
      <w:bookmarkStart w:id="286" w:name="_Toc379384040"/>
      <w:r>
        <w:lastRenderedPageBreak/>
        <w:t>Contacts</w:t>
      </w:r>
      <w:bookmarkEnd w:id="285"/>
      <w:bookmarkEnd w:id="286"/>
    </w:p>
    <w:tbl>
      <w:tblPr>
        <w:tblW w:w="1005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1687"/>
        <w:gridCol w:w="1985"/>
        <w:gridCol w:w="1276"/>
        <w:gridCol w:w="1984"/>
        <w:gridCol w:w="3119"/>
      </w:tblGrid>
      <w:tr w:rsidR="002D78E4" w:rsidRPr="00E638DD" w:rsidTr="002E0E65">
        <w:trPr>
          <w:tblHeader/>
        </w:trPr>
        <w:tc>
          <w:tcPr>
            <w:tcW w:w="1687" w:type="dxa"/>
            <w:shd w:val="clear" w:color="auto" w:fill="8DB3E2" w:themeFill="text2" w:themeFillTint="66"/>
          </w:tcPr>
          <w:p w:rsidR="002D78E4" w:rsidRPr="00E638DD" w:rsidRDefault="002D78E4" w:rsidP="002D78E4">
            <w:pPr>
              <w:pStyle w:val="XABStandard9PDist33Header001"/>
            </w:pPr>
            <w:r w:rsidRPr="00E638DD">
              <w:t>Name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2D78E4" w:rsidRPr="00E638DD" w:rsidRDefault="004822D6" w:rsidP="002D78E4">
            <w:pPr>
              <w:pStyle w:val="XABStandard9PDist33Header001"/>
            </w:pPr>
            <w:r>
              <w:t>Company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2D78E4" w:rsidRPr="00E638DD" w:rsidRDefault="004822D6" w:rsidP="002D78E4">
            <w:pPr>
              <w:pStyle w:val="XABStandard9PDist33Header001"/>
            </w:pPr>
            <w:r>
              <w:t>Department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2D78E4" w:rsidRPr="00E638DD" w:rsidRDefault="004822D6" w:rsidP="002D78E4">
            <w:pPr>
              <w:pStyle w:val="XABStandard9PDist33Header001"/>
            </w:pPr>
            <w:r>
              <w:t>Phone Number</w:t>
            </w:r>
          </w:p>
        </w:tc>
        <w:tc>
          <w:tcPr>
            <w:tcW w:w="3119" w:type="dxa"/>
            <w:shd w:val="clear" w:color="auto" w:fill="8DB3E2" w:themeFill="text2" w:themeFillTint="66"/>
          </w:tcPr>
          <w:p w:rsidR="002D78E4" w:rsidRPr="00E638DD" w:rsidRDefault="002D78E4" w:rsidP="002D78E4">
            <w:pPr>
              <w:pStyle w:val="XABStandard9PDist33Header001"/>
            </w:pPr>
            <w:r w:rsidRPr="00E638DD">
              <w:t>Email</w:t>
            </w:r>
          </w:p>
        </w:tc>
      </w:tr>
      <w:tr w:rsidR="002D78E4" w:rsidRPr="00E638DD" w:rsidTr="002D78E4">
        <w:tc>
          <w:tcPr>
            <w:tcW w:w="1687" w:type="dxa"/>
          </w:tcPr>
          <w:p w:rsidR="002D78E4" w:rsidRPr="00E638DD" w:rsidRDefault="002D78E4" w:rsidP="002D78E4">
            <w:pPr>
              <w:pStyle w:val="ABBStandard9PDist33"/>
            </w:pPr>
          </w:p>
        </w:tc>
        <w:tc>
          <w:tcPr>
            <w:tcW w:w="1985" w:type="dxa"/>
          </w:tcPr>
          <w:p w:rsidR="002D78E4" w:rsidRPr="00E638DD" w:rsidRDefault="002D78E4" w:rsidP="002D78E4">
            <w:pPr>
              <w:pStyle w:val="ABBStandard9PDist33"/>
            </w:pPr>
          </w:p>
        </w:tc>
        <w:tc>
          <w:tcPr>
            <w:tcW w:w="1276" w:type="dxa"/>
          </w:tcPr>
          <w:p w:rsidR="002D78E4" w:rsidRPr="00E638DD" w:rsidRDefault="002D78E4" w:rsidP="002D78E4">
            <w:pPr>
              <w:pStyle w:val="ABBStandard9PDist33"/>
            </w:pPr>
          </w:p>
        </w:tc>
        <w:tc>
          <w:tcPr>
            <w:tcW w:w="1984" w:type="dxa"/>
          </w:tcPr>
          <w:p w:rsidR="002D78E4" w:rsidRPr="00E638DD" w:rsidRDefault="002D78E4" w:rsidP="002D78E4">
            <w:pPr>
              <w:pStyle w:val="ABBStandard9PDist33"/>
            </w:pPr>
          </w:p>
        </w:tc>
        <w:tc>
          <w:tcPr>
            <w:tcW w:w="3119" w:type="dxa"/>
            <w:tcMar>
              <w:top w:w="0" w:type="dxa"/>
              <w:bottom w:w="0" w:type="dxa"/>
            </w:tcMar>
          </w:tcPr>
          <w:p w:rsidR="002D78E4" w:rsidRPr="00E638DD" w:rsidRDefault="002D78E4" w:rsidP="002D78E4">
            <w:pPr>
              <w:pStyle w:val="ABBStandard9PDist33"/>
            </w:pPr>
          </w:p>
        </w:tc>
      </w:tr>
      <w:tr w:rsidR="002D78E4" w:rsidRPr="00E638DD" w:rsidTr="002D78E4">
        <w:tc>
          <w:tcPr>
            <w:tcW w:w="1687" w:type="dxa"/>
          </w:tcPr>
          <w:p w:rsidR="002D78E4" w:rsidRPr="00E638DD" w:rsidRDefault="002D78E4" w:rsidP="002D78E4">
            <w:pPr>
              <w:pStyle w:val="ABBStandard9PDist33"/>
            </w:pPr>
          </w:p>
        </w:tc>
        <w:tc>
          <w:tcPr>
            <w:tcW w:w="1985" w:type="dxa"/>
          </w:tcPr>
          <w:p w:rsidR="002D78E4" w:rsidRPr="00E638DD" w:rsidRDefault="002D78E4" w:rsidP="002D78E4">
            <w:pPr>
              <w:pStyle w:val="ABBStandard9PDist33"/>
            </w:pPr>
          </w:p>
        </w:tc>
        <w:tc>
          <w:tcPr>
            <w:tcW w:w="1276" w:type="dxa"/>
          </w:tcPr>
          <w:p w:rsidR="002D78E4" w:rsidRPr="00E638DD" w:rsidRDefault="002D78E4" w:rsidP="002D78E4">
            <w:pPr>
              <w:pStyle w:val="ABBStandard9PDist33"/>
            </w:pPr>
          </w:p>
        </w:tc>
        <w:tc>
          <w:tcPr>
            <w:tcW w:w="1984" w:type="dxa"/>
          </w:tcPr>
          <w:p w:rsidR="002D78E4" w:rsidRPr="00E638DD" w:rsidRDefault="002D78E4" w:rsidP="002D78E4">
            <w:pPr>
              <w:pStyle w:val="ABBStandard9PDist33"/>
            </w:pPr>
          </w:p>
        </w:tc>
        <w:tc>
          <w:tcPr>
            <w:tcW w:w="3119" w:type="dxa"/>
            <w:tcMar>
              <w:top w:w="0" w:type="dxa"/>
              <w:bottom w:w="0" w:type="dxa"/>
            </w:tcMar>
          </w:tcPr>
          <w:p w:rsidR="002D78E4" w:rsidRPr="00E638DD" w:rsidRDefault="002D78E4" w:rsidP="002D78E4">
            <w:pPr>
              <w:pStyle w:val="ABBStandard9PDist33"/>
            </w:pPr>
          </w:p>
        </w:tc>
      </w:tr>
      <w:tr w:rsidR="002D78E4" w:rsidRPr="00E638DD" w:rsidTr="002D78E4">
        <w:tc>
          <w:tcPr>
            <w:tcW w:w="1687" w:type="dxa"/>
          </w:tcPr>
          <w:p w:rsidR="002D78E4" w:rsidRPr="00E638DD" w:rsidRDefault="002D78E4" w:rsidP="002D78E4">
            <w:pPr>
              <w:pStyle w:val="ABBStandard9PDist33"/>
            </w:pPr>
          </w:p>
        </w:tc>
        <w:tc>
          <w:tcPr>
            <w:tcW w:w="1985" w:type="dxa"/>
          </w:tcPr>
          <w:p w:rsidR="002D78E4" w:rsidRPr="00E638DD" w:rsidRDefault="002D78E4" w:rsidP="002D78E4">
            <w:pPr>
              <w:pStyle w:val="ABBStandard9PDist33"/>
            </w:pPr>
          </w:p>
        </w:tc>
        <w:tc>
          <w:tcPr>
            <w:tcW w:w="1276" w:type="dxa"/>
          </w:tcPr>
          <w:p w:rsidR="002D78E4" w:rsidRPr="00E638DD" w:rsidRDefault="002D78E4" w:rsidP="002D78E4">
            <w:pPr>
              <w:pStyle w:val="ABBStandard9PDist33"/>
            </w:pPr>
          </w:p>
        </w:tc>
        <w:tc>
          <w:tcPr>
            <w:tcW w:w="1984" w:type="dxa"/>
          </w:tcPr>
          <w:p w:rsidR="002D78E4" w:rsidRPr="00E638DD" w:rsidRDefault="002D78E4" w:rsidP="002D78E4">
            <w:pPr>
              <w:pStyle w:val="ABBStandard9PDist33"/>
            </w:pPr>
          </w:p>
        </w:tc>
        <w:tc>
          <w:tcPr>
            <w:tcW w:w="3119" w:type="dxa"/>
            <w:tcMar>
              <w:top w:w="0" w:type="dxa"/>
              <w:bottom w:w="0" w:type="dxa"/>
            </w:tcMar>
          </w:tcPr>
          <w:p w:rsidR="002D78E4" w:rsidRPr="00E638DD" w:rsidRDefault="002D78E4" w:rsidP="002D78E4">
            <w:pPr>
              <w:pStyle w:val="ABBStandard9PDist33"/>
            </w:pPr>
          </w:p>
        </w:tc>
      </w:tr>
    </w:tbl>
    <w:p w:rsidR="002D78E4" w:rsidRPr="00E638DD" w:rsidRDefault="002D78E4" w:rsidP="002D78E4">
      <w:pPr>
        <w:pStyle w:val="XAEStandard9SubScriptTab"/>
      </w:pPr>
      <w:bookmarkStart w:id="287" w:name="_Toc378816322"/>
      <w:bookmarkStart w:id="288" w:name="_Toc378822868"/>
      <w:bookmarkStart w:id="289" w:name="_Toc379382926"/>
      <w:bookmarkStart w:id="290" w:name="_Toc379384067"/>
      <w:r w:rsidRPr="00E638DD">
        <w:t xml:space="preserve">Tab. </w:t>
      </w:r>
      <w:r w:rsidR="00E74D22" w:rsidRPr="00E638DD">
        <w:fldChar w:fldCharType="begin"/>
      </w:r>
      <w:r w:rsidR="00E74D22" w:rsidRPr="00E638DD">
        <w:instrText xml:space="preserve"> SEQ Table \* ARABIC </w:instrText>
      </w:r>
      <w:r w:rsidR="00E74D22" w:rsidRPr="00E638DD">
        <w:fldChar w:fldCharType="separate"/>
      </w:r>
      <w:r w:rsidR="00B91AB6">
        <w:rPr>
          <w:noProof/>
        </w:rPr>
        <w:t>22</w:t>
      </w:r>
      <w:r w:rsidR="00E74D22" w:rsidRPr="00E638DD">
        <w:fldChar w:fldCharType="end"/>
      </w:r>
      <w:r w:rsidRPr="00E638DD">
        <w:tab/>
        <w:t>-</w:t>
      </w:r>
      <w:r w:rsidRPr="00E638DD">
        <w:tab/>
      </w:r>
      <w:bookmarkEnd w:id="287"/>
      <w:bookmarkEnd w:id="288"/>
      <w:r w:rsidR="004822D6">
        <w:t>Contacts</w:t>
      </w:r>
      <w:bookmarkEnd w:id="289"/>
      <w:bookmarkEnd w:id="290"/>
    </w:p>
    <w:p w:rsidR="002E0E65" w:rsidRPr="00E638DD" w:rsidRDefault="002E0E65" w:rsidP="002E0E65">
      <w:pPr>
        <w:pStyle w:val="AABStandardPDist33"/>
      </w:pPr>
    </w:p>
    <w:p w:rsidR="0057197E" w:rsidRPr="00E638DD" w:rsidRDefault="0057197E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2E0E65" w:rsidRPr="00E638DD" w:rsidRDefault="004822D6" w:rsidP="009C5B16">
      <w:pPr>
        <w:pStyle w:val="HBN1Header1"/>
      </w:pPr>
      <w:bookmarkStart w:id="291" w:name="_Toc379383115"/>
      <w:bookmarkStart w:id="292" w:name="_Toc379384041"/>
      <w:r>
        <w:lastRenderedPageBreak/>
        <w:t>Due Dates</w:t>
      </w:r>
      <w:bookmarkEnd w:id="291"/>
      <w:bookmarkEnd w:id="292"/>
    </w:p>
    <w:tbl>
      <w:tblPr>
        <w:tblW w:w="1005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1687"/>
        <w:gridCol w:w="5245"/>
        <w:gridCol w:w="3119"/>
      </w:tblGrid>
      <w:tr w:rsidR="002E0E65" w:rsidRPr="00E638DD" w:rsidTr="002E0E65">
        <w:trPr>
          <w:tblHeader/>
        </w:trPr>
        <w:tc>
          <w:tcPr>
            <w:tcW w:w="1687" w:type="dxa"/>
            <w:shd w:val="clear" w:color="auto" w:fill="8DB3E2" w:themeFill="text2" w:themeFillTint="66"/>
          </w:tcPr>
          <w:p w:rsidR="002E0E65" w:rsidRPr="00E638DD" w:rsidRDefault="004822D6" w:rsidP="00B372C1">
            <w:pPr>
              <w:pStyle w:val="XABStandard9PDist33Header001"/>
            </w:pPr>
            <w:r>
              <w:t>Due Date</w:t>
            </w:r>
          </w:p>
        </w:tc>
        <w:tc>
          <w:tcPr>
            <w:tcW w:w="5245" w:type="dxa"/>
            <w:shd w:val="clear" w:color="auto" w:fill="8DB3E2" w:themeFill="text2" w:themeFillTint="66"/>
          </w:tcPr>
          <w:p w:rsidR="002E0E65" w:rsidRPr="00E638DD" w:rsidRDefault="004822D6" w:rsidP="00B372C1">
            <w:pPr>
              <w:pStyle w:val="XABStandard9PDist33Header001"/>
            </w:pPr>
            <w:r>
              <w:t>Description</w:t>
            </w:r>
          </w:p>
        </w:tc>
        <w:tc>
          <w:tcPr>
            <w:tcW w:w="3119" w:type="dxa"/>
            <w:shd w:val="clear" w:color="auto" w:fill="8DB3E2" w:themeFill="text2" w:themeFillTint="66"/>
          </w:tcPr>
          <w:p w:rsidR="002E0E65" w:rsidRPr="00E638DD" w:rsidRDefault="004822D6" w:rsidP="00B372C1">
            <w:pPr>
              <w:pStyle w:val="XABStandard9PDist33Header001"/>
            </w:pPr>
            <w:r>
              <w:t>Responsible</w:t>
            </w:r>
          </w:p>
        </w:tc>
      </w:tr>
      <w:tr w:rsidR="002E0E65" w:rsidRPr="00E638DD" w:rsidTr="002E0E65">
        <w:tc>
          <w:tcPr>
            <w:tcW w:w="1687" w:type="dxa"/>
          </w:tcPr>
          <w:p w:rsidR="002E0E65" w:rsidRPr="00E638DD" w:rsidRDefault="002E0E65" w:rsidP="002E0E65">
            <w:pPr>
              <w:pStyle w:val="BABStandardRemarkBluePDist33"/>
            </w:pPr>
          </w:p>
        </w:tc>
        <w:tc>
          <w:tcPr>
            <w:tcW w:w="5245" w:type="dxa"/>
          </w:tcPr>
          <w:p w:rsidR="002E0E65" w:rsidRPr="00E638DD" w:rsidRDefault="004822D6" w:rsidP="002E0E65">
            <w:pPr>
              <w:pStyle w:val="BABStandardRemarkBluePDist33"/>
            </w:pPr>
            <w:r>
              <w:t>Quotes provided</w:t>
            </w:r>
          </w:p>
        </w:tc>
        <w:tc>
          <w:tcPr>
            <w:tcW w:w="3119" w:type="dxa"/>
            <w:tcMar>
              <w:top w:w="0" w:type="dxa"/>
              <w:bottom w:w="0" w:type="dxa"/>
            </w:tcMar>
          </w:tcPr>
          <w:p w:rsidR="002E0E65" w:rsidRPr="00E638DD" w:rsidRDefault="002E0E65" w:rsidP="004822D6">
            <w:pPr>
              <w:pStyle w:val="BABStandardRemarkBluePDist33"/>
            </w:pPr>
            <w:r w:rsidRPr="00E638DD">
              <w:t xml:space="preserve">AZO CONTROLS / </w:t>
            </w:r>
            <w:r w:rsidR="004822D6">
              <w:t>equipment supplier</w:t>
            </w:r>
          </w:p>
        </w:tc>
      </w:tr>
      <w:tr w:rsidR="002E0E65" w:rsidRPr="00E638DD" w:rsidTr="002E0E65">
        <w:tc>
          <w:tcPr>
            <w:tcW w:w="1687" w:type="dxa"/>
          </w:tcPr>
          <w:p w:rsidR="002E0E65" w:rsidRPr="00E638DD" w:rsidRDefault="002E0E65" w:rsidP="002E0E65">
            <w:pPr>
              <w:pStyle w:val="BABStandardRemarkBluePDist33"/>
            </w:pPr>
          </w:p>
        </w:tc>
        <w:tc>
          <w:tcPr>
            <w:tcW w:w="5245" w:type="dxa"/>
          </w:tcPr>
          <w:p w:rsidR="002E0E65" w:rsidRPr="00E638DD" w:rsidRDefault="002E0E65" w:rsidP="004822D6">
            <w:pPr>
              <w:pStyle w:val="BABStandardRemarkBluePDist33"/>
            </w:pPr>
            <w:r w:rsidRPr="00E638DD">
              <w:t xml:space="preserve">Start </w:t>
            </w:r>
            <w:r w:rsidR="004822D6">
              <w:t>s</w:t>
            </w:r>
            <w:r w:rsidRPr="00E638DD">
              <w:t>oftware</w:t>
            </w:r>
            <w:r w:rsidR="004822D6">
              <w:t xml:space="preserve"> development</w:t>
            </w:r>
          </w:p>
        </w:tc>
        <w:tc>
          <w:tcPr>
            <w:tcW w:w="3119" w:type="dxa"/>
            <w:tcMar>
              <w:top w:w="0" w:type="dxa"/>
              <w:bottom w:w="0" w:type="dxa"/>
            </w:tcMar>
          </w:tcPr>
          <w:p w:rsidR="002E0E65" w:rsidRPr="00E638DD" w:rsidRDefault="002E0E65" w:rsidP="002E0E65">
            <w:pPr>
              <w:pStyle w:val="BABStandardRemarkBluePDist33"/>
            </w:pPr>
            <w:r w:rsidRPr="00E638DD">
              <w:t>AZO CONTROLS</w:t>
            </w:r>
          </w:p>
        </w:tc>
      </w:tr>
      <w:tr w:rsidR="002E0E65" w:rsidRPr="00E638DD" w:rsidTr="002E0E65">
        <w:tc>
          <w:tcPr>
            <w:tcW w:w="1687" w:type="dxa"/>
          </w:tcPr>
          <w:p w:rsidR="002E0E65" w:rsidRPr="00E638DD" w:rsidRDefault="002E0E65" w:rsidP="002E0E65">
            <w:pPr>
              <w:pStyle w:val="BABStandardRemarkBluePDist33"/>
            </w:pPr>
          </w:p>
        </w:tc>
        <w:tc>
          <w:tcPr>
            <w:tcW w:w="5245" w:type="dxa"/>
          </w:tcPr>
          <w:p w:rsidR="002E0E65" w:rsidRPr="00E638DD" w:rsidRDefault="004822D6" w:rsidP="002E0E65">
            <w:pPr>
              <w:pStyle w:val="BABStandardRemarkBluePDist33"/>
            </w:pPr>
            <w:r>
              <w:t>Shipping</w:t>
            </w:r>
            <w:r w:rsidR="002E0E65" w:rsidRPr="00E638DD">
              <w:t xml:space="preserve"> MCC</w:t>
            </w:r>
          </w:p>
        </w:tc>
        <w:tc>
          <w:tcPr>
            <w:tcW w:w="3119" w:type="dxa"/>
            <w:tcMar>
              <w:top w:w="0" w:type="dxa"/>
              <w:bottom w:w="0" w:type="dxa"/>
            </w:tcMar>
          </w:tcPr>
          <w:p w:rsidR="002E0E65" w:rsidRPr="00E638DD" w:rsidRDefault="002E0E65" w:rsidP="002E0E65">
            <w:pPr>
              <w:pStyle w:val="BABStandardRemarkBluePDist33"/>
            </w:pPr>
            <w:r w:rsidRPr="00E638DD">
              <w:t>AZO CONTROLS</w:t>
            </w:r>
          </w:p>
        </w:tc>
      </w:tr>
      <w:tr w:rsidR="002E0E65" w:rsidRPr="00E638DD" w:rsidTr="002E0E65">
        <w:tc>
          <w:tcPr>
            <w:tcW w:w="1687" w:type="dxa"/>
          </w:tcPr>
          <w:p w:rsidR="002E0E65" w:rsidRPr="00E638DD" w:rsidRDefault="002E0E65" w:rsidP="002E0E65">
            <w:pPr>
              <w:pStyle w:val="BABStandardRemarkBluePDist33"/>
            </w:pPr>
          </w:p>
        </w:tc>
        <w:tc>
          <w:tcPr>
            <w:tcW w:w="5245" w:type="dxa"/>
          </w:tcPr>
          <w:p w:rsidR="002E0E65" w:rsidRPr="00E638DD" w:rsidRDefault="004822D6" w:rsidP="004822D6">
            <w:pPr>
              <w:pStyle w:val="BABStandardRemarkBluePDist33"/>
            </w:pPr>
            <w:r>
              <w:t>Shipping equipment supplier</w:t>
            </w:r>
          </w:p>
        </w:tc>
        <w:tc>
          <w:tcPr>
            <w:tcW w:w="3119" w:type="dxa"/>
            <w:tcMar>
              <w:top w:w="0" w:type="dxa"/>
              <w:bottom w:w="0" w:type="dxa"/>
            </w:tcMar>
          </w:tcPr>
          <w:p w:rsidR="002E0E65" w:rsidRPr="00E638DD" w:rsidRDefault="004822D6" w:rsidP="002E0E65">
            <w:pPr>
              <w:pStyle w:val="BABStandardRemarkBluePDist33"/>
            </w:pPr>
            <w:r w:rsidRPr="00E638DD">
              <w:t xml:space="preserve">AZO CONTROLS / </w:t>
            </w:r>
            <w:r>
              <w:t>equipment supplier</w:t>
            </w:r>
          </w:p>
        </w:tc>
      </w:tr>
      <w:tr w:rsidR="002E0E65" w:rsidRPr="00E638DD" w:rsidTr="002E0E65">
        <w:tc>
          <w:tcPr>
            <w:tcW w:w="1687" w:type="dxa"/>
          </w:tcPr>
          <w:p w:rsidR="002E0E65" w:rsidRPr="00E638DD" w:rsidRDefault="002E0E65" w:rsidP="002E0E65">
            <w:pPr>
              <w:pStyle w:val="BABStandardRemarkBluePDist33"/>
            </w:pPr>
          </w:p>
        </w:tc>
        <w:tc>
          <w:tcPr>
            <w:tcW w:w="5245" w:type="dxa"/>
          </w:tcPr>
          <w:p w:rsidR="002E0E65" w:rsidRPr="00E638DD" w:rsidRDefault="002E0E65" w:rsidP="004822D6">
            <w:pPr>
              <w:pStyle w:val="BABStandardRemarkBluePDist33"/>
            </w:pPr>
            <w:r w:rsidRPr="00E638DD">
              <w:t xml:space="preserve">FAT </w:t>
            </w:r>
            <w:r w:rsidR="004822D6">
              <w:t>at</w:t>
            </w:r>
            <w:r w:rsidRPr="00E638DD">
              <w:t xml:space="preserve"> </w:t>
            </w:r>
            <w:r w:rsidR="004822D6">
              <w:t>equipment supplier</w:t>
            </w:r>
          </w:p>
        </w:tc>
        <w:tc>
          <w:tcPr>
            <w:tcW w:w="3119" w:type="dxa"/>
            <w:tcMar>
              <w:top w:w="0" w:type="dxa"/>
              <w:bottom w:w="0" w:type="dxa"/>
            </w:tcMar>
          </w:tcPr>
          <w:p w:rsidR="002E0E65" w:rsidRPr="00E638DD" w:rsidRDefault="004822D6" w:rsidP="002E0E65">
            <w:pPr>
              <w:pStyle w:val="BABStandardRemarkBluePDist33"/>
            </w:pPr>
            <w:r w:rsidRPr="00E638DD">
              <w:t xml:space="preserve">AZO CONTROLS / </w:t>
            </w:r>
            <w:r>
              <w:t>equipment supplier</w:t>
            </w:r>
          </w:p>
        </w:tc>
      </w:tr>
      <w:tr w:rsidR="002E0E65" w:rsidRPr="00C70B40" w:rsidTr="002E0E65">
        <w:tc>
          <w:tcPr>
            <w:tcW w:w="1687" w:type="dxa"/>
          </w:tcPr>
          <w:p w:rsidR="002E0E65" w:rsidRPr="00E638DD" w:rsidRDefault="002E0E65" w:rsidP="002E0E65">
            <w:pPr>
              <w:pStyle w:val="BABStandardRemarkBluePDist33"/>
            </w:pPr>
          </w:p>
        </w:tc>
        <w:tc>
          <w:tcPr>
            <w:tcW w:w="5245" w:type="dxa"/>
          </w:tcPr>
          <w:p w:rsidR="002E0E65" w:rsidRPr="00E638DD" w:rsidRDefault="004822D6" w:rsidP="002E0E65">
            <w:pPr>
              <w:pStyle w:val="BABStandardRemarkBluePDist33"/>
            </w:pPr>
            <w:r>
              <w:t>Installation and startup</w:t>
            </w:r>
          </w:p>
        </w:tc>
        <w:tc>
          <w:tcPr>
            <w:tcW w:w="3119" w:type="dxa"/>
            <w:tcMar>
              <w:top w:w="0" w:type="dxa"/>
              <w:bottom w:w="0" w:type="dxa"/>
            </w:tcMar>
          </w:tcPr>
          <w:p w:rsidR="002E0E65" w:rsidRPr="00E638DD" w:rsidRDefault="004822D6" w:rsidP="004822D6">
            <w:pPr>
              <w:pStyle w:val="BABStandardRemarkBluePDist33"/>
            </w:pPr>
            <w:r w:rsidRPr="00E638DD">
              <w:t xml:space="preserve">AZO CONTROLS / </w:t>
            </w:r>
            <w:r>
              <w:t>equipment supplier / operating company</w:t>
            </w:r>
          </w:p>
        </w:tc>
      </w:tr>
      <w:tr w:rsidR="002E0E65" w:rsidRPr="00C70B40" w:rsidTr="002E0E65">
        <w:tc>
          <w:tcPr>
            <w:tcW w:w="1687" w:type="dxa"/>
          </w:tcPr>
          <w:p w:rsidR="002E0E65" w:rsidRPr="00E638DD" w:rsidRDefault="002E0E65" w:rsidP="002E0E65">
            <w:pPr>
              <w:pStyle w:val="BABStandardRemarkBluePDist33"/>
            </w:pPr>
          </w:p>
        </w:tc>
        <w:tc>
          <w:tcPr>
            <w:tcW w:w="5245" w:type="dxa"/>
          </w:tcPr>
          <w:p w:rsidR="002E0E65" w:rsidRPr="00E638DD" w:rsidRDefault="004822D6" w:rsidP="004822D6">
            <w:pPr>
              <w:pStyle w:val="BABStandardRemarkBluePDist33"/>
            </w:pPr>
            <w:r>
              <w:t>Ready for production</w:t>
            </w:r>
          </w:p>
        </w:tc>
        <w:tc>
          <w:tcPr>
            <w:tcW w:w="3119" w:type="dxa"/>
            <w:tcMar>
              <w:top w:w="0" w:type="dxa"/>
              <w:bottom w:w="0" w:type="dxa"/>
            </w:tcMar>
          </w:tcPr>
          <w:p w:rsidR="002E0E65" w:rsidRPr="00E638DD" w:rsidRDefault="004822D6" w:rsidP="00B372C1">
            <w:pPr>
              <w:pStyle w:val="BABStandardRemarkBluePDist33"/>
            </w:pPr>
            <w:r w:rsidRPr="00E638DD">
              <w:t xml:space="preserve">AZO CONTROLS / </w:t>
            </w:r>
            <w:r>
              <w:t>equipment supplier / operating company</w:t>
            </w:r>
          </w:p>
        </w:tc>
      </w:tr>
    </w:tbl>
    <w:p w:rsidR="002E0E65" w:rsidRPr="00E638DD" w:rsidRDefault="002E0E65" w:rsidP="002E0E65">
      <w:pPr>
        <w:pStyle w:val="XAEStandard9SubScriptTab"/>
      </w:pPr>
      <w:bookmarkStart w:id="293" w:name="_Toc378816323"/>
      <w:bookmarkStart w:id="294" w:name="_Toc378822869"/>
      <w:bookmarkStart w:id="295" w:name="_Toc379382927"/>
      <w:bookmarkStart w:id="296" w:name="_Toc379384068"/>
      <w:r w:rsidRPr="00E638DD">
        <w:t xml:space="preserve">Tab. </w:t>
      </w:r>
      <w:r w:rsidR="00E74D22" w:rsidRPr="00E638DD">
        <w:fldChar w:fldCharType="begin"/>
      </w:r>
      <w:r w:rsidR="00E74D22" w:rsidRPr="00E638DD">
        <w:instrText xml:space="preserve"> SEQ Table \* ARABIC </w:instrText>
      </w:r>
      <w:r w:rsidR="00E74D22" w:rsidRPr="00E638DD">
        <w:fldChar w:fldCharType="separate"/>
      </w:r>
      <w:r w:rsidR="00B91AB6">
        <w:rPr>
          <w:noProof/>
        </w:rPr>
        <w:t>23</w:t>
      </w:r>
      <w:r w:rsidR="00E74D22" w:rsidRPr="00E638DD">
        <w:fldChar w:fldCharType="end"/>
      </w:r>
      <w:r w:rsidRPr="00E638DD">
        <w:tab/>
        <w:t>-</w:t>
      </w:r>
      <w:r w:rsidRPr="00E638DD">
        <w:tab/>
      </w:r>
      <w:bookmarkEnd w:id="293"/>
      <w:bookmarkEnd w:id="294"/>
      <w:r w:rsidR="00D73FF1">
        <w:t>Due Dates</w:t>
      </w:r>
      <w:bookmarkEnd w:id="295"/>
      <w:bookmarkEnd w:id="296"/>
    </w:p>
    <w:p w:rsidR="00B372C1" w:rsidRPr="00E638DD" w:rsidRDefault="00B372C1" w:rsidP="00B372C1">
      <w:pPr>
        <w:pStyle w:val="AABStandardPDist33"/>
      </w:pPr>
    </w:p>
    <w:p w:rsidR="0057197E" w:rsidRPr="00E638DD" w:rsidRDefault="0057197E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B372C1" w:rsidRPr="00E638DD" w:rsidRDefault="00D73FF1" w:rsidP="009C5B16">
      <w:pPr>
        <w:pStyle w:val="HBN1Header1"/>
      </w:pPr>
      <w:bookmarkStart w:id="297" w:name="_Toc379383116"/>
      <w:bookmarkStart w:id="298" w:name="_Toc379384042"/>
      <w:r>
        <w:lastRenderedPageBreak/>
        <w:t>Addendum</w:t>
      </w:r>
      <w:bookmarkEnd w:id="297"/>
      <w:bookmarkEnd w:id="298"/>
    </w:p>
    <w:p w:rsidR="00B372C1" w:rsidRPr="00E638DD" w:rsidRDefault="00D73FF1" w:rsidP="009C5B16">
      <w:pPr>
        <w:pStyle w:val="HBN1Header2"/>
      </w:pPr>
      <w:bookmarkStart w:id="299" w:name="_Toc379383117"/>
      <w:bookmarkStart w:id="300" w:name="_Toc379384043"/>
      <w:r>
        <w:t>List</w:t>
      </w:r>
      <w:r w:rsidR="00B372C1" w:rsidRPr="00E638DD">
        <w:t xml:space="preserve"> </w:t>
      </w:r>
      <w:r>
        <w:t>of</w:t>
      </w:r>
      <w:r w:rsidR="00B372C1" w:rsidRPr="00E638DD">
        <w:t xml:space="preserve"> </w:t>
      </w:r>
      <w:r>
        <w:t>Tables</w:t>
      </w:r>
      <w:bookmarkEnd w:id="299"/>
      <w:bookmarkEnd w:id="300"/>
    </w:p>
    <w:p w:rsidR="004044AC" w:rsidRDefault="00B372C1">
      <w:pPr>
        <w:pStyle w:val="ae"/>
        <w:rPr>
          <w:rFonts w:asciiTheme="minorHAnsi" w:eastAsiaTheme="minorEastAsia" w:hAnsiTheme="minorHAnsi"/>
          <w:sz w:val="22"/>
          <w:lang w:eastAsia="de-DE"/>
        </w:rPr>
      </w:pPr>
      <w:r w:rsidRPr="006E0A5A">
        <w:rPr>
          <w:rFonts w:asciiTheme="minorHAnsi" w:hAnsiTheme="minorHAnsi"/>
          <w:b/>
          <w:noProof w:val="0"/>
          <w:sz w:val="22"/>
          <w:lang w:val="en-GB"/>
        </w:rPr>
        <w:fldChar w:fldCharType="begin"/>
      </w:r>
      <w:r w:rsidRPr="006E0A5A">
        <w:rPr>
          <w:noProof w:val="0"/>
          <w:lang w:val="en-GB"/>
        </w:rPr>
        <w:instrText xml:space="preserve"> TOC \f A \h \z \c "Table" </w:instrText>
      </w:r>
      <w:r w:rsidRPr="006E0A5A">
        <w:rPr>
          <w:rFonts w:asciiTheme="minorHAnsi" w:hAnsiTheme="minorHAnsi"/>
          <w:b/>
          <w:noProof w:val="0"/>
          <w:sz w:val="22"/>
          <w:lang w:val="en-GB"/>
        </w:rPr>
        <w:fldChar w:fldCharType="separate"/>
      </w:r>
      <w:hyperlink w:anchor="_Toc379384046" w:history="1">
        <w:r w:rsidR="004044AC" w:rsidRPr="00EE7774">
          <w:rPr>
            <w:rStyle w:val="af"/>
          </w:rPr>
          <w:t>Tab. 1</w:t>
        </w:r>
        <w:r w:rsidR="004044AC">
          <w:rPr>
            <w:rFonts w:asciiTheme="minorHAnsi" w:eastAsiaTheme="minorEastAsia" w:hAnsiTheme="minorHAnsi"/>
            <w:sz w:val="22"/>
            <w:lang w:eastAsia="de-DE"/>
          </w:rPr>
          <w:tab/>
        </w:r>
        <w:r w:rsidR="004044AC" w:rsidRPr="00EE7774">
          <w:rPr>
            <w:rStyle w:val="af"/>
          </w:rPr>
          <w:t>- Approval</w:t>
        </w:r>
        <w:r w:rsidR="004044AC">
          <w:rPr>
            <w:webHidden/>
          </w:rPr>
          <w:tab/>
        </w:r>
        <w:r w:rsidR="004044AC">
          <w:rPr>
            <w:webHidden/>
          </w:rPr>
          <w:fldChar w:fldCharType="begin"/>
        </w:r>
        <w:r w:rsidR="004044AC">
          <w:rPr>
            <w:webHidden/>
          </w:rPr>
          <w:instrText xml:space="preserve"> PAGEREF _Toc379384046 \h </w:instrText>
        </w:r>
        <w:r w:rsidR="004044AC">
          <w:rPr>
            <w:webHidden/>
          </w:rPr>
        </w:r>
        <w:r w:rsidR="004044AC">
          <w:rPr>
            <w:webHidden/>
          </w:rPr>
          <w:fldChar w:fldCharType="separate"/>
        </w:r>
        <w:r w:rsidR="00B91AB6">
          <w:rPr>
            <w:webHidden/>
          </w:rPr>
          <w:t>1</w:t>
        </w:r>
        <w:r w:rsidR="004044AC">
          <w:rPr>
            <w:webHidden/>
          </w:rPr>
          <w:fldChar w:fldCharType="end"/>
        </w:r>
      </w:hyperlink>
    </w:p>
    <w:p w:rsidR="004044AC" w:rsidRDefault="00B91AB6">
      <w:pPr>
        <w:pStyle w:val="ae"/>
        <w:rPr>
          <w:rFonts w:asciiTheme="minorHAnsi" w:eastAsiaTheme="minorEastAsia" w:hAnsiTheme="minorHAnsi"/>
          <w:sz w:val="22"/>
          <w:lang w:eastAsia="de-DE"/>
        </w:rPr>
      </w:pPr>
      <w:hyperlink w:anchor="_Toc379384047" w:history="1">
        <w:r w:rsidR="004044AC" w:rsidRPr="00EE7774">
          <w:rPr>
            <w:rStyle w:val="af"/>
          </w:rPr>
          <w:t>Tab. 2</w:t>
        </w:r>
        <w:r w:rsidR="004044AC">
          <w:rPr>
            <w:rFonts w:asciiTheme="minorHAnsi" w:eastAsiaTheme="minorEastAsia" w:hAnsiTheme="minorHAnsi"/>
            <w:sz w:val="22"/>
            <w:lang w:eastAsia="de-DE"/>
          </w:rPr>
          <w:tab/>
        </w:r>
        <w:r w:rsidR="004044AC" w:rsidRPr="00EE7774">
          <w:rPr>
            <w:rStyle w:val="af"/>
          </w:rPr>
          <w:t>- Distribution List</w:t>
        </w:r>
        <w:r w:rsidR="004044AC">
          <w:rPr>
            <w:webHidden/>
          </w:rPr>
          <w:tab/>
        </w:r>
        <w:r w:rsidR="004044AC">
          <w:rPr>
            <w:webHidden/>
          </w:rPr>
          <w:fldChar w:fldCharType="begin"/>
        </w:r>
        <w:r w:rsidR="004044AC">
          <w:rPr>
            <w:webHidden/>
          </w:rPr>
          <w:instrText xml:space="preserve"> PAGEREF _Toc379384047 \h </w:instrText>
        </w:r>
        <w:r w:rsidR="004044AC">
          <w:rPr>
            <w:webHidden/>
          </w:rPr>
        </w:r>
        <w:r w:rsidR="004044AC">
          <w:rPr>
            <w:webHidden/>
          </w:rPr>
          <w:fldChar w:fldCharType="separate"/>
        </w:r>
        <w:r>
          <w:rPr>
            <w:webHidden/>
          </w:rPr>
          <w:t>1</w:t>
        </w:r>
        <w:r w:rsidR="004044AC">
          <w:rPr>
            <w:webHidden/>
          </w:rPr>
          <w:fldChar w:fldCharType="end"/>
        </w:r>
      </w:hyperlink>
    </w:p>
    <w:p w:rsidR="004044AC" w:rsidRDefault="00B91AB6">
      <w:pPr>
        <w:pStyle w:val="ae"/>
        <w:rPr>
          <w:rFonts w:asciiTheme="minorHAnsi" w:eastAsiaTheme="minorEastAsia" w:hAnsiTheme="minorHAnsi"/>
          <w:sz w:val="22"/>
          <w:lang w:eastAsia="de-DE"/>
        </w:rPr>
      </w:pPr>
      <w:hyperlink w:anchor="_Toc379384048" w:history="1">
        <w:r w:rsidR="004044AC" w:rsidRPr="00EE7774">
          <w:rPr>
            <w:rStyle w:val="af"/>
          </w:rPr>
          <w:t>Tab. 3</w:t>
        </w:r>
        <w:r w:rsidR="004044AC">
          <w:rPr>
            <w:rFonts w:asciiTheme="minorHAnsi" w:eastAsiaTheme="minorEastAsia" w:hAnsiTheme="minorHAnsi"/>
            <w:sz w:val="22"/>
            <w:lang w:eastAsia="de-DE"/>
          </w:rPr>
          <w:tab/>
        </w:r>
        <w:r w:rsidR="004044AC" w:rsidRPr="00EE7774">
          <w:rPr>
            <w:rStyle w:val="af"/>
          </w:rPr>
          <w:t>- Document-History</w:t>
        </w:r>
        <w:r w:rsidR="004044AC">
          <w:rPr>
            <w:webHidden/>
          </w:rPr>
          <w:tab/>
        </w:r>
        <w:r w:rsidR="004044AC">
          <w:rPr>
            <w:webHidden/>
          </w:rPr>
          <w:fldChar w:fldCharType="begin"/>
        </w:r>
        <w:r w:rsidR="004044AC">
          <w:rPr>
            <w:webHidden/>
          </w:rPr>
          <w:instrText xml:space="preserve"> PAGEREF _Toc379384048 \h </w:instrText>
        </w:r>
        <w:r w:rsidR="004044AC">
          <w:rPr>
            <w:webHidden/>
          </w:rPr>
        </w:r>
        <w:r w:rsidR="004044AC">
          <w:rPr>
            <w:webHidden/>
          </w:rPr>
          <w:fldChar w:fldCharType="separate"/>
        </w:r>
        <w:r>
          <w:rPr>
            <w:webHidden/>
          </w:rPr>
          <w:t>5</w:t>
        </w:r>
        <w:r w:rsidR="004044AC">
          <w:rPr>
            <w:webHidden/>
          </w:rPr>
          <w:fldChar w:fldCharType="end"/>
        </w:r>
      </w:hyperlink>
    </w:p>
    <w:p w:rsidR="004044AC" w:rsidRDefault="00B91AB6">
      <w:pPr>
        <w:pStyle w:val="ae"/>
        <w:rPr>
          <w:rFonts w:asciiTheme="minorHAnsi" w:eastAsiaTheme="minorEastAsia" w:hAnsiTheme="minorHAnsi"/>
          <w:sz w:val="22"/>
          <w:lang w:eastAsia="de-DE"/>
        </w:rPr>
      </w:pPr>
      <w:hyperlink w:anchor="_Toc379384049" w:history="1">
        <w:r w:rsidR="004044AC" w:rsidRPr="00EE7774">
          <w:rPr>
            <w:rStyle w:val="af"/>
          </w:rPr>
          <w:t>Tab. 4</w:t>
        </w:r>
        <w:r w:rsidR="004044AC">
          <w:rPr>
            <w:rFonts w:asciiTheme="minorHAnsi" w:eastAsiaTheme="minorEastAsia" w:hAnsiTheme="minorHAnsi"/>
            <w:sz w:val="22"/>
            <w:lang w:eastAsia="de-DE"/>
          </w:rPr>
          <w:tab/>
        </w:r>
        <w:r w:rsidR="004044AC" w:rsidRPr="00EE7774">
          <w:rPr>
            <w:rStyle w:val="af"/>
          </w:rPr>
          <w:t>- Guidelines</w:t>
        </w:r>
        <w:r w:rsidR="004044AC">
          <w:rPr>
            <w:webHidden/>
          </w:rPr>
          <w:tab/>
        </w:r>
        <w:r w:rsidR="004044AC">
          <w:rPr>
            <w:webHidden/>
          </w:rPr>
          <w:fldChar w:fldCharType="begin"/>
        </w:r>
        <w:r w:rsidR="004044AC">
          <w:rPr>
            <w:webHidden/>
          </w:rPr>
          <w:instrText xml:space="preserve"> PAGEREF _Toc379384049 \h </w:instrText>
        </w:r>
        <w:r w:rsidR="004044AC">
          <w:rPr>
            <w:webHidden/>
          </w:rPr>
        </w:r>
        <w:r w:rsidR="004044AC">
          <w:rPr>
            <w:webHidden/>
          </w:rPr>
          <w:fldChar w:fldCharType="separate"/>
        </w:r>
        <w:r>
          <w:rPr>
            <w:webHidden/>
          </w:rPr>
          <w:t>5</w:t>
        </w:r>
        <w:r w:rsidR="004044AC">
          <w:rPr>
            <w:webHidden/>
          </w:rPr>
          <w:fldChar w:fldCharType="end"/>
        </w:r>
      </w:hyperlink>
    </w:p>
    <w:p w:rsidR="004044AC" w:rsidRDefault="00B91AB6">
      <w:pPr>
        <w:pStyle w:val="ae"/>
        <w:rPr>
          <w:rFonts w:asciiTheme="minorHAnsi" w:eastAsiaTheme="minorEastAsia" w:hAnsiTheme="minorHAnsi"/>
          <w:sz w:val="22"/>
          <w:lang w:eastAsia="de-DE"/>
        </w:rPr>
      </w:pPr>
      <w:hyperlink w:anchor="_Toc379384050" w:history="1">
        <w:r w:rsidR="004044AC" w:rsidRPr="00EE7774">
          <w:rPr>
            <w:rStyle w:val="af"/>
          </w:rPr>
          <w:t>Tab. 5</w:t>
        </w:r>
        <w:r w:rsidR="004044AC">
          <w:rPr>
            <w:rFonts w:asciiTheme="minorHAnsi" w:eastAsiaTheme="minorEastAsia" w:hAnsiTheme="minorHAnsi"/>
            <w:sz w:val="22"/>
            <w:lang w:eastAsia="de-DE"/>
          </w:rPr>
          <w:tab/>
        </w:r>
        <w:r w:rsidR="004044AC" w:rsidRPr="00EE7774">
          <w:rPr>
            <w:rStyle w:val="af"/>
          </w:rPr>
          <w:t>- Cross References</w:t>
        </w:r>
        <w:r w:rsidR="004044AC">
          <w:rPr>
            <w:webHidden/>
          </w:rPr>
          <w:tab/>
        </w:r>
        <w:r w:rsidR="004044AC">
          <w:rPr>
            <w:webHidden/>
          </w:rPr>
          <w:fldChar w:fldCharType="begin"/>
        </w:r>
        <w:r w:rsidR="004044AC">
          <w:rPr>
            <w:webHidden/>
          </w:rPr>
          <w:instrText xml:space="preserve"> PAGEREF _Toc379384050 \h </w:instrText>
        </w:r>
        <w:r w:rsidR="004044AC">
          <w:rPr>
            <w:webHidden/>
          </w:rPr>
        </w:r>
        <w:r w:rsidR="004044AC">
          <w:rPr>
            <w:webHidden/>
          </w:rPr>
          <w:fldChar w:fldCharType="separate"/>
        </w:r>
        <w:r>
          <w:rPr>
            <w:webHidden/>
          </w:rPr>
          <w:t>5</w:t>
        </w:r>
        <w:r w:rsidR="004044AC">
          <w:rPr>
            <w:webHidden/>
          </w:rPr>
          <w:fldChar w:fldCharType="end"/>
        </w:r>
      </w:hyperlink>
    </w:p>
    <w:p w:rsidR="004044AC" w:rsidRDefault="00B91AB6">
      <w:pPr>
        <w:pStyle w:val="ae"/>
        <w:rPr>
          <w:rFonts w:asciiTheme="minorHAnsi" w:eastAsiaTheme="minorEastAsia" w:hAnsiTheme="minorHAnsi"/>
          <w:sz w:val="22"/>
          <w:lang w:eastAsia="de-DE"/>
        </w:rPr>
      </w:pPr>
      <w:hyperlink w:anchor="_Toc379384051" w:history="1">
        <w:r w:rsidR="004044AC" w:rsidRPr="00EE7774">
          <w:rPr>
            <w:rStyle w:val="af"/>
          </w:rPr>
          <w:t>Tab. 6</w:t>
        </w:r>
        <w:r w:rsidR="004044AC">
          <w:rPr>
            <w:rFonts w:asciiTheme="minorHAnsi" w:eastAsiaTheme="minorEastAsia" w:hAnsiTheme="minorHAnsi"/>
            <w:sz w:val="22"/>
            <w:lang w:eastAsia="de-DE"/>
          </w:rPr>
          <w:tab/>
        </w:r>
        <w:r w:rsidR="004044AC" w:rsidRPr="00EE7774">
          <w:rPr>
            <w:rStyle w:val="af"/>
          </w:rPr>
          <w:t>- Reference Table URS vs. FS</w:t>
        </w:r>
        <w:r w:rsidR="004044AC">
          <w:rPr>
            <w:webHidden/>
          </w:rPr>
          <w:tab/>
        </w:r>
        <w:r w:rsidR="004044AC">
          <w:rPr>
            <w:webHidden/>
          </w:rPr>
          <w:fldChar w:fldCharType="begin"/>
        </w:r>
        <w:r w:rsidR="004044AC">
          <w:rPr>
            <w:webHidden/>
          </w:rPr>
          <w:instrText xml:space="preserve"> PAGEREF _Toc379384051 \h </w:instrText>
        </w:r>
        <w:r w:rsidR="004044AC">
          <w:rPr>
            <w:webHidden/>
          </w:rPr>
        </w:r>
        <w:r w:rsidR="004044AC">
          <w:rPr>
            <w:webHidden/>
          </w:rPr>
          <w:fldChar w:fldCharType="separate"/>
        </w:r>
        <w:r>
          <w:rPr>
            <w:webHidden/>
          </w:rPr>
          <w:t>5</w:t>
        </w:r>
        <w:r w:rsidR="004044AC">
          <w:rPr>
            <w:webHidden/>
          </w:rPr>
          <w:fldChar w:fldCharType="end"/>
        </w:r>
      </w:hyperlink>
    </w:p>
    <w:p w:rsidR="004044AC" w:rsidRDefault="00B91AB6">
      <w:pPr>
        <w:pStyle w:val="ae"/>
        <w:rPr>
          <w:rFonts w:asciiTheme="minorHAnsi" w:eastAsiaTheme="minorEastAsia" w:hAnsiTheme="minorHAnsi"/>
          <w:sz w:val="22"/>
          <w:lang w:eastAsia="de-DE"/>
        </w:rPr>
      </w:pPr>
      <w:hyperlink w:anchor="_Toc379384052" w:history="1">
        <w:r w:rsidR="004044AC" w:rsidRPr="00EE7774">
          <w:rPr>
            <w:rStyle w:val="af"/>
          </w:rPr>
          <w:t>Tab. 7</w:t>
        </w:r>
        <w:r w:rsidR="004044AC">
          <w:rPr>
            <w:rFonts w:asciiTheme="minorHAnsi" w:eastAsiaTheme="minorEastAsia" w:hAnsiTheme="minorHAnsi"/>
            <w:sz w:val="22"/>
            <w:lang w:eastAsia="de-DE"/>
          </w:rPr>
          <w:tab/>
        </w:r>
        <w:r w:rsidR="004044AC" w:rsidRPr="00EE7774">
          <w:rPr>
            <w:rStyle w:val="af"/>
          </w:rPr>
          <w:t>- Differences to URS</w:t>
        </w:r>
        <w:r w:rsidR="004044AC">
          <w:rPr>
            <w:webHidden/>
          </w:rPr>
          <w:tab/>
        </w:r>
        <w:r w:rsidR="004044AC">
          <w:rPr>
            <w:webHidden/>
          </w:rPr>
          <w:fldChar w:fldCharType="begin"/>
        </w:r>
        <w:r w:rsidR="004044AC">
          <w:rPr>
            <w:webHidden/>
          </w:rPr>
          <w:instrText xml:space="preserve"> PAGEREF _Toc379384052 \h </w:instrText>
        </w:r>
        <w:r w:rsidR="004044AC">
          <w:rPr>
            <w:webHidden/>
          </w:rPr>
        </w:r>
        <w:r w:rsidR="004044AC">
          <w:rPr>
            <w:webHidden/>
          </w:rPr>
          <w:fldChar w:fldCharType="separate"/>
        </w:r>
        <w:r>
          <w:rPr>
            <w:webHidden/>
          </w:rPr>
          <w:t>6</w:t>
        </w:r>
        <w:r w:rsidR="004044AC">
          <w:rPr>
            <w:webHidden/>
          </w:rPr>
          <w:fldChar w:fldCharType="end"/>
        </w:r>
      </w:hyperlink>
    </w:p>
    <w:p w:rsidR="004044AC" w:rsidRDefault="00B91AB6">
      <w:pPr>
        <w:pStyle w:val="ae"/>
        <w:rPr>
          <w:rFonts w:asciiTheme="minorHAnsi" w:eastAsiaTheme="minorEastAsia" w:hAnsiTheme="minorHAnsi"/>
          <w:sz w:val="22"/>
          <w:lang w:eastAsia="de-DE"/>
        </w:rPr>
      </w:pPr>
      <w:hyperlink w:anchor="_Toc379384053" w:history="1">
        <w:r w:rsidR="004044AC" w:rsidRPr="00EE7774">
          <w:rPr>
            <w:rStyle w:val="af"/>
          </w:rPr>
          <w:t>Tab. 8</w:t>
        </w:r>
        <w:r w:rsidR="004044AC">
          <w:rPr>
            <w:rFonts w:asciiTheme="minorHAnsi" w:eastAsiaTheme="minorEastAsia" w:hAnsiTheme="minorHAnsi"/>
            <w:sz w:val="22"/>
            <w:lang w:eastAsia="de-DE"/>
          </w:rPr>
          <w:tab/>
        </w:r>
        <w:r w:rsidR="004044AC" w:rsidRPr="00EE7774">
          <w:rPr>
            <w:rStyle w:val="af"/>
          </w:rPr>
          <w:t>- IPAddresses</w:t>
        </w:r>
        <w:r w:rsidR="004044AC">
          <w:rPr>
            <w:webHidden/>
          </w:rPr>
          <w:tab/>
        </w:r>
        <w:r w:rsidR="004044AC">
          <w:rPr>
            <w:webHidden/>
          </w:rPr>
          <w:fldChar w:fldCharType="begin"/>
        </w:r>
        <w:r w:rsidR="004044AC">
          <w:rPr>
            <w:webHidden/>
          </w:rPr>
          <w:instrText xml:space="preserve"> PAGEREF _Toc379384053 \h </w:instrText>
        </w:r>
        <w:r w:rsidR="004044AC">
          <w:rPr>
            <w:webHidden/>
          </w:rPr>
        </w:r>
        <w:r w:rsidR="004044AC">
          <w:rPr>
            <w:webHidden/>
          </w:rPr>
          <w:fldChar w:fldCharType="separate"/>
        </w:r>
        <w:r>
          <w:rPr>
            <w:webHidden/>
          </w:rPr>
          <w:t>10</w:t>
        </w:r>
        <w:r w:rsidR="004044AC">
          <w:rPr>
            <w:webHidden/>
          </w:rPr>
          <w:fldChar w:fldCharType="end"/>
        </w:r>
      </w:hyperlink>
    </w:p>
    <w:p w:rsidR="004044AC" w:rsidRDefault="00B91AB6">
      <w:pPr>
        <w:pStyle w:val="ae"/>
        <w:rPr>
          <w:rFonts w:asciiTheme="minorHAnsi" w:eastAsiaTheme="minorEastAsia" w:hAnsiTheme="minorHAnsi"/>
          <w:sz w:val="22"/>
          <w:lang w:eastAsia="de-DE"/>
        </w:rPr>
      </w:pPr>
      <w:hyperlink w:anchor="_Toc379384054" w:history="1">
        <w:r w:rsidR="004044AC" w:rsidRPr="00EE7774">
          <w:rPr>
            <w:rStyle w:val="af"/>
          </w:rPr>
          <w:t>Tab. 9</w:t>
        </w:r>
        <w:r w:rsidR="004044AC">
          <w:rPr>
            <w:rFonts w:asciiTheme="minorHAnsi" w:eastAsiaTheme="minorEastAsia" w:hAnsiTheme="minorHAnsi"/>
            <w:sz w:val="22"/>
            <w:lang w:eastAsia="de-DE"/>
          </w:rPr>
          <w:tab/>
        </w:r>
        <w:r w:rsidR="004044AC" w:rsidRPr="00EE7774">
          <w:rPr>
            <w:rStyle w:val="af"/>
          </w:rPr>
          <w:t>- Linen Overview</w:t>
        </w:r>
        <w:r w:rsidR="004044AC">
          <w:rPr>
            <w:webHidden/>
          </w:rPr>
          <w:tab/>
        </w:r>
        <w:r w:rsidR="004044AC">
          <w:rPr>
            <w:webHidden/>
          </w:rPr>
          <w:fldChar w:fldCharType="begin"/>
        </w:r>
        <w:r w:rsidR="004044AC">
          <w:rPr>
            <w:webHidden/>
          </w:rPr>
          <w:instrText xml:space="preserve"> PAGEREF _Toc379384054 \h </w:instrText>
        </w:r>
        <w:r w:rsidR="004044AC">
          <w:rPr>
            <w:webHidden/>
          </w:rPr>
        </w:r>
        <w:r w:rsidR="004044AC">
          <w:rPr>
            <w:webHidden/>
          </w:rPr>
          <w:fldChar w:fldCharType="separate"/>
        </w:r>
        <w:r>
          <w:rPr>
            <w:webHidden/>
          </w:rPr>
          <w:t>12</w:t>
        </w:r>
        <w:r w:rsidR="004044AC">
          <w:rPr>
            <w:webHidden/>
          </w:rPr>
          <w:fldChar w:fldCharType="end"/>
        </w:r>
      </w:hyperlink>
    </w:p>
    <w:p w:rsidR="004044AC" w:rsidRDefault="00B91AB6">
      <w:pPr>
        <w:pStyle w:val="ae"/>
        <w:rPr>
          <w:rFonts w:asciiTheme="minorHAnsi" w:eastAsiaTheme="minorEastAsia" w:hAnsiTheme="minorHAnsi"/>
          <w:sz w:val="22"/>
          <w:lang w:eastAsia="de-DE"/>
        </w:rPr>
      </w:pPr>
      <w:hyperlink w:anchor="_Toc379384055" w:history="1">
        <w:r w:rsidR="004044AC" w:rsidRPr="00EE7774">
          <w:rPr>
            <w:rStyle w:val="af"/>
          </w:rPr>
          <w:t>Tab. 10</w:t>
        </w:r>
        <w:r w:rsidR="004044AC">
          <w:rPr>
            <w:rFonts w:asciiTheme="minorHAnsi" w:eastAsiaTheme="minorEastAsia" w:hAnsiTheme="minorHAnsi"/>
            <w:sz w:val="22"/>
            <w:lang w:eastAsia="de-DE"/>
          </w:rPr>
          <w:tab/>
        </w:r>
        <w:r w:rsidR="004044AC" w:rsidRPr="00EE7774">
          <w:rPr>
            <w:rStyle w:val="af"/>
          </w:rPr>
          <w:t>- Scale Overview</w:t>
        </w:r>
        <w:r w:rsidR="004044AC">
          <w:rPr>
            <w:webHidden/>
          </w:rPr>
          <w:tab/>
        </w:r>
        <w:r w:rsidR="004044AC">
          <w:rPr>
            <w:webHidden/>
          </w:rPr>
          <w:fldChar w:fldCharType="begin"/>
        </w:r>
        <w:r w:rsidR="004044AC">
          <w:rPr>
            <w:webHidden/>
          </w:rPr>
          <w:instrText xml:space="preserve"> PAGEREF _Toc379384055 \h </w:instrText>
        </w:r>
        <w:r w:rsidR="004044AC">
          <w:rPr>
            <w:webHidden/>
          </w:rPr>
        </w:r>
        <w:r w:rsidR="004044AC">
          <w:rPr>
            <w:webHidden/>
          </w:rPr>
          <w:fldChar w:fldCharType="separate"/>
        </w:r>
        <w:r>
          <w:rPr>
            <w:webHidden/>
          </w:rPr>
          <w:t>12</w:t>
        </w:r>
        <w:r w:rsidR="004044AC">
          <w:rPr>
            <w:webHidden/>
          </w:rPr>
          <w:fldChar w:fldCharType="end"/>
        </w:r>
      </w:hyperlink>
    </w:p>
    <w:p w:rsidR="004044AC" w:rsidRDefault="00B91AB6">
      <w:pPr>
        <w:pStyle w:val="ae"/>
        <w:rPr>
          <w:rFonts w:asciiTheme="minorHAnsi" w:eastAsiaTheme="minorEastAsia" w:hAnsiTheme="minorHAnsi"/>
          <w:sz w:val="22"/>
          <w:lang w:eastAsia="de-DE"/>
        </w:rPr>
      </w:pPr>
      <w:hyperlink w:anchor="_Toc379384056" w:history="1">
        <w:r w:rsidR="004044AC" w:rsidRPr="00EE7774">
          <w:rPr>
            <w:rStyle w:val="af"/>
          </w:rPr>
          <w:t>Tab. 11</w:t>
        </w:r>
        <w:r w:rsidR="004044AC">
          <w:rPr>
            <w:rFonts w:asciiTheme="minorHAnsi" w:eastAsiaTheme="minorEastAsia" w:hAnsiTheme="minorHAnsi"/>
            <w:sz w:val="22"/>
            <w:lang w:eastAsia="de-DE"/>
          </w:rPr>
          <w:tab/>
        </w:r>
        <w:r w:rsidR="004044AC" w:rsidRPr="00EE7774">
          <w:rPr>
            <w:rStyle w:val="af"/>
          </w:rPr>
          <w:t>- Overview Loss-in-weight Scales</w:t>
        </w:r>
        <w:r w:rsidR="004044AC">
          <w:rPr>
            <w:webHidden/>
          </w:rPr>
          <w:tab/>
        </w:r>
        <w:r w:rsidR="004044AC">
          <w:rPr>
            <w:webHidden/>
          </w:rPr>
          <w:fldChar w:fldCharType="begin"/>
        </w:r>
        <w:r w:rsidR="004044AC">
          <w:rPr>
            <w:webHidden/>
          </w:rPr>
          <w:instrText xml:space="preserve"> PAGEREF _Toc379384056 \h </w:instrText>
        </w:r>
        <w:r w:rsidR="004044AC">
          <w:rPr>
            <w:webHidden/>
          </w:rPr>
        </w:r>
        <w:r w:rsidR="004044AC">
          <w:rPr>
            <w:webHidden/>
          </w:rPr>
          <w:fldChar w:fldCharType="separate"/>
        </w:r>
        <w:r>
          <w:rPr>
            <w:webHidden/>
          </w:rPr>
          <w:t>12</w:t>
        </w:r>
        <w:r w:rsidR="004044AC">
          <w:rPr>
            <w:webHidden/>
          </w:rPr>
          <w:fldChar w:fldCharType="end"/>
        </w:r>
      </w:hyperlink>
    </w:p>
    <w:p w:rsidR="004044AC" w:rsidRDefault="00B91AB6">
      <w:pPr>
        <w:pStyle w:val="ae"/>
        <w:rPr>
          <w:rFonts w:asciiTheme="minorHAnsi" w:eastAsiaTheme="minorEastAsia" w:hAnsiTheme="minorHAnsi"/>
          <w:sz w:val="22"/>
          <w:lang w:eastAsia="de-DE"/>
        </w:rPr>
      </w:pPr>
      <w:hyperlink w:anchor="_Toc379384057" w:history="1">
        <w:r w:rsidR="004044AC" w:rsidRPr="00EE7774">
          <w:rPr>
            <w:rStyle w:val="af"/>
          </w:rPr>
          <w:t>Tab. 12</w:t>
        </w:r>
        <w:r w:rsidR="004044AC">
          <w:rPr>
            <w:rFonts w:asciiTheme="minorHAnsi" w:eastAsiaTheme="minorEastAsia" w:hAnsiTheme="minorHAnsi"/>
            <w:sz w:val="22"/>
            <w:lang w:eastAsia="de-DE"/>
          </w:rPr>
          <w:tab/>
        </w:r>
        <w:r w:rsidR="004044AC" w:rsidRPr="00EE7774">
          <w:rPr>
            <w:rStyle w:val="af"/>
          </w:rPr>
          <w:t>- Overview Storage Places</w:t>
        </w:r>
        <w:r w:rsidR="004044AC">
          <w:rPr>
            <w:webHidden/>
          </w:rPr>
          <w:tab/>
        </w:r>
        <w:r w:rsidR="004044AC">
          <w:rPr>
            <w:webHidden/>
          </w:rPr>
          <w:fldChar w:fldCharType="begin"/>
        </w:r>
        <w:r w:rsidR="004044AC">
          <w:rPr>
            <w:webHidden/>
          </w:rPr>
          <w:instrText xml:space="preserve"> PAGEREF _Toc379384057 \h </w:instrText>
        </w:r>
        <w:r w:rsidR="004044AC">
          <w:rPr>
            <w:webHidden/>
          </w:rPr>
        </w:r>
        <w:r w:rsidR="004044AC">
          <w:rPr>
            <w:webHidden/>
          </w:rPr>
          <w:fldChar w:fldCharType="separate"/>
        </w:r>
        <w:r>
          <w:rPr>
            <w:webHidden/>
          </w:rPr>
          <w:t>13</w:t>
        </w:r>
        <w:r w:rsidR="004044AC">
          <w:rPr>
            <w:webHidden/>
          </w:rPr>
          <w:fldChar w:fldCharType="end"/>
        </w:r>
      </w:hyperlink>
    </w:p>
    <w:p w:rsidR="004044AC" w:rsidRDefault="00B91AB6">
      <w:pPr>
        <w:pStyle w:val="ae"/>
        <w:rPr>
          <w:rFonts w:asciiTheme="minorHAnsi" w:eastAsiaTheme="minorEastAsia" w:hAnsiTheme="minorHAnsi"/>
          <w:sz w:val="22"/>
          <w:lang w:eastAsia="de-DE"/>
        </w:rPr>
      </w:pPr>
      <w:hyperlink w:anchor="_Toc379384058" w:history="1">
        <w:r w:rsidR="004044AC" w:rsidRPr="00EE7774">
          <w:rPr>
            <w:rStyle w:val="af"/>
          </w:rPr>
          <w:t>Tab. 13</w:t>
        </w:r>
        <w:r w:rsidR="004044AC">
          <w:rPr>
            <w:rFonts w:asciiTheme="minorHAnsi" w:eastAsiaTheme="minorEastAsia" w:hAnsiTheme="minorHAnsi"/>
            <w:sz w:val="22"/>
            <w:lang w:eastAsia="de-DE"/>
          </w:rPr>
          <w:tab/>
        </w:r>
        <w:r w:rsidR="004044AC" w:rsidRPr="00EE7774">
          <w:rPr>
            <w:rStyle w:val="af"/>
          </w:rPr>
          <w:t>- Overview Consumers</w:t>
        </w:r>
        <w:r w:rsidR="004044AC">
          <w:rPr>
            <w:webHidden/>
          </w:rPr>
          <w:tab/>
        </w:r>
        <w:r w:rsidR="004044AC">
          <w:rPr>
            <w:webHidden/>
          </w:rPr>
          <w:fldChar w:fldCharType="begin"/>
        </w:r>
        <w:r w:rsidR="004044AC">
          <w:rPr>
            <w:webHidden/>
          </w:rPr>
          <w:instrText xml:space="preserve"> PAGEREF _Toc379384058 \h </w:instrText>
        </w:r>
        <w:r w:rsidR="004044AC">
          <w:rPr>
            <w:webHidden/>
          </w:rPr>
        </w:r>
        <w:r w:rsidR="004044AC">
          <w:rPr>
            <w:webHidden/>
          </w:rPr>
          <w:fldChar w:fldCharType="separate"/>
        </w:r>
        <w:r>
          <w:rPr>
            <w:webHidden/>
          </w:rPr>
          <w:t>13</w:t>
        </w:r>
        <w:r w:rsidR="004044AC">
          <w:rPr>
            <w:webHidden/>
          </w:rPr>
          <w:fldChar w:fldCharType="end"/>
        </w:r>
      </w:hyperlink>
    </w:p>
    <w:p w:rsidR="004044AC" w:rsidRDefault="00B91AB6">
      <w:pPr>
        <w:pStyle w:val="ae"/>
        <w:rPr>
          <w:rFonts w:asciiTheme="minorHAnsi" w:eastAsiaTheme="minorEastAsia" w:hAnsiTheme="minorHAnsi"/>
          <w:sz w:val="22"/>
          <w:lang w:eastAsia="de-DE"/>
        </w:rPr>
      </w:pPr>
      <w:hyperlink w:anchor="_Toc379384059" w:history="1">
        <w:r w:rsidR="004044AC" w:rsidRPr="00EE7774">
          <w:rPr>
            <w:rStyle w:val="af"/>
          </w:rPr>
          <w:t>Tab. 14</w:t>
        </w:r>
        <w:r w:rsidR="004044AC">
          <w:rPr>
            <w:rFonts w:asciiTheme="minorHAnsi" w:eastAsiaTheme="minorEastAsia" w:hAnsiTheme="minorHAnsi"/>
            <w:sz w:val="22"/>
            <w:lang w:eastAsia="de-DE"/>
          </w:rPr>
          <w:tab/>
        </w:r>
        <w:r w:rsidR="004044AC" w:rsidRPr="00EE7774">
          <w:rPr>
            <w:rStyle w:val="af"/>
          </w:rPr>
          <w:t>- Configuration Scale - Storage Place</w:t>
        </w:r>
        <w:r w:rsidR="004044AC">
          <w:rPr>
            <w:webHidden/>
          </w:rPr>
          <w:tab/>
        </w:r>
        <w:r w:rsidR="004044AC">
          <w:rPr>
            <w:webHidden/>
          </w:rPr>
          <w:fldChar w:fldCharType="begin"/>
        </w:r>
        <w:r w:rsidR="004044AC">
          <w:rPr>
            <w:webHidden/>
          </w:rPr>
          <w:instrText xml:space="preserve"> PAGEREF _Toc379384059 \h </w:instrText>
        </w:r>
        <w:r w:rsidR="004044AC">
          <w:rPr>
            <w:webHidden/>
          </w:rPr>
        </w:r>
        <w:r w:rsidR="004044AC">
          <w:rPr>
            <w:webHidden/>
          </w:rPr>
          <w:fldChar w:fldCharType="separate"/>
        </w:r>
        <w:r>
          <w:rPr>
            <w:webHidden/>
          </w:rPr>
          <w:t>13</w:t>
        </w:r>
        <w:r w:rsidR="004044AC">
          <w:rPr>
            <w:webHidden/>
          </w:rPr>
          <w:fldChar w:fldCharType="end"/>
        </w:r>
      </w:hyperlink>
    </w:p>
    <w:p w:rsidR="004044AC" w:rsidRDefault="00B91AB6">
      <w:pPr>
        <w:pStyle w:val="ae"/>
        <w:rPr>
          <w:rFonts w:asciiTheme="minorHAnsi" w:eastAsiaTheme="minorEastAsia" w:hAnsiTheme="minorHAnsi"/>
          <w:sz w:val="22"/>
          <w:lang w:eastAsia="de-DE"/>
        </w:rPr>
      </w:pPr>
      <w:hyperlink w:anchor="_Toc379384060" w:history="1">
        <w:r w:rsidR="004044AC" w:rsidRPr="00EE7774">
          <w:rPr>
            <w:rStyle w:val="af"/>
          </w:rPr>
          <w:t>Tab. 15</w:t>
        </w:r>
        <w:r w:rsidR="004044AC">
          <w:rPr>
            <w:rFonts w:asciiTheme="minorHAnsi" w:eastAsiaTheme="minorEastAsia" w:hAnsiTheme="minorHAnsi"/>
            <w:sz w:val="22"/>
            <w:lang w:eastAsia="de-DE"/>
          </w:rPr>
          <w:tab/>
        </w:r>
        <w:r w:rsidR="004044AC" w:rsidRPr="00EE7774">
          <w:rPr>
            <w:rStyle w:val="af"/>
          </w:rPr>
          <w:t>- Configuration Scale - Consumer</w:t>
        </w:r>
        <w:r w:rsidR="004044AC">
          <w:rPr>
            <w:webHidden/>
          </w:rPr>
          <w:tab/>
        </w:r>
        <w:r w:rsidR="004044AC">
          <w:rPr>
            <w:webHidden/>
          </w:rPr>
          <w:fldChar w:fldCharType="begin"/>
        </w:r>
        <w:r w:rsidR="004044AC">
          <w:rPr>
            <w:webHidden/>
          </w:rPr>
          <w:instrText xml:space="preserve"> PAGEREF _Toc379384060 \h </w:instrText>
        </w:r>
        <w:r w:rsidR="004044AC">
          <w:rPr>
            <w:webHidden/>
          </w:rPr>
        </w:r>
        <w:r w:rsidR="004044AC">
          <w:rPr>
            <w:webHidden/>
          </w:rPr>
          <w:fldChar w:fldCharType="separate"/>
        </w:r>
        <w:r>
          <w:rPr>
            <w:webHidden/>
          </w:rPr>
          <w:t>13</w:t>
        </w:r>
        <w:r w:rsidR="004044AC">
          <w:rPr>
            <w:webHidden/>
          </w:rPr>
          <w:fldChar w:fldCharType="end"/>
        </w:r>
      </w:hyperlink>
    </w:p>
    <w:p w:rsidR="004044AC" w:rsidRDefault="00B91AB6">
      <w:pPr>
        <w:pStyle w:val="ae"/>
        <w:rPr>
          <w:rFonts w:asciiTheme="minorHAnsi" w:eastAsiaTheme="minorEastAsia" w:hAnsiTheme="minorHAnsi"/>
          <w:sz w:val="22"/>
          <w:lang w:eastAsia="de-DE"/>
        </w:rPr>
      </w:pPr>
      <w:hyperlink w:anchor="_Toc379384061" w:history="1">
        <w:r w:rsidR="004044AC" w:rsidRPr="00EE7774">
          <w:rPr>
            <w:rStyle w:val="af"/>
          </w:rPr>
          <w:t>Tab. 16</w:t>
        </w:r>
        <w:r w:rsidR="004044AC">
          <w:rPr>
            <w:rFonts w:asciiTheme="minorHAnsi" w:eastAsiaTheme="minorEastAsia" w:hAnsiTheme="minorHAnsi"/>
            <w:sz w:val="22"/>
            <w:lang w:eastAsia="de-DE"/>
          </w:rPr>
          <w:tab/>
        </w:r>
        <w:r w:rsidR="004044AC" w:rsidRPr="00EE7774">
          <w:rPr>
            <w:rStyle w:val="af"/>
          </w:rPr>
          <w:t>- Configuration Scale - Line</w:t>
        </w:r>
        <w:r w:rsidR="004044AC">
          <w:rPr>
            <w:webHidden/>
          </w:rPr>
          <w:tab/>
        </w:r>
        <w:r w:rsidR="004044AC">
          <w:rPr>
            <w:webHidden/>
          </w:rPr>
          <w:fldChar w:fldCharType="begin"/>
        </w:r>
        <w:r w:rsidR="004044AC">
          <w:rPr>
            <w:webHidden/>
          </w:rPr>
          <w:instrText xml:space="preserve"> PAGEREF _Toc379384061 \h </w:instrText>
        </w:r>
        <w:r w:rsidR="004044AC">
          <w:rPr>
            <w:webHidden/>
          </w:rPr>
        </w:r>
        <w:r w:rsidR="004044AC">
          <w:rPr>
            <w:webHidden/>
          </w:rPr>
          <w:fldChar w:fldCharType="separate"/>
        </w:r>
        <w:r>
          <w:rPr>
            <w:webHidden/>
          </w:rPr>
          <w:t>14</w:t>
        </w:r>
        <w:r w:rsidR="004044AC">
          <w:rPr>
            <w:webHidden/>
          </w:rPr>
          <w:fldChar w:fldCharType="end"/>
        </w:r>
      </w:hyperlink>
    </w:p>
    <w:p w:rsidR="004044AC" w:rsidRDefault="00B91AB6">
      <w:pPr>
        <w:pStyle w:val="ae"/>
        <w:rPr>
          <w:rFonts w:asciiTheme="minorHAnsi" w:eastAsiaTheme="minorEastAsia" w:hAnsiTheme="minorHAnsi"/>
          <w:sz w:val="22"/>
          <w:lang w:eastAsia="de-DE"/>
        </w:rPr>
      </w:pPr>
      <w:hyperlink w:anchor="_Toc379384062" w:history="1">
        <w:r w:rsidR="004044AC" w:rsidRPr="00EE7774">
          <w:rPr>
            <w:rStyle w:val="af"/>
          </w:rPr>
          <w:t>Tab. 17</w:t>
        </w:r>
        <w:r w:rsidR="004044AC">
          <w:rPr>
            <w:rFonts w:asciiTheme="minorHAnsi" w:eastAsiaTheme="minorEastAsia" w:hAnsiTheme="minorHAnsi"/>
            <w:sz w:val="22"/>
            <w:lang w:eastAsia="de-DE"/>
          </w:rPr>
          <w:tab/>
        </w:r>
        <w:r w:rsidR="004044AC" w:rsidRPr="00EE7774">
          <w:rPr>
            <w:rStyle w:val="af"/>
          </w:rPr>
          <w:t>- Signals from the Mixer</w:t>
        </w:r>
        <w:r w:rsidR="004044AC">
          <w:rPr>
            <w:webHidden/>
          </w:rPr>
          <w:tab/>
        </w:r>
        <w:r w:rsidR="004044AC">
          <w:rPr>
            <w:webHidden/>
          </w:rPr>
          <w:fldChar w:fldCharType="begin"/>
        </w:r>
        <w:r w:rsidR="004044AC">
          <w:rPr>
            <w:webHidden/>
          </w:rPr>
          <w:instrText xml:space="preserve"> PAGEREF _Toc379384062 \h </w:instrText>
        </w:r>
        <w:r w:rsidR="004044AC">
          <w:rPr>
            <w:webHidden/>
          </w:rPr>
        </w:r>
        <w:r w:rsidR="004044AC">
          <w:rPr>
            <w:webHidden/>
          </w:rPr>
          <w:fldChar w:fldCharType="separate"/>
        </w:r>
        <w:r>
          <w:rPr>
            <w:webHidden/>
          </w:rPr>
          <w:t>30</w:t>
        </w:r>
        <w:r w:rsidR="004044AC">
          <w:rPr>
            <w:webHidden/>
          </w:rPr>
          <w:fldChar w:fldCharType="end"/>
        </w:r>
      </w:hyperlink>
    </w:p>
    <w:p w:rsidR="004044AC" w:rsidRDefault="00B91AB6">
      <w:pPr>
        <w:pStyle w:val="ae"/>
        <w:rPr>
          <w:rFonts w:asciiTheme="minorHAnsi" w:eastAsiaTheme="minorEastAsia" w:hAnsiTheme="minorHAnsi"/>
          <w:sz w:val="22"/>
          <w:lang w:eastAsia="de-DE"/>
        </w:rPr>
      </w:pPr>
      <w:hyperlink w:anchor="_Toc379384063" w:history="1">
        <w:r w:rsidR="004044AC" w:rsidRPr="00EE7774">
          <w:rPr>
            <w:rStyle w:val="af"/>
          </w:rPr>
          <w:t>Tab. 18</w:t>
        </w:r>
        <w:r w:rsidR="004044AC">
          <w:rPr>
            <w:rFonts w:asciiTheme="minorHAnsi" w:eastAsiaTheme="minorEastAsia" w:hAnsiTheme="minorHAnsi"/>
            <w:sz w:val="22"/>
            <w:lang w:eastAsia="de-DE"/>
          </w:rPr>
          <w:tab/>
        </w:r>
        <w:r w:rsidR="004044AC" w:rsidRPr="00EE7774">
          <w:rPr>
            <w:rStyle w:val="af"/>
          </w:rPr>
          <w:t>- Signals to the Mixer</w:t>
        </w:r>
        <w:r w:rsidR="004044AC">
          <w:rPr>
            <w:webHidden/>
          </w:rPr>
          <w:tab/>
        </w:r>
        <w:r w:rsidR="004044AC">
          <w:rPr>
            <w:webHidden/>
          </w:rPr>
          <w:fldChar w:fldCharType="begin"/>
        </w:r>
        <w:r w:rsidR="004044AC">
          <w:rPr>
            <w:webHidden/>
          </w:rPr>
          <w:instrText xml:space="preserve"> PAGEREF _Toc379384063 \h </w:instrText>
        </w:r>
        <w:r w:rsidR="004044AC">
          <w:rPr>
            <w:webHidden/>
          </w:rPr>
        </w:r>
        <w:r w:rsidR="004044AC">
          <w:rPr>
            <w:webHidden/>
          </w:rPr>
          <w:fldChar w:fldCharType="separate"/>
        </w:r>
        <w:r>
          <w:rPr>
            <w:webHidden/>
          </w:rPr>
          <w:t>30</w:t>
        </w:r>
        <w:r w:rsidR="004044AC">
          <w:rPr>
            <w:webHidden/>
          </w:rPr>
          <w:fldChar w:fldCharType="end"/>
        </w:r>
      </w:hyperlink>
    </w:p>
    <w:p w:rsidR="004044AC" w:rsidRDefault="00B91AB6">
      <w:pPr>
        <w:pStyle w:val="ae"/>
        <w:rPr>
          <w:rFonts w:asciiTheme="minorHAnsi" w:eastAsiaTheme="minorEastAsia" w:hAnsiTheme="minorHAnsi"/>
          <w:sz w:val="22"/>
          <w:lang w:eastAsia="de-DE"/>
        </w:rPr>
      </w:pPr>
      <w:hyperlink w:anchor="_Toc379384064" w:history="1">
        <w:r w:rsidR="004044AC" w:rsidRPr="00EE7774">
          <w:rPr>
            <w:rStyle w:val="af"/>
          </w:rPr>
          <w:t>Tab. 19</w:t>
        </w:r>
        <w:r w:rsidR="004044AC">
          <w:rPr>
            <w:rFonts w:asciiTheme="minorHAnsi" w:eastAsiaTheme="minorEastAsia" w:hAnsiTheme="minorHAnsi"/>
            <w:sz w:val="22"/>
            <w:lang w:eastAsia="de-DE"/>
          </w:rPr>
          <w:tab/>
        </w:r>
        <w:r w:rsidR="004044AC" w:rsidRPr="00EE7774">
          <w:rPr>
            <w:rStyle w:val="af"/>
          </w:rPr>
          <w:t>- Access Control of the Control System (LT)</w:t>
        </w:r>
        <w:r w:rsidR="004044AC">
          <w:rPr>
            <w:webHidden/>
          </w:rPr>
          <w:tab/>
        </w:r>
        <w:r w:rsidR="004044AC">
          <w:rPr>
            <w:webHidden/>
          </w:rPr>
          <w:fldChar w:fldCharType="begin"/>
        </w:r>
        <w:r w:rsidR="004044AC">
          <w:rPr>
            <w:webHidden/>
          </w:rPr>
          <w:instrText xml:space="preserve"> PAGEREF _Toc379384064 \h </w:instrText>
        </w:r>
        <w:r w:rsidR="004044AC">
          <w:rPr>
            <w:webHidden/>
          </w:rPr>
        </w:r>
        <w:r w:rsidR="004044AC">
          <w:rPr>
            <w:webHidden/>
          </w:rPr>
          <w:fldChar w:fldCharType="separate"/>
        </w:r>
        <w:r>
          <w:rPr>
            <w:webHidden/>
          </w:rPr>
          <w:t>33</w:t>
        </w:r>
        <w:r w:rsidR="004044AC">
          <w:rPr>
            <w:webHidden/>
          </w:rPr>
          <w:fldChar w:fldCharType="end"/>
        </w:r>
      </w:hyperlink>
    </w:p>
    <w:p w:rsidR="004044AC" w:rsidRDefault="00B91AB6">
      <w:pPr>
        <w:pStyle w:val="ae"/>
        <w:rPr>
          <w:rFonts w:asciiTheme="minorHAnsi" w:eastAsiaTheme="minorEastAsia" w:hAnsiTheme="minorHAnsi"/>
          <w:sz w:val="22"/>
          <w:lang w:eastAsia="de-DE"/>
        </w:rPr>
      </w:pPr>
      <w:hyperlink w:anchor="_Toc379384065" w:history="1">
        <w:r w:rsidR="004044AC" w:rsidRPr="00EE7774">
          <w:rPr>
            <w:rStyle w:val="af"/>
          </w:rPr>
          <w:t>Tab. 20</w:t>
        </w:r>
        <w:r w:rsidR="004044AC">
          <w:rPr>
            <w:rFonts w:asciiTheme="minorHAnsi" w:eastAsiaTheme="minorEastAsia" w:hAnsiTheme="minorHAnsi"/>
            <w:sz w:val="22"/>
            <w:lang w:eastAsia="de-DE"/>
          </w:rPr>
          <w:tab/>
        </w:r>
        <w:r w:rsidR="004044AC" w:rsidRPr="00EE7774">
          <w:rPr>
            <w:rStyle w:val="af"/>
          </w:rPr>
          <w:t>- Access Control of the Visualisation System (BuB)</w:t>
        </w:r>
        <w:r w:rsidR="004044AC">
          <w:rPr>
            <w:webHidden/>
          </w:rPr>
          <w:tab/>
        </w:r>
        <w:r w:rsidR="004044AC">
          <w:rPr>
            <w:webHidden/>
          </w:rPr>
          <w:fldChar w:fldCharType="begin"/>
        </w:r>
        <w:r w:rsidR="004044AC">
          <w:rPr>
            <w:webHidden/>
          </w:rPr>
          <w:instrText xml:space="preserve"> PAGEREF _Toc379384065 \h </w:instrText>
        </w:r>
        <w:r w:rsidR="004044AC">
          <w:rPr>
            <w:webHidden/>
          </w:rPr>
        </w:r>
        <w:r w:rsidR="004044AC">
          <w:rPr>
            <w:webHidden/>
          </w:rPr>
          <w:fldChar w:fldCharType="separate"/>
        </w:r>
        <w:r>
          <w:rPr>
            <w:webHidden/>
          </w:rPr>
          <w:t>34</w:t>
        </w:r>
        <w:r w:rsidR="004044AC">
          <w:rPr>
            <w:webHidden/>
          </w:rPr>
          <w:fldChar w:fldCharType="end"/>
        </w:r>
      </w:hyperlink>
    </w:p>
    <w:p w:rsidR="004044AC" w:rsidRDefault="00B91AB6">
      <w:pPr>
        <w:pStyle w:val="ae"/>
        <w:rPr>
          <w:rFonts w:asciiTheme="minorHAnsi" w:eastAsiaTheme="minorEastAsia" w:hAnsiTheme="minorHAnsi"/>
          <w:sz w:val="22"/>
          <w:lang w:eastAsia="de-DE"/>
        </w:rPr>
      </w:pPr>
      <w:hyperlink w:anchor="_Toc379384066" w:history="1">
        <w:r w:rsidR="004044AC" w:rsidRPr="00EE7774">
          <w:rPr>
            <w:rStyle w:val="af"/>
          </w:rPr>
          <w:t>Tab. 21</w:t>
        </w:r>
        <w:r w:rsidR="004044AC">
          <w:rPr>
            <w:rFonts w:asciiTheme="minorHAnsi" w:eastAsiaTheme="minorEastAsia" w:hAnsiTheme="minorHAnsi"/>
            <w:sz w:val="22"/>
            <w:lang w:eastAsia="de-DE"/>
          </w:rPr>
          <w:tab/>
        </w:r>
        <w:r w:rsidR="004044AC" w:rsidRPr="00EE7774">
          <w:rPr>
            <w:rStyle w:val="af"/>
          </w:rPr>
          <w:t>- Glossary</w:t>
        </w:r>
        <w:r w:rsidR="004044AC">
          <w:rPr>
            <w:webHidden/>
          </w:rPr>
          <w:tab/>
        </w:r>
        <w:r w:rsidR="004044AC">
          <w:rPr>
            <w:webHidden/>
          </w:rPr>
          <w:fldChar w:fldCharType="begin"/>
        </w:r>
        <w:r w:rsidR="004044AC">
          <w:rPr>
            <w:webHidden/>
          </w:rPr>
          <w:instrText xml:space="preserve"> PAGEREF _Toc379384066 \h </w:instrText>
        </w:r>
        <w:r w:rsidR="004044AC">
          <w:rPr>
            <w:webHidden/>
          </w:rPr>
        </w:r>
        <w:r w:rsidR="004044AC">
          <w:rPr>
            <w:webHidden/>
          </w:rPr>
          <w:fldChar w:fldCharType="separate"/>
        </w:r>
        <w:r>
          <w:rPr>
            <w:webHidden/>
          </w:rPr>
          <w:t>37</w:t>
        </w:r>
        <w:r w:rsidR="004044AC">
          <w:rPr>
            <w:webHidden/>
          </w:rPr>
          <w:fldChar w:fldCharType="end"/>
        </w:r>
      </w:hyperlink>
    </w:p>
    <w:p w:rsidR="004044AC" w:rsidRDefault="00B91AB6">
      <w:pPr>
        <w:pStyle w:val="ae"/>
        <w:rPr>
          <w:rFonts w:asciiTheme="minorHAnsi" w:eastAsiaTheme="minorEastAsia" w:hAnsiTheme="minorHAnsi"/>
          <w:sz w:val="22"/>
          <w:lang w:eastAsia="de-DE"/>
        </w:rPr>
      </w:pPr>
      <w:hyperlink w:anchor="_Toc379384067" w:history="1">
        <w:r w:rsidR="004044AC" w:rsidRPr="00EE7774">
          <w:rPr>
            <w:rStyle w:val="af"/>
          </w:rPr>
          <w:t>Tab. 22</w:t>
        </w:r>
        <w:r w:rsidR="004044AC">
          <w:rPr>
            <w:rFonts w:asciiTheme="minorHAnsi" w:eastAsiaTheme="minorEastAsia" w:hAnsiTheme="minorHAnsi"/>
            <w:sz w:val="22"/>
            <w:lang w:eastAsia="de-DE"/>
          </w:rPr>
          <w:tab/>
        </w:r>
        <w:r w:rsidR="004044AC" w:rsidRPr="00EE7774">
          <w:rPr>
            <w:rStyle w:val="af"/>
          </w:rPr>
          <w:t>- Contacts</w:t>
        </w:r>
        <w:r w:rsidR="004044AC">
          <w:rPr>
            <w:webHidden/>
          </w:rPr>
          <w:tab/>
        </w:r>
        <w:r w:rsidR="004044AC">
          <w:rPr>
            <w:webHidden/>
          </w:rPr>
          <w:fldChar w:fldCharType="begin"/>
        </w:r>
        <w:r w:rsidR="004044AC">
          <w:rPr>
            <w:webHidden/>
          </w:rPr>
          <w:instrText xml:space="preserve"> PAGEREF _Toc379384067 \h </w:instrText>
        </w:r>
        <w:r w:rsidR="004044AC">
          <w:rPr>
            <w:webHidden/>
          </w:rPr>
        </w:r>
        <w:r w:rsidR="004044AC">
          <w:rPr>
            <w:webHidden/>
          </w:rPr>
          <w:fldChar w:fldCharType="separate"/>
        </w:r>
        <w:r>
          <w:rPr>
            <w:webHidden/>
          </w:rPr>
          <w:t>38</w:t>
        </w:r>
        <w:r w:rsidR="004044AC">
          <w:rPr>
            <w:webHidden/>
          </w:rPr>
          <w:fldChar w:fldCharType="end"/>
        </w:r>
      </w:hyperlink>
    </w:p>
    <w:p w:rsidR="004044AC" w:rsidRDefault="00B91AB6">
      <w:pPr>
        <w:pStyle w:val="ae"/>
        <w:rPr>
          <w:rFonts w:asciiTheme="minorHAnsi" w:eastAsiaTheme="minorEastAsia" w:hAnsiTheme="minorHAnsi"/>
          <w:sz w:val="22"/>
          <w:lang w:eastAsia="de-DE"/>
        </w:rPr>
      </w:pPr>
      <w:hyperlink w:anchor="_Toc379384068" w:history="1">
        <w:r w:rsidR="004044AC" w:rsidRPr="00EE7774">
          <w:rPr>
            <w:rStyle w:val="af"/>
          </w:rPr>
          <w:t>Tab. 23</w:t>
        </w:r>
        <w:r w:rsidR="004044AC">
          <w:rPr>
            <w:rFonts w:asciiTheme="minorHAnsi" w:eastAsiaTheme="minorEastAsia" w:hAnsiTheme="minorHAnsi"/>
            <w:sz w:val="22"/>
            <w:lang w:eastAsia="de-DE"/>
          </w:rPr>
          <w:tab/>
        </w:r>
        <w:r w:rsidR="004044AC" w:rsidRPr="00EE7774">
          <w:rPr>
            <w:rStyle w:val="af"/>
          </w:rPr>
          <w:t>- Due Dates</w:t>
        </w:r>
        <w:r w:rsidR="004044AC">
          <w:rPr>
            <w:webHidden/>
          </w:rPr>
          <w:tab/>
        </w:r>
        <w:r w:rsidR="004044AC">
          <w:rPr>
            <w:webHidden/>
          </w:rPr>
          <w:fldChar w:fldCharType="begin"/>
        </w:r>
        <w:r w:rsidR="004044AC">
          <w:rPr>
            <w:webHidden/>
          </w:rPr>
          <w:instrText xml:space="preserve"> PAGEREF _Toc379384068 \h </w:instrText>
        </w:r>
        <w:r w:rsidR="004044AC">
          <w:rPr>
            <w:webHidden/>
          </w:rPr>
        </w:r>
        <w:r w:rsidR="004044AC">
          <w:rPr>
            <w:webHidden/>
          </w:rPr>
          <w:fldChar w:fldCharType="separate"/>
        </w:r>
        <w:r>
          <w:rPr>
            <w:webHidden/>
          </w:rPr>
          <w:t>39</w:t>
        </w:r>
        <w:r w:rsidR="004044AC">
          <w:rPr>
            <w:webHidden/>
          </w:rPr>
          <w:fldChar w:fldCharType="end"/>
        </w:r>
      </w:hyperlink>
    </w:p>
    <w:p w:rsidR="004044AC" w:rsidRDefault="00B91AB6">
      <w:pPr>
        <w:pStyle w:val="ae"/>
        <w:rPr>
          <w:rFonts w:asciiTheme="minorHAnsi" w:eastAsiaTheme="minorEastAsia" w:hAnsiTheme="minorHAnsi"/>
          <w:sz w:val="22"/>
          <w:lang w:eastAsia="de-DE"/>
        </w:rPr>
      </w:pPr>
      <w:hyperlink w:anchor="_Toc379384069" w:history="1">
        <w:r w:rsidR="004044AC" w:rsidRPr="00EE7774">
          <w:rPr>
            <w:rStyle w:val="af"/>
          </w:rPr>
          <w:t>Tab. 24</w:t>
        </w:r>
        <w:r w:rsidR="004044AC">
          <w:rPr>
            <w:rFonts w:asciiTheme="minorHAnsi" w:eastAsiaTheme="minorEastAsia" w:hAnsiTheme="minorHAnsi"/>
            <w:sz w:val="22"/>
            <w:lang w:eastAsia="de-DE"/>
          </w:rPr>
          <w:tab/>
        </w:r>
        <w:r w:rsidR="004044AC" w:rsidRPr="00EE7774">
          <w:rPr>
            <w:rStyle w:val="af"/>
          </w:rPr>
          <w:t>- List of Open Issues</w:t>
        </w:r>
        <w:r w:rsidR="004044AC">
          <w:rPr>
            <w:webHidden/>
          </w:rPr>
          <w:tab/>
        </w:r>
        <w:r w:rsidR="004044AC">
          <w:rPr>
            <w:webHidden/>
          </w:rPr>
          <w:fldChar w:fldCharType="begin"/>
        </w:r>
        <w:r w:rsidR="004044AC">
          <w:rPr>
            <w:webHidden/>
          </w:rPr>
          <w:instrText xml:space="preserve"> PAGEREF _Toc379384069 \h </w:instrText>
        </w:r>
        <w:r w:rsidR="004044AC">
          <w:rPr>
            <w:webHidden/>
          </w:rPr>
        </w:r>
        <w:r w:rsidR="004044AC">
          <w:rPr>
            <w:webHidden/>
          </w:rPr>
          <w:fldChar w:fldCharType="separate"/>
        </w:r>
        <w:r>
          <w:rPr>
            <w:webHidden/>
          </w:rPr>
          <w:t>42</w:t>
        </w:r>
        <w:r w:rsidR="004044AC">
          <w:rPr>
            <w:webHidden/>
          </w:rPr>
          <w:fldChar w:fldCharType="end"/>
        </w:r>
      </w:hyperlink>
    </w:p>
    <w:p w:rsidR="005F6F53" w:rsidRPr="00E638DD" w:rsidRDefault="00B372C1" w:rsidP="00392D00">
      <w:pPr>
        <w:pStyle w:val="AABStandardPDist33"/>
      </w:pPr>
      <w:r w:rsidRPr="006E0A5A">
        <w:fldChar w:fldCharType="end"/>
      </w:r>
    </w:p>
    <w:p w:rsidR="0057197E" w:rsidRPr="00E638DD" w:rsidRDefault="0057197E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B372C1" w:rsidRPr="00E638DD" w:rsidRDefault="00D73FF1" w:rsidP="009C5B16">
      <w:pPr>
        <w:pStyle w:val="HBN1Header2"/>
      </w:pPr>
      <w:bookmarkStart w:id="301" w:name="_Toc379383118"/>
      <w:bookmarkStart w:id="302" w:name="_Toc379384044"/>
      <w:r>
        <w:lastRenderedPageBreak/>
        <w:t>List</w:t>
      </w:r>
      <w:r w:rsidR="00B372C1" w:rsidRPr="00E638DD">
        <w:t xml:space="preserve"> </w:t>
      </w:r>
      <w:r>
        <w:t>of</w:t>
      </w:r>
      <w:r w:rsidR="00B372C1" w:rsidRPr="00E638DD">
        <w:t xml:space="preserve"> </w:t>
      </w:r>
      <w:r>
        <w:t>Figures</w:t>
      </w:r>
      <w:bookmarkEnd w:id="301"/>
      <w:bookmarkEnd w:id="302"/>
    </w:p>
    <w:p w:rsidR="004044AC" w:rsidRDefault="00251323">
      <w:pPr>
        <w:pStyle w:val="ae"/>
        <w:rPr>
          <w:rFonts w:asciiTheme="minorHAnsi" w:eastAsiaTheme="minorEastAsia" w:hAnsiTheme="minorHAnsi"/>
          <w:sz w:val="22"/>
          <w:lang w:eastAsia="de-DE"/>
        </w:rPr>
      </w:pPr>
      <w:r w:rsidRPr="00251323">
        <w:rPr>
          <w:rFonts w:asciiTheme="minorHAnsi" w:hAnsiTheme="minorHAnsi"/>
          <w:b/>
          <w:noProof w:val="0"/>
          <w:sz w:val="22"/>
          <w:lang w:val="en-GB"/>
        </w:rPr>
        <w:fldChar w:fldCharType="begin"/>
      </w:r>
      <w:r w:rsidRPr="00251323">
        <w:rPr>
          <w:noProof w:val="0"/>
          <w:lang w:val="en-GB"/>
        </w:rPr>
        <w:instrText xml:space="preserve"> TOC \h \z \c "Figure" </w:instrText>
      </w:r>
      <w:r w:rsidRPr="00251323">
        <w:rPr>
          <w:rFonts w:asciiTheme="minorHAnsi" w:hAnsiTheme="minorHAnsi"/>
          <w:b/>
          <w:noProof w:val="0"/>
          <w:sz w:val="22"/>
          <w:lang w:val="en-GB"/>
        </w:rPr>
        <w:fldChar w:fldCharType="separate"/>
      </w:r>
      <w:hyperlink w:anchor="_Toc379384070" w:history="1">
        <w:r w:rsidR="004044AC" w:rsidRPr="00103269">
          <w:rPr>
            <w:rStyle w:val="af"/>
          </w:rPr>
          <w:t>Fig. 1</w:t>
        </w:r>
        <w:r w:rsidR="004044AC">
          <w:rPr>
            <w:rFonts w:asciiTheme="minorHAnsi" w:eastAsiaTheme="minorEastAsia" w:hAnsiTheme="minorHAnsi"/>
            <w:sz w:val="22"/>
            <w:lang w:eastAsia="de-DE"/>
          </w:rPr>
          <w:tab/>
        </w:r>
        <w:r w:rsidR="004044AC" w:rsidRPr="00103269">
          <w:rPr>
            <w:rStyle w:val="af"/>
          </w:rPr>
          <w:t>- Overview</w:t>
        </w:r>
        <w:r w:rsidR="004044AC">
          <w:rPr>
            <w:webHidden/>
          </w:rPr>
          <w:tab/>
        </w:r>
        <w:r w:rsidR="004044AC">
          <w:rPr>
            <w:webHidden/>
          </w:rPr>
          <w:fldChar w:fldCharType="begin"/>
        </w:r>
        <w:r w:rsidR="004044AC">
          <w:rPr>
            <w:webHidden/>
          </w:rPr>
          <w:instrText xml:space="preserve"> PAGEREF _Toc379384070 \h </w:instrText>
        </w:r>
        <w:r w:rsidR="004044AC">
          <w:rPr>
            <w:webHidden/>
          </w:rPr>
        </w:r>
        <w:r w:rsidR="004044AC">
          <w:rPr>
            <w:webHidden/>
          </w:rPr>
          <w:fldChar w:fldCharType="separate"/>
        </w:r>
        <w:r w:rsidR="00B91AB6">
          <w:rPr>
            <w:webHidden/>
          </w:rPr>
          <w:t>7</w:t>
        </w:r>
        <w:r w:rsidR="004044AC">
          <w:rPr>
            <w:webHidden/>
          </w:rPr>
          <w:fldChar w:fldCharType="end"/>
        </w:r>
      </w:hyperlink>
    </w:p>
    <w:p w:rsidR="00FC392A" w:rsidRDefault="00251323" w:rsidP="00B372C1">
      <w:pPr>
        <w:pStyle w:val="AABStandardPDist33"/>
      </w:pPr>
      <w:r w:rsidRPr="00251323">
        <w:fldChar w:fldCharType="end"/>
      </w:r>
    </w:p>
    <w:p w:rsidR="00FC392A" w:rsidRDefault="00FC392A" w:rsidP="00B372C1">
      <w:pPr>
        <w:pStyle w:val="AABStandardPDist33"/>
      </w:pPr>
    </w:p>
    <w:p w:rsidR="00FC392A" w:rsidRPr="00E638DD" w:rsidRDefault="00FC392A" w:rsidP="00B372C1">
      <w:pPr>
        <w:pStyle w:val="AABStandardPDist33"/>
      </w:pPr>
    </w:p>
    <w:p w:rsidR="0061613C" w:rsidRPr="00E638DD" w:rsidRDefault="0061613C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B372C1" w:rsidRPr="00E638DD" w:rsidRDefault="00D73FF1" w:rsidP="009C5B16">
      <w:pPr>
        <w:pStyle w:val="HBN1Header2"/>
      </w:pPr>
      <w:bookmarkStart w:id="303" w:name="_Toc379383119"/>
      <w:bookmarkStart w:id="304" w:name="_Toc379384045"/>
      <w:r>
        <w:lastRenderedPageBreak/>
        <w:t>Open</w:t>
      </w:r>
      <w:r w:rsidR="00B372C1" w:rsidRPr="00E638DD">
        <w:t xml:space="preserve"> </w:t>
      </w:r>
      <w:r>
        <w:t>Issues</w:t>
      </w:r>
      <w:bookmarkEnd w:id="303"/>
      <w:bookmarkEnd w:id="304"/>
    </w:p>
    <w:tbl>
      <w:tblPr>
        <w:tblW w:w="1005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567"/>
        <w:gridCol w:w="1262"/>
        <w:gridCol w:w="3969"/>
        <w:gridCol w:w="2126"/>
        <w:gridCol w:w="1134"/>
        <w:gridCol w:w="993"/>
      </w:tblGrid>
      <w:tr w:rsidR="00B372C1" w:rsidRPr="00E638DD" w:rsidTr="00B372C1">
        <w:trPr>
          <w:tblHeader/>
        </w:trPr>
        <w:tc>
          <w:tcPr>
            <w:tcW w:w="567" w:type="dxa"/>
            <w:shd w:val="clear" w:color="auto" w:fill="8DB3E2" w:themeFill="text2" w:themeFillTint="66"/>
            <w:tcMar>
              <w:right w:w="28" w:type="dxa"/>
            </w:tcMar>
          </w:tcPr>
          <w:p w:rsidR="00B372C1" w:rsidRPr="00E638DD" w:rsidRDefault="00B372C1" w:rsidP="00D73FF1">
            <w:pPr>
              <w:pStyle w:val="XABStandard9PDist33Header001"/>
              <w:jc w:val="right"/>
            </w:pPr>
            <w:r w:rsidRPr="00E638DD">
              <w:t>N</w:t>
            </w:r>
            <w:r w:rsidR="00D73FF1">
              <w:t>o</w:t>
            </w:r>
            <w:r w:rsidRPr="00E638DD">
              <w:t>.</w:t>
            </w:r>
          </w:p>
        </w:tc>
        <w:tc>
          <w:tcPr>
            <w:tcW w:w="1262" w:type="dxa"/>
            <w:shd w:val="clear" w:color="auto" w:fill="8DB3E2" w:themeFill="text2" w:themeFillTint="66"/>
          </w:tcPr>
          <w:p w:rsidR="00B372C1" w:rsidRPr="00E638DD" w:rsidRDefault="00D73FF1" w:rsidP="00B372C1">
            <w:pPr>
              <w:pStyle w:val="XABStandard9PDist33Header001"/>
            </w:pPr>
            <w:r>
              <w:t>Date</w:t>
            </w:r>
          </w:p>
        </w:tc>
        <w:tc>
          <w:tcPr>
            <w:tcW w:w="3969" w:type="dxa"/>
            <w:shd w:val="clear" w:color="auto" w:fill="8DB3E2" w:themeFill="text2" w:themeFillTint="66"/>
          </w:tcPr>
          <w:p w:rsidR="00B372C1" w:rsidRPr="00E638DD" w:rsidRDefault="00D73FF1" w:rsidP="00B372C1">
            <w:pPr>
              <w:pStyle w:val="XABStandard9PDist33Header001"/>
            </w:pPr>
            <w:r>
              <w:t>Description</w:t>
            </w:r>
          </w:p>
        </w:tc>
        <w:tc>
          <w:tcPr>
            <w:tcW w:w="2126" w:type="dxa"/>
            <w:shd w:val="clear" w:color="auto" w:fill="8DB3E2" w:themeFill="text2" w:themeFillTint="66"/>
          </w:tcPr>
          <w:p w:rsidR="00B372C1" w:rsidRPr="00E638DD" w:rsidRDefault="00D73FF1" w:rsidP="00B372C1">
            <w:pPr>
              <w:pStyle w:val="XABStandard9PDist33Header001"/>
            </w:pPr>
            <w:r>
              <w:t>Responsible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B372C1" w:rsidRPr="00E638DD" w:rsidRDefault="00D73FF1" w:rsidP="00B372C1">
            <w:pPr>
              <w:pStyle w:val="XABStandard9PDist33Header001"/>
            </w:pPr>
            <w:r>
              <w:t>Due Date</w:t>
            </w:r>
          </w:p>
        </w:tc>
        <w:tc>
          <w:tcPr>
            <w:tcW w:w="993" w:type="dxa"/>
            <w:shd w:val="clear" w:color="auto" w:fill="8DB3E2" w:themeFill="text2" w:themeFillTint="66"/>
          </w:tcPr>
          <w:p w:rsidR="00B372C1" w:rsidRPr="00E638DD" w:rsidRDefault="00D73FF1" w:rsidP="00B372C1">
            <w:pPr>
              <w:pStyle w:val="XABStandard9PDist33Header001"/>
            </w:pPr>
            <w:r>
              <w:t>Finished</w:t>
            </w:r>
          </w:p>
        </w:tc>
      </w:tr>
      <w:tr w:rsidR="00B372C1" w:rsidRPr="00E638DD" w:rsidTr="00B372C1">
        <w:tc>
          <w:tcPr>
            <w:tcW w:w="567" w:type="dxa"/>
            <w:tcMar>
              <w:top w:w="0" w:type="dxa"/>
              <w:bottom w:w="0" w:type="dxa"/>
            </w:tcMar>
          </w:tcPr>
          <w:p w:rsidR="00B372C1" w:rsidRPr="00E638DD" w:rsidRDefault="00B372C1" w:rsidP="00FC314C">
            <w:pPr>
              <w:pStyle w:val="ABBStandard9PDist33FTList006"/>
              <w:numPr>
                <w:ilvl w:val="0"/>
                <w:numId w:val="261"/>
              </w:numPr>
            </w:pPr>
          </w:p>
        </w:tc>
        <w:tc>
          <w:tcPr>
            <w:tcW w:w="1262" w:type="dxa"/>
          </w:tcPr>
          <w:p w:rsidR="00B372C1" w:rsidRPr="00E638DD" w:rsidRDefault="00B372C1" w:rsidP="00B372C1">
            <w:pPr>
              <w:pStyle w:val="ABBStandard9PDist33"/>
            </w:pPr>
          </w:p>
        </w:tc>
        <w:tc>
          <w:tcPr>
            <w:tcW w:w="3969" w:type="dxa"/>
            <w:tcMar>
              <w:top w:w="0" w:type="dxa"/>
              <w:bottom w:w="0" w:type="dxa"/>
            </w:tcMar>
          </w:tcPr>
          <w:p w:rsidR="00B372C1" w:rsidRPr="00E638DD" w:rsidRDefault="00B372C1" w:rsidP="00B372C1">
            <w:pPr>
              <w:pStyle w:val="ABBStandard9PDist33"/>
            </w:pPr>
          </w:p>
        </w:tc>
        <w:tc>
          <w:tcPr>
            <w:tcW w:w="2126" w:type="dxa"/>
            <w:tcMar>
              <w:top w:w="0" w:type="dxa"/>
              <w:bottom w:w="0" w:type="dxa"/>
            </w:tcMar>
          </w:tcPr>
          <w:p w:rsidR="00B372C1" w:rsidRPr="00E638DD" w:rsidRDefault="00B372C1" w:rsidP="00B372C1">
            <w:pPr>
              <w:pStyle w:val="ABBStandard9PDist33"/>
            </w:pPr>
          </w:p>
        </w:tc>
        <w:tc>
          <w:tcPr>
            <w:tcW w:w="1134" w:type="dxa"/>
          </w:tcPr>
          <w:p w:rsidR="00B372C1" w:rsidRPr="00E638DD" w:rsidRDefault="00B372C1" w:rsidP="00B372C1">
            <w:pPr>
              <w:pStyle w:val="ABBStandard9PDist33"/>
            </w:pPr>
          </w:p>
        </w:tc>
        <w:tc>
          <w:tcPr>
            <w:tcW w:w="993" w:type="dxa"/>
            <w:tcMar>
              <w:top w:w="0" w:type="dxa"/>
              <w:bottom w:w="0" w:type="dxa"/>
            </w:tcMar>
          </w:tcPr>
          <w:p w:rsidR="00B372C1" w:rsidRPr="00E638DD" w:rsidRDefault="00B372C1" w:rsidP="00B372C1">
            <w:pPr>
              <w:pStyle w:val="ABBStandard9PDist33"/>
            </w:pPr>
          </w:p>
        </w:tc>
      </w:tr>
    </w:tbl>
    <w:p w:rsidR="00B372C1" w:rsidRPr="00E638DD" w:rsidRDefault="00B372C1" w:rsidP="00B372C1">
      <w:pPr>
        <w:pStyle w:val="XAEStandard9SubScriptTab"/>
      </w:pPr>
      <w:bookmarkStart w:id="305" w:name="_Toc378816324"/>
      <w:bookmarkStart w:id="306" w:name="_Toc378822870"/>
      <w:bookmarkStart w:id="307" w:name="_Toc379382928"/>
      <w:bookmarkStart w:id="308" w:name="_Toc379384069"/>
      <w:r w:rsidRPr="00E638DD">
        <w:t xml:space="preserve">Tab. </w:t>
      </w:r>
      <w:r w:rsidR="00E74D22" w:rsidRPr="00E638DD">
        <w:fldChar w:fldCharType="begin"/>
      </w:r>
      <w:r w:rsidR="00E74D22" w:rsidRPr="00E638DD">
        <w:instrText xml:space="preserve"> SEQ Table \* ARABIC </w:instrText>
      </w:r>
      <w:r w:rsidR="00E74D22" w:rsidRPr="00E638DD">
        <w:fldChar w:fldCharType="separate"/>
      </w:r>
      <w:r w:rsidR="00B91AB6">
        <w:rPr>
          <w:noProof/>
        </w:rPr>
        <w:t>24</w:t>
      </w:r>
      <w:r w:rsidR="00E74D22" w:rsidRPr="00E638DD">
        <w:fldChar w:fldCharType="end"/>
      </w:r>
      <w:r w:rsidR="00D73FF1">
        <w:tab/>
        <w:t>-</w:t>
      </w:r>
      <w:r w:rsidR="00D73FF1">
        <w:tab/>
        <w:t>List of</w:t>
      </w:r>
      <w:r w:rsidRPr="00E638DD">
        <w:t xml:space="preserve"> </w:t>
      </w:r>
      <w:bookmarkEnd w:id="305"/>
      <w:bookmarkEnd w:id="306"/>
      <w:r w:rsidR="00D73FF1">
        <w:t>Open</w:t>
      </w:r>
      <w:r w:rsidR="00D73FF1" w:rsidRPr="00E638DD">
        <w:t xml:space="preserve"> </w:t>
      </w:r>
      <w:r w:rsidR="00D73FF1">
        <w:t>Issues</w:t>
      </w:r>
      <w:bookmarkEnd w:id="307"/>
      <w:bookmarkEnd w:id="308"/>
    </w:p>
    <w:sectPr w:rsidR="00B372C1" w:rsidRPr="00E638DD" w:rsidSect="0002091B">
      <w:headerReference w:type="default" r:id="rId13"/>
      <w:pgSz w:w="11906" w:h="16838" w:code="9"/>
      <w:pgMar w:top="851" w:right="851" w:bottom="851" w:left="992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A10" w:rsidRDefault="000D7A10" w:rsidP="00C351A3">
      <w:pPr>
        <w:spacing w:after="0" w:line="240" w:lineRule="auto"/>
      </w:pPr>
      <w:r>
        <w:separator/>
      </w:r>
    </w:p>
  </w:endnote>
  <w:endnote w:type="continuationSeparator" w:id="0">
    <w:p w:rsidR="000D7A10" w:rsidRDefault="000D7A10" w:rsidP="00C35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AB6" w:rsidRPr="005866D5" w:rsidRDefault="00B91AB6" w:rsidP="00C351A3">
    <w:pPr>
      <w:pStyle w:val="XABSpacerFooterInt"/>
    </w:pPr>
  </w:p>
  <w:tbl>
    <w:tblPr>
      <w:tblW w:w="10051" w:type="dxa"/>
      <w:tblInd w:w="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223"/>
      <w:gridCol w:w="2410"/>
      <w:gridCol w:w="1418"/>
    </w:tblGrid>
    <w:tr w:rsidR="00B91AB6" w:rsidRPr="005866D5" w:rsidTr="006D4BDB">
      <w:trPr>
        <w:cantSplit/>
        <w:trHeight w:val="284"/>
      </w:trPr>
      <w:tc>
        <w:tcPr>
          <w:tcW w:w="6223" w:type="dxa"/>
          <w:vAlign w:val="center"/>
        </w:tcPr>
        <w:p w:rsidR="00B91AB6" w:rsidRPr="005866D5" w:rsidRDefault="00B91AB6" w:rsidP="00EA43E7">
          <w:pPr>
            <w:pStyle w:val="XACStandardFooter001"/>
            <w:tabs>
              <w:tab w:val="right" w:pos="6047"/>
            </w:tabs>
          </w:pPr>
          <w:r w:rsidRPr="005866D5">
            <w:t xml:space="preserve">© </w:t>
          </w:r>
          <w:fldSimple w:instr=" DOCPROPERTY  Company  \* MERGEFORMAT ">
            <w:r>
              <w:t>AZO CONTROLS GmbH</w:t>
            </w:r>
          </w:fldSimple>
          <w:r w:rsidRPr="005866D5">
            <w:tab/>
            <w:t>Aut</w:t>
          </w:r>
          <w:r>
            <w:t>h</w:t>
          </w:r>
          <w:r w:rsidRPr="005866D5">
            <w:t xml:space="preserve">or: </w:t>
          </w:r>
          <w:r w:rsidRPr="005866D5">
            <w:rPr>
              <w:b/>
            </w:rPr>
            <w:fldChar w:fldCharType="begin"/>
          </w:r>
          <w:r w:rsidRPr="005866D5">
            <w:rPr>
              <w:b/>
            </w:rPr>
            <w:instrText xml:space="preserve"> AUTHOR   \* MERGEFORMAT </w:instrText>
          </w:r>
          <w:r w:rsidRPr="005866D5">
            <w:rPr>
              <w:b/>
            </w:rPr>
            <w:fldChar w:fldCharType="separate"/>
          </w:r>
          <w:r>
            <w:rPr>
              <w:b/>
              <w:noProof/>
            </w:rPr>
            <w:t xml:space="preserve">Bedniakov Ilia </w:t>
          </w:r>
          <w:r w:rsidRPr="005866D5">
            <w:rPr>
              <w:b/>
            </w:rPr>
            <w:fldChar w:fldCharType="end"/>
          </w:r>
          <w:r w:rsidRPr="005866D5">
            <w:t xml:space="preserve">, </w:t>
          </w:r>
          <w:r>
            <w:t>Release</w:t>
          </w:r>
          <w:r w:rsidRPr="005866D5">
            <w:t xml:space="preserve">: </w:t>
          </w:r>
          <w:r w:rsidRPr="005866D5">
            <w:fldChar w:fldCharType="begin"/>
          </w:r>
          <w:r w:rsidRPr="005866D5">
            <w:instrText xml:space="preserve"> KEYWORDS   \* MERGEFORMAT </w:instrText>
          </w:r>
          <w:r w:rsidRPr="005866D5">
            <w:fldChar w:fldCharType="end"/>
          </w:r>
          <w:fldSimple w:instr=" DOCPROPERTY  _ac_Release  \* MERGEFORMAT ">
            <w:r w:rsidRPr="00B91AB6">
              <w:rPr>
                <w:b/>
                <w:bCs/>
              </w:rPr>
              <w:t>20180930</w:t>
            </w:r>
          </w:fldSimple>
        </w:p>
      </w:tc>
      <w:tc>
        <w:tcPr>
          <w:tcW w:w="2410" w:type="dxa"/>
          <w:vAlign w:val="center"/>
        </w:tcPr>
        <w:p w:rsidR="00B91AB6" w:rsidRPr="005866D5" w:rsidRDefault="00B91AB6" w:rsidP="00B87009">
          <w:pPr>
            <w:pStyle w:val="XACStandardFooter001"/>
            <w:jc w:val="center"/>
            <w:rPr>
              <w:b/>
              <w:bCs/>
            </w:rPr>
          </w:pPr>
          <w:r w:rsidRPr="005866D5">
            <w:t xml:space="preserve">FO 097 </w:t>
          </w:r>
          <w:r>
            <w:t>E</w:t>
          </w:r>
          <w:r w:rsidRPr="005866D5">
            <w:t>PA / Rev. 20</w:t>
          </w:r>
          <w:r>
            <w:t>160111</w:t>
          </w:r>
        </w:p>
      </w:tc>
      <w:tc>
        <w:tcPr>
          <w:tcW w:w="1418" w:type="dxa"/>
          <w:vAlign w:val="center"/>
        </w:tcPr>
        <w:p w:rsidR="00B91AB6" w:rsidRPr="005866D5" w:rsidRDefault="00B91AB6" w:rsidP="00EA43E7">
          <w:pPr>
            <w:pStyle w:val="XACStandardFooter001"/>
            <w:jc w:val="right"/>
            <w:rPr>
              <w:b/>
            </w:rPr>
          </w:pPr>
          <w:r>
            <w:rPr>
              <w:b/>
            </w:rPr>
            <w:t>Page</w:t>
          </w:r>
          <w:r w:rsidRPr="005866D5">
            <w:rPr>
              <w:b/>
            </w:rPr>
            <w:t xml:space="preserve"> </w:t>
          </w:r>
          <w:r w:rsidRPr="005866D5">
            <w:rPr>
              <w:b/>
            </w:rPr>
            <w:fldChar w:fldCharType="begin"/>
          </w:r>
          <w:r w:rsidRPr="005866D5">
            <w:rPr>
              <w:b/>
            </w:rPr>
            <w:instrText xml:space="preserve"> PAGE </w:instrText>
          </w:r>
          <w:r w:rsidRPr="005866D5">
            <w:rPr>
              <w:b/>
            </w:rPr>
            <w:fldChar w:fldCharType="separate"/>
          </w:r>
          <w:r w:rsidR="00234DB9">
            <w:rPr>
              <w:b/>
              <w:noProof/>
            </w:rPr>
            <w:t>10</w:t>
          </w:r>
          <w:r w:rsidRPr="005866D5">
            <w:rPr>
              <w:b/>
            </w:rPr>
            <w:fldChar w:fldCharType="end"/>
          </w:r>
          <w:r w:rsidRPr="005866D5">
            <w:rPr>
              <w:b/>
            </w:rPr>
            <w:t xml:space="preserve"> </w:t>
          </w:r>
          <w:r>
            <w:rPr>
              <w:b/>
            </w:rPr>
            <w:t>of</w:t>
          </w:r>
          <w:r w:rsidRPr="005866D5">
            <w:rPr>
              <w:b/>
            </w:rPr>
            <w:t xml:space="preserve"> </w:t>
          </w:r>
          <w:r w:rsidRPr="005866D5">
            <w:rPr>
              <w:b/>
            </w:rPr>
            <w:fldChar w:fldCharType="begin"/>
          </w:r>
          <w:r w:rsidRPr="005866D5">
            <w:rPr>
              <w:b/>
            </w:rPr>
            <w:instrText xml:space="preserve"> NUMPAGES </w:instrText>
          </w:r>
          <w:r w:rsidRPr="005866D5">
            <w:rPr>
              <w:b/>
            </w:rPr>
            <w:fldChar w:fldCharType="separate"/>
          </w:r>
          <w:r w:rsidR="00234DB9">
            <w:rPr>
              <w:b/>
              <w:noProof/>
            </w:rPr>
            <w:t>41</w:t>
          </w:r>
          <w:r w:rsidRPr="005866D5">
            <w:rPr>
              <w:b/>
            </w:rPr>
            <w:fldChar w:fldCharType="end"/>
          </w:r>
        </w:p>
      </w:tc>
    </w:tr>
    <w:tr w:rsidR="00B91AB6" w:rsidRPr="005866D5" w:rsidTr="006D4BDB">
      <w:trPr>
        <w:cantSplit/>
        <w:trHeight w:val="351"/>
      </w:trPr>
      <w:tc>
        <w:tcPr>
          <w:tcW w:w="10051" w:type="dxa"/>
          <w:gridSpan w:val="3"/>
          <w:vAlign w:val="center"/>
        </w:tcPr>
        <w:p w:rsidR="00B91AB6" w:rsidRPr="005866D5" w:rsidRDefault="00B91AB6" w:rsidP="00BD303B">
          <w:pPr>
            <w:pStyle w:val="XACStandardFooterNarrow"/>
            <w:rPr>
              <w:noProof w:val="0"/>
            </w:rPr>
          </w:pPr>
          <w:r w:rsidRPr="005866D5">
            <w:rPr>
              <w:noProof w:val="0"/>
            </w:rPr>
            <w:fldChar w:fldCharType="begin"/>
          </w:r>
          <w:r w:rsidRPr="005866D5">
            <w:rPr>
              <w:noProof w:val="0"/>
            </w:rPr>
            <w:instrText xml:space="preserve"> FILENAME \p </w:instrText>
          </w:r>
          <w:r w:rsidRPr="005866D5">
            <w:rPr>
              <w:noProof w:val="0"/>
            </w:rPr>
            <w:fldChar w:fldCharType="separate"/>
          </w:r>
          <w:r>
            <w:t>Документ1</w:t>
          </w:r>
          <w:r w:rsidRPr="005866D5">
            <w:rPr>
              <w:noProof w:val="0"/>
            </w:rPr>
            <w:fldChar w:fldCharType="end"/>
          </w:r>
        </w:p>
      </w:tc>
    </w:tr>
  </w:tbl>
  <w:p w:rsidR="00B91AB6" w:rsidRPr="005866D5" w:rsidRDefault="00B91AB6" w:rsidP="00C351A3">
    <w:pPr>
      <w:pStyle w:val="XABSpacerFooterExt"/>
      <w:rPr>
        <w:noProof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A10" w:rsidRDefault="000D7A10" w:rsidP="00C351A3">
      <w:pPr>
        <w:spacing w:after="0" w:line="240" w:lineRule="auto"/>
      </w:pPr>
      <w:r>
        <w:separator/>
      </w:r>
    </w:p>
  </w:footnote>
  <w:footnote w:type="continuationSeparator" w:id="0">
    <w:p w:rsidR="000D7A10" w:rsidRDefault="000D7A10" w:rsidP="00C35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AB6" w:rsidRPr="00E638DD" w:rsidRDefault="00B91AB6" w:rsidP="00C351A3">
    <w:pPr>
      <w:pStyle w:val="XABSpacerHeaderExt"/>
    </w:pPr>
  </w:p>
  <w:tbl>
    <w:tblPr>
      <w:tblW w:w="10051" w:type="dxa"/>
      <w:tblInd w:w="84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87"/>
      <w:gridCol w:w="2224"/>
      <w:gridCol w:w="1618"/>
      <w:gridCol w:w="1063"/>
      <w:gridCol w:w="2198"/>
      <w:gridCol w:w="1261"/>
    </w:tblGrid>
    <w:tr w:rsidR="00B91AB6" w:rsidRPr="00C70B40" w:rsidTr="006D4BDB">
      <w:tc>
        <w:tcPr>
          <w:tcW w:w="10051" w:type="dxa"/>
          <w:gridSpan w:val="6"/>
          <w:vAlign w:val="center"/>
        </w:tcPr>
        <w:p w:rsidR="00B91AB6" w:rsidRPr="00E638DD" w:rsidRDefault="00B91AB6" w:rsidP="003F34C6">
          <w:pPr>
            <w:pStyle w:val="XAAStandardHeader001"/>
          </w:pPr>
          <w:fldSimple w:instr=" TITLE   \* MERGEFORMAT ">
            <w:r>
              <w:t>Functional Specification</w:t>
            </w:r>
          </w:fldSimple>
        </w:p>
        <w:p w:rsidR="00B91AB6" w:rsidRPr="00E638DD" w:rsidRDefault="00B91AB6" w:rsidP="003F34C6">
          <w:pPr>
            <w:pStyle w:val="XAAStandardHeader002"/>
          </w:pPr>
          <w:fldSimple w:instr=" SUBJECT   \* MERGEFORMAT ">
            <w:r>
              <w:t>Automatic system of the gentle feeding of flakes to the packaging machine</w:t>
            </w:r>
          </w:fldSimple>
        </w:p>
      </w:tc>
    </w:tr>
    <w:tr w:rsidR="00B91AB6" w:rsidRPr="00E638DD" w:rsidTr="006D4BDB">
      <w:tc>
        <w:tcPr>
          <w:tcW w:w="1687" w:type="dxa"/>
          <w:tcMar>
            <w:top w:w="113" w:type="dxa"/>
            <w:left w:w="113" w:type="dxa"/>
            <w:bottom w:w="113" w:type="dxa"/>
            <w:right w:w="113" w:type="dxa"/>
          </w:tcMar>
          <w:tcFitText/>
          <w:vAlign w:val="center"/>
        </w:tcPr>
        <w:p w:rsidR="00B91AB6" w:rsidRPr="00E638DD" w:rsidRDefault="00B91AB6" w:rsidP="000E6A75">
          <w:pPr>
            <w:pStyle w:val="ACAStandard8"/>
          </w:pPr>
        </w:p>
      </w:tc>
      <w:tc>
        <w:tcPr>
          <w:tcW w:w="2224" w:type="dxa"/>
          <w:tcMar>
            <w:top w:w="57" w:type="dxa"/>
            <w:bottom w:w="57" w:type="dxa"/>
          </w:tcMar>
          <w:vAlign w:val="center"/>
        </w:tcPr>
        <w:p w:rsidR="00B91AB6" w:rsidRPr="00E638DD" w:rsidRDefault="00B91AB6" w:rsidP="000E6A75">
          <w:pPr>
            <w:pStyle w:val="ACAStandard8"/>
          </w:pPr>
          <w:r>
            <w:t>Operating Company</w:t>
          </w:r>
        </w:p>
        <w:p w:rsidR="00B91AB6" w:rsidRPr="00E638DD" w:rsidRDefault="00B91AB6" w:rsidP="000E6A75">
          <w:pPr>
            <w:pStyle w:val="ACAStandard8"/>
            <w:rPr>
              <w:lang w:eastAsia="de-DE"/>
            </w:rPr>
          </w:pPr>
          <w:r>
            <w:rPr>
              <w:lang w:eastAsia="de-DE"/>
            </w:rPr>
            <w:t>Equipment Supplier</w:t>
          </w:r>
        </w:p>
        <w:p w:rsidR="00B91AB6" w:rsidRPr="00E638DD" w:rsidRDefault="00B91AB6" w:rsidP="000E6A75">
          <w:pPr>
            <w:pStyle w:val="ACAStandard8"/>
            <w:rPr>
              <w:lang w:eastAsia="de-DE"/>
            </w:rPr>
          </w:pPr>
          <w:r>
            <w:rPr>
              <w:lang w:eastAsia="de-DE"/>
            </w:rPr>
            <w:t>Controls Supplier</w:t>
          </w:r>
        </w:p>
      </w:tc>
      <w:tc>
        <w:tcPr>
          <w:tcW w:w="1618" w:type="dxa"/>
          <w:tcMar>
            <w:top w:w="57" w:type="dxa"/>
            <w:bottom w:w="57" w:type="dxa"/>
          </w:tcMar>
          <w:vAlign w:val="center"/>
        </w:tcPr>
        <w:p w:rsidR="00B91AB6" w:rsidRPr="00E638DD" w:rsidRDefault="00B91AB6" w:rsidP="000E6A75">
          <w:pPr>
            <w:pStyle w:val="ACAStandard8"/>
            <w:rPr>
              <w:lang w:eastAsia="de-DE"/>
            </w:rPr>
          </w:pPr>
          <w:r>
            <w:rPr>
              <w:lang w:eastAsia="de-DE"/>
            </w:rPr>
            <w:t>Order Number</w:t>
          </w:r>
        </w:p>
        <w:p w:rsidR="00B91AB6" w:rsidRPr="00E638DD" w:rsidRDefault="00B91AB6" w:rsidP="000E6A75">
          <w:pPr>
            <w:pStyle w:val="ACAStandard8"/>
            <w:rPr>
              <w:lang w:eastAsia="de-DE"/>
            </w:rPr>
          </w:pPr>
          <w:r>
            <w:rPr>
              <w:lang w:eastAsia="de-DE"/>
            </w:rPr>
            <w:t>Project Number</w:t>
          </w:r>
        </w:p>
      </w:tc>
      <w:tc>
        <w:tcPr>
          <w:tcW w:w="1063" w:type="dxa"/>
          <w:vAlign w:val="center"/>
        </w:tcPr>
        <w:p w:rsidR="00B91AB6" w:rsidRPr="00E638DD" w:rsidRDefault="00B91AB6" w:rsidP="00064418">
          <w:pPr>
            <w:pStyle w:val="ACAStandard8"/>
            <w:rPr>
              <w:lang w:eastAsia="de-DE"/>
            </w:rPr>
          </w:pPr>
          <w:r w:rsidRPr="00E638DD">
            <w:rPr>
              <w:lang w:eastAsia="de-DE"/>
            </w:rPr>
            <w:t>Do</w:t>
          </w:r>
          <w:r>
            <w:rPr>
              <w:lang w:eastAsia="de-DE"/>
            </w:rPr>
            <w:t>c</w:t>
          </w:r>
          <w:r w:rsidRPr="00E638DD">
            <w:rPr>
              <w:lang w:eastAsia="de-DE"/>
            </w:rPr>
            <w:t>ument</w:t>
          </w:r>
          <w:r>
            <w:rPr>
              <w:lang w:eastAsia="de-DE"/>
            </w:rPr>
            <w:t xml:space="preserve"> </w:t>
          </w:r>
          <w:r w:rsidRPr="00E638DD">
            <w:rPr>
              <w:lang w:eastAsia="de-DE"/>
            </w:rPr>
            <w:t>Id</w:t>
          </w:r>
        </w:p>
      </w:tc>
      <w:tc>
        <w:tcPr>
          <w:tcW w:w="2198" w:type="dxa"/>
          <w:tcMar>
            <w:top w:w="57" w:type="dxa"/>
            <w:bottom w:w="57" w:type="dxa"/>
          </w:tcMar>
          <w:vAlign w:val="center"/>
        </w:tcPr>
        <w:p w:rsidR="00B91AB6" w:rsidRPr="00E638DD" w:rsidRDefault="00B91AB6" w:rsidP="00064418">
          <w:pPr>
            <w:pStyle w:val="ACAStandard8"/>
            <w:rPr>
              <w:lang w:eastAsia="de-DE"/>
            </w:rPr>
          </w:pPr>
          <w:r w:rsidRPr="00E638DD">
            <w:rPr>
              <w:lang w:eastAsia="de-DE"/>
            </w:rPr>
            <w:t>Do</w:t>
          </w:r>
          <w:r>
            <w:rPr>
              <w:lang w:eastAsia="de-DE"/>
            </w:rPr>
            <w:t>c</w:t>
          </w:r>
          <w:r w:rsidRPr="00E638DD">
            <w:rPr>
              <w:lang w:eastAsia="de-DE"/>
            </w:rPr>
            <w:t>ument</w:t>
          </w:r>
          <w:r>
            <w:rPr>
              <w:lang w:eastAsia="de-DE"/>
            </w:rPr>
            <w:t xml:space="preserve"> </w:t>
          </w:r>
          <w:r w:rsidRPr="00E638DD">
            <w:rPr>
              <w:lang w:eastAsia="de-DE"/>
            </w:rPr>
            <w:t>Name</w:t>
          </w:r>
        </w:p>
      </w:tc>
      <w:tc>
        <w:tcPr>
          <w:tcW w:w="1261" w:type="dxa"/>
          <w:tcMar>
            <w:top w:w="57" w:type="dxa"/>
            <w:bottom w:w="57" w:type="dxa"/>
          </w:tcMar>
          <w:vAlign w:val="center"/>
        </w:tcPr>
        <w:p w:rsidR="00B91AB6" w:rsidRPr="00E638DD" w:rsidRDefault="00B91AB6" w:rsidP="000E6A75">
          <w:pPr>
            <w:pStyle w:val="ACAStandard8"/>
            <w:rPr>
              <w:lang w:eastAsia="de-DE"/>
            </w:rPr>
          </w:pPr>
          <w:r w:rsidRPr="00E638DD">
            <w:rPr>
              <w:lang w:eastAsia="de-DE"/>
            </w:rPr>
            <w:t>Version</w:t>
          </w:r>
        </w:p>
      </w:tc>
    </w:tr>
    <w:tr w:rsidR="00B91AB6" w:rsidRPr="00E638DD" w:rsidTr="006D4BDB">
      <w:tc>
        <w:tcPr>
          <w:tcW w:w="1687" w:type="dxa"/>
          <w:noWrap/>
          <w:tcMar>
            <w:top w:w="113" w:type="dxa"/>
            <w:left w:w="113" w:type="dxa"/>
            <w:bottom w:w="113" w:type="dxa"/>
            <w:right w:w="113" w:type="dxa"/>
          </w:tcMar>
          <w:vAlign w:val="center"/>
        </w:tcPr>
        <w:p w:rsidR="00B91AB6" w:rsidRPr="00E638DD" w:rsidRDefault="00B91AB6" w:rsidP="00E24687">
          <w:pPr>
            <w:pStyle w:val="a6"/>
            <w:spacing w:before="60" w:after="60"/>
            <w:jc w:val="center"/>
            <w:rPr>
              <w:rFonts w:cs="Arial"/>
              <w:lang w:val="en-GB"/>
            </w:rPr>
          </w:pPr>
          <w:r w:rsidRPr="00E638DD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25C60462" wp14:editId="38A2E5D7">
                    <wp:simplePos x="0" y="0"/>
                    <wp:positionH relativeFrom="column">
                      <wp:posOffset>-62230</wp:posOffset>
                    </wp:positionH>
                    <wp:positionV relativeFrom="paragraph">
                      <wp:posOffset>-73660</wp:posOffset>
                    </wp:positionV>
                    <wp:extent cx="1043940" cy="549275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43940" cy="549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1AB6" w:rsidRDefault="00B91AB6" w:rsidP="00EF5101">
                                <w:pPr>
                                  <w:pStyle w:val="ABAStandard9"/>
                                  <w:jc w:val="center"/>
                                </w:pPr>
                                <w:r>
                                  <w:rPr>
                                    <w:noProof/>
                                    <w:lang w:val="de-DE" w:eastAsia="de-DE"/>
                                  </w:rPr>
                                  <w:drawing>
                                    <wp:inline distT="0" distB="0" distL="0" distR="0" wp14:anchorId="795BF77E" wp14:editId="58329602">
                                      <wp:extent cx="894080" cy="262172"/>
                                      <wp:effectExtent l="0" t="0" r="0" b="5080"/>
                                      <wp:docPr id="33" name="Grafik 3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94080" cy="26217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C604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9pt;margin-top:-5.8pt;width:82.2pt;height:43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" filled="f" stroked="f" strokeweight=".5pt">
                    <v:textbox inset="2mm,2mm,2mm,2mm">
                      <w:txbxContent>
                        <w:p w:rsidR="00B91AB6" w:rsidRDefault="00B91AB6" w:rsidP="00EF5101">
                          <w:pPr>
                            <w:pStyle w:val="ABAStandard9"/>
                            <w:jc w:val="center"/>
                          </w:pPr>
                          <w:r>
                            <w:rPr>
                              <w:noProof/>
                              <w:lang w:val="de-DE" w:eastAsia="de-DE"/>
                            </w:rPr>
                            <w:drawing>
                              <wp:inline distT="0" distB="0" distL="0" distR="0" wp14:anchorId="795BF77E" wp14:editId="58329602">
                                <wp:extent cx="894080" cy="262172"/>
                                <wp:effectExtent l="0" t="0" r="0" b="5080"/>
                                <wp:docPr id="33" name="Grafik 3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94080" cy="2621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224" w:type="dxa"/>
          <w:tcMar>
            <w:top w:w="57" w:type="dxa"/>
            <w:bottom w:w="57" w:type="dxa"/>
          </w:tcMar>
          <w:vAlign w:val="center"/>
        </w:tcPr>
        <w:p w:rsidR="00B91AB6" w:rsidRPr="00E638DD" w:rsidRDefault="00B91AB6" w:rsidP="00E24687">
          <w:pPr>
            <w:pStyle w:val="ABAStandard9"/>
            <w:rPr>
              <w:b/>
            </w:rPr>
          </w:pPr>
          <w:r>
            <w:rPr>
              <w:b/>
            </w:rPr>
            <w:t>Operating Company</w:t>
          </w:r>
        </w:p>
        <w:p w:rsidR="00B91AB6" w:rsidRPr="00E638DD" w:rsidRDefault="00B91AB6" w:rsidP="00E24687">
          <w:pPr>
            <w:pStyle w:val="ABAStandard9"/>
          </w:pPr>
          <w:r>
            <w:t>Country</w:t>
          </w:r>
          <w:r w:rsidRPr="00E638DD">
            <w:t>,</w:t>
          </w:r>
        </w:p>
        <w:p w:rsidR="00B91AB6" w:rsidRPr="00E638DD" w:rsidRDefault="00B91AB6" w:rsidP="00F94B2B">
          <w:pPr>
            <w:pStyle w:val="ABAStandard9"/>
          </w:pPr>
          <w:r>
            <w:t>Location</w:t>
          </w:r>
        </w:p>
      </w:tc>
      <w:tc>
        <w:tcPr>
          <w:tcW w:w="1618" w:type="dxa"/>
          <w:tcMar>
            <w:top w:w="57" w:type="dxa"/>
            <w:bottom w:w="57" w:type="dxa"/>
          </w:tcMar>
          <w:vAlign w:val="center"/>
        </w:tcPr>
        <w:p w:rsidR="00B91AB6" w:rsidRPr="00E638DD" w:rsidRDefault="00B91AB6" w:rsidP="00E24687">
          <w:pPr>
            <w:pStyle w:val="ABAStandard9"/>
          </w:pPr>
          <w:r w:rsidRPr="00E638DD">
            <w:t>—</w:t>
          </w:r>
        </w:p>
      </w:tc>
      <w:tc>
        <w:tcPr>
          <w:tcW w:w="1063" w:type="dxa"/>
          <w:tcMar>
            <w:top w:w="57" w:type="dxa"/>
            <w:bottom w:w="57" w:type="dxa"/>
          </w:tcMar>
          <w:vAlign w:val="center"/>
        </w:tcPr>
        <w:p w:rsidR="00B91AB6" w:rsidRPr="00E638DD" w:rsidRDefault="00B91AB6" w:rsidP="00E24687">
          <w:pPr>
            <w:pStyle w:val="ABAStandard9"/>
          </w:pPr>
          <w:r w:rsidRPr="00E638DD">
            <w:t>—</w:t>
          </w:r>
        </w:p>
      </w:tc>
      <w:tc>
        <w:tcPr>
          <w:tcW w:w="2198" w:type="dxa"/>
          <w:tcMar>
            <w:top w:w="57" w:type="dxa"/>
            <w:bottom w:w="57" w:type="dxa"/>
          </w:tcMar>
          <w:vAlign w:val="center"/>
        </w:tcPr>
        <w:p w:rsidR="00B91AB6" w:rsidRPr="00E638DD" w:rsidRDefault="00B91AB6" w:rsidP="00E24687">
          <w:pPr>
            <w:pStyle w:val="ABAStandard9"/>
          </w:pPr>
          <w:r w:rsidRPr="00E638DD">
            <w:t>—</w:t>
          </w:r>
        </w:p>
      </w:tc>
      <w:tc>
        <w:tcPr>
          <w:tcW w:w="1261" w:type="dxa"/>
          <w:tcMar>
            <w:top w:w="57" w:type="dxa"/>
            <w:bottom w:w="57" w:type="dxa"/>
          </w:tcMar>
          <w:vAlign w:val="center"/>
        </w:tcPr>
        <w:p w:rsidR="00B91AB6" w:rsidRPr="00E638DD" w:rsidRDefault="00B91AB6" w:rsidP="00E24687">
          <w:pPr>
            <w:pStyle w:val="ABAStandard9"/>
            <w:rPr>
              <w:b/>
            </w:rPr>
          </w:pPr>
          <w:r w:rsidRPr="00E638DD">
            <w:t>—</w:t>
          </w:r>
        </w:p>
      </w:tc>
    </w:tr>
    <w:tr w:rsidR="00B91AB6" w:rsidRPr="00E638DD" w:rsidTr="006D4BDB">
      <w:tc>
        <w:tcPr>
          <w:tcW w:w="1687" w:type="dxa"/>
          <w:tcMar>
            <w:top w:w="113" w:type="dxa"/>
            <w:left w:w="113" w:type="dxa"/>
            <w:bottom w:w="113" w:type="dxa"/>
            <w:right w:w="113" w:type="dxa"/>
          </w:tcMar>
          <w:tcFitText/>
          <w:vAlign w:val="center"/>
        </w:tcPr>
        <w:p w:rsidR="00B91AB6" w:rsidRPr="00E638DD" w:rsidRDefault="00B91AB6" w:rsidP="00E24687">
          <w:pPr>
            <w:pStyle w:val="a6"/>
            <w:spacing w:before="60" w:after="60"/>
            <w:jc w:val="center"/>
            <w:rPr>
              <w:rFonts w:cs="Arial"/>
              <w:lang w:val="en-GB"/>
            </w:rPr>
          </w:pPr>
          <w:r w:rsidRPr="00E638DD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5C583275" wp14:editId="3E94AC0A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-73025</wp:posOffset>
                    </wp:positionV>
                    <wp:extent cx="1043940" cy="549275"/>
                    <wp:effectExtent l="0" t="0" r="0" b="0"/>
                    <wp:wrapNone/>
                    <wp:docPr id="24" name="Textfeld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43940" cy="549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1AB6" w:rsidRDefault="00B91AB6" w:rsidP="00EF5101">
                                <w:pPr>
                                  <w:pStyle w:val="ABAStandard9"/>
                                  <w:jc w:val="center"/>
                                </w:pPr>
                                <w:r>
                                  <w:rPr>
                                    <w:noProof/>
                                    <w:lang w:val="de-DE" w:eastAsia="de-DE"/>
                                  </w:rPr>
                                  <w:drawing>
                                    <wp:inline distT="0" distB="0" distL="0" distR="0" wp14:anchorId="012279A1" wp14:editId="22A0CF7C">
                                      <wp:extent cx="894080" cy="397844"/>
                                      <wp:effectExtent l="0" t="0" r="1270" b="2540"/>
                                      <wp:docPr id="34" name="Grafik 3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894080" cy="39784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583275" id="Textfeld 24" o:spid="_x0000_s1027" type="#_x0000_t202" style="position:absolute;left:0;text-align:left;margin-left:-4.6pt;margin-top:-5.75pt;width:82.2pt;height:43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" filled="f" stroked="f" strokeweight=".5pt">
                    <v:textbox inset="2mm,2mm,2mm,2mm">
                      <w:txbxContent>
                        <w:p w:rsidR="00B91AB6" w:rsidRDefault="00B91AB6" w:rsidP="00EF5101">
                          <w:pPr>
                            <w:pStyle w:val="ABAStandard9"/>
                            <w:jc w:val="center"/>
                          </w:pPr>
                          <w:r>
                            <w:rPr>
                              <w:noProof/>
                              <w:lang w:val="de-DE" w:eastAsia="de-DE"/>
                            </w:rPr>
                            <w:drawing>
                              <wp:inline distT="0" distB="0" distL="0" distR="0" wp14:anchorId="012279A1" wp14:editId="22A0CF7C">
                                <wp:extent cx="894080" cy="397844"/>
                                <wp:effectExtent l="0" t="0" r="1270" b="2540"/>
                                <wp:docPr id="34" name="Grafik 3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94080" cy="39784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224" w:type="dxa"/>
          <w:tcMar>
            <w:top w:w="57" w:type="dxa"/>
            <w:bottom w:w="57" w:type="dxa"/>
          </w:tcMar>
          <w:vAlign w:val="center"/>
        </w:tcPr>
        <w:p w:rsidR="00B91AB6" w:rsidRPr="00E638DD" w:rsidRDefault="00B91AB6" w:rsidP="00E24687">
          <w:pPr>
            <w:pStyle w:val="ABAStandard9"/>
            <w:rPr>
              <w:b/>
            </w:rPr>
          </w:pPr>
          <w:r w:rsidRPr="00E638DD">
            <w:rPr>
              <w:b/>
            </w:rPr>
            <w:t>AZO GmbH &amp; Co. KG</w:t>
          </w:r>
        </w:p>
        <w:p w:rsidR="00B91AB6" w:rsidRPr="00E638DD" w:rsidRDefault="00B91AB6" w:rsidP="00E24687">
          <w:pPr>
            <w:pStyle w:val="ABAStandard9"/>
          </w:pPr>
          <w:r>
            <w:t>Germany</w:t>
          </w:r>
          <w:r w:rsidRPr="00E638DD">
            <w:t>,</w:t>
          </w:r>
        </w:p>
        <w:p w:rsidR="00B91AB6" w:rsidRPr="00E638DD" w:rsidRDefault="00B91AB6" w:rsidP="00E24687">
          <w:pPr>
            <w:pStyle w:val="ABAStandard9"/>
          </w:pPr>
          <w:r w:rsidRPr="00E638DD">
            <w:t>Osterburken</w:t>
          </w:r>
        </w:p>
      </w:tc>
      <w:tc>
        <w:tcPr>
          <w:tcW w:w="1618" w:type="dxa"/>
          <w:tcMar>
            <w:top w:w="57" w:type="dxa"/>
            <w:bottom w:w="57" w:type="dxa"/>
          </w:tcMar>
          <w:vAlign w:val="center"/>
        </w:tcPr>
        <w:p w:rsidR="00B91AB6" w:rsidRPr="00E638DD" w:rsidRDefault="00B91AB6" w:rsidP="00E24687">
          <w:pPr>
            <w:pStyle w:val="ABAStandard9"/>
          </w:pPr>
          <w:r w:rsidRPr="00E638DD">
            <w:t>—</w:t>
          </w:r>
        </w:p>
      </w:tc>
      <w:tc>
        <w:tcPr>
          <w:tcW w:w="1063" w:type="dxa"/>
          <w:tcMar>
            <w:top w:w="57" w:type="dxa"/>
            <w:bottom w:w="57" w:type="dxa"/>
          </w:tcMar>
          <w:vAlign w:val="center"/>
        </w:tcPr>
        <w:p w:rsidR="00B91AB6" w:rsidRPr="00E638DD" w:rsidRDefault="00B91AB6" w:rsidP="00E24687">
          <w:pPr>
            <w:pStyle w:val="ABAStandard9"/>
          </w:pPr>
          <w:r w:rsidRPr="00E638DD">
            <w:t>—</w:t>
          </w:r>
        </w:p>
      </w:tc>
      <w:tc>
        <w:tcPr>
          <w:tcW w:w="2198" w:type="dxa"/>
          <w:tcMar>
            <w:top w:w="57" w:type="dxa"/>
            <w:bottom w:w="57" w:type="dxa"/>
          </w:tcMar>
          <w:vAlign w:val="center"/>
        </w:tcPr>
        <w:p w:rsidR="00B91AB6" w:rsidRPr="00E638DD" w:rsidRDefault="00B91AB6" w:rsidP="00E24687">
          <w:pPr>
            <w:pStyle w:val="ABAStandard9"/>
          </w:pPr>
          <w:r w:rsidRPr="00E638DD">
            <w:t>—</w:t>
          </w:r>
        </w:p>
      </w:tc>
      <w:tc>
        <w:tcPr>
          <w:tcW w:w="1261" w:type="dxa"/>
          <w:tcMar>
            <w:top w:w="57" w:type="dxa"/>
            <w:bottom w:w="57" w:type="dxa"/>
          </w:tcMar>
          <w:vAlign w:val="center"/>
        </w:tcPr>
        <w:p w:rsidR="00B91AB6" w:rsidRPr="00E638DD" w:rsidRDefault="00B91AB6" w:rsidP="00E24687">
          <w:pPr>
            <w:pStyle w:val="ABAStandard9"/>
            <w:rPr>
              <w:b/>
            </w:rPr>
          </w:pPr>
          <w:r w:rsidRPr="00E638DD">
            <w:t>—</w:t>
          </w:r>
        </w:p>
      </w:tc>
    </w:tr>
    <w:tr w:rsidR="00B91AB6" w:rsidRPr="00E638DD" w:rsidTr="006D4BDB">
      <w:tc>
        <w:tcPr>
          <w:tcW w:w="1687" w:type="dxa"/>
          <w:tcMar>
            <w:top w:w="113" w:type="dxa"/>
            <w:left w:w="113" w:type="dxa"/>
            <w:bottom w:w="113" w:type="dxa"/>
            <w:right w:w="113" w:type="dxa"/>
          </w:tcMar>
          <w:tcFitText/>
          <w:vAlign w:val="center"/>
        </w:tcPr>
        <w:p w:rsidR="00B91AB6" w:rsidRPr="00E638DD" w:rsidRDefault="00B91AB6" w:rsidP="003F34C6">
          <w:pPr>
            <w:pStyle w:val="a6"/>
            <w:spacing w:before="60" w:after="60"/>
            <w:jc w:val="center"/>
            <w:rPr>
              <w:rFonts w:cs="Arial"/>
              <w:lang w:val="en-GB"/>
            </w:rPr>
          </w:pPr>
          <w:r w:rsidRPr="00064418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 wp14:anchorId="6898C6EF" wp14:editId="4814ADB8">
                    <wp:simplePos x="0" y="0"/>
                    <wp:positionH relativeFrom="column">
                      <wp:posOffset>-64770</wp:posOffset>
                    </wp:positionH>
                    <wp:positionV relativeFrom="paragraph">
                      <wp:posOffset>-74295</wp:posOffset>
                    </wp:positionV>
                    <wp:extent cx="1043940" cy="549275"/>
                    <wp:effectExtent l="0" t="0" r="0" b="0"/>
                    <wp:wrapNone/>
                    <wp:docPr id="26" name="Textfeld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43940" cy="549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1AB6" w:rsidRDefault="00B91AB6" w:rsidP="00EF5101">
                                <w:pPr>
                                  <w:pStyle w:val="ABAStandard9"/>
                                  <w:jc w:val="center"/>
                                </w:pPr>
                                <w:r w:rsidRPr="00EF5101">
                                  <w:rPr>
                                    <w:noProof/>
                                    <w:lang w:val="de-DE" w:eastAsia="de-DE"/>
                                  </w:rPr>
                                  <w:drawing>
                                    <wp:inline distT="0" distB="0" distL="0" distR="0" wp14:anchorId="788F9E36" wp14:editId="38B570A2">
                                      <wp:extent cx="894080" cy="362131"/>
                                      <wp:effectExtent l="0" t="0" r="1270" b="0"/>
                                      <wp:docPr id="35" name="Grafik 3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AZO CONTROLS.png"/>
                                              <pic:cNvPicPr/>
                                            </pic:nvPicPr>
                                            <pic:blipFill>
                                              <a:blip r:embed="rId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894080" cy="36213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98C6EF" id="Textfeld 26" o:spid="_x0000_s1028" type="#_x0000_t202" style="position:absolute;left:0;text-align:left;margin-left:-5.1pt;margin-top:-5.85pt;width:82.2pt;height:43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" filled="f" stroked="f" strokeweight=".5pt">
                    <v:textbox inset="2mm,2mm,2mm,2mm">
                      <w:txbxContent>
                        <w:p w:rsidR="00B91AB6" w:rsidRDefault="00B91AB6" w:rsidP="00EF5101">
                          <w:pPr>
                            <w:pStyle w:val="ABAStandard9"/>
                            <w:jc w:val="center"/>
                          </w:pPr>
                          <w:r w:rsidRPr="00EF5101">
                            <w:rPr>
                              <w:noProof/>
                              <w:lang w:val="de-DE" w:eastAsia="de-DE"/>
                            </w:rPr>
                            <w:drawing>
                              <wp:inline distT="0" distB="0" distL="0" distR="0" wp14:anchorId="788F9E36" wp14:editId="38B570A2">
                                <wp:extent cx="894080" cy="362131"/>
                                <wp:effectExtent l="0" t="0" r="1270" b="0"/>
                                <wp:docPr id="35" name="Grafik 3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AZO CONTROLS.pn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94080" cy="36213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224" w:type="dxa"/>
          <w:tcMar>
            <w:top w:w="57" w:type="dxa"/>
            <w:bottom w:w="57" w:type="dxa"/>
          </w:tcMar>
          <w:vAlign w:val="center"/>
        </w:tcPr>
        <w:p w:rsidR="00B91AB6" w:rsidRPr="00E638DD" w:rsidRDefault="00B91AB6" w:rsidP="000E6A75">
          <w:pPr>
            <w:pStyle w:val="ABAStandard9"/>
            <w:rPr>
              <w:b/>
            </w:rPr>
          </w:pPr>
          <w:r w:rsidRPr="00E638DD">
            <w:rPr>
              <w:b/>
            </w:rPr>
            <w:t>AZO CONTROLS GmbH</w:t>
          </w:r>
        </w:p>
        <w:p w:rsidR="00B91AB6" w:rsidRPr="00E638DD" w:rsidRDefault="00B91AB6" w:rsidP="000E6A75">
          <w:pPr>
            <w:pStyle w:val="ABAStandard9"/>
          </w:pPr>
          <w:r>
            <w:t>Germany</w:t>
          </w:r>
          <w:r w:rsidRPr="00E638DD">
            <w:t>,</w:t>
          </w:r>
        </w:p>
        <w:p w:rsidR="00B91AB6" w:rsidRPr="00E638DD" w:rsidRDefault="00B91AB6" w:rsidP="000E6A75">
          <w:pPr>
            <w:pStyle w:val="ABAStandard9"/>
          </w:pPr>
          <w:r w:rsidRPr="00E638DD">
            <w:t>Osterburken</w:t>
          </w:r>
        </w:p>
      </w:tc>
      <w:tc>
        <w:tcPr>
          <w:tcW w:w="1618" w:type="dxa"/>
          <w:tcMar>
            <w:top w:w="57" w:type="dxa"/>
            <w:bottom w:w="57" w:type="dxa"/>
          </w:tcMar>
          <w:vAlign w:val="center"/>
        </w:tcPr>
        <w:p w:rsidR="00B91AB6" w:rsidRPr="00E638DD" w:rsidRDefault="00B91AB6" w:rsidP="000E6A75">
          <w:pPr>
            <w:pStyle w:val="ABAStandard9"/>
            <w:rPr>
              <w:b/>
            </w:rPr>
          </w:pPr>
          <w:r w:rsidRPr="00E638DD">
            <w:rPr>
              <w:b/>
            </w:rPr>
            <w:t>XXXXXXXXXXXX</w:t>
          </w:r>
        </w:p>
      </w:tc>
      <w:tc>
        <w:tcPr>
          <w:tcW w:w="1063" w:type="dxa"/>
          <w:tcMar>
            <w:top w:w="57" w:type="dxa"/>
            <w:bottom w:w="57" w:type="dxa"/>
          </w:tcMar>
          <w:vAlign w:val="center"/>
        </w:tcPr>
        <w:p w:rsidR="00B91AB6" w:rsidRPr="00E638DD" w:rsidRDefault="00B91AB6" w:rsidP="00E24687">
          <w:pPr>
            <w:pStyle w:val="ABAStandard9"/>
          </w:pPr>
          <w:r w:rsidRPr="00E638DD">
            <w:t>—</w:t>
          </w:r>
        </w:p>
      </w:tc>
      <w:tc>
        <w:tcPr>
          <w:tcW w:w="2198" w:type="dxa"/>
          <w:tcMar>
            <w:top w:w="57" w:type="dxa"/>
            <w:bottom w:w="57" w:type="dxa"/>
          </w:tcMar>
          <w:vAlign w:val="center"/>
        </w:tcPr>
        <w:p w:rsidR="00B91AB6" w:rsidRPr="00E638DD" w:rsidRDefault="00B91AB6" w:rsidP="000E6A75">
          <w:pPr>
            <w:pStyle w:val="ABAStandard9"/>
            <w:rPr>
              <w:b/>
            </w:rPr>
          </w:pPr>
          <w:r w:rsidRPr="00E638DD">
            <w:rPr>
              <w:b/>
            </w:rPr>
            <w:fldChar w:fldCharType="begin"/>
          </w:r>
          <w:r w:rsidRPr="00E638DD">
            <w:rPr>
              <w:b/>
            </w:rPr>
            <w:instrText xml:space="preserve"> FILENAME   \* MERGEFORMAT </w:instrText>
          </w:r>
          <w:r w:rsidRPr="00E638DD">
            <w:rPr>
              <w:b/>
            </w:rPr>
            <w:fldChar w:fldCharType="separate"/>
          </w:r>
          <w:r>
            <w:rPr>
              <w:b/>
              <w:noProof/>
            </w:rPr>
            <w:t>Документ1</w:t>
          </w:r>
          <w:r w:rsidRPr="00E638DD">
            <w:rPr>
              <w:b/>
            </w:rPr>
            <w:fldChar w:fldCharType="end"/>
          </w:r>
        </w:p>
      </w:tc>
      <w:tc>
        <w:tcPr>
          <w:tcW w:w="1261" w:type="dxa"/>
          <w:tcMar>
            <w:top w:w="57" w:type="dxa"/>
            <w:bottom w:w="57" w:type="dxa"/>
          </w:tcMar>
          <w:vAlign w:val="center"/>
        </w:tcPr>
        <w:p w:rsidR="00B91AB6" w:rsidRPr="00E638DD" w:rsidRDefault="00B91AB6" w:rsidP="000E6A75">
          <w:pPr>
            <w:pStyle w:val="ABAStandard9"/>
            <w:rPr>
              <w:b/>
            </w:rPr>
          </w:pPr>
          <w:r w:rsidRPr="00E638DD">
            <w:rPr>
              <w:b/>
            </w:rPr>
            <w:fldChar w:fldCharType="begin"/>
          </w:r>
          <w:r w:rsidRPr="00E638DD">
            <w:rPr>
              <w:b/>
            </w:rPr>
            <w:instrText xml:space="preserve"> DOCPROPERTY  _ac_Release  \* MERGEFORMAT </w:instrText>
          </w:r>
          <w:r w:rsidRPr="00E638DD">
            <w:rPr>
              <w:b/>
            </w:rPr>
            <w:fldChar w:fldCharType="separate"/>
          </w:r>
          <w:r>
            <w:rPr>
              <w:b/>
            </w:rPr>
            <w:t>20180930</w:t>
          </w:r>
          <w:r w:rsidRPr="00E638DD">
            <w:rPr>
              <w:b/>
            </w:rPr>
            <w:fldChar w:fldCharType="end"/>
          </w:r>
        </w:p>
      </w:tc>
    </w:tr>
  </w:tbl>
  <w:p w:rsidR="00B91AB6" w:rsidRPr="00E638DD" w:rsidRDefault="00B91AB6" w:rsidP="00C351A3">
    <w:pPr>
      <w:pStyle w:val="XABSpacerHeaderIn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AB6" w:rsidRPr="005866D5" w:rsidRDefault="00B91AB6" w:rsidP="00C351A3">
    <w:pPr>
      <w:pStyle w:val="XABSpacerHeaderExt"/>
    </w:pPr>
  </w:p>
  <w:tbl>
    <w:tblPr>
      <w:tblW w:w="10051" w:type="dxa"/>
      <w:tblInd w:w="84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321"/>
      <w:gridCol w:w="1730"/>
    </w:tblGrid>
    <w:tr w:rsidR="00B91AB6" w:rsidRPr="005866D5" w:rsidTr="006D4BDB">
      <w:tc>
        <w:tcPr>
          <w:tcW w:w="8321" w:type="dxa"/>
          <w:vAlign w:val="center"/>
        </w:tcPr>
        <w:p w:rsidR="00B91AB6" w:rsidRPr="005866D5" w:rsidRDefault="00B91AB6" w:rsidP="003F34C6">
          <w:pPr>
            <w:pStyle w:val="XAAStandardHeader001"/>
          </w:pPr>
          <w:fldSimple w:instr=" TITLE   \* MERGEFORMAT ">
            <w:r>
              <w:t>Functional Specification</w:t>
            </w:r>
          </w:fldSimple>
        </w:p>
        <w:p w:rsidR="00B91AB6" w:rsidRPr="005866D5" w:rsidRDefault="00B91AB6" w:rsidP="003F34C6">
          <w:pPr>
            <w:pStyle w:val="XAAStandardHeader002"/>
          </w:pPr>
          <w:fldSimple w:instr=" SUBJECT   \* MERGEFORMAT ">
            <w:r>
              <w:t>Automatic system of the gentle feeding of flakes to the packaging machine</w:t>
            </w:r>
          </w:fldSimple>
        </w:p>
      </w:tc>
      <w:tc>
        <w:tcPr>
          <w:tcW w:w="1730" w:type="dxa"/>
          <w:tcFitText/>
          <w:vAlign w:val="center"/>
        </w:tcPr>
        <w:p w:rsidR="00B91AB6" w:rsidRPr="005866D5" w:rsidRDefault="00B91AB6" w:rsidP="003F34C6">
          <w:pPr>
            <w:pStyle w:val="a6"/>
            <w:spacing w:before="60" w:after="60"/>
            <w:jc w:val="center"/>
            <w:rPr>
              <w:rFonts w:cs="Arial"/>
              <w:lang w:val="en-GB"/>
            </w:rPr>
          </w:pPr>
          <w:r w:rsidRPr="005866D5">
            <w:rPr>
              <w:rFonts w:cs="Arial"/>
              <w:noProof/>
              <w:lang w:eastAsia="de-DE"/>
            </w:rPr>
            <w:drawing>
              <wp:inline distT="0" distB="0" distL="0" distR="0" wp14:anchorId="45F6628D" wp14:editId="182F9DFB">
                <wp:extent cx="1009650" cy="408940"/>
                <wp:effectExtent l="0" t="0" r="0" b="0"/>
                <wp:docPr id="39" name="Grafik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ZO CONTROL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408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91AB6" w:rsidRPr="005866D5" w:rsidTr="006D4BDB">
      <w:tc>
        <w:tcPr>
          <w:tcW w:w="10051" w:type="dxa"/>
          <w:gridSpan w:val="2"/>
          <w:tcMar>
            <w:top w:w="57" w:type="dxa"/>
            <w:bottom w:w="57" w:type="dxa"/>
          </w:tcMar>
          <w:vAlign w:val="center"/>
        </w:tcPr>
        <w:p w:rsidR="00B91AB6" w:rsidRPr="005866D5" w:rsidRDefault="00B91AB6" w:rsidP="00321CA3">
          <w:pPr>
            <w:pStyle w:val="ACBStandard8PDist33"/>
            <w:jc w:val="right"/>
            <w:rPr>
              <w:b/>
            </w:rPr>
          </w:pPr>
          <w:r w:rsidRPr="005866D5">
            <w:t xml:space="preserve">Version (AZO CONTROLS) : </w:t>
          </w:r>
          <w:r w:rsidRPr="005866D5">
            <w:rPr>
              <w:b/>
            </w:rPr>
            <w:fldChar w:fldCharType="begin"/>
          </w:r>
          <w:r w:rsidRPr="005866D5">
            <w:rPr>
              <w:b/>
            </w:rPr>
            <w:instrText xml:space="preserve"> DOCPROPERTY  _ac_Release  \* MERGEFORMAT </w:instrText>
          </w:r>
          <w:r w:rsidRPr="005866D5">
            <w:rPr>
              <w:b/>
            </w:rPr>
            <w:fldChar w:fldCharType="separate"/>
          </w:r>
          <w:r>
            <w:rPr>
              <w:b/>
            </w:rPr>
            <w:t>20180930</w:t>
          </w:r>
          <w:r w:rsidRPr="005866D5">
            <w:rPr>
              <w:b/>
            </w:rPr>
            <w:fldChar w:fldCharType="end"/>
          </w:r>
        </w:p>
      </w:tc>
    </w:tr>
  </w:tbl>
  <w:p w:rsidR="00B91AB6" w:rsidRPr="005866D5" w:rsidRDefault="00B91AB6" w:rsidP="00C351A3">
    <w:pPr>
      <w:pStyle w:val="XABSpacerHeaderIn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7DA0D3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65EE0C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8CED7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06EA1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65C135E"/>
    <w:name w:val="Unnamed1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9066DE"/>
    <w:name w:val="Unnamed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DE05DDC"/>
    <w:name w:val="Unnamed3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6B83B20"/>
    <w:name w:val="Unnamed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AC94D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D30BFEE"/>
    <w:name w:val="Unnamed5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C79B2"/>
    <w:multiLevelType w:val="multilevel"/>
    <w:tmpl w:val="05E8117E"/>
    <w:name w:val="_ADB_Standard_11_PDist4.4_LT_List0081"/>
    <w:lvl w:ilvl="0">
      <w:start w:val="1"/>
      <w:numFmt w:val="decimal"/>
      <w:lvlRestart w:val="0"/>
      <w:pStyle w:val="ADBStandard11PDist44FTList008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1">
      <w:start w:val="1"/>
      <w:numFmt w:val="decimal"/>
      <w:lvlText w:val="%2"/>
      <w:lvlJc w:val="left"/>
      <w:pPr>
        <w:tabs>
          <w:tab w:val="num" w:pos="709"/>
        </w:tabs>
        <w:ind w:left="709" w:hanging="426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2">
      <w:start w:val="1"/>
      <w:numFmt w:val="decimal"/>
      <w:lvlText w:val="%3"/>
      <w:lvlJc w:val="left"/>
      <w:pPr>
        <w:tabs>
          <w:tab w:val="num" w:pos="992"/>
        </w:tabs>
        <w:ind w:left="992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3">
      <w:start w:val="1"/>
      <w:numFmt w:val="decimal"/>
      <w:lvlText w:val="%4"/>
      <w:lvlJc w:val="left"/>
      <w:pPr>
        <w:tabs>
          <w:tab w:val="num" w:pos="1276"/>
        </w:tabs>
        <w:ind w:left="1276" w:hanging="426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4">
      <w:start w:val="1"/>
      <w:numFmt w:val="decimal"/>
      <w:lvlText w:val="%5"/>
      <w:lvlJc w:val="left"/>
      <w:pPr>
        <w:tabs>
          <w:tab w:val="num" w:pos="1559"/>
        </w:tabs>
        <w:ind w:left="1559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5">
      <w:start w:val="1"/>
      <w:numFmt w:val="decimal"/>
      <w:lvlText w:val="%6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6">
      <w:start w:val="1"/>
      <w:numFmt w:val="decimal"/>
      <w:lvlText w:val="%7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7">
      <w:start w:val="1"/>
      <w:numFmt w:val="decimal"/>
      <w:lvlText w:val="%8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8">
      <w:start w:val="1"/>
      <w:numFmt w:val="decimal"/>
      <w:lvlText w:val="%9"/>
      <w:lvlJc w:val="left"/>
      <w:pPr>
        <w:tabs>
          <w:tab w:val="num" w:pos="2693"/>
        </w:tabs>
        <w:ind w:left="2693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</w:abstractNum>
  <w:abstractNum w:abstractNumId="11" w15:restartNumberingAfterBreak="0">
    <w:nsid w:val="0020777E"/>
    <w:multiLevelType w:val="singleLevel"/>
    <w:tmpl w:val="DF08C144"/>
    <w:name w:val="_ACA_Standard_8_LT_List0050"/>
    <w:lvl w:ilvl="0">
      <w:start w:val="1"/>
      <w:numFmt w:val="decimal"/>
      <w:lvlRestart w:val="0"/>
      <w:pStyle w:val="ACAStandard8FTList005"/>
      <w:lvlText w:val="%1."/>
      <w:lvlJc w:val="right"/>
      <w:pPr>
        <w:ind w:left="567" w:hanging="284"/>
      </w:pPr>
      <w:rPr>
        <w:rFonts w:ascii="Arial" w:hAnsi="Arial" w:cs="Arial" w:hint="default"/>
        <w:b w:val="0"/>
        <w:i w:val="0"/>
        <w:color w:val="000000"/>
        <w:sz w:val="16"/>
        <w:u w:val="none"/>
      </w:rPr>
    </w:lvl>
  </w:abstractNum>
  <w:abstractNum w:abstractNumId="12" w15:restartNumberingAfterBreak="0">
    <w:nsid w:val="024D6292"/>
    <w:multiLevelType w:val="singleLevel"/>
    <w:tmpl w:val="0066A158"/>
    <w:name w:val="_ADB_Standard_11_PDist4.4_LT_List0020"/>
    <w:lvl w:ilvl="0">
      <w:start w:val="1"/>
      <w:numFmt w:val="none"/>
      <w:lvlRestart w:val="0"/>
      <w:pStyle w:val="ADBStandard11PDist44FTList002"/>
      <w:lvlText w:val="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  <w:b w:val="0"/>
        <w:i w:val="0"/>
        <w:color w:val="E46713"/>
        <w:sz w:val="22"/>
        <w:u w:val="none"/>
      </w:rPr>
    </w:lvl>
  </w:abstractNum>
  <w:abstractNum w:abstractNumId="13" w15:restartNumberingAfterBreak="0">
    <w:nsid w:val="027C7401"/>
    <w:multiLevelType w:val="singleLevel"/>
    <w:tmpl w:val="280CDE3A"/>
    <w:name w:val="_AAC_Standard_NumHL_LT_List0030"/>
    <w:lvl w:ilvl="0">
      <w:start w:val="1"/>
      <w:numFmt w:val="none"/>
      <w:lvlRestart w:val="0"/>
      <w:pStyle w:val="AACStandardNumHLFTList003"/>
      <w:lvlText w:val=""/>
      <w:lvlJc w:val="left"/>
      <w:pPr>
        <w:tabs>
          <w:tab w:val="num" w:pos="1701"/>
        </w:tabs>
        <w:ind w:left="1984" w:hanging="567"/>
      </w:pPr>
      <w:rPr>
        <w:rFonts w:ascii="Wingdings" w:hAnsi="Wingdings" w:hint="default"/>
        <w:b w:val="0"/>
        <w:i w:val="0"/>
        <w:color w:val="000000"/>
        <w:sz w:val="20"/>
        <w:u w:val="none"/>
      </w:rPr>
    </w:lvl>
  </w:abstractNum>
  <w:abstractNum w:abstractNumId="14" w15:restartNumberingAfterBreak="0">
    <w:nsid w:val="02A92E24"/>
    <w:multiLevelType w:val="singleLevel"/>
    <w:tmpl w:val="21648540"/>
    <w:name w:val="_AAD_Standard_NumHL_PDist3.3_LT_List0010"/>
    <w:lvl w:ilvl="0">
      <w:start w:val="1"/>
      <w:numFmt w:val="none"/>
      <w:lvlRestart w:val="0"/>
      <w:pStyle w:val="AADStandardNumHLPDist33FTList001"/>
      <w:lvlText w:val=""/>
      <w:lvlJc w:val="left"/>
      <w:pPr>
        <w:tabs>
          <w:tab w:val="num" w:pos="1417"/>
        </w:tabs>
        <w:ind w:left="1701" w:hanging="284"/>
      </w:pPr>
      <w:rPr>
        <w:rFonts w:ascii="Wingdings" w:hAnsi="Wingdings" w:hint="default"/>
        <w:b w:val="0"/>
        <w:i w:val="0"/>
        <w:color w:val="000000"/>
        <w:sz w:val="20"/>
        <w:u w:val="none"/>
      </w:rPr>
    </w:lvl>
  </w:abstractNum>
  <w:abstractNum w:abstractNumId="15" w15:restartNumberingAfterBreak="0">
    <w:nsid w:val="02B74C41"/>
    <w:multiLevelType w:val="singleLevel"/>
    <w:tmpl w:val="216A67AE"/>
    <w:name w:val="_ADC_Standard_11_NumHL_LT_List0070"/>
    <w:lvl w:ilvl="0">
      <w:start w:val="1"/>
      <w:numFmt w:val="decimal"/>
      <w:lvlRestart w:val="0"/>
      <w:pStyle w:val="ADCStandard11NumHLFTList007"/>
      <w:suff w:val="space"/>
      <w:lvlText w:val="(%1)  "/>
      <w:lvlJc w:val="left"/>
      <w:pPr>
        <w:ind w:left="1984" w:hanging="567"/>
      </w:pPr>
      <w:rPr>
        <w:rFonts w:ascii="Arial" w:hAnsi="Arial" w:cs="Arial" w:hint="default"/>
        <w:b w:val="0"/>
        <w:i w:val="0"/>
        <w:color w:val="000000"/>
        <w:sz w:val="22"/>
        <w:u w:val="none"/>
      </w:rPr>
    </w:lvl>
  </w:abstractNum>
  <w:abstractNum w:abstractNumId="16" w15:restartNumberingAfterBreak="0">
    <w:nsid w:val="02D979D0"/>
    <w:multiLevelType w:val="singleLevel"/>
    <w:tmpl w:val="F7F89E76"/>
    <w:name w:val="_ADC_Standard_11_NumHL_LT_List0050"/>
    <w:lvl w:ilvl="0">
      <w:start w:val="1"/>
      <w:numFmt w:val="decimal"/>
      <w:lvlRestart w:val="0"/>
      <w:pStyle w:val="ADCStandard11NumHLFTList005"/>
      <w:lvlText w:val="%1."/>
      <w:lvlJc w:val="right"/>
      <w:pPr>
        <w:ind w:left="1984" w:hanging="283"/>
      </w:pPr>
      <w:rPr>
        <w:rFonts w:ascii="Arial" w:hAnsi="Arial" w:cs="Arial" w:hint="default"/>
        <w:b w:val="0"/>
        <w:i w:val="0"/>
        <w:color w:val="000000"/>
        <w:sz w:val="22"/>
        <w:u w:val="none"/>
      </w:rPr>
    </w:lvl>
  </w:abstractNum>
  <w:abstractNum w:abstractNumId="17" w15:restartNumberingAfterBreak="0">
    <w:nsid w:val="03B912AD"/>
    <w:multiLevelType w:val="singleLevel"/>
    <w:tmpl w:val="7B02634C"/>
    <w:name w:val="_AEB_Standard_12_PDist4.4_LT_List0010"/>
    <w:lvl w:ilvl="0">
      <w:start w:val="1"/>
      <w:numFmt w:val="none"/>
      <w:lvlRestart w:val="0"/>
      <w:pStyle w:val="AEBStandard12PDist44FTList001"/>
      <w:lvlText w:val="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  <w:b w:val="0"/>
        <w:i w:val="0"/>
        <w:color w:val="000000"/>
        <w:sz w:val="24"/>
        <w:u w:val="none"/>
      </w:rPr>
    </w:lvl>
  </w:abstractNum>
  <w:abstractNum w:abstractNumId="18" w15:restartNumberingAfterBreak="0">
    <w:nsid w:val="043F1180"/>
    <w:multiLevelType w:val="multilevel"/>
    <w:tmpl w:val="C2D4CA4A"/>
    <w:name w:val="_AAB_Standard_PDist3.3_LT_List0101"/>
    <w:lvl w:ilvl="0">
      <w:start w:val="1"/>
      <w:numFmt w:val="decimal"/>
      <w:lvlRestart w:val="0"/>
      <w:pStyle w:val="AABStandardPDist33FTList010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709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2">
      <w:start w:val="1"/>
      <w:numFmt w:val="decimal"/>
      <w:lvlText w:val="%1.%2.%3"/>
      <w:lvlJc w:val="left"/>
      <w:pPr>
        <w:tabs>
          <w:tab w:val="num" w:pos="1559"/>
        </w:tabs>
        <w:ind w:left="1559" w:hanging="992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126"/>
        </w:tabs>
        <w:ind w:left="2126" w:hanging="1276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693"/>
        </w:tabs>
        <w:ind w:left="2693" w:hanging="1559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843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2126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2410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4961"/>
        </w:tabs>
        <w:ind w:left="4961" w:hanging="2693"/>
      </w:pPr>
      <w:rPr>
        <w:rFonts w:ascii="Arial" w:hAnsi="Arial" w:cs="Arial"/>
        <w:b w:val="0"/>
        <w:i w:val="0"/>
        <w:color w:val="000000"/>
        <w:sz w:val="20"/>
        <w:u w:val="none"/>
      </w:rPr>
    </w:lvl>
  </w:abstractNum>
  <w:abstractNum w:abstractNumId="19" w15:restartNumberingAfterBreak="0">
    <w:nsid w:val="045D1B44"/>
    <w:multiLevelType w:val="singleLevel"/>
    <w:tmpl w:val="1408E440"/>
    <w:name w:val="_BAC_Standard_Remark_Blue_NumHL_LT_List0010"/>
    <w:lvl w:ilvl="0">
      <w:start w:val="1"/>
      <w:numFmt w:val="none"/>
      <w:lvlRestart w:val="0"/>
      <w:pStyle w:val="BACStandardRemarkBlueNumHLFTList001"/>
      <w:lvlText w:val=""/>
      <w:lvlJc w:val="left"/>
      <w:pPr>
        <w:tabs>
          <w:tab w:val="num" w:pos="1417"/>
        </w:tabs>
        <w:ind w:left="1701" w:hanging="284"/>
      </w:pPr>
      <w:rPr>
        <w:rFonts w:ascii="Wingdings" w:hAnsi="Wingdings" w:hint="default"/>
        <w:b w:val="0"/>
        <w:i w:val="0"/>
        <w:color w:val="0000FF"/>
        <w:sz w:val="16"/>
        <w:u w:val="none"/>
      </w:rPr>
    </w:lvl>
  </w:abstractNum>
  <w:abstractNum w:abstractNumId="20" w15:restartNumberingAfterBreak="0">
    <w:nsid w:val="052C2100"/>
    <w:multiLevelType w:val="singleLevel"/>
    <w:tmpl w:val="2B1C3778"/>
    <w:name w:val="_ABD_Standard_9_NumHL_PDist3.3_LT_List0050"/>
    <w:lvl w:ilvl="0">
      <w:start w:val="1"/>
      <w:numFmt w:val="decimal"/>
      <w:lvlRestart w:val="0"/>
      <w:pStyle w:val="ABDStandard9NumHLPDist33FTList005"/>
      <w:lvlText w:val="%1."/>
      <w:lvlJc w:val="right"/>
      <w:pPr>
        <w:ind w:left="1984" w:hanging="283"/>
      </w:pPr>
      <w:rPr>
        <w:rFonts w:ascii="Arial" w:hAnsi="Arial" w:cs="Arial" w:hint="default"/>
        <w:b w:val="0"/>
        <w:i w:val="0"/>
        <w:color w:val="000000"/>
        <w:sz w:val="18"/>
        <w:u w:val="none"/>
      </w:rPr>
    </w:lvl>
  </w:abstractNum>
  <w:abstractNum w:abstractNumId="21" w15:restartNumberingAfterBreak="0">
    <w:nsid w:val="062B5BAF"/>
    <w:multiLevelType w:val="singleLevel"/>
    <w:tmpl w:val="2FC61B36"/>
    <w:name w:val="_ADA_Standard_11_LT_List0010"/>
    <w:lvl w:ilvl="0">
      <w:start w:val="1"/>
      <w:numFmt w:val="none"/>
      <w:lvlRestart w:val="0"/>
      <w:pStyle w:val="ADAStandard11FTList001"/>
      <w:lvlText w:val="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  <w:b w:val="0"/>
        <w:i w:val="0"/>
        <w:color w:val="000000"/>
        <w:sz w:val="22"/>
        <w:u w:val="none"/>
      </w:rPr>
    </w:lvl>
  </w:abstractNum>
  <w:abstractNum w:abstractNumId="22" w15:restartNumberingAfterBreak="0">
    <w:nsid w:val="069C3E49"/>
    <w:multiLevelType w:val="singleLevel"/>
    <w:tmpl w:val="541C44B4"/>
    <w:name w:val="_ADB_Standard_11_PDist4.4_LT_List0060"/>
    <w:lvl w:ilvl="0">
      <w:start w:val="1"/>
      <w:numFmt w:val="decimal"/>
      <w:lvlRestart w:val="0"/>
      <w:pStyle w:val="ADBStandard11PDist44FTList006"/>
      <w:lvlText w:val="%1."/>
      <w:lvlJc w:val="right"/>
      <w:pPr>
        <w:ind w:left="709" w:hanging="284"/>
      </w:pPr>
      <w:rPr>
        <w:rFonts w:ascii="Arial" w:hAnsi="Arial" w:cs="Arial" w:hint="default"/>
        <w:b w:val="0"/>
        <w:i w:val="0"/>
        <w:color w:val="000000"/>
        <w:sz w:val="22"/>
        <w:u w:val="none"/>
      </w:rPr>
    </w:lvl>
  </w:abstractNum>
  <w:abstractNum w:abstractNumId="23" w15:restartNumberingAfterBreak="0">
    <w:nsid w:val="074753ED"/>
    <w:multiLevelType w:val="singleLevel"/>
    <w:tmpl w:val="AC9E9A98"/>
    <w:name w:val="_ACA_Standard_8_LT_List0010"/>
    <w:lvl w:ilvl="0">
      <w:start w:val="1"/>
      <w:numFmt w:val="none"/>
      <w:lvlRestart w:val="0"/>
      <w:pStyle w:val="ACAStandard8FTList001"/>
      <w:lvlText w:val="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  <w:b w:val="0"/>
        <w:i w:val="0"/>
        <w:color w:val="000000"/>
        <w:sz w:val="16"/>
        <w:u w:val="none"/>
      </w:rPr>
    </w:lvl>
  </w:abstractNum>
  <w:abstractNum w:abstractNumId="24" w15:restartNumberingAfterBreak="0">
    <w:nsid w:val="07656DBB"/>
    <w:multiLevelType w:val="multilevel"/>
    <w:tmpl w:val="B6BE1830"/>
    <w:name w:val="_ACC_Standard_8_NumHL_LT_List0081"/>
    <w:lvl w:ilvl="0">
      <w:start w:val="1"/>
      <w:numFmt w:val="decimal"/>
      <w:lvlRestart w:val="0"/>
      <w:pStyle w:val="ACCStandard8NumHLFTList008"/>
      <w:lvlText w:val="%1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1">
      <w:start w:val="1"/>
      <w:numFmt w:val="decimal"/>
      <w:lvlText w:val="%2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2">
      <w:start w:val="1"/>
      <w:numFmt w:val="decimal"/>
      <w:lvlText w:val="%3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3">
      <w:start w:val="1"/>
      <w:numFmt w:val="decimal"/>
      <w:lvlText w:val="%4"/>
      <w:lvlJc w:val="left"/>
      <w:pPr>
        <w:tabs>
          <w:tab w:val="num" w:pos="2693"/>
        </w:tabs>
        <w:ind w:left="2693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4">
      <w:start w:val="1"/>
      <w:numFmt w:val="decimal"/>
      <w:lvlText w:val="%5"/>
      <w:lvlJc w:val="left"/>
      <w:pPr>
        <w:tabs>
          <w:tab w:val="num" w:pos="2976"/>
        </w:tabs>
        <w:ind w:left="2976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5">
      <w:start w:val="1"/>
      <w:numFmt w:val="decimal"/>
      <w:lvlText w:val="%6"/>
      <w:lvlJc w:val="left"/>
      <w:pPr>
        <w:tabs>
          <w:tab w:val="num" w:pos="3260"/>
        </w:tabs>
        <w:ind w:left="3260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6">
      <w:start w:val="1"/>
      <w:numFmt w:val="decimal"/>
      <w:lvlText w:val="%7"/>
      <w:lvlJc w:val="left"/>
      <w:pPr>
        <w:tabs>
          <w:tab w:val="num" w:pos="3543"/>
        </w:tabs>
        <w:ind w:left="3543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7">
      <w:start w:val="1"/>
      <w:numFmt w:val="decimal"/>
      <w:lvlText w:val="%8"/>
      <w:lvlJc w:val="left"/>
      <w:pPr>
        <w:tabs>
          <w:tab w:val="num" w:pos="3827"/>
        </w:tabs>
        <w:ind w:left="3827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8">
      <w:start w:val="1"/>
      <w:numFmt w:val="decimal"/>
      <w:lvlText w:val="%9"/>
      <w:lvlJc w:val="left"/>
      <w:pPr>
        <w:tabs>
          <w:tab w:val="num" w:pos="4110"/>
        </w:tabs>
        <w:ind w:left="4110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</w:abstractNum>
  <w:abstractNum w:abstractNumId="25" w15:restartNumberingAfterBreak="0">
    <w:nsid w:val="07F037AC"/>
    <w:multiLevelType w:val="singleLevel"/>
    <w:tmpl w:val="CD606DEE"/>
    <w:name w:val="_BAA_Standard_Remark_Blue_LT_List0050"/>
    <w:lvl w:ilvl="0">
      <w:start w:val="1"/>
      <w:numFmt w:val="decimal"/>
      <w:lvlRestart w:val="0"/>
      <w:pStyle w:val="BAAStandardRemarkBlueFTList005"/>
      <w:lvlText w:val="%1."/>
      <w:lvlJc w:val="right"/>
      <w:pPr>
        <w:ind w:left="567" w:hanging="284"/>
      </w:pPr>
      <w:rPr>
        <w:rFonts w:ascii="Arial" w:hAnsi="Arial" w:cs="Arial" w:hint="default"/>
        <w:b w:val="0"/>
        <w:i w:val="0"/>
        <w:color w:val="0000FF"/>
        <w:sz w:val="16"/>
        <w:u w:val="none"/>
      </w:rPr>
    </w:lvl>
  </w:abstractNum>
  <w:abstractNum w:abstractNumId="26" w15:restartNumberingAfterBreak="0">
    <w:nsid w:val="089A3D22"/>
    <w:multiLevelType w:val="singleLevel"/>
    <w:tmpl w:val="41FE0740"/>
    <w:name w:val="_ACC_Standard_8_NumHL_LT_List0070"/>
    <w:lvl w:ilvl="0">
      <w:start w:val="1"/>
      <w:numFmt w:val="decimal"/>
      <w:lvlRestart w:val="0"/>
      <w:pStyle w:val="ACCStandard8NumHLFTList007"/>
      <w:suff w:val="space"/>
      <w:lvlText w:val="(%1)  "/>
      <w:lvlJc w:val="left"/>
      <w:pPr>
        <w:ind w:left="1984" w:hanging="567"/>
      </w:pPr>
      <w:rPr>
        <w:rFonts w:ascii="Arial" w:hAnsi="Arial" w:cs="Arial" w:hint="default"/>
        <w:b w:val="0"/>
        <w:i w:val="0"/>
        <w:color w:val="000000"/>
        <w:sz w:val="16"/>
        <w:u w:val="none"/>
      </w:rPr>
    </w:lvl>
  </w:abstractNum>
  <w:abstractNum w:abstractNumId="27" w15:restartNumberingAfterBreak="0">
    <w:nsid w:val="08B834CB"/>
    <w:multiLevelType w:val="hybridMultilevel"/>
    <w:tmpl w:val="2E26BA5A"/>
    <w:lvl w:ilvl="0" w:tplc="8A3ED036">
      <w:start w:val="20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8F13662"/>
    <w:multiLevelType w:val="singleLevel"/>
    <w:tmpl w:val="D9AE8518"/>
    <w:name w:val="_ACB_Standard_8_PDist3.3_LT_List0040"/>
    <w:lvl w:ilvl="0">
      <w:start w:val="1"/>
      <w:numFmt w:val="none"/>
      <w:lvlRestart w:val="0"/>
      <w:pStyle w:val="ACBStandard8PDist33FTList004"/>
      <w:lvlText w:val=""/>
      <w:lvlJc w:val="left"/>
      <w:pPr>
        <w:tabs>
          <w:tab w:val="num" w:pos="283"/>
        </w:tabs>
        <w:ind w:left="567" w:hanging="567"/>
      </w:pPr>
      <w:rPr>
        <w:rFonts w:ascii="Wingdings" w:hAnsi="Wingdings" w:hint="default"/>
        <w:b w:val="0"/>
        <w:i w:val="0"/>
        <w:color w:val="E46713"/>
        <w:sz w:val="16"/>
        <w:u w:val="none"/>
      </w:rPr>
    </w:lvl>
  </w:abstractNum>
  <w:abstractNum w:abstractNumId="29" w15:restartNumberingAfterBreak="0">
    <w:nsid w:val="0905285F"/>
    <w:multiLevelType w:val="singleLevel"/>
    <w:tmpl w:val="FA682E84"/>
    <w:name w:val="_AAC_Standard_NumHL_LT_List0070"/>
    <w:lvl w:ilvl="0">
      <w:start w:val="1"/>
      <w:numFmt w:val="decimal"/>
      <w:lvlRestart w:val="0"/>
      <w:pStyle w:val="AACStandardNumHLFTList007"/>
      <w:suff w:val="space"/>
      <w:lvlText w:val="(%1)  "/>
      <w:lvlJc w:val="left"/>
      <w:pPr>
        <w:ind w:left="1984" w:hanging="567"/>
      </w:pPr>
      <w:rPr>
        <w:rFonts w:ascii="Arial" w:hAnsi="Arial" w:cs="Arial" w:hint="default"/>
        <w:b w:val="0"/>
        <w:i w:val="0"/>
        <w:color w:val="000000"/>
        <w:sz w:val="20"/>
        <w:u w:val="none"/>
      </w:rPr>
    </w:lvl>
  </w:abstractNum>
  <w:abstractNum w:abstractNumId="30" w15:restartNumberingAfterBreak="0">
    <w:nsid w:val="0A150A7A"/>
    <w:multiLevelType w:val="singleLevel"/>
    <w:tmpl w:val="DBD86616"/>
    <w:name w:val="_ADA_Standard_11_LT_List0040"/>
    <w:lvl w:ilvl="0">
      <w:start w:val="1"/>
      <w:numFmt w:val="none"/>
      <w:lvlRestart w:val="0"/>
      <w:pStyle w:val="ADAStandard11FTList004"/>
      <w:lvlText w:val=""/>
      <w:lvlJc w:val="left"/>
      <w:pPr>
        <w:tabs>
          <w:tab w:val="num" w:pos="283"/>
        </w:tabs>
        <w:ind w:left="567" w:hanging="567"/>
      </w:pPr>
      <w:rPr>
        <w:rFonts w:ascii="Wingdings" w:hAnsi="Wingdings" w:hint="default"/>
        <w:b w:val="0"/>
        <w:i w:val="0"/>
        <w:color w:val="E46713"/>
        <w:sz w:val="22"/>
        <w:u w:val="none"/>
      </w:rPr>
    </w:lvl>
  </w:abstractNum>
  <w:abstractNum w:abstractNumId="31" w15:restartNumberingAfterBreak="0">
    <w:nsid w:val="0B1A2029"/>
    <w:multiLevelType w:val="singleLevel"/>
    <w:tmpl w:val="1A6644C6"/>
    <w:name w:val="_BAB_Standard_Remark_Blue_PDist3.3_LT_List0060"/>
    <w:lvl w:ilvl="0">
      <w:start w:val="1"/>
      <w:numFmt w:val="decimal"/>
      <w:lvlRestart w:val="0"/>
      <w:pStyle w:val="BABStandardRemarkBluePDist33FTList006"/>
      <w:lvlText w:val="%1."/>
      <w:lvlJc w:val="right"/>
      <w:pPr>
        <w:ind w:left="709" w:hanging="284"/>
      </w:pPr>
      <w:rPr>
        <w:rFonts w:ascii="Arial" w:hAnsi="Arial" w:cs="Arial" w:hint="default"/>
        <w:b w:val="0"/>
        <w:i w:val="0"/>
        <w:color w:val="0000FF"/>
        <w:sz w:val="16"/>
        <w:u w:val="none"/>
      </w:rPr>
    </w:lvl>
  </w:abstractNum>
  <w:abstractNum w:abstractNumId="32" w15:restartNumberingAfterBreak="0">
    <w:nsid w:val="0CE151CF"/>
    <w:multiLevelType w:val="multilevel"/>
    <w:tmpl w:val="E69215BA"/>
    <w:name w:val="_AEA_Standard_12_LT_List0081"/>
    <w:lvl w:ilvl="0">
      <w:start w:val="1"/>
      <w:numFmt w:val="decimal"/>
      <w:lvlRestart w:val="0"/>
      <w:pStyle w:val="AEAStandard12FTList008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1">
      <w:start w:val="1"/>
      <w:numFmt w:val="decimal"/>
      <w:lvlText w:val="%2"/>
      <w:lvlJc w:val="left"/>
      <w:pPr>
        <w:tabs>
          <w:tab w:val="num" w:pos="709"/>
        </w:tabs>
        <w:ind w:left="709" w:hanging="426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2">
      <w:start w:val="1"/>
      <w:numFmt w:val="decimal"/>
      <w:lvlText w:val="%3"/>
      <w:lvlJc w:val="left"/>
      <w:pPr>
        <w:tabs>
          <w:tab w:val="num" w:pos="992"/>
        </w:tabs>
        <w:ind w:left="992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3">
      <w:start w:val="1"/>
      <w:numFmt w:val="decimal"/>
      <w:lvlText w:val="%4"/>
      <w:lvlJc w:val="left"/>
      <w:pPr>
        <w:tabs>
          <w:tab w:val="num" w:pos="1276"/>
        </w:tabs>
        <w:ind w:left="1276" w:hanging="426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4">
      <w:start w:val="1"/>
      <w:numFmt w:val="decimal"/>
      <w:lvlText w:val="%5"/>
      <w:lvlJc w:val="left"/>
      <w:pPr>
        <w:tabs>
          <w:tab w:val="num" w:pos="1559"/>
        </w:tabs>
        <w:ind w:left="1559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5">
      <w:start w:val="1"/>
      <w:numFmt w:val="decimal"/>
      <w:lvlText w:val="%6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6">
      <w:start w:val="1"/>
      <w:numFmt w:val="decimal"/>
      <w:lvlText w:val="%7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7">
      <w:start w:val="1"/>
      <w:numFmt w:val="decimal"/>
      <w:lvlText w:val="%8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8">
      <w:start w:val="1"/>
      <w:numFmt w:val="decimal"/>
      <w:lvlText w:val="%9"/>
      <w:lvlJc w:val="left"/>
      <w:pPr>
        <w:tabs>
          <w:tab w:val="num" w:pos="2693"/>
        </w:tabs>
        <w:ind w:left="2693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</w:abstractNum>
  <w:abstractNum w:abstractNumId="33" w15:restartNumberingAfterBreak="0">
    <w:nsid w:val="0D5E7525"/>
    <w:multiLevelType w:val="multilevel"/>
    <w:tmpl w:val="04242A06"/>
    <w:lvl w:ilvl="0">
      <w:start w:val="1"/>
      <w:numFmt w:val="decimal"/>
      <w:lvlRestart w:val="0"/>
      <w:pStyle w:val="HFN1Header1"/>
      <w:suff w:val="space"/>
      <w:lvlText w:val="%1   "/>
      <w:lvlJc w:val="left"/>
      <w:pPr>
        <w:ind w:left="1417" w:hanging="1417"/>
      </w:pPr>
      <w:rPr>
        <w:rFonts w:ascii="Arial" w:hAnsi="Arial" w:cs="Arial"/>
        <w:b/>
        <w:i w:val="0"/>
        <w:color w:val="000000"/>
        <w:sz w:val="24"/>
        <w:u w:val="none"/>
      </w:rPr>
    </w:lvl>
    <w:lvl w:ilvl="1">
      <w:start w:val="1"/>
      <w:numFmt w:val="decimal"/>
      <w:pStyle w:val="HFN1Header2"/>
      <w:suff w:val="space"/>
      <w:lvlText w:val="%1.%2   "/>
      <w:lvlJc w:val="left"/>
      <w:pPr>
        <w:ind w:left="1417" w:hanging="1417"/>
      </w:pPr>
      <w:rPr>
        <w:rFonts w:ascii="Arial" w:hAnsi="Arial" w:cs="Arial"/>
        <w:b/>
        <w:i w:val="0"/>
        <w:color w:val="000000"/>
        <w:sz w:val="22"/>
        <w:u w:val="none"/>
      </w:rPr>
    </w:lvl>
    <w:lvl w:ilvl="2">
      <w:start w:val="1"/>
      <w:numFmt w:val="decimal"/>
      <w:pStyle w:val="HFN1Header3"/>
      <w:suff w:val="space"/>
      <w:lvlText w:val="%1.%2.%3   "/>
      <w:lvlJc w:val="left"/>
      <w:pPr>
        <w:ind w:left="1417" w:hanging="1417"/>
      </w:pPr>
      <w:rPr>
        <w:rFonts w:ascii="Arial" w:hAnsi="Arial" w:cs="Arial"/>
        <w:b/>
        <w:i w:val="0"/>
        <w:color w:val="000000"/>
        <w:sz w:val="20"/>
        <w:u w:val="none"/>
      </w:rPr>
    </w:lvl>
    <w:lvl w:ilvl="3">
      <w:start w:val="1"/>
      <w:numFmt w:val="decimal"/>
      <w:pStyle w:val="HFN1Header4"/>
      <w:suff w:val="space"/>
      <w:lvlText w:val="%1.%2.%3.%4   "/>
      <w:lvlJc w:val="left"/>
      <w:pPr>
        <w:ind w:left="1417" w:hanging="1417"/>
      </w:pPr>
      <w:rPr>
        <w:rFonts w:ascii="Arial" w:hAnsi="Arial" w:cs="Arial"/>
        <w:b/>
        <w:i w:val="0"/>
        <w:color w:val="000000"/>
        <w:sz w:val="18"/>
        <w:u w:val="none"/>
      </w:rPr>
    </w:lvl>
    <w:lvl w:ilvl="4">
      <w:start w:val="1"/>
      <w:numFmt w:val="decimal"/>
      <w:pStyle w:val="HFN1Header5"/>
      <w:suff w:val="space"/>
      <w:lvlText w:val="%1.%2.%3.%4.%5   "/>
      <w:lvlJc w:val="left"/>
      <w:pPr>
        <w:ind w:left="1417" w:hanging="1417"/>
      </w:pPr>
      <w:rPr>
        <w:rFonts w:ascii="Arial" w:hAnsi="Arial" w:cs="Arial"/>
        <w:b/>
        <w:i w:val="0"/>
        <w:color w:val="000000"/>
        <w:sz w:val="16"/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10AB2585"/>
    <w:multiLevelType w:val="singleLevel"/>
    <w:tmpl w:val="582E6420"/>
    <w:name w:val="_ABC_Standard_9_NumHL_LT_List0030"/>
    <w:lvl w:ilvl="0">
      <w:start w:val="1"/>
      <w:numFmt w:val="none"/>
      <w:lvlRestart w:val="0"/>
      <w:pStyle w:val="ABCStandard9NumHLFTList003"/>
      <w:lvlText w:val=""/>
      <w:lvlJc w:val="left"/>
      <w:pPr>
        <w:tabs>
          <w:tab w:val="num" w:pos="1701"/>
        </w:tabs>
        <w:ind w:left="1984" w:hanging="567"/>
      </w:pPr>
      <w:rPr>
        <w:rFonts w:ascii="Wingdings" w:hAnsi="Wingdings" w:hint="default"/>
        <w:b w:val="0"/>
        <w:i w:val="0"/>
        <w:color w:val="000000"/>
        <w:sz w:val="18"/>
        <w:u w:val="none"/>
      </w:rPr>
    </w:lvl>
  </w:abstractNum>
  <w:abstractNum w:abstractNumId="35" w15:restartNumberingAfterBreak="0">
    <w:nsid w:val="11437CAE"/>
    <w:multiLevelType w:val="multilevel"/>
    <w:tmpl w:val="FD4A945A"/>
    <w:name w:val="_AAB_Standard_PDist3.3_LT_List0081"/>
    <w:lvl w:ilvl="0">
      <w:start w:val="1"/>
      <w:numFmt w:val="decimal"/>
      <w:lvlRestart w:val="0"/>
      <w:pStyle w:val="AABStandardPDist33FTList008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1">
      <w:start w:val="1"/>
      <w:numFmt w:val="decimal"/>
      <w:lvlText w:val="%2"/>
      <w:lvlJc w:val="left"/>
      <w:pPr>
        <w:tabs>
          <w:tab w:val="num" w:pos="709"/>
        </w:tabs>
        <w:ind w:left="709" w:hanging="426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2">
      <w:start w:val="1"/>
      <w:numFmt w:val="decimal"/>
      <w:lvlText w:val="%3"/>
      <w:lvlJc w:val="left"/>
      <w:pPr>
        <w:tabs>
          <w:tab w:val="num" w:pos="992"/>
        </w:tabs>
        <w:ind w:left="992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3">
      <w:start w:val="1"/>
      <w:numFmt w:val="decimal"/>
      <w:lvlText w:val="%4"/>
      <w:lvlJc w:val="left"/>
      <w:pPr>
        <w:tabs>
          <w:tab w:val="num" w:pos="1276"/>
        </w:tabs>
        <w:ind w:left="1276" w:hanging="426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4">
      <w:start w:val="1"/>
      <w:numFmt w:val="decimal"/>
      <w:lvlText w:val="%5"/>
      <w:lvlJc w:val="left"/>
      <w:pPr>
        <w:tabs>
          <w:tab w:val="num" w:pos="1559"/>
        </w:tabs>
        <w:ind w:left="1559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5">
      <w:start w:val="1"/>
      <w:numFmt w:val="decimal"/>
      <w:lvlText w:val="%6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6">
      <w:start w:val="1"/>
      <w:numFmt w:val="decimal"/>
      <w:lvlText w:val="%7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7">
      <w:start w:val="1"/>
      <w:numFmt w:val="decimal"/>
      <w:lvlText w:val="%8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8">
      <w:start w:val="1"/>
      <w:numFmt w:val="decimal"/>
      <w:lvlText w:val="%9"/>
      <w:lvlJc w:val="left"/>
      <w:pPr>
        <w:tabs>
          <w:tab w:val="num" w:pos="2693"/>
        </w:tabs>
        <w:ind w:left="2693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</w:abstractNum>
  <w:abstractNum w:abstractNumId="36" w15:restartNumberingAfterBreak="0">
    <w:nsid w:val="114838A6"/>
    <w:multiLevelType w:val="multilevel"/>
    <w:tmpl w:val="3BCE99B8"/>
    <w:name w:val="_ADD_Standard_11_NumHL_PDist4.4_LT_List0081"/>
    <w:lvl w:ilvl="0">
      <w:start w:val="1"/>
      <w:numFmt w:val="decimal"/>
      <w:lvlRestart w:val="0"/>
      <w:pStyle w:val="ADDStandard11NumHLPDist44FTList008"/>
      <w:lvlText w:val="%1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1">
      <w:start w:val="1"/>
      <w:numFmt w:val="decimal"/>
      <w:lvlText w:val="%2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2">
      <w:start w:val="1"/>
      <w:numFmt w:val="decimal"/>
      <w:lvlText w:val="%3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3">
      <w:start w:val="1"/>
      <w:numFmt w:val="decimal"/>
      <w:lvlText w:val="%4"/>
      <w:lvlJc w:val="left"/>
      <w:pPr>
        <w:tabs>
          <w:tab w:val="num" w:pos="2693"/>
        </w:tabs>
        <w:ind w:left="2693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4">
      <w:start w:val="1"/>
      <w:numFmt w:val="decimal"/>
      <w:lvlText w:val="%5"/>
      <w:lvlJc w:val="left"/>
      <w:pPr>
        <w:tabs>
          <w:tab w:val="num" w:pos="2976"/>
        </w:tabs>
        <w:ind w:left="2976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5">
      <w:start w:val="1"/>
      <w:numFmt w:val="decimal"/>
      <w:lvlText w:val="%6"/>
      <w:lvlJc w:val="left"/>
      <w:pPr>
        <w:tabs>
          <w:tab w:val="num" w:pos="3260"/>
        </w:tabs>
        <w:ind w:left="3260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6">
      <w:start w:val="1"/>
      <w:numFmt w:val="decimal"/>
      <w:lvlText w:val="%7"/>
      <w:lvlJc w:val="left"/>
      <w:pPr>
        <w:tabs>
          <w:tab w:val="num" w:pos="3543"/>
        </w:tabs>
        <w:ind w:left="3543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7">
      <w:start w:val="1"/>
      <w:numFmt w:val="decimal"/>
      <w:lvlText w:val="%8"/>
      <w:lvlJc w:val="left"/>
      <w:pPr>
        <w:tabs>
          <w:tab w:val="num" w:pos="3827"/>
        </w:tabs>
        <w:ind w:left="3827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8">
      <w:start w:val="1"/>
      <w:numFmt w:val="decimal"/>
      <w:lvlText w:val="%9"/>
      <w:lvlJc w:val="left"/>
      <w:pPr>
        <w:tabs>
          <w:tab w:val="num" w:pos="4110"/>
        </w:tabs>
        <w:ind w:left="4110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</w:abstractNum>
  <w:abstractNum w:abstractNumId="37" w15:restartNumberingAfterBreak="0">
    <w:nsid w:val="11534ED4"/>
    <w:multiLevelType w:val="singleLevel"/>
    <w:tmpl w:val="289AFD06"/>
    <w:name w:val="_ADD_Standard_11_NumHL_PDist4.4_LT_List0040"/>
    <w:lvl w:ilvl="0">
      <w:start w:val="1"/>
      <w:numFmt w:val="none"/>
      <w:lvlRestart w:val="0"/>
      <w:pStyle w:val="ADDStandard11NumHLPDist44FTList004"/>
      <w:lvlText w:val=""/>
      <w:lvlJc w:val="left"/>
      <w:pPr>
        <w:tabs>
          <w:tab w:val="num" w:pos="1701"/>
        </w:tabs>
        <w:ind w:left="1984" w:hanging="567"/>
      </w:pPr>
      <w:rPr>
        <w:rFonts w:ascii="Wingdings" w:hAnsi="Wingdings" w:hint="default"/>
        <w:b w:val="0"/>
        <w:i w:val="0"/>
        <w:color w:val="E46713"/>
        <w:sz w:val="22"/>
        <w:u w:val="none"/>
      </w:rPr>
    </w:lvl>
  </w:abstractNum>
  <w:abstractNum w:abstractNumId="38" w15:restartNumberingAfterBreak="0">
    <w:nsid w:val="11620EA5"/>
    <w:multiLevelType w:val="singleLevel"/>
    <w:tmpl w:val="FA90F3F0"/>
    <w:name w:val="_ADB_Standard_11_PDist4.4_LT_List0030"/>
    <w:lvl w:ilvl="0">
      <w:start w:val="1"/>
      <w:numFmt w:val="none"/>
      <w:lvlRestart w:val="0"/>
      <w:pStyle w:val="ADBStandard11PDist44FTList003"/>
      <w:lvlText w:val=""/>
      <w:lvlJc w:val="left"/>
      <w:pPr>
        <w:tabs>
          <w:tab w:val="num" w:pos="283"/>
        </w:tabs>
        <w:ind w:left="567" w:hanging="567"/>
      </w:pPr>
      <w:rPr>
        <w:rFonts w:ascii="Wingdings" w:hAnsi="Wingdings" w:hint="default"/>
        <w:b w:val="0"/>
        <w:i w:val="0"/>
        <w:color w:val="000000"/>
        <w:sz w:val="22"/>
        <w:u w:val="none"/>
      </w:rPr>
    </w:lvl>
  </w:abstractNum>
  <w:abstractNum w:abstractNumId="39" w15:restartNumberingAfterBreak="0">
    <w:nsid w:val="119652AD"/>
    <w:multiLevelType w:val="singleLevel"/>
    <w:tmpl w:val="D72E9A96"/>
    <w:name w:val="_BAA_Standard_Remark_Blue_LT_List0020"/>
    <w:lvl w:ilvl="0">
      <w:start w:val="1"/>
      <w:numFmt w:val="none"/>
      <w:lvlRestart w:val="0"/>
      <w:pStyle w:val="BAAStandardRemarkBlueFTList002"/>
      <w:lvlText w:val="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  <w:b w:val="0"/>
        <w:i w:val="0"/>
        <w:color w:val="E46713"/>
        <w:sz w:val="16"/>
        <w:u w:val="none"/>
      </w:rPr>
    </w:lvl>
  </w:abstractNum>
  <w:abstractNum w:abstractNumId="40" w15:restartNumberingAfterBreak="0">
    <w:nsid w:val="11965ECA"/>
    <w:multiLevelType w:val="multilevel"/>
    <w:tmpl w:val="BCBAB118"/>
    <w:name w:val="_ABB_Standard_9_PDist3.3_LT_List0081"/>
    <w:lvl w:ilvl="0">
      <w:start w:val="1"/>
      <w:numFmt w:val="decimal"/>
      <w:lvlRestart w:val="0"/>
      <w:pStyle w:val="ABBStandard9PDist33FTList008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1">
      <w:start w:val="1"/>
      <w:numFmt w:val="decimal"/>
      <w:lvlText w:val="%2"/>
      <w:lvlJc w:val="left"/>
      <w:pPr>
        <w:tabs>
          <w:tab w:val="num" w:pos="709"/>
        </w:tabs>
        <w:ind w:left="709" w:hanging="426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2">
      <w:start w:val="1"/>
      <w:numFmt w:val="decimal"/>
      <w:lvlText w:val="%3"/>
      <w:lvlJc w:val="left"/>
      <w:pPr>
        <w:tabs>
          <w:tab w:val="num" w:pos="992"/>
        </w:tabs>
        <w:ind w:left="992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3">
      <w:start w:val="1"/>
      <w:numFmt w:val="decimal"/>
      <w:lvlText w:val="%4"/>
      <w:lvlJc w:val="left"/>
      <w:pPr>
        <w:tabs>
          <w:tab w:val="num" w:pos="1276"/>
        </w:tabs>
        <w:ind w:left="1276" w:hanging="426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4">
      <w:start w:val="1"/>
      <w:numFmt w:val="decimal"/>
      <w:lvlText w:val="%5"/>
      <w:lvlJc w:val="left"/>
      <w:pPr>
        <w:tabs>
          <w:tab w:val="num" w:pos="1559"/>
        </w:tabs>
        <w:ind w:left="1559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5">
      <w:start w:val="1"/>
      <w:numFmt w:val="decimal"/>
      <w:lvlText w:val="%6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6">
      <w:start w:val="1"/>
      <w:numFmt w:val="decimal"/>
      <w:lvlText w:val="%7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7">
      <w:start w:val="1"/>
      <w:numFmt w:val="decimal"/>
      <w:lvlText w:val="%8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8">
      <w:start w:val="1"/>
      <w:numFmt w:val="decimal"/>
      <w:lvlText w:val="%9"/>
      <w:lvlJc w:val="left"/>
      <w:pPr>
        <w:tabs>
          <w:tab w:val="num" w:pos="2693"/>
        </w:tabs>
        <w:ind w:left="2693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</w:abstractNum>
  <w:abstractNum w:abstractNumId="41" w15:restartNumberingAfterBreak="0">
    <w:nsid w:val="125E51D5"/>
    <w:multiLevelType w:val="multilevel"/>
    <w:tmpl w:val="E7A402A6"/>
    <w:lvl w:ilvl="0">
      <w:start w:val="1"/>
      <w:numFmt w:val="decimal"/>
      <w:lvlRestart w:val="0"/>
      <w:pStyle w:val="HHN1Header1"/>
      <w:lvlText w:val="%1"/>
      <w:lvlJc w:val="right"/>
      <w:pPr>
        <w:ind w:left="1417" w:hanging="283"/>
      </w:pPr>
      <w:rPr>
        <w:rFonts w:ascii="Arial" w:hAnsi="Arial" w:cs="Arial"/>
        <w:b/>
        <w:i w:val="0"/>
        <w:color w:val="000000"/>
        <w:sz w:val="24"/>
        <w:u w:val="none"/>
      </w:rPr>
    </w:lvl>
    <w:lvl w:ilvl="1">
      <w:start w:val="1"/>
      <w:numFmt w:val="decimal"/>
      <w:pStyle w:val="HHN1Header2"/>
      <w:lvlText w:val="%1.%2"/>
      <w:lvlJc w:val="right"/>
      <w:pPr>
        <w:ind w:left="1417" w:hanging="283"/>
      </w:pPr>
      <w:rPr>
        <w:rFonts w:ascii="Arial" w:hAnsi="Arial" w:cs="Arial"/>
        <w:b/>
        <w:i w:val="0"/>
        <w:color w:val="000000"/>
        <w:sz w:val="22"/>
        <w:u w:val="none"/>
      </w:rPr>
    </w:lvl>
    <w:lvl w:ilvl="2">
      <w:start w:val="1"/>
      <w:numFmt w:val="decimal"/>
      <w:pStyle w:val="HHN1Header3"/>
      <w:lvlText w:val="%1.%2.%3"/>
      <w:lvlJc w:val="right"/>
      <w:pPr>
        <w:ind w:left="1417" w:hanging="283"/>
      </w:pPr>
      <w:rPr>
        <w:rFonts w:ascii="Arial" w:hAnsi="Arial" w:cs="Arial"/>
        <w:b/>
        <w:i w:val="0"/>
        <w:color w:val="000000"/>
        <w:sz w:val="20"/>
        <w:u w:val="none"/>
      </w:rPr>
    </w:lvl>
    <w:lvl w:ilvl="3">
      <w:start w:val="1"/>
      <w:numFmt w:val="decimal"/>
      <w:pStyle w:val="HHN1Header4"/>
      <w:lvlText w:val="%1.%2.%3.%4"/>
      <w:lvlJc w:val="right"/>
      <w:pPr>
        <w:ind w:left="1417" w:hanging="283"/>
      </w:pPr>
      <w:rPr>
        <w:rFonts w:ascii="Arial" w:hAnsi="Arial" w:cs="Arial"/>
        <w:b/>
        <w:i w:val="0"/>
        <w:color w:val="000000"/>
        <w:sz w:val="18"/>
        <w:u w:val="none"/>
      </w:rPr>
    </w:lvl>
    <w:lvl w:ilvl="4">
      <w:start w:val="1"/>
      <w:numFmt w:val="decimal"/>
      <w:pStyle w:val="HHN1Header5"/>
      <w:lvlText w:val="%1.%2.%3.%4.%5"/>
      <w:lvlJc w:val="right"/>
      <w:pPr>
        <w:ind w:left="1417" w:hanging="283"/>
      </w:pPr>
      <w:rPr>
        <w:rFonts w:ascii="Arial" w:hAnsi="Arial" w:cs="Arial"/>
        <w:b/>
        <w:i w:val="0"/>
        <w:color w:val="000000"/>
        <w:sz w:val="16"/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12ED382D"/>
    <w:multiLevelType w:val="singleLevel"/>
    <w:tmpl w:val="79FE875A"/>
    <w:name w:val="_ACA_Standard_8_LT_List0040"/>
    <w:lvl w:ilvl="0">
      <w:start w:val="1"/>
      <w:numFmt w:val="none"/>
      <w:lvlRestart w:val="0"/>
      <w:pStyle w:val="ACAStandard8FTList004"/>
      <w:lvlText w:val=""/>
      <w:lvlJc w:val="left"/>
      <w:pPr>
        <w:tabs>
          <w:tab w:val="num" w:pos="283"/>
        </w:tabs>
        <w:ind w:left="567" w:hanging="567"/>
      </w:pPr>
      <w:rPr>
        <w:rFonts w:ascii="Wingdings" w:hAnsi="Wingdings" w:hint="default"/>
        <w:b w:val="0"/>
        <w:i w:val="0"/>
        <w:color w:val="E46713"/>
        <w:sz w:val="16"/>
        <w:u w:val="none"/>
      </w:rPr>
    </w:lvl>
  </w:abstractNum>
  <w:abstractNum w:abstractNumId="43" w15:restartNumberingAfterBreak="0">
    <w:nsid w:val="14A530A8"/>
    <w:multiLevelType w:val="multilevel"/>
    <w:tmpl w:val="BDA63940"/>
    <w:name w:val="_ADC_Standard_11_NumHL_LT_List0081"/>
    <w:lvl w:ilvl="0">
      <w:start w:val="1"/>
      <w:numFmt w:val="decimal"/>
      <w:lvlRestart w:val="0"/>
      <w:pStyle w:val="ADCStandard11NumHLFTList008"/>
      <w:lvlText w:val="%1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1">
      <w:start w:val="1"/>
      <w:numFmt w:val="decimal"/>
      <w:lvlText w:val="%2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2">
      <w:start w:val="1"/>
      <w:numFmt w:val="decimal"/>
      <w:lvlText w:val="%3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3">
      <w:start w:val="1"/>
      <w:numFmt w:val="decimal"/>
      <w:lvlText w:val="%4"/>
      <w:lvlJc w:val="left"/>
      <w:pPr>
        <w:tabs>
          <w:tab w:val="num" w:pos="2693"/>
        </w:tabs>
        <w:ind w:left="2693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4">
      <w:start w:val="1"/>
      <w:numFmt w:val="decimal"/>
      <w:lvlText w:val="%5"/>
      <w:lvlJc w:val="left"/>
      <w:pPr>
        <w:tabs>
          <w:tab w:val="num" w:pos="2976"/>
        </w:tabs>
        <w:ind w:left="2976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5">
      <w:start w:val="1"/>
      <w:numFmt w:val="decimal"/>
      <w:lvlText w:val="%6"/>
      <w:lvlJc w:val="left"/>
      <w:pPr>
        <w:tabs>
          <w:tab w:val="num" w:pos="3260"/>
        </w:tabs>
        <w:ind w:left="3260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6">
      <w:start w:val="1"/>
      <w:numFmt w:val="decimal"/>
      <w:lvlText w:val="%7"/>
      <w:lvlJc w:val="left"/>
      <w:pPr>
        <w:tabs>
          <w:tab w:val="num" w:pos="3543"/>
        </w:tabs>
        <w:ind w:left="3543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7">
      <w:start w:val="1"/>
      <w:numFmt w:val="decimal"/>
      <w:lvlText w:val="%8"/>
      <w:lvlJc w:val="left"/>
      <w:pPr>
        <w:tabs>
          <w:tab w:val="num" w:pos="3827"/>
        </w:tabs>
        <w:ind w:left="3827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8">
      <w:start w:val="1"/>
      <w:numFmt w:val="decimal"/>
      <w:lvlText w:val="%9"/>
      <w:lvlJc w:val="left"/>
      <w:pPr>
        <w:tabs>
          <w:tab w:val="num" w:pos="4110"/>
        </w:tabs>
        <w:ind w:left="4110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</w:abstractNum>
  <w:abstractNum w:abstractNumId="44" w15:restartNumberingAfterBreak="0">
    <w:nsid w:val="14F407EC"/>
    <w:multiLevelType w:val="singleLevel"/>
    <w:tmpl w:val="A628D79E"/>
    <w:name w:val="_AEC_Standard_12_NumHL_LT_List0030"/>
    <w:lvl w:ilvl="0">
      <w:start w:val="1"/>
      <w:numFmt w:val="none"/>
      <w:lvlRestart w:val="0"/>
      <w:pStyle w:val="AECStandard12NumHLFTList003"/>
      <w:lvlText w:val=""/>
      <w:lvlJc w:val="left"/>
      <w:pPr>
        <w:tabs>
          <w:tab w:val="num" w:pos="1701"/>
        </w:tabs>
        <w:ind w:left="1984" w:hanging="567"/>
      </w:pPr>
      <w:rPr>
        <w:rFonts w:ascii="Wingdings" w:hAnsi="Wingdings" w:hint="default"/>
        <w:b w:val="0"/>
        <w:i w:val="0"/>
        <w:color w:val="000000"/>
        <w:sz w:val="24"/>
        <w:u w:val="none"/>
      </w:rPr>
    </w:lvl>
  </w:abstractNum>
  <w:abstractNum w:abstractNumId="45" w15:restartNumberingAfterBreak="0">
    <w:nsid w:val="15480E31"/>
    <w:multiLevelType w:val="singleLevel"/>
    <w:tmpl w:val="890E6A08"/>
    <w:name w:val="_ADA_Standard_11_LT_List0070"/>
    <w:lvl w:ilvl="0">
      <w:start w:val="1"/>
      <w:numFmt w:val="decimal"/>
      <w:lvlRestart w:val="0"/>
      <w:pStyle w:val="ADAStandard11FTList007"/>
      <w:suff w:val="space"/>
      <w:lvlText w:val="(%1)  "/>
      <w:lvlJc w:val="left"/>
      <w:pPr>
        <w:ind w:left="0" w:firstLine="0"/>
      </w:pPr>
      <w:rPr>
        <w:rFonts w:ascii="Arial" w:hAnsi="Arial" w:cs="Arial" w:hint="default"/>
        <w:b w:val="0"/>
        <w:i w:val="0"/>
        <w:color w:val="000000"/>
        <w:sz w:val="22"/>
        <w:u w:val="none"/>
      </w:rPr>
    </w:lvl>
  </w:abstractNum>
  <w:abstractNum w:abstractNumId="46" w15:restartNumberingAfterBreak="0">
    <w:nsid w:val="154B1D13"/>
    <w:multiLevelType w:val="singleLevel"/>
    <w:tmpl w:val="E4507C52"/>
    <w:name w:val="_ACB_Standard_8_PDist3.3_LT_List0060"/>
    <w:lvl w:ilvl="0">
      <w:start w:val="1"/>
      <w:numFmt w:val="decimal"/>
      <w:lvlRestart w:val="0"/>
      <w:pStyle w:val="ACBStandard8PDist33FTList006"/>
      <w:lvlText w:val="%1."/>
      <w:lvlJc w:val="right"/>
      <w:pPr>
        <w:ind w:left="709" w:hanging="284"/>
      </w:pPr>
      <w:rPr>
        <w:rFonts w:ascii="Arial" w:hAnsi="Arial" w:cs="Arial" w:hint="default"/>
        <w:b w:val="0"/>
        <w:i w:val="0"/>
        <w:color w:val="000000"/>
        <w:sz w:val="16"/>
        <w:u w:val="none"/>
      </w:rPr>
    </w:lvl>
  </w:abstractNum>
  <w:abstractNum w:abstractNumId="47" w15:restartNumberingAfterBreak="0">
    <w:nsid w:val="155F1C9A"/>
    <w:multiLevelType w:val="singleLevel"/>
    <w:tmpl w:val="42DEAD64"/>
    <w:name w:val="_ACD_Standard_8_NumHL_PDist3.3_LT_List0060"/>
    <w:lvl w:ilvl="0">
      <w:start w:val="1"/>
      <w:numFmt w:val="decimal"/>
      <w:lvlRestart w:val="0"/>
      <w:pStyle w:val="ACDStandard8NumHLPDist33FTList006"/>
      <w:lvlText w:val="%1."/>
      <w:lvlJc w:val="right"/>
      <w:pPr>
        <w:ind w:left="2126" w:hanging="283"/>
      </w:pPr>
      <w:rPr>
        <w:rFonts w:ascii="Arial" w:hAnsi="Arial" w:cs="Arial" w:hint="default"/>
        <w:b w:val="0"/>
        <w:i w:val="0"/>
        <w:color w:val="000000"/>
        <w:sz w:val="16"/>
        <w:u w:val="none"/>
      </w:rPr>
    </w:lvl>
  </w:abstractNum>
  <w:abstractNum w:abstractNumId="48" w15:restartNumberingAfterBreak="0">
    <w:nsid w:val="172642C2"/>
    <w:multiLevelType w:val="singleLevel"/>
    <w:tmpl w:val="3FDA01F6"/>
    <w:name w:val="_AAA_Standard_LT_List0030"/>
    <w:lvl w:ilvl="0">
      <w:start w:val="1"/>
      <w:numFmt w:val="none"/>
      <w:lvlRestart w:val="0"/>
      <w:pStyle w:val="AAAStandardFTList003"/>
      <w:lvlText w:val=""/>
      <w:lvlJc w:val="left"/>
      <w:pPr>
        <w:tabs>
          <w:tab w:val="num" w:pos="283"/>
        </w:tabs>
        <w:ind w:left="567" w:hanging="567"/>
      </w:pPr>
      <w:rPr>
        <w:rFonts w:ascii="Wingdings" w:hAnsi="Wingdings" w:hint="default"/>
        <w:b w:val="0"/>
        <w:i w:val="0"/>
        <w:color w:val="000000"/>
        <w:sz w:val="20"/>
        <w:u w:val="none"/>
      </w:rPr>
    </w:lvl>
  </w:abstractNum>
  <w:abstractNum w:abstractNumId="49" w15:restartNumberingAfterBreak="0">
    <w:nsid w:val="17A96A6A"/>
    <w:multiLevelType w:val="multilevel"/>
    <w:tmpl w:val="F04E5F08"/>
    <w:name w:val="_AEC_Standard_12_NumHL_LT_List0101"/>
    <w:lvl w:ilvl="0">
      <w:start w:val="1"/>
      <w:numFmt w:val="decimal"/>
      <w:lvlRestart w:val="0"/>
      <w:pStyle w:val="AECStandard12NumHLFTList010"/>
      <w:lvlText w:val="%1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2551"/>
        </w:tabs>
        <w:ind w:left="2551" w:hanging="850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3118"/>
        </w:tabs>
        <w:ind w:left="3118" w:hanging="1134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3685"/>
        </w:tabs>
        <w:ind w:left="3685" w:hanging="1417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394"/>
        </w:tabs>
        <w:ind w:left="4394" w:hanging="1843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4961"/>
        </w:tabs>
        <w:ind w:left="4961" w:hanging="2126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5669"/>
        </w:tabs>
        <w:ind w:left="5669" w:hanging="2551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6378"/>
        </w:tabs>
        <w:ind w:left="6378" w:hanging="2976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6803"/>
        </w:tabs>
        <w:ind w:left="6803" w:hanging="3118"/>
      </w:pPr>
      <w:rPr>
        <w:rFonts w:ascii="Arial" w:hAnsi="Arial" w:cs="Arial"/>
        <w:b w:val="0"/>
        <w:i w:val="0"/>
        <w:color w:val="000000"/>
        <w:sz w:val="24"/>
        <w:u w:val="none"/>
      </w:rPr>
    </w:lvl>
  </w:abstractNum>
  <w:abstractNum w:abstractNumId="50" w15:restartNumberingAfterBreak="0">
    <w:nsid w:val="19033E5B"/>
    <w:multiLevelType w:val="multilevel"/>
    <w:tmpl w:val="712C24DA"/>
    <w:name w:val="_BAA_Standard_Remark_Blue_LT_List0081"/>
    <w:lvl w:ilvl="0">
      <w:start w:val="1"/>
      <w:numFmt w:val="decimal"/>
      <w:lvlRestart w:val="0"/>
      <w:pStyle w:val="BAAStandardRemarkBlueFTList008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1">
      <w:start w:val="1"/>
      <w:numFmt w:val="decimal"/>
      <w:lvlText w:val="%2"/>
      <w:lvlJc w:val="left"/>
      <w:pPr>
        <w:tabs>
          <w:tab w:val="num" w:pos="709"/>
        </w:tabs>
        <w:ind w:left="709" w:hanging="426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2">
      <w:start w:val="1"/>
      <w:numFmt w:val="decimal"/>
      <w:lvlText w:val="%3"/>
      <w:lvlJc w:val="left"/>
      <w:pPr>
        <w:tabs>
          <w:tab w:val="num" w:pos="992"/>
        </w:tabs>
        <w:ind w:left="992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3">
      <w:start w:val="1"/>
      <w:numFmt w:val="decimal"/>
      <w:lvlText w:val="%4"/>
      <w:lvlJc w:val="left"/>
      <w:pPr>
        <w:tabs>
          <w:tab w:val="num" w:pos="1276"/>
        </w:tabs>
        <w:ind w:left="1276" w:hanging="426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4">
      <w:start w:val="1"/>
      <w:numFmt w:val="decimal"/>
      <w:lvlText w:val="%5"/>
      <w:lvlJc w:val="left"/>
      <w:pPr>
        <w:tabs>
          <w:tab w:val="num" w:pos="1559"/>
        </w:tabs>
        <w:ind w:left="1559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5">
      <w:start w:val="1"/>
      <w:numFmt w:val="decimal"/>
      <w:lvlText w:val="%6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6">
      <w:start w:val="1"/>
      <w:numFmt w:val="decimal"/>
      <w:lvlText w:val="%7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7">
      <w:start w:val="1"/>
      <w:numFmt w:val="decimal"/>
      <w:lvlText w:val="%8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8">
      <w:start w:val="1"/>
      <w:numFmt w:val="decimal"/>
      <w:lvlText w:val="%9"/>
      <w:lvlJc w:val="left"/>
      <w:pPr>
        <w:tabs>
          <w:tab w:val="num" w:pos="2693"/>
        </w:tabs>
        <w:ind w:left="2693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</w:abstractNum>
  <w:abstractNum w:abstractNumId="51" w15:restartNumberingAfterBreak="0">
    <w:nsid w:val="19E64630"/>
    <w:multiLevelType w:val="multilevel"/>
    <w:tmpl w:val="26F29400"/>
    <w:name w:val="_AAA_Standard_LT_List0101"/>
    <w:lvl w:ilvl="0">
      <w:start w:val="1"/>
      <w:numFmt w:val="decimal"/>
      <w:lvlRestart w:val="0"/>
      <w:pStyle w:val="AAAStandardFTList010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709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2">
      <w:start w:val="1"/>
      <w:numFmt w:val="decimal"/>
      <w:lvlText w:val="%1.%2.%3"/>
      <w:lvlJc w:val="left"/>
      <w:pPr>
        <w:tabs>
          <w:tab w:val="num" w:pos="1559"/>
        </w:tabs>
        <w:ind w:left="1559" w:hanging="992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126"/>
        </w:tabs>
        <w:ind w:left="2126" w:hanging="1276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693"/>
        </w:tabs>
        <w:ind w:left="2693" w:hanging="1559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843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2126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2410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4961"/>
        </w:tabs>
        <w:ind w:left="4961" w:hanging="2693"/>
      </w:pPr>
      <w:rPr>
        <w:rFonts w:ascii="Arial" w:hAnsi="Arial" w:cs="Arial"/>
        <w:b w:val="0"/>
        <w:i w:val="0"/>
        <w:color w:val="000000"/>
        <w:sz w:val="20"/>
        <w:u w:val="none"/>
      </w:rPr>
    </w:lvl>
  </w:abstractNum>
  <w:abstractNum w:abstractNumId="52" w15:restartNumberingAfterBreak="0">
    <w:nsid w:val="1BA532A8"/>
    <w:multiLevelType w:val="singleLevel"/>
    <w:tmpl w:val="A6BCE98C"/>
    <w:name w:val="_ACB_Standard_8_PDist3.3_LT_List0020"/>
    <w:lvl w:ilvl="0">
      <w:start w:val="1"/>
      <w:numFmt w:val="none"/>
      <w:lvlRestart w:val="0"/>
      <w:pStyle w:val="ACBStandard8PDist33FTList002"/>
      <w:lvlText w:val="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  <w:b w:val="0"/>
        <w:i w:val="0"/>
        <w:color w:val="E46713"/>
        <w:sz w:val="16"/>
        <w:u w:val="none"/>
      </w:rPr>
    </w:lvl>
  </w:abstractNum>
  <w:abstractNum w:abstractNumId="53" w15:restartNumberingAfterBreak="0">
    <w:nsid w:val="1BB52F6C"/>
    <w:multiLevelType w:val="multilevel"/>
    <w:tmpl w:val="464AF9D2"/>
    <w:name w:val="_ABD_Standard_9_NumHL_PDist3.3_LT_List0091"/>
    <w:lvl w:ilvl="0">
      <w:start w:val="1"/>
      <w:numFmt w:val="decimal"/>
      <w:lvlRestart w:val="0"/>
      <w:pStyle w:val="ABDStandard9NumHLPDist33FTList009"/>
      <w:lvlText w:val="%1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1">
      <w:start w:val="1"/>
      <w:numFmt w:val="decimal"/>
      <w:lvlText w:val="%2"/>
      <w:lvlJc w:val="left"/>
      <w:pPr>
        <w:tabs>
          <w:tab w:val="num" w:pos="2551"/>
        </w:tabs>
        <w:ind w:left="2551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2">
      <w:start w:val="1"/>
      <w:numFmt w:val="decimal"/>
      <w:lvlText w:val="%3"/>
      <w:lvlJc w:val="left"/>
      <w:pPr>
        <w:tabs>
          <w:tab w:val="num" w:pos="2976"/>
        </w:tabs>
        <w:ind w:left="2976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3">
      <w:start w:val="1"/>
      <w:numFmt w:val="decimal"/>
      <w:lvlText w:val="%4"/>
      <w:lvlJc w:val="left"/>
      <w:pPr>
        <w:tabs>
          <w:tab w:val="num" w:pos="3402"/>
        </w:tabs>
        <w:ind w:left="3402" w:hanging="426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4">
      <w:start w:val="1"/>
      <w:numFmt w:val="decimal"/>
      <w:lvlText w:val="%5"/>
      <w:lvlJc w:val="left"/>
      <w:pPr>
        <w:tabs>
          <w:tab w:val="num" w:pos="3827"/>
        </w:tabs>
        <w:ind w:left="3827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5">
      <w:start w:val="1"/>
      <w:numFmt w:val="decimal"/>
      <w:lvlText w:val="%6"/>
      <w:lvlJc w:val="left"/>
      <w:pPr>
        <w:tabs>
          <w:tab w:val="num" w:pos="4252"/>
        </w:tabs>
        <w:ind w:left="4252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6">
      <w:start w:val="1"/>
      <w:numFmt w:val="decimal"/>
      <w:lvlText w:val="%7"/>
      <w:lvlJc w:val="left"/>
      <w:pPr>
        <w:tabs>
          <w:tab w:val="num" w:pos="4677"/>
        </w:tabs>
        <w:ind w:left="4677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7">
      <w:start w:val="1"/>
      <w:numFmt w:val="decimal"/>
      <w:lvlText w:val="%8"/>
      <w:lvlJc w:val="left"/>
      <w:pPr>
        <w:tabs>
          <w:tab w:val="num" w:pos="5102"/>
        </w:tabs>
        <w:ind w:left="5102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8">
      <w:start w:val="1"/>
      <w:numFmt w:val="decimal"/>
      <w:lvlText w:val="%9"/>
      <w:lvlJc w:val="left"/>
      <w:pPr>
        <w:tabs>
          <w:tab w:val="num" w:pos="5528"/>
        </w:tabs>
        <w:ind w:left="5528" w:hanging="426"/>
      </w:pPr>
      <w:rPr>
        <w:rFonts w:ascii="Arial" w:hAnsi="Arial" w:cs="Arial"/>
        <w:b w:val="0"/>
        <w:i w:val="0"/>
        <w:color w:val="000000"/>
        <w:sz w:val="18"/>
        <w:u w:val="none"/>
      </w:rPr>
    </w:lvl>
  </w:abstractNum>
  <w:abstractNum w:abstractNumId="54" w15:restartNumberingAfterBreak="0">
    <w:nsid w:val="1D0F74DB"/>
    <w:multiLevelType w:val="singleLevel"/>
    <w:tmpl w:val="DAEE9C82"/>
    <w:name w:val="_AED_Standard_12_NumHL_PDist4.4_LT_List0030"/>
    <w:lvl w:ilvl="0">
      <w:start w:val="1"/>
      <w:numFmt w:val="none"/>
      <w:lvlRestart w:val="0"/>
      <w:pStyle w:val="AEDStandard12NumHLPDist44FTList003"/>
      <w:lvlText w:val=""/>
      <w:lvlJc w:val="left"/>
      <w:pPr>
        <w:tabs>
          <w:tab w:val="num" w:pos="1701"/>
        </w:tabs>
        <w:ind w:left="1984" w:hanging="567"/>
      </w:pPr>
      <w:rPr>
        <w:rFonts w:ascii="Wingdings" w:hAnsi="Wingdings" w:hint="default"/>
        <w:b w:val="0"/>
        <w:i w:val="0"/>
        <w:color w:val="000000"/>
        <w:sz w:val="24"/>
        <w:u w:val="none"/>
      </w:rPr>
    </w:lvl>
  </w:abstractNum>
  <w:abstractNum w:abstractNumId="55" w15:restartNumberingAfterBreak="0">
    <w:nsid w:val="1D452287"/>
    <w:multiLevelType w:val="singleLevel"/>
    <w:tmpl w:val="F766AFD4"/>
    <w:name w:val="_AEA_Standard_12_LT_List0020"/>
    <w:lvl w:ilvl="0">
      <w:start w:val="1"/>
      <w:numFmt w:val="none"/>
      <w:lvlRestart w:val="0"/>
      <w:pStyle w:val="AEAStandard12FTList002"/>
      <w:lvlText w:val="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  <w:b w:val="0"/>
        <w:i w:val="0"/>
        <w:color w:val="E46713"/>
        <w:sz w:val="24"/>
        <w:u w:val="none"/>
      </w:rPr>
    </w:lvl>
  </w:abstractNum>
  <w:abstractNum w:abstractNumId="56" w15:restartNumberingAfterBreak="0">
    <w:nsid w:val="1DB6087C"/>
    <w:multiLevelType w:val="singleLevel"/>
    <w:tmpl w:val="62F0F58E"/>
    <w:name w:val="_AAD_Standard_NumHL_PDist3.3_LT_List0070"/>
    <w:lvl w:ilvl="0">
      <w:start w:val="1"/>
      <w:numFmt w:val="decimal"/>
      <w:lvlRestart w:val="0"/>
      <w:pStyle w:val="AADStandardNumHLPDist33FTList007"/>
      <w:suff w:val="space"/>
      <w:lvlText w:val="(%1)  "/>
      <w:lvlJc w:val="left"/>
      <w:pPr>
        <w:ind w:left="1984" w:hanging="567"/>
      </w:pPr>
      <w:rPr>
        <w:rFonts w:ascii="Arial" w:hAnsi="Arial" w:cs="Arial" w:hint="default"/>
        <w:b w:val="0"/>
        <w:i w:val="0"/>
        <w:color w:val="000000"/>
        <w:sz w:val="20"/>
        <w:u w:val="none"/>
      </w:rPr>
    </w:lvl>
  </w:abstractNum>
  <w:abstractNum w:abstractNumId="57" w15:restartNumberingAfterBreak="0">
    <w:nsid w:val="1DF32513"/>
    <w:multiLevelType w:val="multilevel"/>
    <w:tmpl w:val="2E1C51E2"/>
    <w:name w:val="_AED_Standard_12_NumHL_PDist4.4_LT_List0081"/>
    <w:lvl w:ilvl="0">
      <w:start w:val="1"/>
      <w:numFmt w:val="decimal"/>
      <w:lvlRestart w:val="0"/>
      <w:pStyle w:val="AEDStandard12NumHLPDist44FTList008"/>
      <w:lvlText w:val="%1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1">
      <w:start w:val="1"/>
      <w:numFmt w:val="decimal"/>
      <w:lvlText w:val="%2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2">
      <w:start w:val="1"/>
      <w:numFmt w:val="decimal"/>
      <w:lvlText w:val="%3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3">
      <w:start w:val="1"/>
      <w:numFmt w:val="decimal"/>
      <w:lvlText w:val="%4"/>
      <w:lvlJc w:val="left"/>
      <w:pPr>
        <w:tabs>
          <w:tab w:val="num" w:pos="2693"/>
        </w:tabs>
        <w:ind w:left="2693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4">
      <w:start w:val="1"/>
      <w:numFmt w:val="decimal"/>
      <w:lvlText w:val="%5"/>
      <w:lvlJc w:val="left"/>
      <w:pPr>
        <w:tabs>
          <w:tab w:val="num" w:pos="2976"/>
        </w:tabs>
        <w:ind w:left="2976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5">
      <w:start w:val="1"/>
      <w:numFmt w:val="decimal"/>
      <w:lvlText w:val="%6"/>
      <w:lvlJc w:val="left"/>
      <w:pPr>
        <w:tabs>
          <w:tab w:val="num" w:pos="3260"/>
        </w:tabs>
        <w:ind w:left="3260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6">
      <w:start w:val="1"/>
      <w:numFmt w:val="decimal"/>
      <w:lvlText w:val="%7"/>
      <w:lvlJc w:val="left"/>
      <w:pPr>
        <w:tabs>
          <w:tab w:val="num" w:pos="3543"/>
        </w:tabs>
        <w:ind w:left="3543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7">
      <w:start w:val="1"/>
      <w:numFmt w:val="decimal"/>
      <w:lvlText w:val="%8"/>
      <w:lvlJc w:val="left"/>
      <w:pPr>
        <w:tabs>
          <w:tab w:val="num" w:pos="3827"/>
        </w:tabs>
        <w:ind w:left="3827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8">
      <w:start w:val="1"/>
      <w:numFmt w:val="decimal"/>
      <w:lvlText w:val="%9"/>
      <w:lvlJc w:val="left"/>
      <w:pPr>
        <w:tabs>
          <w:tab w:val="num" w:pos="4110"/>
        </w:tabs>
        <w:ind w:left="4110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</w:abstractNum>
  <w:abstractNum w:abstractNumId="58" w15:restartNumberingAfterBreak="0">
    <w:nsid w:val="1E043844"/>
    <w:multiLevelType w:val="singleLevel"/>
    <w:tmpl w:val="1FDC83D0"/>
    <w:name w:val="_BAC_Standard_Remark_Blue_NumHL_LT_List0070"/>
    <w:lvl w:ilvl="0">
      <w:start w:val="1"/>
      <w:numFmt w:val="decimal"/>
      <w:lvlRestart w:val="0"/>
      <w:pStyle w:val="BACStandardRemarkBlueNumHLFTList007"/>
      <w:suff w:val="space"/>
      <w:lvlText w:val="(%1)  "/>
      <w:lvlJc w:val="left"/>
      <w:pPr>
        <w:ind w:left="1984" w:hanging="567"/>
      </w:pPr>
      <w:rPr>
        <w:rFonts w:ascii="Arial" w:hAnsi="Arial" w:cs="Arial" w:hint="default"/>
        <w:b w:val="0"/>
        <w:i w:val="0"/>
        <w:color w:val="0000FF"/>
        <w:sz w:val="16"/>
        <w:u w:val="none"/>
      </w:rPr>
    </w:lvl>
  </w:abstractNum>
  <w:abstractNum w:abstractNumId="59" w15:restartNumberingAfterBreak="0">
    <w:nsid w:val="1E140E6B"/>
    <w:multiLevelType w:val="singleLevel"/>
    <w:tmpl w:val="C0D2D68C"/>
    <w:name w:val="_AED_Standard_12_NumHL_PDist4.4_LT_List0020"/>
    <w:lvl w:ilvl="0">
      <w:start w:val="1"/>
      <w:numFmt w:val="none"/>
      <w:lvlRestart w:val="0"/>
      <w:pStyle w:val="AEDStandard12NumHLPDist44FTList002"/>
      <w:lvlText w:val=""/>
      <w:lvlJc w:val="left"/>
      <w:pPr>
        <w:tabs>
          <w:tab w:val="num" w:pos="1417"/>
        </w:tabs>
        <w:ind w:left="1701" w:hanging="284"/>
      </w:pPr>
      <w:rPr>
        <w:rFonts w:ascii="Wingdings" w:hAnsi="Wingdings" w:hint="default"/>
        <w:b w:val="0"/>
        <w:i w:val="0"/>
        <w:color w:val="E46713"/>
        <w:sz w:val="24"/>
        <w:u w:val="none"/>
      </w:rPr>
    </w:lvl>
  </w:abstractNum>
  <w:abstractNum w:abstractNumId="60" w15:restartNumberingAfterBreak="0">
    <w:nsid w:val="1EDE6B89"/>
    <w:multiLevelType w:val="multilevel"/>
    <w:tmpl w:val="77D6B054"/>
    <w:name w:val="_ABD_Standard_9_NumHL_PDist3.3_LT_List0081"/>
    <w:lvl w:ilvl="0">
      <w:start w:val="1"/>
      <w:numFmt w:val="decimal"/>
      <w:lvlRestart w:val="0"/>
      <w:pStyle w:val="ABDStandard9NumHLPDist33FTList008"/>
      <w:lvlText w:val="%1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1">
      <w:start w:val="1"/>
      <w:numFmt w:val="decimal"/>
      <w:lvlText w:val="%2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2">
      <w:start w:val="1"/>
      <w:numFmt w:val="decimal"/>
      <w:lvlText w:val="%3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3">
      <w:start w:val="1"/>
      <w:numFmt w:val="decimal"/>
      <w:lvlText w:val="%4"/>
      <w:lvlJc w:val="left"/>
      <w:pPr>
        <w:tabs>
          <w:tab w:val="num" w:pos="2693"/>
        </w:tabs>
        <w:ind w:left="2693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4">
      <w:start w:val="1"/>
      <w:numFmt w:val="decimal"/>
      <w:lvlText w:val="%5"/>
      <w:lvlJc w:val="left"/>
      <w:pPr>
        <w:tabs>
          <w:tab w:val="num" w:pos="2976"/>
        </w:tabs>
        <w:ind w:left="2976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5">
      <w:start w:val="1"/>
      <w:numFmt w:val="decimal"/>
      <w:lvlText w:val="%6"/>
      <w:lvlJc w:val="left"/>
      <w:pPr>
        <w:tabs>
          <w:tab w:val="num" w:pos="3260"/>
        </w:tabs>
        <w:ind w:left="3260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6">
      <w:start w:val="1"/>
      <w:numFmt w:val="decimal"/>
      <w:lvlText w:val="%7"/>
      <w:lvlJc w:val="left"/>
      <w:pPr>
        <w:tabs>
          <w:tab w:val="num" w:pos="3543"/>
        </w:tabs>
        <w:ind w:left="3543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7">
      <w:start w:val="1"/>
      <w:numFmt w:val="decimal"/>
      <w:lvlText w:val="%8"/>
      <w:lvlJc w:val="left"/>
      <w:pPr>
        <w:tabs>
          <w:tab w:val="num" w:pos="3827"/>
        </w:tabs>
        <w:ind w:left="3827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8">
      <w:start w:val="1"/>
      <w:numFmt w:val="decimal"/>
      <w:lvlText w:val="%9"/>
      <w:lvlJc w:val="left"/>
      <w:pPr>
        <w:tabs>
          <w:tab w:val="num" w:pos="4110"/>
        </w:tabs>
        <w:ind w:left="4110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</w:abstractNum>
  <w:abstractNum w:abstractNumId="61" w15:restartNumberingAfterBreak="0">
    <w:nsid w:val="1FAF3C5F"/>
    <w:multiLevelType w:val="singleLevel"/>
    <w:tmpl w:val="60169170"/>
    <w:name w:val="_ABC_Standard_9_NumHL_LT_List0020"/>
    <w:lvl w:ilvl="0">
      <w:start w:val="1"/>
      <w:numFmt w:val="none"/>
      <w:lvlRestart w:val="0"/>
      <w:pStyle w:val="ABCStandard9NumHLFTList002"/>
      <w:lvlText w:val=""/>
      <w:lvlJc w:val="left"/>
      <w:pPr>
        <w:tabs>
          <w:tab w:val="num" w:pos="1417"/>
        </w:tabs>
        <w:ind w:left="1701" w:hanging="284"/>
      </w:pPr>
      <w:rPr>
        <w:rFonts w:ascii="Wingdings" w:hAnsi="Wingdings" w:hint="default"/>
        <w:b w:val="0"/>
        <w:i w:val="0"/>
        <w:color w:val="E46713"/>
        <w:sz w:val="18"/>
        <w:u w:val="none"/>
      </w:rPr>
    </w:lvl>
  </w:abstractNum>
  <w:abstractNum w:abstractNumId="62" w15:restartNumberingAfterBreak="0">
    <w:nsid w:val="200B6E7C"/>
    <w:multiLevelType w:val="multilevel"/>
    <w:tmpl w:val="F4FAC53A"/>
    <w:name w:val="_ACB_Standard_8_PDist3.3_LT_List0091"/>
    <w:lvl w:ilvl="0">
      <w:start w:val="1"/>
      <w:numFmt w:val="decimal"/>
      <w:lvlRestart w:val="0"/>
      <w:pStyle w:val="ACBStandard8PDist33FTList009"/>
      <w:lvlText w:val="%1"/>
      <w:lvlJc w:val="left"/>
      <w:pPr>
        <w:tabs>
          <w:tab w:val="num" w:pos="709"/>
        </w:tabs>
        <w:ind w:left="709" w:hanging="426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1">
      <w:start w:val="1"/>
      <w:numFmt w:val="decimal"/>
      <w:lvlText w:val="%2"/>
      <w:lvlJc w:val="left"/>
      <w:pPr>
        <w:tabs>
          <w:tab w:val="num" w:pos="1134"/>
        </w:tabs>
        <w:ind w:left="1134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2">
      <w:start w:val="1"/>
      <w:numFmt w:val="decimal"/>
      <w:lvlText w:val="%3"/>
      <w:lvlJc w:val="left"/>
      <w:pPr>
        <w:tabs>
          <w:tab w:val="num" w:pos="1559"/>
        </w:tabs>
        <w:ind w:left="1559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4">
      <w:start w:val="1"/>
      <w:numFmt w:val="decimal"/>
      <w:lvlText w:val="%5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5">
      <w:start w:val="1"/>
      <w:numFmt w:val="decimal"/>
      <w:lvlText w:val="%6"/>
      <w:lvlJc w:val="left"/>
      <w:pPr>
        <w:tabs>
          <w:tab w:val="num" w:pos="2835"/>
        </w:tabs>
        <w:ind w:left="2835" w:hanging="426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6">
      <w:start w:val="1"/>
      <w:numFmt w:val="decimal"/>
      <w:lvlText w:val="%7"/>
      <w:lvlJc w:val="left"/>
      <w:pPr>
        <w:tabs>
          <w:tab w:val="num" w:pos="3260"/>
        </w:tabs>
        <w:ind w:left="3260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7">
      <w:start w:val="1"/>
      <w:numFmt w:val="decimal"/>
      <w:lvlText w:val="%8"/>
      <w:lvlJc w:val="left"/>
      <w:pPr>
        <w:tabs>
          <w:tab w:val="num" w:pos="3685"/>
        </w:tabs>
        <w:ind w:left="3685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8">
      <w:start w:val="1"/>
      <w:numFmt w:val="decimal"/>
      <w:lvlText w:val="%9"/>
      <w:lvlJc w:val="left"/>
      <w:pPr>
        <w:tabs>
          <w:tab w:val="num" w:pos="4110"/>
        </w:tabs>
        <w:ind w:left="4110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</w:abstractNum>
  <w:abstractNum w:abstractNumId="63" w15:restartNumberingAfterBreak="0">
    <w:nsid w:val="20F218AC"/>
    <w:multiLevelType w:val="singleLevel"/>
    <w:tmpl w:val="051A23BA"/>
    <w:name w:val="_BAB_Standard_Remark_Blue_PDist3.3_LT_List0070"/>
    <w:lvl w:ilvl="0">
      <w:start w:val="1"/>
      <w:numFmt w:val="decimal"/>
      <w:lvlRestart w:val="0"/>
      <w:pStyle w:val="BABStandardRemarkBluePDist33FTList007"/>
      <w:suff w:val="space"/>
      <w:lvlText w:val="(%1)  "/>
      <w:lvlJc w:val="left"/>
      <w:pPr>
        <w:ind w:left="0" w:firstLine="0"/>
      </w:pPr>
      <w:rPr>
        <w:rFonts w:ascii="Arial" w:hAnsi="Arial" w:cs="Arial" w:hint="default"/>
        <w:b w:val="0"/>
        <w:i w:val="0"/>
        <w:color w:val="0000FF"/>
        <w:sz w:val="16"/>
        <w:u w:val="none"/>
      </w:rPr>
    </w:lvl>
  </w:abstractNum>
  <w:abstractNum w:abstractNumId="64" w15:restartNumberingAfterBreak="0">
    <w:nsid w:val="213B0356"/>
    <w:multiLevelType w:val="singleLevel"/>
    <w:tmpl w:val="FD00B426"/>
    <w:name w:val="_ACB_Standard_8_PDist3.3_LT_List0070"/>
    <w:lvl w:ilvl="0">
      <w:start w:val="1"/>
      <w:numFmt w:val="decimal"/>
      <w:lvlRestart w:val="0"/>
      <w:pStyle w:val="ACBStandard8PDist33FTList007"/>
      <w:suff w:val="space"/>
      <w:lvlText w:val="(%1)  "/>
      <w:lvlJc w:val="left"/>
      <w:pPr>
        <w:ind w:left="0" w:firstLine="0"/>
      </w:pPr>
      <w:rPr>
        <w:rFonts w:ascii="Arial" w:hAnsi="Arial" w:cs="Arial" w:hint="default"/>
        <w:b w:val="0"/>
        <w:i w:val="0"/>
        <w:color w:val="000000"/>
        <w:sz w:val="16"/>
        <w:u w:val="none"/>
      </w:rPr>
    </w:lvl>
  </w:abstractNum>
  <w:abstractNum w:abstractNumId="65" w15:restartNumberingAfterBreak="0">
    <w:nsid w:val="218D48D0"/>
    <w:multiLevelType w:val="singleLevel"/>
    <w:tmpl w:val="8EB07872"/>
    <w:name w:val="_ABD_Standard_9_NumHL_PDist3.3_LT_List0040"/>
    <w:lvl w:ilvl="0">
      <w:start w:val="1"/>
      <w:numFmt w:val="none"/>
      <w:lvlRestart w:val="0"/>
      <w:pStyle w:val="ABDStandard9NumHLPDist33FTList004"/>
      <w:lvlText w:val=""/>
      <w:lvlJc w:val="left"/>
      <w:pPr>
        <w:tabs>
          <w:tab w:val="num" w:pos="1701"/>
        </w:tabs>
        <w:ind w:left="1984" w:hanging="567"/>
      </w:pPr>
      <w:rPr>
        <w:rFonts w:ascii="Wingdings" w:hAnsi="Wingdings" w:hint="default"/>
        <w:b w:val="0"/>
        <w:i w:val="0"/>
        <w:color w:val="E46713"/>
        <w:sz w:val="18"/>
        <w:u w:val="none"/>
      </w:rPr>
    </w:lvl>
  </w:abstractNum>
  <w:abstractNum w:abstractNumId="66" w15:restartNumberingAfterBreak="0">
    <w:nsid w:val="23007111"/>
    <w:multiLevelType w:val="singleLevel"/>
    <w:tmpl w:val="8DF09DAA"/>
    <w:name w:val="_ABB_Standard_9_PDist3.3_LT_List0030"/>
    <w:lvl w:ilvl="0">
      <w:start w:val="1"/>
      <w:numFmt w:val="none"/>
      <w:lvlRestart w:val="0"/>
      <w:pStyle w:val="ABBStandard9PDist33FTList003"/>
      <w:lvlText w:val=""/>
      <w:lvlJc w:val="left"/>
      <w:pPr>
        <w:tabs>
          <w:tab w:val="num" w:pos="283"/>
        </w:tabs>
        <w:ind w:left="567" w:hanging="567"/>
      </w:pPr>
      <w:rPr>
        <w:rFonts w:ascii="Wingdings" w:hAnsi="Wingdings" w:hint="default"/>
        <w:b w:val="0"/>
        <w:i w:val="0"/>
        <w:color w:val="000000"/>
        <w:sz w:val="18"/>
        <w:u w:val="none"/>
      </w:rPr>
    </w:lvl>
  </w:abstractNum>
  <w:abstractNum w:abstractNumId="67" w15:restartNumberingAfterBreak="0">
    <w:nsid w:val="23193A45"/>
    <w:multiLevelType w:val="singleLevel"/>
    <w:tmpl w:val="234092D8"/>
    <w:name w:val="_AAD_Standard_NumHL_PDist3.3_LT_List0030"/>
    <w:lvl w:ilvl="0">
      <w:start w:val="1"/>
      <w:numFmt w:val="none"/>
      <w:lvlRestart w:val="0"/>
      <w:pStyle w:val="AADStandardNumHLPDist33FTList003"/>
      <w:lvlText w:val=""/>
      <w:lvlJc w:val="left"/>
      <w:pPr>
        <w:tabs>
          <w:tab w:val="num" w:pos="1701"/>
        </w:tabs>
        <w:ind w:left="1984" w:hanging="567"/>
      </w:pPr>
      <w:rPr>
        <w:rFonts w:ascii="Wingdings" w:hAnsi="Wingdings" w:hint="default"/>
        <w:b w:val="0"/>
        <w:i w:val="0"/>
        <w:color w:val="000000"/>
        <w:sz w:val="20"/>
        <w:u w:val="none"/>
      </w:rPr>
    </w:lvl>
  </w:abstractNum>
  <w:abstractNum w:abstractNumId="68" w15:restartNumberingAfterBreak="0">
    <w:nsid w:val="23C0286D"/>
    <w:multiLevelType w:val="singleLevel"/>
    <w:tmpl w:val="308266A6"/>
    <w:name w:val="_AEB_Standard_12_PDist4.4_LT_List0030"/>
    <w:lvl w:ilvl="0">
      <w:start w:val="1"/>
      <w:numFmt w:val="none"/>
      <w:lvlRestart w:val="0"/>
      <w:pStyle w:val="AEBStandard12PDist44FTList003"/>
      <w:lvlText w:val=""/>
      <w:lvlJc w:val="left"/>
      <w:pPr>
        <w:tabs>
          <w:tab w:val="num" w:pos="283"/>
        </w:tabs>
        <w:ind w:left="567" w:hanging="567"/>
      </w:pPr>
      <w:rPr>
        <w:rFonts w:ascii="Wingdings" w:hAnsi="Wingdings" w:hint="default"/>
        <w:b w:val="0"/>
        <w:i w:val="0"/>
        <w:color w:val="000000"/>
        <w:sz w:val="24"/>
        <w:u w:val="none"/>
      </w:rPr>
    </w:lvl>
  </w:abstractNum>
  <w:abstractNum w:abstractNumId="69" w15:restartNumberingAfterBreak="0">
    <w:nsid w:val="254B7166"/>
    <w:multiLevelType w:val="multilevel"/>
    <w:tmpl w:val="DF6E0FD4"/>
    <w:name w:val="_ABA_Standard_9_LT_List0091"/>
    <w:lvl w:ilvl="0">
      <w:start w:val="1"/>
      <w:numFmt w:val="decimal"/>
      <w:lvlRestart w:val="0"/>
      <w:pStyle w:val="ABAStandard9FTList009"/>
      <w:lvlText w:val="%1"/>
      <w:lvlJc w:val="left"/>
      <w:pPr>
        <w:tabs>
          <w:tab w:val="num" w:pos="709"/>
        </w:tabs>
        <w:ind w:left="709" w:hanging="426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1">
      <w:start w:val="1"/>
      <w:numFmt w:val="decimal"/>
      <w:lvlText w:val="%2"/>
      <w:lvlJc w:val="left"/>
      <w:pPr>
        <w:tabs>
          <w:tab w:val="num" w:pos="1134"/>
        </w:tabs>
        <w:ind w:left="1134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2">
      <w:start w:val="1"/>
      <w:numFmt w:val="decimal"/>
      <w:lvlText w:val="%3"/>
      <w:lvlJc w:val="left"/>
      <w:pPr>
        <w:tabs>
          <w:tab w:val="num" w:pos="1559"/>
        </w:tabs>
        <w:ind w:left="1559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4">
      <w:start w:val="1"/>
      <w:numFmt w:val="decimal"/>
      <w:lvlText w:val="%5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5">
      <w:start w:val="1"/>
      <w:numFmt w:val="decimal"/>
      <w:lvlText w:val="%6"/>
      <w:lvlJc w:val="left"/>
      <w:pPr>
        <w:tabs>
          <w:tab w:val="num" w:pos="2835"/>
        </w:tabs>
        <w:ind w:left="2835" w:hanging="426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6">
      <w:start w:val="1"/>
      <w:numFmt w:val="decimal"/>
      <w:lvlText w:val="%7"/>
      <w:lvlJc w:val="left"/>
      <w:pPr>
        <w:tabs>
          <w:tab w:val="num" w:pos="3260"/>
        </w:tabs>
        <w:ind w:left="3260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7">
      <w:start w:val="1"/>
      <w:numFmt w:val="decimal"/>
      <w:lvlText w:val="%8"/>
      <w:lvlJc w:val="left"/>
      <w:pPr>
        <w:tabs>
          <w:tab w:val="num" w:pos="3685"/>
        </w:tabs>
        <w:ind w:left="3685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8">
      <w:start w:val="1"/>
      <w:numFmt w:val="decimal"/>
      <w:lvlText w:val="%9"/>
      <w:lvlJc w:val="left"/>
      <w:pPr>
        <w:tabs>
          <w:tab w:val="num" w:pos="4110"/>
        </w:tabs>
        <w:ind w:left="4110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</w:abstractNum>
  <w:abstractNum w:abstractNumId="70" w15:restartNumberingAfterBreak="0">
    <w:nsid w:val="25526294"/>
    <w:multiLevelType w:val="multilevel"/>
    <w:tmpl w:val="D4960B40"/>
    <w:name w:val="_AAD_Standard_NumHL_PDist3.3_LT_List0081"/>
    <w:lvl w:ilvl="0">
      <w:start w:val="1"/>
      <w:numFmt w:val="decimal"/>
      <w:lvlRestart w:val="0"/>
      <w:pStyle w:val="AADStandardNumHLPDist33FTList008"/>
      <w:lvlText w:val="%1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1">
      <w:start w:val="1"/>
      <w:numFmt w:val="decimal"/>
      <w:lvlText w:val="%2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2">
      <w:start w:val="1"/>
      <w:numFmt w:val="decimal"/>
      <w:lvlText w:val="%3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3">
      <w:start w:val="1"/>
      <w:numFmt w:val="decimal"/>
      <w:lvlText w:val="%4"/>
      <w:lvlJc w:val="left"/>
      <w:pPr>
        <w:tabs>
          <w:tab w:val="num" w:pos="2693"/>
        </w:tabs>
        <w:ind w:left="2693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4">
      <w:start w:val="1"/>
      <w:numFmt w:val="decimal"/>
      <w:lvlText w:val="%5"/>
      <w:lvlJc w:val="left"/>
      <w:pPr>
        <w:tabs>
          <w:tab w:val="num" w:pos="2976"/>
        </w:tabs>
        <w:ind w:left="2976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5">
      <w:start w:val="1"/>
      <w:numFmt w:val="decimal"/>
      <w:lvlText w:val="%6"/>
      <w:lvlJc w:val="left"/>
      <w:pPr>
        <w:tabs>
          <w:tab w:val="num" w:pos="3260"/>
        </w:tabs>
        <w:ind w:left="3260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6">
      <w:start w:val="1"/>
      <w:numFmt w:val="decimal"/>
      <w:lvlText w:val="%7"/>
      <w:lvlJc w:val="left"/>
      <w:pPr>
        <w:tabs>
          <w:tab w:val="num" w:pos="3543"/>
        </w:tabs>
        <w:ind w:left="3543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7">
      <w:start w:val="1"/>
      <w:numFmt w:val="decimal"/>
      <w:lvlText w:val="%8"/>
      <w:lvlJc w:val="left"/>
      <w:pPr>
        <w:tabs>
          <w:tab w:val="num" w:pos="3827"/>
        </w:tabs>
        <w:ind w:left="3827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8">
      <w:start w:val="1"/>
      <w:numFmt w:val="decimal"/>
      <w:lvlText w:val="%9"/>
      <w:lvlJc w:val="left"/>
      <w:pPr>
        <w:tabs>
          <w:tab w:val="num" w:pos="4110"/>
        </w:tabs>
        <w:ind w:left="4110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</w:abstractNum>
  <w:abstractNum w:abstractNumId="71" w15:restartNumberingAfterBreak="0">
    <w:nsid w:val="25D639DC"/>
    <w:multiLevelType w:val="singleLevel"/>
    <w:tmpl w:val="B7C8FF12"/>
    <w:name w:val="_ACA_Standard_8_LT_List0020"/>
    <w:lvl w:ilvl="0">
      <w:start w:val="1"/>
      <w:numFmt w:val="none"/>
      <w:lvlRestart w:val="0"/>
      <w:pStyle w:val="ACAStandard8FTList002"/>
      <w:lvlText w:val="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  <w:b w:val="0"/>
        <w:i w:val="0"/>
        <w:color w:val="E46713"/>
        <w:sz w:val="16"/>
        <w:u w:val="none"/>
      </w:rPr>
    </w:lvl>
  </w:abstractNum>
  <w:abstractNum w:abstractNumId="72" w15:restartNumberingAfterBreak="0">
    <w:nsid w:val="25D92331"/>
    <w:multiLevelType w:val="singleLevel"/>
    <w:tmpl w:val="7908AC26"/>
    <w:name w:val="_BAC_Standard_Remark_Blue_NumHL_LT_List0060"/>
    <w:lvl w:ilvl="0">
      <w:start w:val="1"/>
      <w:numFmt w:val="decimal"/>
      <w:lvlRestart w:val="0"/>
      <w:pStyle w:val="BACStandardRemarkBlueNumHLFTList006"/>
      <w:lvlText w:val="%1."/>
      <w:lvlJc w:val="right"/>
      <w:pPr>
        <w:ind w:left="2126" w:hanging="283"/>
      </w:pPr>
      <w:rPr>
        <w:rFonts w:ascii="Arial" w:hAnsi="Arial" w:cs="Arial" w:hint="default"/>
        <w:b w:val="0"/>
        <w:i w:val="0"/>
        <w:color w:val="0000FF"/>
        <w:sz w:val="16"/>
        <w:u w:val="none"/>
      </w:rPr>
    </w:lvl>
  </w:abstractNum>
  <w:abstractNum w:abstractNumId="73" w15:restartNumberingAfterBreak="0">
    <w:nsid w:val="25F3238D"/>
    <w:multiLevelType w:val="singleLevel"/>
    <w:tmpl w:val="50206242"/>
    <w:name w:val="_ACB_Standard_8_PDist3.3_LT_List0030"/>
    <w:lvl w:ilvl="0">
      <w:start w:val="1"/>
      <w:numFmt w:val="none"/>
      <w:lvlRestart w:val="0"/>
      <w:pStyle w:val="ACBStandard8PDist33FTList003"/>
      <w:lvlText w:val=""/>
      <w:lvlJc w:val="left"/>
      <w:pPr>
        <w:tabs>
          <w:tab w:val="num" w:pos="283"/>
        </w:tabs>
        <w:ind w:left="567" w:hanging="567"/>
      </w:pPr>
      <w:rPr>
        <w:rFonts w:ascii="Wingdings" w:hAnsi="Wingdings" w:hint="default"/>
        <w:b w:val="0"/>
        <w:i w:val="0"/>
        <w:color w:val="000000"/>
        <w:sz w:val="16"/>
        <w:u w:val="none"/>
      </w:rPr>
    </w:lvl>
  </w:abstractNum>
  <w:abstractNum w:abstractNumId="74" w15:restartNumberingAfterBreak="0">
    <w:nsid w:val="268333C9"/>
    <w:multiLevelType w:val="multilevel"/>
    <w:tmpl w:val="4738B7BE"/>
    <w:name w:val="_ADA_Standard_11_LT_List0101"/>
    <w:lvl w:ilvl="0">
      <w:start w:val="1"/>
      <w:numFmt w:val="decimal"/>
      <w:lvlRestart w:val="0"/>
      <w:pStyle w:val="ADAStandard11FTList010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851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1134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2268" w:hanging="1418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976"/>
        </w:tabs>
        <w:ind w:left="2976" w:hanging="1842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3543"/>
        </w:tabs>
        <w:ind w:left="3543" w:hanging="2126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4110"/>
        </w:tabs>
        <w:ind w:left="4110" w:hanging="2409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4677"/>
        </w:tabs>
        <w:ind w:left="4677" w:hanging="2693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5386"/>
        </w:tabs>
        <w:ind w:left="5386" w:hanging="3118"/>
      </w:pPr>
      <w:rPr>
        <w:rFonts w:ascii="Arial" w:hAnsi="Arial" w:cs="Arial"/>
        <w:b w:val="0"/>
        <w:i w:val="0"/>
        <w:color w:val="000000"/>
        <w:sz w:val="22"/>
        <w:u w:val="none"/>
      </w:rPr>
    </w:lvl>
  </w:abstractNum>
  <w:abstractNum w:abstractNumId="75" w15:restartNumberingAfterBreak="0">
    <w:nsid w:val="27483576"/>
    <w:multiLevelType w:val="singleLevel"/>
    <w:tmpl w:val="A1E8CE76"/>
    <w:name w:val="_ADA_Standard_11_LT_List0030"/>
    <w:lvl w:ilvl="0">
      <w:start w:val="1"/>
      <w:numFmt w:val="none"/>
      <w:lvlRestart w:val="0"/>
      <w:pStyle w:val="ADAStandard11FTList003"/>
      <w:lvlText w:val=""/>
      <w:lvlJc w:val="left"/>
      <w:pPr>
        <w:tabs>
          <w:tab w:val="num" w:pos="283"/>
        </w:tabs>
        <w:ind w:left="567" w:hanging="567"/>
      </w:pPr>
      <w:rPr>
        <w:rFonts w:ascii="Wingdings" w:hAnsi="Wingdings" w:hint="default"/>
        <w:b w:val="0"/>
        <w:i w:val="0"/>
        <w:color w:val="000000"/>
        <w:sz w:val="22"/>
        <w:u w:val="none"/>
      </w:rPr>
    </w:lvl>
  </w:abstractNum>
  <w:abstractNum w:abstractNumId="76" w15:restartNumberingAfterBreak="0">
    <w:nsid w:val="277457FB"/>
    <w:multiLevelType w:val="singleLevel"/>
    <w:tmpl w:val="37AE6BAE"/>
    <w:name w:val="_ACC_Standard_8_NumHL_LT_List0050"/>
    <w:lvl w:ilvl="0">
      <w:start w:val="1"/>
      <w:numFmt w:val="decimal"/>
      <w:lvlRestart w:val="0"/>
      <w:pStyle w:val="ACCStandard8NumHLFTList005"/>
      <w:lvlText w:val="%1."/>
      <w:lvlJc w:val="right"/>
      <w:pPr>
        <w:ind w:left="1984" w:hanging="283"/>
      </w:pPr>
      <w:rPr>
        <w:rFonts w:ascii="Arial" w:hAnsi="Arial" w:cs="Arial" w:hint="default"/>
        <w:b w:val="0"/>
        <w:i w:val="0"/>
        <w:color w:val="000000"/>
        <w:sz w:val="16"/>
        <w:u w:val="none"/>
      </w:rPr>
    </w:lvl>
  </w:abstractNum>
  <w:abstractNum w:abstractNumId="77" w15:restartNumberingAfterBreak="0">
    <w:nsid w:val="295F69CF"/>
    <w:multiLevelType w:val="singleLevel"/>
    <w:tmpl w:val="AB686240"/>
    <w:name w:val="_ABA_Standard_9_LT_List0020"/>
    <w:lvl w:ilvl="0">
      <w:start w:val="1"/>
      <w:numFmt w:val="none"/>
      <w:lvlRestart w:val="0"/>
      <w:pStyle w:val="ABAStandard9FTList002"/>
      <w:lvlText w:val="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  <w:b w:val="0"/>
        <w:i w:val="0"/>
        <w:color w:val="E46713"/>
        <w:sz w:val="18"/>
        <w:u w:val="none"/>
      </w:rPr>
    </w:lvl>
  </w:abstractNum>
  <w:abstractNum w:abstractNumId="78" w15:restartNumberingAfterBreak="0">
    <w:nsid w:val="298752FB"/>
    <w:multiLevelType w:val="singleLevel"/>
    <w:tmpl w:val="1204A1F4"/>
    <w:name w:val="_ACD_Standard_8_NumHL_PDist3.3_LT_List0040"/>
    <w:lvl w:ilvl="0">
      <w:start w:val="1"/>
      <w:numFmt w:val="none"/>
      <w:lvlRestart w:val="0"/>
      <w:pStyle w:val="ACDStandard8NumHLPDist33FTList004"/>
      <w:lvlText w:val=""/>
      <w:lvlJc w:val="left"/>
      <w:pPr>
        <w:tabs>
          <w:tab w:val="num" w:pos="1701"/>
        </w:tabs>
        <w:ind w:left="1984" w:hanging="567"/>
      </w:pPr>
      <w:rPr>
        <w:rFonts w:ascii="Wingdings" w:hAnsi="Wingdings" w:hint="default"/>
        <w:b w:val="0"/>
        <w:i w:val="0"/>
        <w:color w:val="E46713"/>
        <w:sz w:val="16"/>
        <w:u w:val="none"/>
      </w:rPr>
    </w:lvl>
  </w:abstractNum>
  <w:abstractNum w:abstractNumId="79" w15:restartNumberingAfterBreak="0">
    <w:nsid w:val="2AA8176F"/>
    <w:multiLevelType w:val="multilevel"/>
    <w:tmpl w:val="B82889B6"/>
    <w:name w:val="_AEB_Standard_12_PDist4.4_LT_List0101"/>
    <w:lvl w:ilvl="0">
      <w:start w:val="1"/>
      <w:numFmt w:val="decimal"/>
      <w:lvlRestart w:val="0"/>
      <w:pStyle w:val="AEBStandard12PDist44FTList010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851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1134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2268" w:hanging="1418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976"/>
        </w:tabs>
        <w:ind w:left="2976" w:hanging="1842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3543"/>
        </w:tabs>
        <w:ind w:left="3543" w:hanging="2126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4252"/>
        </w:tabs>
        <w:ind w:left="4252" w:hanging="2551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4961"/>
        </w:tabs>
        <w:ind w:left="4961" w:hanging="2977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5386"/>
        </w:tabs>
        <w:ind w:left="5386" w:hanging="3118"/>
      </w:pPr>
      <w:rPr>
        <w:rFonts w:ascii="Arial" w:hAnsi="Arial" w:cs="Arial"/>
        <w:b w:val="0"/>
        <w:i w:val="0"/>
        <w:color w:val="000000"/>
        <w:sz w:val="24"/>
        <w:u w:val="none"/>
      </w:rPr>
    </w:lvl>
  </w:abstractNum>
  <w:abstractNum w:abstractNumId="80" w15:restartNumberingAfterBreak="0">
    <w:nsid w:val="2ABA622B"/>
    <w:multiLevelType w:val="hybridMultilevel"/>
    <w:tmpl w:val="6534EEE2"/>
    <w:name w:val="Unnamed10"/>
    <w:lvl w:ilvl="0" w:tplc="E9B66A2A">
      <w:start w:val="1"/>
      <w:numFmt w:val="decimal"/>
      <w:lvlRestart w:val="0"/>
      <w:pStyle w:val="AAAStandardFTList007"/>
      <w:suff w:val="space"/>
      <w:lvlText w:val="(%1)  "/>
      <w:lvlJc w:val="left"/>
      <w:pPr>
        <w:ind w:left="0" w:firstLine="0"/>
      </w:pPr>
      <w:rPr>
        <w:rFonts w:ascii="Arial" w:hAnsi="Arial" w:cs="Arial" w:hint="default"/>
        <w:b w:val="0"/>
        <w:i w:val="0"/>
        <w:color w:val="000000"/>
        <w:sz w:val="20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C91002"/>
    <w:multiLevelType w:val="singleLevel"/>
    <w:tmpl w:val="1C483638"/>
    <w:name w:val="_ADA_Standard_11_LT_List0020"/>
    <w:lvl w:ilvl="0">
      <w:start w:val="1"/>
      <w:numFmt w:val="none"/>
      <w:lvlRestart w:val="0"/>
      <w:pStyle w:val="ADAStandard11FTList002"/>
      <w:lvlText w:val="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  <w:b w:val="0"/>
        <w:i w:val="0"/>
        <w:color w:val="E46713"/>
        <w:sz w:val="22"/>
        <w:u w:val="none"/>
      </w:rPr>
    </w:lvl>
  </w:abstractNum>
  <w:abstractNum w:abstractNumId="82" w15:restartNumberingAfterBreak="0">
    <w:nsid w:val="2B092DD0"/>
    <w:multiLevelType w:val="multilevel"/>
    <w:tmpl w:val="641E4F36"/>
    <w:name w:val="_ABC_Standard_9_NumHL_LT_List0101"/>
    <w:lvl w:ilvl="0">
      <w:start w:val="1"/>
      <w:numFmt w:val="decimal"/>
      <w:lvlRestart w:val="0"/>
      <w:pStyle w:val="ABCStandard9NumHLFTList010"/>
      <w:lvlText w:val="%1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1">
      <w:start w:val="1"/>
      <w:numFmt w:val="decimal"/>
      <w:lvlText w:val="%1.%2"/>
      <w:lvlJc w:val="left"/>
      <w:pPr>
        <w:tabs>
          <w:tab w:val="num" w:pos="2409"/>
        </w:tabs>
        <w:ind w:left="2409" w:hanging="708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2">
      <w:start w:val="1"/>
      <w:numFmt w:val="decimal"/>
      <w:lvlText w:val="%1.%2.%3"/>
      <w:lvlJc w:val="left"/>
      <w:pPr>
        <w:tabs>
          <w:tab w:val="num" w:pos="2976"/>
        </w:tabs>
        <w:ind w:left="2976" w:hanging="992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3543"/>
        </w:tabs>
        <w:ind w:left="3543" w:hanging="127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110"/>
        </w:tabs>
        <w:ind w:left="4110" w:hanging="1559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4677"/>
        </w:tabs>
        <w:ind w:left="4677" w:hanging="1842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5244"/>
        </w:tabs>
        <w:ind w:left="5244" w:hanging="2126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5811"/>
        </w:tabs>
        <w:ind w:left="5811" w:hanging="2409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6378"/>
        </w:tabs>
        <w:ind w:left="6378" w:hanging="2693"/>
      </w:pPr>
      <w:rPr>
        <w:rFonts w:ascii="Arial" w:hAnsi="Arial" w:cs="Arial"/>
        <w:b w:val="0"/>
        <w:i w:val="0"/>
        <w:color w:val="000000"/>
        <w:sz w:val="18"/>
        <w:u w:val="none"/>
      </w:rPr>
    </w:lvl>
  </w:abstractNum>
  <w:abstractNum w:abstractNumId="83" w15:restartNumberingAfterBreak="0">
    <w:nsid w:val="2BA62A7F"/>
    <w:multiLevelType w:val="singleLevel"/>
    <w:tmpl w:val="991C4F18"/>
    <w:name w:val="_ACB_Standard_8_PDist3.3_LT_List0050"/>
    <w:lvl w:ilvl="0">
      <w:start w:val="1"/>
      <w:numFmt w:val="decimal"/>
      <w:lvlRestart w:val="0"/>
      <w:pStyle w:val="ACBStandard8PDist33FTList005"/>
      <w:lvlText w:val="%1."/>
      <w:lvlJc w:val="right"/>
      <w:pPr>
        <w:ind w:left="567" w:hanging="284"/>
      </w:pPr>
      <w:rPr>
        <w:rFonts w:ascii="Arial" w:hAnsi="Arial" w:cs="Arial" w:hint="default"/>
        <w:b w:val="0"/>
        <w:i w:val="0"/>
        <w:color w:val="000000"/>
        <w:sz w:val="16"/>
        <w:u w:val="none"/>
      </w:rPr>
    </w:lvl>
  </w:abstractNum>
  <w:abstractNum w:abstractNumId="84" w15:restartNumberingAfterBreak="0">
    <w:nsid w:val="2C9635F4"/>
    <w:multiLevelType w:val="multilevel"/>
    <w:tmpl w:val="70ACE44A"/>
    <w:name w:val="_ADB_Standard_11_PDist4.4_LT_List0091"/>
    <w:lvl w:ilvl="0">
      <w:start w:val="1"/>
      <w:numFmt w:val="decimal"/>
      <w:lvlRestart w:val="0"/>
      <w:pStyle w:val="ADBStandard11PDist44FTList009"/>
      <w:lvlText w:val="%1"/>
      <w:lvlJc w:val="left"/>
      <w:pPr>
        <w:tabs>
          <w:tab w:val="num" w:pos="709"/>
        </w:tabs>
        <w:ind w:left="709" w:hanging="426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1">
      <w:start w:val="1"/>
      <w:numFmt w:val="decimal"/>
      <w:lvlText w:val="%2"/>
      <w:lvlJc w:val="left"/>
      <w:pPr>
        <w:tabs>
          <w:tab w:val="num" w:pos="1134"/>
        </w:tabs>
        <w:ind w:left="1134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2">
      <w:start w:val="1"/>
      <w:numFmt w:val="decimal"/>
      <w:lvlText w:val="%3"/>
      <w:lvlJc w:val="left"/>
      <w:pPr>
        <w:tabs>
          <w:tab w:val="num" w:pos="1559"/>
        </w:tabs>
        <w:ind w:left="1559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4">
      <w:start w:val="1"/>
      <w:numFmt w:val="decimal"/>
      <w:lvlText w:val="%5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5">
      <w:start w:val="1"/>
      <w:numFmt w:val="decimal"/>
      <w:lvlText w:val="%6"/>
      <w:lvlJc w:val="left"/>
      <w:pPr>
        <w:tabs>
          <w:tab w:val="num" w:pos="2835"/>
        </w:tabs>
        <w:ind w:left="2835" w:hanging="426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6">
      <w:start w:val="1"/>
      <w:numFmt w:val="decimal"/>
      <w:lvlText w:val="%7"/>
      <w:lvlJc w:val="left"/>
      <w:pPr>
        <w:tabs>
          <w:tab w:val="num" w:pos="3260"/>
        </w:tabs>
        <w:ind w:left="3260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7">
      <w:start w:val="1"/>
      <w:numFmt w:val="decimal"/>
      <w:lvlText w:val="%8"/>
      <w:lvlJc w:val="left"/>
      <w:pPr>
        <w:tabs>
          <w:tab w:val="num" w:pos="3685"/>
        </w:tabs>
        <w:ind w:left="3685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8">
      <w:start w:val="1"/>
      <w:numFmt w:val="decimal"/>
      <w:lvlText w:val="%9"/>
      <w:lvlJc w:val="left"/>
      <w:pPr>
        <w:tabs>
          <w:tab w:val="num" w:pos="4110"/>
        </w:tabs>
        <w:ind w:left="4110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</w:abstractNum>
  <w:abstractNum w:abstractNumId="85" w15:restartNumberingAfterBreak="0">
    <w:nsid w:val="2D537A6C"/>
    <w:multiLevelType w:val="singleLevel"/>
    <w:tmpl w:val="60C4CEB4"/>
    <w:name w:val="_AAD_Standard_NumHL_PDist3.3_LT_List0050"/>
    <w:lvl w:ilvl="0">
      <w:start w:val="1"/>
      <w:numFmt w:val="decimal"/>
      <w:lvlRestart w:val="0"/>
      <w:pStyle w:val="AADStandardNumHLPDist33FTList005"/>
      <w:lvlText w:val="%1."/>
      <w:lvlJc w:val="right"/>
      <w:pPr>
        <w:ind w:left="1984" w:hanging="283"/>
      </w:pPr>
      <w:rPr>
        <w:rFonts w:ascii="Arial" w:hAnsi="Arial" w:cs="Arial" w:hint="default"/>
        <w:b w:val="0"/>
        <w:i w:val="0"/>
        <w:color w:val="000000"/>
        <w:sz w:val="20"/>
        <w:u w:val="none"/>
      </w:rPr>
    </w:lvl>
  </w:abstractNum>
  <w:abstractNum w:abstractNumId="86" w15:restartNumberingAfterBreak="0">
    <w:nsid w:val="2DA663CB"/>
    <w:multiLevelType w:val="singleLevel"/>
    <w:tmpl w:val="074E7E74"/>
    <w:name w:val="_AAB_Standard_PDist3.3_LT_List0040"/>
    <w:lvl w:ilvl="0">
      <w:start w:val="1"/>
      <w:numFmt w:val="none"/>
      <w:lvlRestart w:val="0"/>
      <w:pStyle w:val="AABStandardPDist33FTList004"/>
      <w:lvlText w:val=""/>
      <w:lvlJc w:val="left"/>
      <w:pPr>
        <w:tabs>
          <w:tab w:val="num" w:pos="283"/>
        </w:tabs>
        <w:ind w:left="567" w:hanging="567"/>
      </w:pPr>
      <w:rPr>
        <w:rFonts w:ascii="Wingdings" w:hAnsi="Wingdings" w:hint="default"/>
        <w:b w:val="0"/>
        <w:i w:val="0"/>
        <w:color w:val="E46713"/>
        <w:sz w:val="20"/>
        <w:u w:val="none"/>
      </w:rPr>
    </w:lvl>
  </w:abstractNum>
  <w:abstractNum w:abstractNumId="87" w15:restartNumberingAfterBreak="0">
    <w:nsid w:val="2E105DFC"/>
    <w:multiLevelType w:val="multilevel"/>
    <w:tmpl w:val="8C3447B0"/>
    <w:name w:val="_AED_Standard_12_NumHL_PDist4.4_LT_List0101"/>
    <w:lvl w:ilvl="0">
      <w:start w:val="1"/>
      <w:numFmt w:val="decimal"/>
      <w:lvlRestart w:val="0"/>
      <w:pStyle w:val="AEDStandard12NumHLPDist44FTList010"/>
      <w:lvlText w:val="%1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2551"/>
        </w:tabs>
        <w:ind w:left="2551" w:hanging="850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3118"/>
        </w:tabs>
        <w:ind w:left="3118" w:hanging="1134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3685"/>
        </w:tabs>
        <w:ind w:left="3685" w:hanging="1417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394"/>
        </w:tabs>
        <w:ind w:left="4394" w:hanging="1843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4961"/>
        </w:tabs>
        <w:ind w:left="4961" w:hanging="2126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5669"/>
        </w:tabs>
        <w:ind w:left="5669" w:hanging="2551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6378"/>
        </w:tabs>
        <w:ind w:left="6378" w:hanging="2976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6803"/>
        </w:tabs>
        <w:ind w:left="6803" w:hanging="3118"/>
      </w:pPr>
      <w:rPr>
        <w:rFonts w:ascii="Arial" w:hAnsi="Arial" w:cs="Arial"/>
        <w:b w:val="0"/>
        <w:i w:val="0"/>
        <w:color w:val="000000"/>
        <w:sz w:val="24"/>
        <w:u w:val="none"/>
      </w:rPr>
    </w:lvl>
  </w:abstractNum>
  <w:abstractNum w:abstractNumId="88" w15:restartNumberingAfterBreak="0">
    <w:nsid w:val="2E6047D1"/>
    <w:multiLevelType w:val="singleLevel"/>
    <w:tmpl w:val="C9485478"/>
    <w:name w:val="_AED_Standard_12_NumHL_PDist4.4_LT_List0050"/>
    <w:lvl w:ilvl="0">
      <w:start w:val="1"/>
      <w:numFmt w:val="decimal"/>
      <w:lvlRestart w:val="0"/>
      <w:pStyle w:val="AEDStandard12NumHLPDist44FTList005"/>
      <w:lvlText w:val="%1."/>
      <w:lvlJc w:val="right"/>
      <w:pPr>
        <w:ind w:left="1984" w:hanging="283"/>
      </w:pPr>
      <w:rPr>
        <w:rFonts w:ascii="Arial" w:hAnsi="Arial" w:cs="Arial" w:hint="default"/>
        <w:b w:val="0"/>
        <w:i w:val="0"/>
        <w:color w:val="000000"/>
        <w:sz w:val="24"/>
        <w:u w:val="none"/>
      </w:rPr>
    </w:lvl>
  </w:abstractNum>
  <w:abstractNum w:abstractNumId="89" w15:restartNumberingAfterBreak="0">
    <w:nsid w:val="2E8E3EA9"/>
    <w:multiLevelType w:val="singleLevel"/>
    <w:tmpl w:val="7D64F8A8"/>
    <w:name w:val="_AAB_Standard_PDist3.3_LT_List0060"/>
    <w:lvl w:ilvl="0">
      <w:start w:val="1"/>
      <w:numFmt w:val="decimal"/>
      <w:lvlRestart w:val="0"/>
      <w:pStyle w:val="AABStandardPDist33FTList006"/>
      <w:lvlText w:val="%1."/>
      <w:lvlJc w:val="right"/>
      <w:pPr>
        <w:ind w:left="709" w:hanging="284"/>
      </w:pPr>
      <w:rPr>
        <w:rFonts w:ascii="Arial" w:hAnsi="Arial" w:cs="Arial" w:hint="default"/>
        <w:b w:val="0"/>
        <w:i w:val="0"/>
        <w:color w:val="000000"/>
        <w:sz w:val="20"/>
        <w:u w:val="none"/>
      </w:rPr>
    </w:lvl>
  </w:abstractNum>
  <w:abstractNum w:abstractNumId="90" w15:restartNumberingAfterBreak="0">
    <w:nsid w:val="2E924796"/>
    <w:multiLevelType w:val="singleLevel"/>
    <w:tmpl w:val="8E82B452"/>
    <w:name w:val="_BAC_Standard_Remark_Blue_NumHL_LT_List0050"/>
    <w:lvl w:ilvl="0">
      <w:start w:val="1"/>
      <w:numFmt w:val="decimal"/>
      <w:lvlRestart w:val="0"/>
      <w:pStyle w:val="BACStandardRemarkBlueNumHLFTList005"/>
      <w:lvlText w:val="%1."/>
      <w:lvlJc w:val="right"/>
      <w:pPr>
        <w:ind w:left="1984" w:hanging="283"/>
      </w:pPr>
      <w:rPr>
        <w:rFonts w:ascii="Arial" w:hAnsi="Arial" w:cs="Arial" w:hint="default"/>
        <w:b w:val="0"/>
        <w:i w:val="0"/>
        <w:color w:val="0000FF"/>
        <w:sz w:val="16"/>
        <w:u w:val="none"/>
      </w:rPr>
    </w:lvl>
  </w:abstractNum>
  <w:abstractNum w:abstractNumId="91" w15:restartNumberingAfterBreak="0">
    <w:nsid w:val="2F5923D1"/>
    <w:multiLevelType w:val="singleLevel"/>
    <w:tmpl w:val="84485620"/>
    <w:name w:val="_AAB_Standard_PDist3.3_LT_List0010"/>
    <w:lvl w:ilvl="0">
      <w:start w:val="1"/>
      <w:numFmt w:val="none"/>
      <w:lvlRestart w:val="0"/>
      <w:pStyle w:val="AABStandardPDist33FTList001"/>
      <w:lvlText w:val="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  <w:b w:val="0"/>
        <w:i w:val="0"/>
        <w:color w:val="000000"/>
        <w:sz w:val="20"/>
        <w:u w:val="none"/>
      </w:rPr>
    </w:lvl>
  </w:abstractNum>
  <w:abstractNum w:abstractNumId="92" w15:restartNumberingAfterBreak="0">
    <w:nsid w:val="2F7A06CB"/>
    <w:multiLevelType w:val="singleLevel"/>
    <w:tmpl w:val="0990269E"/>
    <w:name w:val="_ABD_Standard_9_NumHL_PDist3.3_LT_List0010"/>
    <w:lvl w:ilvl="0">
      <w:start w:val="1"/>
      <w:numFmt w:val="none"/>
      <w:lvlRestart w:val="0"/>
      <w:pStyle w:val="ABDStandard9NumHLPDist33FTList001"/>
      <w:lvlText w:val=""/>
      <w:lvlJc w:val="left"/>
      <w:pPr>
        <w:tabs>
          <w:tab w:val="num" w:pos="1417"/>
        </w:tabs>
        <w:ind w:left="1701" w:hanging="284"/>
      </w:pPr>
      <w:rPr>
        <w:rFonts w:ascii="Wingdings" w:hAnsi="Wingdings" w:hint="default"/>
        <w:b w:val="0"/>
        <w:i w:val="0"/>
        <w:color w:val="000000"/>
        <w:sz w:val="18"/>
        <w:u w:val="none"/>
      </w:rPr>
    </w:lvl>
  </w:abstractNum>
  <w:abstractNum w:abstractNumId="93" w15:restartNumberingAfterBreak="0">
    <w:nsid w:val="2F977A09"/>
    <w:multiLevelType w:val="singleLevel"/>
    <w:tmpl w:val="C136BBEE"/>
    <w:name w:val="_ABC_Standard_9_NumHL_LT_List0070"/>
    <w:lvl w:ilvl="0">
      <w:start w:val="1"/>
      <w:numFmt w:val="decimal"/>
      <w:lvlRestart w:val="0"/>
      <w:pStyle w:val="ABCStandard9NumHLFTList007"/>
      <w:suff w:val="space"/>
      <w:lvlText w:val="(%1)  "/>
      <w:lvlJc w:val="left"/>
      <w:pPr>
        <w:ind w:left="1984" w:hanging="567"/>
      </w:pPr>
      <w:rPr>
        <w:rFonts w:ascii="Arial" w:hAnsi="Arial" w:cs="Arial" w:hint="default"/>
        <w:b w:val="0"/>
        <w:i w:val="0"/>
        <w:color w:val="000000"/>
        <w:sz w:val="18"/>
        <w:u w:val="none"/>
      </w:rPr>
    </w:lvl>
  </w:abstractNum>
  <w:abstractNum w:abstractNumId="94" w15:restartNumberingAfterBreak="0">
    <w:nsid w:val="300E3DEC"/>
    <w:multiLevelType w:val="multilevel"/>
    <w:tmpl w:val="9726029C"/>
    <w:name w:val="_ACC_Standard_8_NumHL_LT_List0091"/>
    <w:lvl w:ilvl="0">
      <w:start w:val="1"/>
      <w:numFmt w:val="decimal"/>
      <w:lvlRestart w:val="0"/>
      <w:pStyle w:val="ACCStandard8NumHLFTList009"/>
      <w:lvlText w:val="%1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1">
      <w:start w:val="1"/>
      <w:numFmt w:val="decimal"/>
      <w:lvlText w:val="%2"/>
      <w:lvlJc w:val="left"/>
      <w:pPr>
        <w:tabs>
          <w:tab w:val="num" w:pos="2551"/>
        </w:tabs>
        <w:ind w:left="2551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2">
      <w:start w:val="1"/>
      <w:numFmt w:val="decimal"/>
      <w:lvlText w:val="%3"/>
      <w:lvlJc w:val="left"/>
      <w:pPr>
        <w:tabs>
          <w:tab w:val="num" w:pos="2976"/>
        </w:tabs>
        <w:ind w:left="2976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3">
      <w:start w:val="1"/>
      <w:numFmt w:val="decimal"/>
      <w:lvlText w:val="%4"/>
      <w:lvlJc w:val="left"/>
      <w:pPr>
        <w:tabs>
          <w:tab w:val="num" w:pos="3402"/>
        </w:tabs>
        <w:ind w:left="3402" w:hanging="426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4">
      <w:start w:val="1"/>
      <w:numFmt w:val="decimal"/>
      <w:lvlText w:val="%5"/>
      <w:lvlJc w:val="left"/>
      <w:pPr>
        <w:tabs>
          <w:tab w:val="num" w:pos="3827"/>
        </w:tabs>
        <w:ind w:left="3827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5">
      <w:start w:val="1"/>
      <w:numFmt w:val="decimal"/>
      <w:lvlText w:val="%6"/>
      <w:lvlJc w:val="left"/>
      <w:pPr>
        <w:tabs>
          <w:tab w:val="num" w:pos="4252"/>
        </w:tabs>
        <w:ind w:left="4252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6">
      <w:start w:val="1"/>
      <w:numFmt w:val="decimal"/>
      <w:lvlText w:val="%7"/>
      <w:lvlJc w:val="left"/>
      <w:pPr>
        <w:tabs>
          <w:tab w:val="num" w:pos="4677"/>
        </w:tabs>
        <w:ind w:left="4677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7">
      <w:start w:val="1"/>
      <w:numFmt w:val="decimal"/>
      <w:lvlText w:val="%8"/>
      <w:lvlJc w:val="left"/>
      <w:pPr>
        <w:tabs>
          <w:tab w:val="num" w:pos="5102"/>
        </w:tabs>
        <w:ind w:left="5102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8">
      <w:start w:val="1"/>
      <w:numFmt w:val="decimal"/>
      <w:lvlText w:val="%9"/>
      <w:lvlJc w:val="left"/>
      <w:pPr>
        <w:tabs>
          <w:tab w:val="num" w:pos="5528"/>
        </w:tabs>
        <w:ind w:left="5528" w:hanging="426"/>
      </w:pPr>
      <w:rPr>
        <w:rFonts w:ascii="Arial" w:hAnsi="Arial" w:cs="Arial"/>
        <w:b w:val="0"/>
        <w:i w:val="0"/>
        <w:color w:val="000000"/>
        <w:sz w:val="16"/>
        <w:u w:val="none"/>
      </w:rPr>
    </w:lvl>
  </w:abstractNum>
  <w:abstractNum w:abstractNumId="95" w15:restartNumberingAfterBreak="0">
    <w:nsid w:val="301C5D6F"/>
    <w:multiLevelType w:val="singleLevel"/>
    <w:tmpl w:val="FB8E107C"/>
    <w:name w:val="_ADD_Standard_11_NumHL_PDist4.4_LT_List0070"/>
    <w:lvl w:ilvl="0">
      <w:start w:val="1"/>
      <w:numFmt w:val="decimal"/>
      <w:lvlRestart w:val="0"/>
      <w:pStyle w:val="ADDStandard11NumHLPDist44FTList007"/>
      <w:suff w:val="space"/>
      <w:lvlText w:val="(%1)  "/>
      <w:lvlJc w:val="left"/>
      <w:pPr>
        <w:ind w:left="1984" w:hanging="567"/>
      </w:pPr>
      <w:rPr>
        <w:rFonts w:ascii="Arial" w:hAnsi="Arial" w:cs="Arial" w:hint="default"/>
        <w:b w:val="0"/>
        <w:i w:val="0"/>
        <w:color w:val="000000"/>
        <w:sz w:val="22"/>
        <w:u w:val="none"/>
      </w:rPr>
    </w:lvl>
  </w:abstractNum>
  <w:abstractNum w:abstractNumId="96" w15:restartNumberingAfterBreak="0">
    <w:nsid w:val="3254727E"/>
    <w:multiLevelType w:val="singleLevel"/>
    <w:tmpl w:val="F326A76C"/>
    <w:name w:val="_AAD_Standard_NumHL_PDist3.3_LT_List0020"/>
    <w:lvl w:ilvl="0">
      <w:start w:val="1"/>
      <w:numFmt w:val="none"/>
      <w:lvlRestart w:val="0"/>
      <w:pStyle w:val="AADStandardNumHLPDist33FTList002"/>
      <w:lvlText w:val=""/>
      <w:lvlJc w:val="left"/>
      <w:pPr>
        <w:tabs>
          <w:tab w:val="num" w:pos="1417"/>
        </w:tabs>
        <w:ind w:left="1701" w:hanging="284"/>
      </w:pPr>
      <w:rPr>
        <w:rFonts w:ascii="Wingdings" w:hAnsi="Wingdings" w:hint="default"/>
        <w:b w:val="0"/>
        <w:i w:val="0"/>
        <w:color w:val="E46713"/>
        <w:sz w:val="20"/>
        <w:u w:val="none"/>
      </w:rPr>
    </w:lvl>
  </w:abstractNum>
  <w:abstractNum w:abstractNumId="97" w15:restartNumberingAfterBreak="0">
    <w:nsid w:val="33E054D6"/>
    <w:multiLevelType w:val="singleLevel"/>
    <w:tmpl w:val="E790FF4A"/>
    <w:name w:val="_ACD_Standard_8_NumHL_PDist3.3_LT_List0030"/>
    <w:lvl w:ilvl="0">
      <w:start w:val="1"/>
      <w:numFmt w:val="none"/>
      <w:lvlRestart w:val="0"/>
      <w:pStyle w:val="ACDStandard8NumHLPDist33FTList003"/>
      <w:lvlText w:val=""/>
      <w:lvlJc w:val="left"/>
      <w:pPr>
        <w:tabs>
          <w:tab w:val="num" w:pos="1701"/>
        </w:tabs>
        <w:ind w:left="1984" w:hanging="567"/>
      </w:pPr>
      <w:rPr>
        <w:rFonts w:ascii="Wingdings" w:hAnsi="Wingdings" w:hint="default"/>
        <w:b w:val="0"/>
        <w:i w:val="0"/>
        <w:color w:val="000000"/>
        <w:sz w:val="16"/>
        <w:u w:val="none"/>
      </w:rPr>
    </w:lvl>
  </w:abstractNum>
  <w:abstractNum w:abstractNumId="98" w15:restartNumberingAfterBreak="0">
    <w:nsid w:val="34893498"/>
    <w:multiLevelType w:val="singleLevel"/>
    <w:tmpl w:val="A5AC5DE4"/>
    <w:name w:val="_AAA_Standard_LT_List0050"/>
    <w:lvl w:ilvl="0">
      <w:start w:val="1"/>
      <w:numFmt w:val="decimal"/>
      <w:lvlRestart w:val="0"/>
      <w:pStyle w:val="AAAStandardFTList005"/>
      <w:lvlText w:val="%1."/>
      <w:lvlJc w:val="right"/>
      <w:pPr>
        <w:ind w:left="567" w:hanging="284"/>
      </w:pPr>
      <w:rPr>
        <w:rFonts w:ascii="Arial" w:hAnsi="Arial" w:cs="Arial" w:hint="default"/>
        <w:b w:val="0"/>
        <w:i w:val="0"/>
        <w:color w:val="000000"/>
        <w:sz w:val="20"/>
        <w:u w:val="none"/>
      </w:rPr>
    </w:lvl>
  </w:abstractNum>
  <w:abstractNum w:abstractNumId="99" w15:restartNumberingAfterBreak="0">
    <w:nsid w:val="348C111E"/>
    <w:multiLevelType w:val="multilevel"/>
    <w:tmpl w:val="572494FE"/>
    <w:name w:val="_ACB_Standard_8_PDist3.3_LT_List0081"/>
    <w:lvl w:ilvl="0">
      <w:start w:val="1"/>
      <w:numFmt w:val="decimal"/>
      <w:lvlRestart w:val="0"/>
      <w:pStyle w:val="ACBStandard8PDist33FTList008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1">
      <w:start w:val="1"/>
      <w:numFmt w:val="decimal"/>
      <w:lvlText w:val="%2"/>
      <w:lvlJc w:val="left"/>
      <w:pPr>
        <w:tabs>
          <w:tab w:val="num" w:pos="709"/>
        </w:tabs>
        <w:ind w:left="709" w:hanging="426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2">
      <w:start w:val="1"/>
      <w:numFmt w:val="decimal"/>
      <w:lvlText w:val="%3"/>
      <w:lvlJc w:val="left"/>
      <w:pPr>
        <w:tabs>
          <w:tab w:val="num" w:pos="992"/>
        </w:tabs>
        <w:ind w:left="992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3">
      <w:start w:val="1"/>
      <w:numFmt w:val="decimal"/>
      <w:lvlText w:val="%4"/>
      <w:lvlJc w:val="left"/>
      <w:pPr>
        <w:tabs>
          <w:tab w:val="num" w:pos="1276"/>
        </w:tabs>
        <w:ind w:left="1276" w:hanging="426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4">
      <w:start w:val="1"/>
      <w:numFmt w:val="decimal"/>
      <w:lvlText w:val="%5"/>
      <w:lvlJc w:val="left"/>
      <w:pPr>
        <w:tabs>
          <w:tab w:val="num" w:pos="1559"/>
        </w:tabs>
        <w:ind w:left="1559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5">
      <w:start w:val="1"/>
      <w:numFmt w:val="decimal"/>
      <w:lvlText w:val="%6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6">
      <w:start w:val="1"/>
      <w:numFmt w:val="decimal"/>
      <w:lvlText w:val="%7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7">
      <w:start w:val="1"/>
      <w:numFmt w:val="decimal"/>
      <w:lvlText w:val="%8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8">
      <w:start w:val="1"/>
      <w:numFmt w:val="decimal"/>
      <w:lvlText w:val="%9"/>
      <w:lvlJc w:val="left"/>
      <w:pPr>
        <w:tabs>
          <w:tab w:val="num" w:pos="2693"/>
        </w:tabs>
        <w:ind w:left="2693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</w:abstractNum>
  <w:abstractNum w:abstractNumId="100" w15:restartNumberingAfterBreak="0">
    <w:nsid w:val="369E7C0A"/>
    <w:multiLevelType w:val="multilevel"/>
    <w:tmpl w:val="5D501BFA"/>
    <w:name w:val="_ABB_Standard_9_PDist3.3_LT_List0091"/>
    <w:lvl w:ilvl="0">
      <w:start w:val="1"/>
      <w:numFmt w:val="decimal"/>
      <w:lvlRestart w:val="0"/>
      <w:pStyle w:val="ABBStandard9PDist33FTList009"/>
      <w:lvlText w:val="%1"/>
      <w:lvlJc w:val="left"/>
      <w:pPr>
        <w:tabs>
          <w:tab w:val="num" w:pos="709"/>
        </w:tabs>
        <w:ind w:left="709" w:hanging="426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1">
      <w:start w:val="1"/>
      <w:numFmt w:val="decimal"/>
      <w:lvlText w:val="%2"/>
      <w:lvlJc w:val="left"/>
      <w:pPr>
        <w:tabs>
          <w:tab w:val="num" w:pos="1134"/>
        </w:tabs>
        <w:ind w:left="1134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2">
      <w:start w:val="1"/>
      <w:numFmt w:val="decimal"/>
      <w:lvlText w:val="%3"/>
      <w:lvlJc w:val="left"/>
      <w:pPr>
        <w:tabs>
          <w:tab w:val="num" w:pos="1559"/>
        </w:tabs>
        <w:ind w:left="1559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4">
      <w:start w:val="1"/>
      <w:numFmt w:val="decimal"/>
      <w:lvlText w:val="%5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5">
      <w:start w:val="1"/>
      <w:numFmt w:val="decimal"/>
      <w:lvlText w:val="%6"/>
      <w:lvlJc w:val="left"/>
      <w:pPr>
        <w:tabs>
          <w:tab w:val="num" w:pos="2835"/>
        </w:tabs>
        <w:ind w:left="2835" w:hanging="426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6">
      <w:start w:val="1"/>
      <w:numFmt w:val="decimal"/>
      <w:lvlText w:val="%7"/>
      <w:lvlJc w:val="left"/>
      <w:pPr>
        <w:tabs>
          <w:tab w:val="num" w:pos="3260"/>
        </w:tabs>
        <w:ind w:left="3260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7">
      <w:start w:val="1"/>
      <w:numFmt w:val="decimal"/>
      <w:lvlText w:val="%8"/>
      <w:lvlJc w:val="left"/>
      <w:pPr>
        <w:tabs>
          <w:tab w:val="num" w:pos="3685"/>
        </w:tabs>
        <w:ind w:left="3685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8">
      <w:start w:val="1"/>
      <w:numFmt w:val="decimal"/>
      <w:lvlText w:val="%9"/>
      <w:lvlJc w:val="left"/>
      <w:pPr>
        <w:tabs>
          <w:tab w:val="num" w:pos="4110"/>
        </w:tabs>
        <w:ind w:left="4110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</w:abstractNum>
  <w:abstractNum w:abstractNumId="101" w15:restartNumberingAfterBreak="0">
    <w:nsid w:val="3731073E"/>
    <w:multiLevelType w:val="singleLevel"/>
    <w:tmpl w:val="8D64D0E0"/>
    <w:name w:val="_AEB_Standard_12_PDist4.4_LT_List0070"/>
    <w:lvl w:ilvl="0">
      <w:start w:val="1"/>
      <w:numFmt w:val="decimal"/>
      <w:lvlRestart w:val="0"/>
      <w:pStyle w:val="AEBStandard12PDist44FTList007"/>
      <w:suff w:val="space"/>
      <w:lvlText w:val="(%1)  "/>
      <w:lvlJc w:val="left"/>
      <w:pPr>
        <w:ind w:left="0" w:firstLine="0"/>
      </w:pPr>
      <w:rPr>
        <w:rFonts w:ascii="Arial" w:hAnsi="Arial" w:cs="Arial" w:hint="default"/>
        <w:b w:val="0"/>
        <w:i w:val="0"/>
        <w:color w:val="000000"/>
        <w:sz w:val="24"/>
        <w:u w:val="none"/>
      </w:rPr>
    </w:lvl>
  </w:abstractNum>
  <w:abstractNum w:abstractNumId="102" w15:restartNumberingAfterBreak="0">
    <w:nsid w:val="3746494F"/>
    <w:multiLevelType w:val="multilevel"/>
    <w:tmpl w:val="A26C7A1A"/>
    <w:name w:val="_AEB_Standard_12_PDist4.4_LT_List0081"/>
    <w:lvl w:ilvl="0">
      <w:start w:val="1"/>
      <w:numFmt w:val="decimal"/>
      <w:lvlRestart w:val="0"/>
      <w:pStyle w:val="AEBStandard12PDist44FTList008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1">
      <w:start w:val="1"/>
      <w:numFmt w:val="decimal"/>
      <w:lvlText w:val="%2"/>
      <w:lvlJc w:val="left"/>
      <w:pPr>
        <w:tabs>
          <w:tab w:val="num" w:pos="709"/>
        </w:tabs>
        <w:ind w:left="709" w:hanging="426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2">
      <w:start w:val="1"/>
      <w:numFmt w:val="decimal"/>
      <w:lvlText w:val="%3"/>
      <w:lvlJc w:val="left"/>
      <w:pPr>
        <w:tabs>
          <w:tab w:val="num" w:pos="992"/>
        </w:tabs>
        <w:ind w:left="992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3">
      <w:start w:val="1"/>
      <w:numFmt w:val="decimal"/>
      <w:lvlText w:val="%4"/>
      <w:lvlJc w:val="left"/>
      <w:pPr>
        <w:tabs>
          <w:tab w:val="num" w:pos="1276"/>
        </w:tabs>
        <w:ind w:left="1276" w:hanging="426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4">
      <w:start w:val="1"/>
      <w:numFmt w:val="decimal"/>
      <w:lvlText w:val="%5"/>
      <w:lvlJc w:val="left"/>
      <w:pPr>
        <w:tabs>
          <w:tab w:val="num" w:pos="1559"/>
        </w:tabs>
        <w:ind w:left="1559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5">
      <w:start w:val="1"/>
      <w:numFmt w:val="decimal"/>
      <w:lvlText w:val="%6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6">
      <w:start w:val="1"/>
      <w:numFmt w:val="decimal"/>
      <w:lvlText w:val="%7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7">
      <w:start w:val="1"/>
      <w:numFmt w:val="decimal"/>
      <w:lvlText w:val="%8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8">
      <w:start w:val="1"/>
      <w:numFmt w:val="decimal"/>
      <w:lvlText w:val="%9"/>
      <w:lvlJc w:val="left"/>
      <w:pPr>
        <w:tabs>
          <w:tab w:val="num" w:pos="2693"/>
        </w:tabs>
        <w:ind w:left="2693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</w:abstractNum>
  <w:abstractNum w:abstractNumId="103" w15:restartNumberingAfterBreak="0">
    <w:nsid w:val="37D064AE"/>
    <w:multiLevelType w:val="singleLevel"/>
    <w:tmpl w:val="2918CF3C"/>
    <w:name w:val="_AEB_Standard_12_PDist4.4_LT_List0040"/>
    <w:lvl w:ilvl="0">
      <w:start w:val="1"/>
      <w:numFmt w:val="none"/>
      <w:lvlRestart w:val="0"/>
      <w:pStyle w:val="AEBStandard12PDist44FTList004"/>
      <w:lvlText w:val=""/>
      <w:lvlJc w:val="left"/>
      <w:pPr>
        <w:tabs>
          <w:tab w:val="num" w:pos="283"/>
        </w:tabs>
        <w:ind w:left="567" w:hanging="567"/>
      </w:pPr>
      <w:rPr>
        <w:rFonts w:ascii="Wingdings" w:hAnsi="Wingdings" w:hint="default"/>
        <w:b w:val="0"/>
        <w:i w:val="0"/>
        <w:color w:val="E46713"/>
        <w:sz w:val="24"/>
        <w:u w:val="none"/>
      </w:rPr>
    </w:lvl>
  </w:abstractNum>
  <w:abstractNum w:abstractNumId="104" w15:restartNumberingAfterBreak="0">
    <w:nsid w:val="382E0801"/>
    <w:multiLevelType w:val="singleLevel"/>
    <w:tmpl w:val="D7042BFA"/>
    <w:name w:val="_BAB_Standard_Remark_Blue_PDist3.3_LT_List0020"/>
    <w:lvl w:ilvl="0">
      <w:start w:val="1"/>
      <w:numFmt w:val="none"/>
      <w:lvlRestart w:val="0"/>
      <w:pStyle w:val="BABStandardRemarkBluePDist33FTList002"/>
      <w:lvlText w:val="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  <w:b w:val="0"/>
        <w:i w:val="0"/>
        <w:color w:val="E46713"/>
        <w:sz w:val="16"/>
        <w:u w:val="none"/>
      </w:rPr>
    </w:lvl>
  </w:abstractNum>
  <w:abstractNum w:abstractNumId="105" w15:restartNumberingAfterBreak="0">
    <w:nsid w:val="389917AB"/>
    <w:multiLevelType w:val="singleLevel"/>
    <w:tmpl w:val="78D03936"/>
    <w:name w:val="_ADB_Standard_11_PDist4.4_LT_List0070"/>
    <w:lvl w:ilvl="0">
      <w:start w:val="1"/>
      <w:numFmt w:val="decimal"/>
      <w:lvlRestart w:val="0"/>
      <w:pStyle w:val="ADBStandard11PDist44FTList007"/>
      <w:suff w:val="space"/>
      <w:lvlText w:val="(%1)  "/>
      <w:lvlJc w:val="left"/>
      <w:pPr>
        <w:ind w:left="0" w:firstLine="0"/>
      </w:pPr>
      <w:rPr>
        <w:rFonts w:ascii="Arial" w:hAnsi="Arial" w:cs="Arial" w:hint="default"/>
        <w:b w:val="0"/>
        <w:i w:val="0"/>
        <w:color w:val="000000"/>
        <w:sz w:val="22"/>
        <w:u w:val="none"/>
      </w:rPr>
    </w:lvl>
  </w:abstractNum>
  <w:abstractNum w:abstractNumId="106" w15:restartNumberingAfterBreak="0">
    <w:nsid w:val="3ABC6F15"/>
    <w:multiLevelType w:val="multilevel"/>
    <w:tmpl w:val="EB76B56E"/>
    <w:name w:val="_ACA_Standard_8_LT_List0101"/>
    <w:lvl w:ilvl="0">
      <w:start w:val="1"/>
      <w:numFmt w:val="decimal"/>
      <w:lvlRestart w:val="0"/>
      <w:pStyle w:val="ACAStandard8FTList010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709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2">
      <w:start w:val="1"/>
      <w:numFmt w:val="decimal"/>
      <w:lvlText w:val="%1.%2.%3"/>
      <w:lvlJc w:val="left"/>
      <w:pPr>
        <w:tabs>
          <w:tab w:val="num" w:pos="1559"/>
        </w:tabs>
        <w:ind w:left="1559" w:hanging="992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126"/>
        </w:tabs>
        <w:ind w:left="2126" w:hanging="1276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693"/>
        </w:tabs>
        <w:ind w:left="2693" w:hanging="1559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3118"/>
        </w:tabs>
        <w:ind w:left="3118" w:hanging="1701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3685"/>
        </w:tabs>
        <w:ind w:left="3685" w:hanging="1984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4252"/>
        </w:tabs>
        <w:ind w:left="4252" w:hanging="2268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2409"/>
      </w:pPr>
      <w:rPr>
        <w:rFonts w:ascii="Arial" w:hAnsi="Arial" w:cs="Arial"/>
        <w:b w:val="0"/>
        <w:i w:val="0"/>
        <w:color w:val="000000"/>
        <w:sz w:val="16"/>
        <w:u w:val="none"/>
      </w:rPr>
    </w:lvl>
  </w:abstractNum>
  <w:abstractNum w:abstractNumId="107" w15:restartNumberingAfterBreak="0">
    <w:nsid w:val="3BA32446"/>
    <w:multiLevelType w:val="multilevel"/>
    <w:tmpl w:val="04070023"/>
    <w:styleLink w:val="a1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08" w15:restartNumberingAfterBreak="0">
    <w:nsid w:val="3BBD0B26"/>
    <w:multiLevelType w:val="singleLevel"/>
    <w:tmpl w:val="1032C27C"/>
    <w:name w:val="_AEC_Standard_12_NumHL_LT_List0050"/>
    <w:lvl w:ilvl="0">
      <w:start w:val="1"/>
      <w:numFmt w:val="decimal"/>
      <w:lvlRestart w:val="0"/>
      <w:pStyle w:val="AECStandard12NumHLFTList005"/>
      <w:lvlText w:val="%1."/>
      <w:lvlJc w:val="right"/>
      <w:pPr>
        <w:ind w:left="1984" w:hanging="283"/>
      </w:pPr>
      <w:rPr>
        <w:rFonts w:ascii="Arial" w:hAnsi="Arial" w:cs="Arial" w:hint="default"/>
        <w:b w:val="0"/>
        <w:i w:val="0"/>
        <w:color w:val="000000"/>
        <w:sz w:val="24"/>
        <w:u w:val="none"/>
      </w:rPr>
    </w:lvl>
  </w:abstractNum>
  <w:abstractNum w:abstractNumId="109" w15:restartNumberingAfterBreak="0">
    <w:nsid w:val="3BD47B52"/>
    <w:multiLevelType w:val="multilevel"/>
    <w:tmpl w:val="38D8000C"/>
    <w:lvl w:ilvl="0">
      <w:start w:val="1"/>
      <w:numFmt w:val="decimal"/>
      <w:lvlRestart w:val="0"/>
      <w:pStyle w:val="HDN1Header1"/>
      <w:lvlText w:val="%1"/>
      <w:lvlJc w:val="right"/>
      <w:pPr>
        <w:ind w:left="1417" w:hanging="283"/>
      </w:pPr>
      <w:rPr>
        <w:rFonts w:ascii="Arial" w:hAnsi="Arial" w:cs="Arial"/>
        <w:b/>
        <w:i w:val="0"/>
        <w:color w:val="000000"/>
        <w:sz w:val="32"/>
        <w:u w:val="none"/>
      </w:rPr>
    </w:lvl>
    <w:lvl w:ilvl="1">
      <w:start w:val="1"/>
      <w:numFmt w:val="decimal"/>
      <w:pStyle w:val="HDN1Header2"/>
      <w:lvlText w:val="%1.%2"/>
      <w:lvlJc w:val="right"/>
      <w:pPr>
        <w:ind w:left="1417" w:hanging="283"/>
      </w:pPr>
      <w:rPr>
        <w:rFonts w:ascii="Arial" w:hAnsi="Arial" w:cs="Arial"/>
        <w:b/>
        <w:i w:val="0"/>
        <w:color w:val="000000"/>
        <w:sz w:val="28"/>
        <w:u w:val="none"/>
      </w:rPr>
    </w:lvl>
    <w:lvl w:ilvl="2">
      <w:start w:val="1"/>
      <w:numFmt w:val="decimal"/>
      <w:pStyle w:val="HDN1Header3"/>
      <w:lvlText w:val="%1.%2.%3"/>
      <w:lvlJc w:val="right"/>
      <w:pPr>
        <w:ind w:left="1417" w:hanging="283"/>
      </w:pPr>
      <w:rPr>
        <w:rFonts w:ascii="Arial" w:hAnsi="Arial" w:cs="Arial"/>
        <w:b/>
        <w:i w:val="0"/>
        <w:color w:val="000000"/>
        <w:sz w:val="24"/>
        <w:u w:val="none"/>
      </w:rPr>
    </w:lvl>
    <w:lvl w:ilvl="3">
      <w:start w:val="1"/>
      <w:numFmt w:val="decimal"/>
      <w:pStyle w:val="HDN1Header4"/>
      <w:lvlText w:val="%1.%2.%3.%4"/>
      <w:lvlJc w:val="right"/>
      <w:pPr>
        <w:ind w:left="1417" w:hanging="283"/>
      </w:pPr>
      <w:rPr>
        <w:rFonts w:ascii="Arial" w:hAnsi="Arial" w:cs="Arial"/>
        <w:b/>
        <w:i w:val="0"/>
        <w:color w:val="000000"/>
        <w:sz w:val="22"/>
        <w:u w:val="none"/>
      </w:rPr>
    </w:lvl>
    <w:lvl w:ilvl="4">
      <w:start w:val="1"/>
      <w:numFmt w:val="decimal"/>
      <w:pStyle w:val="HDN1Header5"/>
      <w:lvlText w:val="%1.%2.%3.%4.%5"/>
      <w:lvlJc w:val="right"/>
      <w:pPr>
        <w:ind w:left="1417" w:hanging="283"/>
      </w:pPr>
      <w:rPr>
        <w:rFonts w:ascii="Arial" w:hAnsi="Arial" w:cs="Arial"/>
        <w:b/>
        <w:i w:val="0"/>
        <w:color w:val="000000"/>
        <w:sz w:val="20"/>
        <w:u w:val="none"/>
      </w:rPr>
    </w:lvl>
    <w:lvl w:ilvl="5">
      <w:start w:val="1"/>
      <w:numFmt w:val="decimal"/>
      <w:pStyle w:val="HDN1Header6"/>
      <w:lvlText w:val="%1.%2.%3.%4.%5.%6"/>
      <w:lvlJc w:val="right"/>
      <w:pPr>
        <w:ind w:left="1417" w:hanging="283"/>
      </w:pPr>
      <w:rPr>
        <w:rFonts w:ascii="Arial" w:hAnsi="Arial" w:cs="Arial"/>
        <w:b/>
        <w:i w:val="0"/>
        <w:color w:val="000000"/>
        <w:sz w:val="18"/>
        <w:u w:val="none"/>
      </w:rPr>
    </w:lvl>
    <w:lvl w:ilvl="6">
      <w:start w:val="1"/>
      <w:numFmt w:val="decimal"/>
      <w:pStyle w:val="HDN1Header7"/>
      <w:lvlText w:val="%1.%2.%3.%4.%5.%6.%7"/>
      <w:lvlJc w:val="right"/>
      <w:pPr>
        <w:ind w:left="1417" w:hanging="283"/>
      </w:pPr>
      <w:rPr>
        <w:rFonts w:ascii="Arial" w:hAnsi="Arial" w:cs="Arial"/>
        <w:b/>
        <w:i w:val="0"/>
        <w:color w:val="000000"/>
        <w:sz w:val="16"/>
        <w:u w:val="none"/>
      </w:rPr>
    </w:lvl>
    <w:lvl w:ilvl="7">
      <w:start w:val="1"/>
      <w:numFmt w:val="decimal"/>
      <w:pStyle w:val="HDN1Header8"/>
      <w:lvlText w:val="%1.%2.%3.%4.%5.%6.%7.%8"/>
      <w:lvlJc w:val="right"/>
      <w:pPr>
        <w:ind w:left="1417" w:hanging="283"/>
      </w:pPr>
      <w:rPr>
        <w:rFonts w:ascii="Arial" w:hAnsi="Arial" w:cs="Arial"/>
        <w:b/>
        <w:i w:val="0"/>
        <w:color w:val="000000"/>
        <w:sz w:val="14"/>
        <w:u w:val="none"/>
      </w:rPr>
    </w:lvl>
    <w:lvl w:ilvl="8">
      <w:start w:val="1"/>
      <w:numFmt w:val="decimal"/>
      <w:pStyle w:val="HDN1Header9"/>
      <w:lvlText w:val="%1.%2.%3.%4.%5.%6.%7.%8.%9"/>
      <w:lvlJc w:val="right"/>
      <w:pPr>
        <w:ind w:left="1417" w:hanging="283"/>
      </w:pPr>
      <w:rPr>
        <w:rFonts w:ascii="Arial" w:hAnsi="Arial" w:cs="Arial"/>
        <w:b w:val="0"/>
        <w:i w:val="0"/>
        <w:color w:val="000000"/>
        <w:sz w:val="14"/>
        <w:u w:val="none"/>
      </w:rPr>
    </w:lvl>
  </w:abstractNum>
  <w:abstractNum w:abstractNumId="110" w15:restartNumberingAfterBreak="0">
    <w:nsid w:val="3BD777B2"/>
    <w:multiLevelType w:val="singleLevel"/>
    <w:tmpl w:val="BB4038AE"/>
    <w:name w:val="_ACD_Standard_8_NumHL_PDist3.3_LT_List0050"/>
    <w:lvl w:ilvl="0">
      <w:start w:val="1"/>
      <w:numFmt w:val="decimal"/>
      <w:lvlRestart w:val="0"/>
      <w:pStyle w:val="ACDStandard8NumHLPDist33FTList005"/>
      <w:lvlText w:val="%1."/>
      <w:lvlJc w:val="right"/>
      <w:pPr>
        <w:ind w:left="1984" w:hanging="283"/>
      </w:pPr>
      <w:rPr>
        <w:rFonts w:ascii="Arial" w:hAnsi="Arial" w:cs="Arial" w:hint="default"/>
        <w:b w:val="0"/>
        <w:i w:val="0"/>
        <w:color w:val="000000"/>
        <w:sz w:val="16"/>
        <w:u w:val="none"/>
      </w:rPr>
    </w:lvl>
  </w:abstractNum>
  <w:abstractNum w:abstractNumId="111" w15:restartNumberingAfterBreak="0">
    <w:nsid w:val="3C9D007B"/>
    <w:multiLevelType w:val="multilevel"/>
    <w:tmpl w:val="F8BC02F8"/>
    <w:name w:val="_ADD_Standard_11_NumHL_PDist4.4_LT_List0101"/>
    <w:lvl w:ilvl="0">
      <w:start w:val="1"/>
      <w:numFmt w:val="decimal"/>
      <w:lvlRestart w:val="0"/>
      <w:pStyle w:val="ADDStandard11NumHLPDist44FTList010"/>
      <w:lvlText w:val="%1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2551"/>
        </w:tabs>
        <w:ind w:left="2551" w:hanging="850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2">
      <w:start w:val="1"/>
      <w:numFmt w:val="decimal"/>
      <w:lvlText w:val="%1.%2.%3"/>
      <w:lvlJc w:val="left"/>
      <w:pPr>
        <w:tabs>
          <w:tab w:val="num" w:pos="3118"/>
        </w:tabs>
        <w:ind w:left="3118" w:hanging="1134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3685"/>
        </w:tabs>
        <w:ind w:left="3685" w:hanging="1417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394"/>
        </w:tabs>
        <w:ind w:left="4394" w:hanging="1843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4961"/>
        </w:tabs>
        <w:ind w:left="4961" w:hanging="2126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5528"/>
        </w:tabs>
        <w:ind w:left="5528" w:hanging="2410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6094"/>
        </w:tabs>
        <w:ind w:left="6094" w:hanging="2692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6803"/>
        </w:tabs>
        <w:ind w:left="6803" w:hanging="3118"/>
      </w:pPr>
      <w:rPr>
        <w:rFonts w:ascii="Arial" w:hAnsi="Arial" w:cs="Arial"/>
        <w:b w:val="0"/>
        <w:i w:val="0"/>
        <w:color w:val="000000"/>
        <w:sz w:val="22"/>
        <w:u w:val="none"/>
      </w:rPr>
    </w:lvl>
  </w:abstractNum>
  <w:abstractNum w:abstractNumId="112" w15:restartNumberingAfterBreak="0">
    <w:nsid w:val="3CB65F07"/>
    <w:multiLevelType w:val="singleLevel"/>
    <w:tmpl w:val="1AA6DBDE"/>
    <w:name w:val="_ADD_Standard_11_NumHL_PDist4.4_LT_List0050"/>
    <w:lvl w:ilvl="0">
      <w:start w:val="1"/>
      <w:numFmt w:val="decimal"/>
      <w:lvlRestart w:val="0"/>
      <w:pStyle w:val="ADDStandard11NumHLPDist44FTList005"/>
      <w:lvlText w:val="%1."/>
      <w:lvlJc w:val="right"/>
      <w:pPr>
        <w:ind w:left="1984" w:hanging="283"/>
      </w:pPr>
      <w:rPr>
        <w:rFonts w:ascii="Arial" w:hAnsi="Arial" w:cs="Arial" w:hint="default"/>
        <w:b w:val="0"/>
        <w:i w:val="0"/>
        <w:color w:val="000000"/>
        <w:sz w:val="22"/>
        <w:u w:val="none"/>
      </w:rPr>
    </w:lvl>
  </w:abstractNum>
  <w:abstractNum w:abstractNumId="113" w15:restartNumberingAfterBreak="0">
    <w:nsid w:val="3DC335A3"/>
    <w:multiLevelType w:val="multilevel"/>
    <w:tmpl w:val="D85AAC74"/>
    <w:name w:val="_ADB_Standard_11_PDist4.4_LT_List0101"/>
    <w:lvl w:ilvl="0">
      <w:start w:val="1"/>
      <w:numFmt w:val="decimal"/>
      <w:lvlRestart w:val="0"/>
      <w:pStyle w:val="ADBStandard11PDist44FTList010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851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1134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2268" w:hanging="1418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976"/>
        </w:tabs>
        <w:ind w:left="2976" w:hanging="1842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3543"/>
        </w:tabs>
        <w:ind w:left="3543" w:hanging="2126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4110"/>
        </w:tabs>
        <w:ind w:left="4110" w:hanging="2409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4677"/>
        </w:tabs>
        <w:ind w:left="4677" w:hanging="2693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5386"/>
        </w:tabs>
        <w:ind w:left="5386" w:hanging="3118"/>
      </w:pPr>
      <w:rPr>
        <w:rFonts w:ascii="Arial" w:hAnsi="Arial" w:cs="Arial"/>
        <w:b w:val="0"/>
        <w:i w:val="0"/>
        <w:color w:val="000000"/>
        <w:sz w:val="22"/>
        <w:u w:val="none"/>
      </w:rPr>
    </w:lvl>
  </w:abstractNum>
  <w:abstractNum w:abstractNumId="114" w15:restartNumberingAfterBreak="0">
    <w:nsid w:val="3E7673F6"/>
    <w:multiLevelType w:val="multilevel"/>
    <w:tmpl w:val="0D944716"/>
    <w:name w:val="_AEC_Standard_12_NumHL_LT_List0081"/>
    <w:lvl w:ilvl="0">
      <w:start w:val="1"/>
      <w:numFmt w:val="decimal"/>
      <w:lvlRestart w:val="0"/>
      <w:pStyle w:val="AECStandard12NumHLFTList008"/>
      <w:lvlText w:val="%1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1">
      <w:start w:val="1"/>
      <w:numFmt w:val="decimal"/>
      <w:lvlText w:val="%2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2">
      <w:start w:val="1"/>
      <w:numFmt w:val="decimal"/>
      <w:lvlText w:val="%3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3">
      <w:start w:val="1"/>
      <w:numFmt w:val="decimal"/>
      <w:lvlText w:val="%4"/>
      <w:lvlJc w:val="left"/>
      <w:pPr>
        <w:tabs>
          <w:tab w:val="num" w:pos="2693"/>
        </w:tabs>
        <w:ind w:left="2693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4">
      <w:start w:val="1"/>
      <w:numFmt w:val="decimal"/>
      <w:lvlText w:val="%5"/>
      <w:lvlJc w:val="left"/>
      <w:pPr>
        <w:tabs>
          <w:tab w:val="num" w:pos="2976"/>
        </w:tabs>
        <w:ind w:left="2976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5">
      <w:start w:val="1"/>
      <w:numFmt w:val="decimal"/>
      <w:lvlText w:val="%6"/>
      <w:lvlJc w:val="left"/>
      <w:pPr>
        <w:tabs>
          <w:tab w:val="num" w:pos="3260"/>
        </w:tabs>
        <w:ind w:left="3260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6">
      <w:start w:val="1"/>
      <w:numFmt w:val="decimal"/>
      <w:lvlText w:val="%7"/>
      <w:lvlJc w:val="left"/>
      <w:pPr>
        <w:tabs>
          <w:tab w:val="num" w:pos="3543"/>
        </w:tabs>
        <w:ind w:left="3543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7">
      <w:start w:val="1"/>
      <w:numFmt w:val="decimal"/>
      <w:lvlText w:val="%8"/>
      <w:lvlJc w:val="left"/>
      <w:pPr>
        <w:tabs>
          <w:tab w:val="num" w:pos="3827"/>
        </w:tabs>
        <w:ind w:left="3827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8">
      <w:start w:val="1"/>
      <w:numFmt w:val="decimal"/>
      <w:lvlText w:val="%9"/>
      <w:lvlJc w:val="left"/>
      <w:pPr>
        <w:tabs>
          <w:tab w:val="num" w:pos="4110"/>
        </w:tabs>
        <w:ind w:left="4110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</w:abstractNum>
  <w:abstractNum w:abstractNumId="115" w15:restartNumberingAfterBreak="0">
    <w:nsid w:val="3E9F2AF8"/>
    <w:multiLevelType w:val="singleLevel"/>
    <w:tmpl w:val="90E05D62"/>
    <w:name w:val="_BAD_Standard_Remark_Blue_NumHL_PDist3.3_LT_List0070"/>
    <w:lvl w:ilvl="0">
      <w:start w:val="1"/>
      <w:numFmt w:val="decimal"/>
      <w:lvlRestart w:val="0"/>
      <w:pStyle w:val="BADStandardRemarkBlueNumHLPDist33FTList007"/>
      <w:suff w:val="space"/>
      <w:lvlText w:val="(%1)  "/>
      <w:lvlJc w:val="left"/>
      <w:pPr>
        <w:ind w:left="1984" w:hanging="567"/>
      </w:pPr>
      <w:rPr>
        <w:rFonts w:ascii="Arial" w:hAnsi="Arial" w:cs="Arial" w:hint="default"/>
        <w:b w:val="0"/>
        <w:i w:val="0"/>
        <w:color w:val="0000FF"/>
        <w:sz w:val="16"/>
        <w:u w:val="none"/>
      </w:rPr>
    </w:lvl>
  </w:abstractNum>
  <w:abstractNum w:abstractNumId="116" w15:restartNumberingAfterBreak="0">
    <w:nsid w:val="3EE34E4B"/>
    <w:multiLevelType w:val="multilevel"/>
    <w:tmpl w:val="D35C12F4"/>
    <w:name w:val="_AAC_Standard_NumHL_LT_List0091"/>
    <w:lvl w:ilvl="0">
      <w:start w:val="1"/>
      <w:numFmt w:val="decimal"/>
      <w:lvlRestart w:val="0"/>
      <w:pStyle w:val="AACStandardNumHLFTList009"/>
      <w:lvlText w:val="%1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1">
      <w:start w:val="1"/>
      <w:numFmt w:val="decimal"/>
      <w:lvlText w:val="%2"/>
      <w:lvlJc w:val="left"/>
      <w:pPr>
        <w:tabs>
          <w:tab w:val="num" w:pos="2551"/>
        </w:tabs>
        <w:ind w:left="2551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2">
      <w:start w:val="1"/>
      <w:numFmt w:val="decimal"/>
      <w:lvlText w:val="%3"/>
      <w:lvlJc w:val="left"/>
      <w:pPr>
        <w:tabs>
          <w:tab w:val="num" w:pos="2976"/>
        </w:tabs>
        <w:ind w:left="2976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3">
      <w:start w:val="1"/>
      <w:numFmt w:val="decimal"/>
      <w:lvlText w:val="%4"/>
      <w:lvlJc w:val="left"/>
      <w:pPr>
        <w:tabs>
          <w:tab w:val="num" w:pos="3402"/>
        </w:tabs>
        <w:ind w:left="3402" w:hanging="426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4">
      <w:start w:val="1"/>
      <w:numFmt w:val="decimal"/>
      <w:lvlText w:val="%5"/>
      <w:lvlJc w:val="left"/>
      <w:pPr>
        <w:tabs>
          <w:tab w:val="num" w:pos="3827"/>
        </w:tabs>
        <w:ind w:left="3827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5">
      <w:start w:val="1"/>
      <w:numFmt w:val="decimal"/>
      <w:lvlText w:val="%6"/>
      <w:lvlJc w:val="left"/>
      <w:pPr>
        <w:tabs>
          <w:tab w:val="num" w:pos="4252"/>
        </w:tabs>
        <w:ind w:left="4252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6">
      <w:start w:val="1"/>
      <w:numFmt w:val="decimal"/>
      <w:lvlText w:val="%7"/>
      <w:lvlJc w:val="left"/>
      <w:pPr>
        <w:tabs>
          <w:tab w:val="num" w:pos="4677"/>
        </w:tabs>
        <w:ind w:left="4677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7">
      <w:start w:val="1"/>
      <w:numFmt w:val="decimal"/>
      <w:lvlText w:val="%8"/>
      <w:lvlJc w:val="left"/>
      <w:pPr>
        <w:tabs>
          <w:tab w:val="num" w:pos="5102"/>
        </w:tabs>
        <w:ind w:left="5102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8">
      <w:start w:val="1"/>
      <w:numFmt w:val="decimal"/>
      <w:lvlText w:val="%9"/>
      <w:lvlJc w:val="left"/>
      <w:pPr>
        <w:tabs>
          <w:tab w:val="num" w:pos="5528"/>
        </w:tabs>
        <w:ind w:left="5528" w:hanging="426"/>
      </w:pPr>
      <w:rPr>
        <w:rFonts w:ascii="Arial" w:hAnsi="Arial" w:cs="Arial"/>
        <w:b w:val="0"/>
        <w:i w:val="0"/>
        <w:color w:val="000000"/>
        <w:sz w:val="20"/>
        <w:u w:val="none"/>
      </w:rPr>
    </w:lvl>
  </w:abstractNum>
  <w:abstractNum w:abstractNumId="117" w15:restartNumberingAfterBreak="0">
    <w:nsid w:val="3F4E51AA"/>
    <w:multiLevelType w:val="multilevel"/>
    <w:tmpl w:val="0D386902"/>
    <w:name w:val="_ABC_Standard_9_NumHL_LT_List0081"/>
    <w:lvl w:ilvl="0">
      <w:start w:val="1"/>
      <w:numFmt w:val="decimal"/>
      <w:lvlRestart w:val="0"/>
      <w:pStyle w:val="ABCStandard9NumHLFTList008"/>
      <w:lvlText w:val="%1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1">
      <w:start w:val="1"/>
      <w:numFmt w:val="decimal"/>
      <w:lvlText w:val="%2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2">
      <w:start w:val="1"/>
      <w:numFmt w:val="decimal"/>
      <w:lvlText w:val="%3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3">
      <w:start w:val="1"/>
      <w:numFmt w:val="decimal"/>
      <w:lvlText w:val="%4"/>
      <w:lvlJc w:val="left"/>
      <w:pPr>
        <w:tabs>
          <w:tab w:val="num" w:pos="2693"/>
        </w:tabs>
        <w:ind w:left="2693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4">
      <w:start w:val="1"/>
      <w:numFmt w:val="decimal"/>
      <w:lvlText w:val="%5"/>
      <w:lvlJc w:val="left"/>
      <w:pPr>
        <w:tabs>
          <w:tab w:val="num" w:pos="2976"/>
        </w:tabs>
        <w:ind w:left="2976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5">
      <w:start w:val="1"/>
      <w:numFmt w:val="decimal"/>
      <w:lvlText w:val="%6"/>
      <w:lvlJc w:val="left"/>
      <w:pPr>
        <w:tabs>
          <w:tab w:val="num" w:pos="3260"/>
        </w:tabs>
        <w:ind w:left="3260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6">
      <w:start w:val="1"/>
      <w:numFmt w:val="decimal"/>
      <w:lvlText w:val="%7"/>
      <w:lvlJc w:val="left"/>
      <w:pPr>
        <w:tabs>
          <w:tab w:val="num" w:pos="3543"/>
        </w:tabs>
        <w:ind w:left="3543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7">
      <w:start w:val="1"/>
      <w:numFmt w:val="decimal"/>
      <w:lvlText w:val="%8"/>
      <w:lvlJc w:val="left"/>
      <w:pPr>
        <w:tabs>
          <w:tab w:val="num" w:pos="3827"/>
        </w:tabs>
        <w:ind w:left="3827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8">
      <w:start w:val="1"/>
      <w:numFmt w:val="decimal"/>
      <w:lvlText w:val="%9"/>
      <w:lvlJc w:val="left"/>
      <w:pPr>
        <w:tabs>
          <w:tab w:val="num" w:pos="4110"/>
        </w:tabs>
        <w:ind w:left="4110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</w:abstractNum>
  <w:abstractNum w:abstractNumId="118" w15:restartNumberingAfterBreak="0">
    <w:nsid w:val="3F5608E2"/>
    <w:multiLevelType w:val="singleLevel"/>
    <w:tmpl w:val="1E4209AE"/>
    <w:name w:val="_AAC_Standard_NumHL_LT_List0060"/>
    <w:lvl w:ilvl="0">
      <w:start w:val="1"/>
      <w:numFmt w:val="decimal"/>
      <w:lvlRestart w:val="0"/>
      <w:pStyle w:val="AACStandardNumHLFTList006"/>
      <w:lvlText w:val="%1."/>
      <w:lvlJc w:val="right"/>
      <w:pPr>
        <w:ind w:left="2126" w:hanging="283"/>
      </w:pPr>
      <w:rPr>
        <w:rFonts w:ascii="Arial" w:hAnsi="Arial" w:cs="Arial" w:hint="default"/>
        <w:b w:val="0"/>
        <w:i w:val="0"/>
        <w:color w:val="000000"/>
        <w:sz w:val="20"/>
        <w:u w:val="none"/>
      </w:rPr>
    </w:lvl>
  </w:abstractNum>
  <w:abstractNum w:abstractNumId="119" w15:restartNumberingAfterBreak="0">
    <w:nsid w:val="3F81039E"/>
    <w:multiLevelType w:val="singleLevel"/>
    <w:tmpl w:val="5F2C7900"/>
    <w:name w:val="_AEC_Standard_12_NumHL_LT_List0060"/>
    <w:lvl w:ilvl="0">
      <w:start w:val="1"/>
      <w:numFmt w:val="decimal"/>
      <w:lvlRestart w:val="0"/>
      <w:pStyle w:val="AECStandard12NumHLFTList006"/>
      <w:lvlText w:val="%1."/>
      <w:lvlJc w:val="right"/>
      <w:pPr>
        <w:ind w:left="2126" w:hanging="283"/>
      </w:pPr>
      <w:rPr>
        <w:rFonts w:ascii="Arial" w:hAnsi="Arial" w:cs="Arial" w:hint="default"/>
        <w:b w:val="0"/>
        <w:i w:val="0"/>
        <w:color w:val="000000"/>
        <w:sz w:val="24"/>
        <w:u w:val="none"/>
      </w:rPr>
    </w:lvl>
  </w:abstractNum>
  <w:abstractNum w:abstractNumId="120" w15:restartNumberingAfterBreak="0">
    <w:nsid w:val="40096403"/>
    <w:multiLevelType w:val="singleLevel"/>
    <w:tmpl w:val="ED58CF2A"/>
    <w:name w:val="_AEB_Standard_12_PDist4.4_LT_List0060"/>
    <w:lvl w:ilvl="0">
      <w:start w:val="1"/>
      <w:numFmt w:val="decimal"/>
      <w:lvlRestart w:val="0"/>
      <w:pStyle w:val="AEBStandard12PDist44FTList006"/>
      <w:lvlText w:val="%1."/>
      <w:lvlJc w:val="right"/>
      <w:pPr>
        <w:ind w:left="709" w:hanging="284"/>
      </w:pPr>
      <w:rPr>
        <w:rFonts w:ascii="Arial" w:hAnsi="Arial" w:cs="Arial" w:hint="default"/>
        <w:b w:val="0"/>
        <w:i w:val="0"/>
        <w:color w:val="000000"/>
        <w:sz w:val="24"/>
        <w:u w:val="none"/>
      </w:rPr>
    </w:lvl>
  </w:abstractNum>
  <w:abstractNum w:abstractNumId="121" w15:restartNumberingAfterBreak="0">
    <w:nsid w:val="40A67014"/>
    <w:multiLevelType w:val="singleLevel"/>
    <w:tmpl w:val="1206AE3E"/>
    <w:name w:val="_ACC_Standard_8_NumHL_LT_List0030"/>
    <w:lvl w:ilvl="0">
      <w:start w:val="1"/>
      <w:numFmt w:val="none"/>
      <w:lvlRestart w:val="0"/>
      <w:pStyle w:val="ACCStandard8NumHLFTList003"/>
      <w:lvlText w:val=""/>
      <w:lvlJc w:val="left"/>
      <w:pPr>
        <w:tabs>
          <w:tab w:val="num" w:pos="1701"/>
        </w:tabs>
        <w:ind w:left="1984" w:hanging="567"/>
      </w:pPr>
      <w:rPr>
        <w:rFonts w:ascii="Wingdings" w:hAnsi="Wingdings" w:hint="default"/>
        <w:b w:val="0"/>
        <w:i w:val="0"/>
        <w:color w:val="000000"/>
        <w:sz w:val="16"/>
        <w:u w:val="none"/>
      </w:rPr>
    </w:lvl>
  </w:abstractNum>
  <w:abstractNum w:abstractNumId="122" w15:restartNumberingAfterBreak="0">
    <w:nsid w:val="41551CB8"/>
    <w:multiLevelType w:val="multilevel"/>
    <w:tmpl w:val="94563D96"/>
    <w:name w:val="_AAA_Standard_LT_List0091"/>
    <w:lvl w:ilvl="0">
      <w:start w:val="1"/>
      <w:numFmt w:val="decimal"/>
      <w:lvlRestart w:val="0"/>
      <w:pStyle w:val="AAAStandardFTList009"/>
      <w:lvlText w:val="%1"/>
      <w:lvlJc w:val="left"/>
      <w:pPr>
        <w:tabs>
          <w:tab w:val="num" w:pos="709"/>
        </w:tabs>
        <w:ind w:left="709" w:hanging="426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1">
      <w:start w:val="1"/>
      <w:numFmt w:val="decimal"/>
      <w:lvlText w:val="%2"/>
      <w:lvlJc w:val="left"/>
      <w:pPr>
        <w:tabs>
          <w:tab w:val="num" w:pos="1134"/>
        </w:tabs>
        <w:ind w:left="1134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2">
      <w:start w:val="1"/>
      <w:numFmt w:val="decimal"/>
      <w:lvlText w:val="%3"/>
      <w:lvlJc w:val="left"/>
      <w:pPr>
        <w:tabs>
          <w:tab w:val="num" w:pos="1559"/>
        </w:tabs>
        <w:ind w:left="1559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4">
      <w:start w:val="1"/>
      <w:numFmt w:val="decimal"/>
      <w:lvlText w:val="%5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5">
      <w:start w:val="1"/>
      <w:numFmt w:val="decimal"/>
      <w:lvlText w:val="%6"/>
      <w:lvlJc w:val="left"/>
      <w:pPr>
        <w:tabs>
          <w:tab w:val="num" w:pos="2835"/>
        </w:tabs>
        <w:ind w:left="2835" w:hanging="426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6">
      <w:start w:val="1"/>
      <w:numFmt w:val="decimal"/>
      <w:lvlText w:val="%7"/>
      <w:lvlJc w:val="left"/>
      <w:pPr>
        <w:tabs>
          <w:tab w:val="num" w:pos="3260"/>
        </w:tabs>
        <w:ind w:left="3260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7">
      <w:start w:val="1"/>
      <w:numFmt w:val="decimal"/>
      <w:lvlText w:val="%8"/>
      <w:lvlJc w:val="left"/>
      <w:pPr>
        <w:tabs>
          <w:tab w:val="num" w:pos="3685"/>
        </w:tabs>
        <w:ind w:left="3685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8">
      <w:start w:val="1"/>
      <w:numFmt w:val="decimal"/>
      <w:lvlText w:val="%9"/>
      <w:lvlJc w:val="left"/>
      <w:pPr>
        <w:tabs>
          <w:tab w:val="num" w:pos="4110"/>
        </w:tabs>
        <w:ind w:left="4110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</w:abstractNum>
  <w:abstractNum w:abstractNumId="123" w15:restartNumberingAfterBreak="0">
    <w:nsid w:val="41BA3E3E"/>
    <w:multiLevelType w:val="multilevel"/>
    <w:tmpl w:val="194CE1C4"/>
    <w:name w:val="_BAD_Standard_Remark_Blue_NumHL_PDist3.3_LT_List0081"/>
    <w:lvl w:ilvl="0">
      <w:start w:val="1"/>
      <w:numFmt w:val="decimal"/>
      <w:lvlRestart w:val="0"/>
      <w:pStyle w:val="BADStandardRemarkBlueNumHLPDist33FTList008"/>
      <w:lvlText w:val="%1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1">
      <w:start w:val="1"/>
      <w:numFmt w:val="decimal"/>
      <w:lvlText w:val="%2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2">
      <w:start w:val="1"/>
      <w:numFmt w:val="decimal"/>
      <w:lvlText w:val="%3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3">
      <w:start w:val="1"/>
      <w:numFmt w:val="decimal"/>
      <w:lvlText w:val="%4"/>
      <w:lvlJc w:val="left"/>
      <w:pPr>
        <w:tabs>
          <w:tab w:val="num" w:pos="2693"/>
        </w:tabs>
        <w:ind w:left="2693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4">
      <w:start w:val="1"/>
      <w:numFmt w:val="decimal"/>
      <w:lvlText w:val="%5"/>
      <w:lvlJc w:val="left"/>
      <w:pPr>
        <w:tabs>
          <w:tab w:val="num" w:pos="2976"/>
        </w:tabs>
        <w:ind w:left="2976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5">
      <w:start w:val="1"/>
      <w:numFmt w:val="decimal"/>
      <w:lvlText w:val="%6"/>
      <w:lvlJc w:val="left"/>
      <w:pPr>
        <w:tabs>
          <w:tab w:val="num" w:pos="3260"/>
        </w:tabs>
        <w:ind w:left="3260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6">
      <w:start w:val="1"/>
      <w:numFmt w:val="decimal"/>
      <w:lvlText w:val="%7"/>
      <w:lvlJc w:val="left"/>
      <w:pPr>
        <w:tabs>
          <w:tab w:val="num" w:pos="3543"/>
        </w:tabs>
        <w:ind w:left="3543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7">
      <w:start w:val="1"/>
      <w:numFmt w:val="decimal"/>
      <w:lvlText w:val="%8"/>
      <w:lvlJc w:val="left"/>
      <w:pPr>
        <w:tabs>
          <w:tab w:val="num" w:pos="3827"/>
        </w:tabs>
        <w:ind w:left="3827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8">
      <w:start w:val="1"/>
      <w:numFmt w:val="decimal"/>
      <w:lvlText w:val="%9"/>
      <w:lvlJc w:val="left"/>
      <w:pPr>
        <w:tabs>
          <w:tab w:val="num" w:pos="4110"/>
        </w:tabs>
        <w:ind w:left="4110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</w:abstractNum>
  <w:abstractNum w:abstractNumId="124" w15:restartNumberingAfterBreak="0">
    <w:nsid w:val="41C7235E"/>
    <w:multiLevelType w:val="singleLevel"/>
    <w:tmpl w:val="3B7EB306"/>
    <w:name w:val="_AAA_Standard_LT_List0040"/>
    <w:lvl w:ilvl="0">
      <w:start w:val="1"/>
      <w:numFmt w:val="none"/>
      <w:lvlRestart w:val="0"/>
      <w:pStyle w:val="AAAStandardFTList004"/>
      <w:lvlText w:val=""/>
      <w:lvlJc w:val="left"/>
      <w:pPr>
        <w:tabs>
          <w:tab w:val="num" w:pos="283"/>
        </w:tabs>
        <w:ind w:left="567" w:hanging="567"/>
      </w:pPr>
      <w:rPr>
        <w:rFonts w:ascii="Wingdings" w:hAnsi="Wingdings" w:hint="default"/>
        <w:b w:val="0"/>
        <w:i w:val="0"/>
        <w:color w:val="E46713"/>
        <w:sz w:val="20"/>
        <w:u w:val="none"/>
      </w:rPr>
    </w:lvl>
  </w:abstractNum>
  <w:abstractNum w:abstractNumId="125" w15:restartNumberingAfterBreak="0">
    <w:nsid w:val="41D00206"/>
    <w:multiLevelType w:val="singleLevel"/>
    <w:tmpl w:val="8A6CF988"/>
    <w:name w:val="_ADD_Standard_11_NumHL_PDist4.4_LT_List0060"/>
    <w:lvl w:ilvl="0">
      <w:start w:val="1"/>
      <w:numFmt w:val="decimal"/>
      <w:lvlRestart w:val="0"/>
      <w:pStyle w:val="ADDStandard11NumHLPDist44FTList006"/>
      <w:lvlText w:val="%1."/>
      <w:lvlJc w:val="right"/>
      <w:pPr>
        <w:ind w:left="2126" w:hanging="283"/>
      </w:pPr>
      <w:rPr>
        <w:rFonts w:ascii="Arial" w:hAnsi="Arial" w:cs="Arial" w:hint="default"/>
        <w:b w:val="0"/>
        <w:i w:val="0"/>
        <w:color w:val="000000"/>
        <w:sz w:val="22"/>
        <w:u w:val="none"/>
      </w:rPr>
    </w:lvl>
  </w:abstractNum>
  <w:abstractNum w:abstractNumId="126" w15:restartNumberingAfterBreak="0">
    <w:nsid w:val="42806F21"/>
    <w:multiLevelType w:val="singleLevel"/>
    <w:tmpl w:val="9EDE47E0"/>
    <w:name w:val="_AAB_Standard_PDist3.3_LT_List0020"/>
    <w:lvl w:ilvl="0">
      <w:start w:val="1"/>
      <w:numFmt w:val="none"/>
      <w:lvlRestart w:val="0"/>
      <w:pStyle w:val="AABStandardPDist33FTList002"/>
      <w:lvlText w:val="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  <w:b w:val="0"/>
        <w:i w:val="0"/>
        <w:color w:val="E46713"/>
        <w:sz w:val="20"/>
        <w:u w:val="none"/>
      </w:rPr>
    </w:lvl>
  </w:abstractNum>
  <w:abstractNum w:abstractNumId="127" w15:restartNumberingAfterBreak="0">
    <w:nsid w:val="42AD180A"/>
    <w:multiLevelType w:val="singleLevel"/>
    <w:tmpl w:val="ADBA36CC"/>
    <w:name w:val="_AEC_Standard_12_NumHL_LT_List0040"/>
    <w:lvl w:ilvl="0">
      <w:start w:val="1"/>
      <w:numFmt w:val="none"/>
      <w:lvlRestart w:val="0"/>
      <w:pStyle w:val="AECStandard12NumHLFTList004"/>
      <w:lvlText w:val=""/>
      <w:lvlJc w:val="left"/>
      <w:pPr>
        <w:tabs>
          <w:tab w:val="num" w:pos="1701"/>
        </w:tabs>
        <w:ind w:left="1984" w:hanging="567"/>
      </w:pPr>
      <w:rPr>
        <w:rFonts w:ascii="Wingdings" w:hAnsi="Wingdings" w:hint="default"/>
        <w:b w:val="0"/>
        <w:i w:val="0"/>
        <w:color w:val="E46713"/>
        <w:sz w:val="24"/>
        <w:u w:val="none"/>
      </w:rPr>
    </w:lvl>
  </w:abstractNum>
  <w:abstractNum w:abstractNumId="128" w15:restartNumberingAfterBreak="0">
    <w:nsid w:val="43111728"/>
    <w:multiLevelType w:val="singleLevel"/>
    <w:tmpl w:val="0ACCB03A"/>
    <w:name w:val="_AEC_Standard_12_NumHL_LT_List0020"/>
    <w:lvl w:ilvl="0">
      <w:start w:val="1"/>
      <w:numFmt w:val="none"/>
      <w:lvlRestart w:val="0"/>
      <w:pStyle w:val="AECStandard12NumHLFTList002"/>
      <w:lvlText w:val=""/>
      <w:lvlJc w:val="left"/>
      <w:pPr>
        <w:tabs>
          <w:tab w:val="num" w:pos="1417"/>
        </w:tabs>
        <w:ind w:left="1701" w:hanging="284"/>
      </w:pPr>
      <w:rPr>
        <w:rFonts w:ascii="Wingdings" w:hAnsi="Wingdings" w:hint="default"/>
        <w:b w:val="0"/>
        <w:i w:val="0"/>
        <w:color w:val="E46713"/>
        <w:sz w:val="24"/>
        <w:u w:val="none"/>
      </w:rPr>
    </w:lvl>
  </w:abstractNum>
  <w:abstractNum w:abstractNumId="129" w15:restartNumberingAfterBreak="0">
    <w:nsid w:val="43724122"/>
    <w:multiLevelType w:val="singleLevel"/>
    <w:tmpl w:val="48B6BC78"/>
    <w:name w:val="_AEA_Standard_12_LT_List0050"/>
    <w:lvl w:ilvl="0">
      <w:start w:val="1"/>
      <w:numFmt w:val="decimal"/>
      <w:lvlRestart w:val="0"/>
      <w:pStyle w:val="AEAStandard12FTList005"/>
      <w:lvlText w:val="%1."/>
      <w:lvlJc w:val="right"/>
      <w:pPr>
        <w:ind w:left="567" w:hanging="284"/>
      </w:pPr>
      <w:rPr>
        <w:rFonts w:ascii="Arial" w:hAnsi="Arial" w:cs="Arial" w:hint="default"/>
        <w:b w:val="0"/>
        <w:i w:val="0"/>
        <w:color w:val="000000"/>
        <w:sz w:val="24"/>
        <w:u w:val="none"/>
      </w:rPr>
    </w:lvl>
  </w:abstractNum>
  <w:abstractNum w:abstractNumId="130" w15:restartNumberingAfterBreak="0">
    <w:nsid w:val="438D2BD0"/>
    <w:multiLevelType w:val="singleLevel"/>
    <w:tmpl w:val="F7923EA2"/>
    <w:name w:val="_ADB_Standard_11_PDist4.4_LT_List0050"/>
    <w:lvl w:ilvl="0">
      <w:start w:val="1"/>
      <w:numFmt w:val="decimal"/>
      <w:lvlRestart w:val="0"/>
      <w:pStyle w:val="ADBStandard11PDist44FTList005"/>
      <w:lvlText w:val="%1."/>
      <w:lvlJc w:val="right"/>
      <w:pPr>
        <w:ind w:left="567" w:hanging="284"/>
      </w:pPr>
      <w:rPr>
        <w:rFonts w:ascii="Arial" w:hAnsi="Arial" w:cs="Arial" w:hint="default"/>
        <w:b w:val="0"/>
        <w:i w:val="0"/>
        <w:color w:val="000000"/>
        <w:sz w:val="22"/>
        <w:u w:val="none"/>
      </w:rPr>
    </w:lvl>
  </w:abstractNum>
  <w:abstractNum w:abstractNumId="131" w15:restartNumberingAfterBreak="0">
    <w:nsid w:val="43C93D89"/>
    <w:multiLevelType w:val="singleLevel"/>
    <w:tmpl w:val="377AAC32"/>
    <w:name w:val="_ACD_Standard_8_NumHL_PDist3.3_LT_List0020"/>
    <w:lvl w:ilvl="0">
      <w:start w:val="1"/>
      <w:numFmt w:val="none"/>
      <w:lvlRestart w:val="0"/>
      <w:pStyle w:val="ACDStandard8NumHLPDist33FTList002"/>
      <w:lvlText w:val=""/>
      <w:lvlJc w:val="left"/>
      <w:pPr>
        <w:tabs>
          <w:tab w:val="num" w:pos="1417"/>
        </w:tabs>
        <w:ind w:left="1701" w:hanging="284"/>
      </w:pPr>
      <w:rPr>
        <w:rFonts w:ascii="Wingdings" w:hAnsi="Wingdings" w:hint="default"/>
        <w:b w:val="0"/>
        <w:i w:val="0"/>
        <w:color w:val="E46713"/>
        <w:sz w:val="16"/>
        <w:u w:val="none"/>
      </w:rPr>
    </w:lvl>
  </w:abstractNum>
  <w:abstractNum w:abstractNumId="132" w15:restartNumberingAfterBreak="0">
    <w:nsid w:val="43D15D95"/>
    <w:multiLevelType w:val="singleLevel"/>
    <w:tmpl w:val="06321A0A"/>
    <w:name w:val="_ACB_Standard_8_PDist3.3_LT_List0010"/>
    <w:lvl w:ilvl="0">
      <w:start w:val="1"/>
      <w:numFmt w:val="none"/>
      <w:lvlRestart w:val="0"/>
      <w:pStyle w:val="ACBStandard8PDist33FTList001"/>
      <w:lvlText w:val="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  <w:b w:val="0"/>
        <w:i w:val="0"/>
        <w:color w:val="000000"/>
        <w:sz w:val="16"/>
        <w:u w:val="none"/>
      </w:rPr>
    </w:lvl>
  </w:abstractNum>
  <w:abstractNum w:abstractNumId="133" w15:restartNumberingAfterBreak="0">
    <w:nsid w:val="44C90D7F"/>
    <w:multiLevelType w:val="multilevel"/>
    <w:tmpl w:val="AA064F7C"/>
    <w:name w:val="_ACC_Standard_8_NumHL_LT_List0101"/>
    <w:lvl w:ilvl="0">
      <w:start w:val="1"/>
      <w:numFmt w:val="decimal"/>
      <w:lvlRestart w:val="0"/>
      <w:pStyle w:val="ACCStandard8NumHLFTList010"/>
      <w:lvlText w:val="%1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1">
      <w:start w:val="1"/>
      <w:numFmt w:val="decimal"/>
      <w:lvlText w:val="%1.%2"/>
      <w:lvlJc w:val="left"/>
      <w:pPr>
        <w:tabs>
          <w:tab w:val="num" w:pos="2409"/>
        </w:tabs>
        <w:ind w:left="2409" w:hanging="708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2">
      <w:start w:val="1"/>
      <w:numFmt w:val="decimal"/>
      <w:lvlText w:val="%1.%2.%3"/>
      <w:lvlJc w:val="left"/>
      <w:pPr>
        <w:tabs>
          <w:tab w:val="num" w:pos="2976"/>
        </w:tabs>
        <w:ind w:left="2976" w:hanging="992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3543"/>
        </w:tabs>
        <w:ind w:left="3543" w:hanging="127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110"/>
        </w:tabs>
        <w:ind w:left="4110" w:hanging="1559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4535"/>
        </w:tabs>
        <w:ind w:left="4535" w:hanging="1700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5102"/>
        </w:tabs>
        <w:ind w:left="5102" w:hanging="1984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5669"/>
        </w:tabs>
        <w:ind w:left="5669" w:hanging="2267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6094"/>
        </w:tabs>
        <w:ind w:left="6094" w:hanging="2409"/>
      </w:pPr>
      <w:rPr>
        <w:rFonts w:ascii="Arial" w:hAnsi="Arial" w:cs="Arial"/>
        <w:b w:val="0"/>
        <w:i w:val="0"/>
        <w:color w:val="000000"/>
        <w:sz w:val="16"/>
        <w:u w:val="none"/>
      </w:rPr>
    </w:lvl>
  </w:abstractNum>
  <w:abstractNum w:abstractNumId="134" w15:restartNumberingAfterBreak="0">
    <w:nsid w:val="45BA3BF8"/>
    <w:multiLevelType w:val="multilevel"/>
    <w:tmpl w:val="D08AF470"/>
    <w:name w:val="_ABB_Standard_9_PDist3.3_LT_List0101"/>
    <w:lvl w:ilvl="0">
      <w:start w:val="1"/>
      <w:numFmt w:val="decimal"/>
      <w:lvlRestart w:val="0"/>
      <w:pStyle w:val="ABBStandard9PDist33FTList010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709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2">
      <w:start w:val="1"/>
      <w:numFmt w:val="decimal"/>
      <w:lvlText w:val="%1.%2.%3"/>
      <w:lvlJc w:val="left"/>
      <w:pPr>
        <w:tabs>
          <w:tab w:val="num" w:pos="1559"/>
        </w:tabs>
        <w:ind w:left="1559" w:hanging="992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126"/>
        </w:tabs>
        <w:ind w:left="2126" w:hanging="1276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693"/>
        </w:tabs>
        <w:ind w:left="2693" w:hanging="1559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843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2126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2410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4961"/>
        </w:tabs>
        <w:ind w:left="4961" w:hanging="2693"/>
      </w:pPr>
      <w:rPr>
        <w:rFonts w:ascii="Arial" w:hAnsi="Arial" w:cs="Arial"/>
        <w:b w:val="0"/>
        <w:i w:val="0"/>
        <w:color w:val="000000"/>
        <w:sz w:val="18"/>
        <w:u w:val="none"/>
      </w:rPr>
    </w:lvl>
  </w:abstractNum>
  <w:abstractNum w:abstractNumId="135" w15:restartNumberingAfterBreak="0">
    <w:nsid w:val="45DC4579"/>
    <w:multiLevelType w:val="multilevel"/>
    <w:tmpl w:val="A0BCF16A"/>
    <w:name w:val="_AAD_Standard_NumHL_PDist3.3_LT_List0101"/>
    <w:lvl w:ilvl="0">
      <w:start w:val="1"/>
      <w:numFmt w:val="decimal"/>
      <w:lvlRestart w:val="0"/>
      <w:pStyle w:val="AADStandardNumHLPDist33FTList010"/>
      <w:lvlText w:val="%1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1">
      <w:start w:val="1"/>
      <w:numFmt w:val="decimal"/>
      <w:lvlText w:val="%1.%2"/>
      <w:lvlJc w:val="left"/>
      <w:pPr>
        <w:tabs>
          <w:tab w:val="num" w:pos="2409"/>
        </w:tabs>
        <w:ind w:left="2409" w:hanging="708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2">
      <w:start w:val="1"/>
      <w:numFmt w:val="decimal"/>
      <w:lvlText w:val="%1.%2.%3"/>
      <w:lvlJc w:val="left"/>
      <w:pPr>
        <w:tabs>
          <w:tab w:val="num" w:pos="2976"/>
        </w:tabs>
        <w:ind w:left="2976" w:hanging="992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3543"/>
        </w:tabs>
        <w:ind w:left="3543" w:hanging="127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110"/>
        </w:tabs>
        <w:ind w:left="4110" w:hanging="1559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4677"/>
        </w:tabs>
        <w:ind w:left="4677" w:hanging="1842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5244"/>
        </w:tabs>
        <w:ind w:left="5244" w:hanging="2126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5811"/>
        </w:tabs>
        <w:ind w:left="5811" w:hanging="2409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6378"/>
        </w:tabs>
        <w:ind w:left="6378" w:hanging="2693"/>
      </w:pPr>
      <w:rPr>
        <w:rFonts w:ascii="Arial" w:hAnsi="Arial" w:cs="Arial"/>
        <w:b w:val="0"/>
        <w:i w:val="0"/>
        <w:color w:val="000000"/>
        <w:sz w:val="20"/>
        <w:u w:val="none"/>
      </w:rPr>
    </w:lvl>
  </w:abstractNum>
  <w:abstractNum w:abstractNumId="136" w15:restartNumberingAfterBreak="0">
    <w:nsid w:val="46304F9F"/>
    <w:multiLevelType w:val="singleLevel"/>
    <w:tmpl w:val="AD5C1696"/>
    <w:name w:val="_AAC_Standard_NumHL_LT_List0010"/>
    <w:lvl w:ilvl="0">
      <w:start w:val="1"/>
      <w:numFmt w:val="none"/>
      <w:lvlRestart w:val="0"/>
      <w:pStyle w:val="AACStandardNumHLFTList001"/>
      <w:lvlText w:val=""/>
      <w:lvlJc w:val="left"/>
      <w:pPr>
        <w:tabs>
          <w:tab w:val="num" w:pos="1417"/>
        </w:tabs>
        <w:ind w:left="1701" w:hanging="284"/>
      </w:pPr>
      <w:rPr>
        <w:rFonts w:ascii="Wingdings" w:hAnsi="Wingdings" w:hint="default"/>
        <w:b w:val="0"/>
        <w:i w:val="0"/>
        <w:color w:val="000000"/>
        <w:sz w:val="20"/>
        <w:u w:val="none"/>
      </w:rPr>
    </w:lvl>
  </w:abstractNum>
  <w:abstractNum w:abstractNumId="137" w15:restartNumberingAfterBreak="0">
    <w:nsid w:val="46335D22"/>
    <w:multiLevelType w:val="singleLevel"/>
    <w:tmpl w:val="7BBAFEBC"/>
    <w:name w:val="_BAB_Standard_Remark_Blue_PDist3.3_LT_List0040"/>
    <w:lvl w:ilvl="0">
      <w:start w:val="1"/>
      <w:numFmt w:val="none"/>
      <w:lvlRestart w:val="0"/>
      <w:pStyle w:val="BABStandardRemarkBluePDist33FTList004"/>
      <w:lvlText w:val=""/>
      <w:lvlJc w:val="left"/>
      <w:pPr>
        <w:tabs>
          <w:tab w:val="num" w:pos="283"/>
        </w:tabs>
        <w:ind w:left="567" w:hanging="567"/>
      </w:pPr>
      <w:rPr>
        <w:rFonts w:ascii="Wingdings" w:hAnsi="Wingdings" w:hint="default"/>
        <w:b w:val="0"/>
        <w:i w:val="0"/>
        <w:color w:val="E46713"/>
        <w:sz w:val="16"/>
        <w:u w:val="none"/>
      </w:rPr>
    </w:lvl>
  </w:abstractNum>
  <w:abstractNum w:abstractNumId="138" w15:restartNumberingAfterBreak="0">
    <w:nsid w:val="46DF11CA"/>
    <w:multiLevelType w:val="singleLevel"/>
    <w:tmpl w:val="AA02831A"/>
    <w:name w:val="_BAA_Standard_Remark_Blue_LT_List0010"/>
    <w:lvl w:ilvl="0">
      <w:start w:val="1"/>
      <w:numFmt w:val="none"/>
      <w:lvlRestart w:val="0"/>
      <w:pStyle w:val="BAAStandardRemarkBlueFTList001"/>
      <w:lvlText w:val="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  <w:b w:val="0"/>
        <w:i w:val="0"/>
        <w:color w:val="0000FF"/>
        <w:sz w:val="16"/>
        <w:u w:val="none"/>
      </w:rPr>
    </w:lvl>
  </w:abstractNum>
  <w:abstractNum w:abstractNumId="139" w15:restartNumberingAfterBreak="0">
    <w:nsid w:val="477339E5"/>
    <w:multiLevelType w:val="singleLevel"/>
    <w:tmpl w:val="FEB4CA3A"/>
    <w:name w:val="_AEA_Standard_12_LT_List0060"/>
    <w:lvl w:ilvl="0">
      <w:start w:val="1"/>
      <w:numFmt w:val="decimal"/>
      <w:lvlRestart w:val="0"/>
      <w:pStyle w:val="AEAStandard12FTList006"/>
      <w:lvlText w:val="%1."/>
      <w:lvlJc w:val="right"/>
      <w:pPr>
        <w:ind w:left="709" w:hanging="284"/>
      </w:pPr>
      <w:rPr>
        <w:rFonts w:ascii="Arial" w:hAnsi="Arial" w:cs="Arial" w:hint="default"/>
        <w:b w:val="0"/>
        <w:i w:val="0"/>
        <w:color w:val="000000"/>
        <w:sz w:val="24"/>
        <w:u w:val="none"/>
      </w:rPr>
    </w:lvl>
  </w:abstractNum>
  <w:abstractNum w:abstractNumId="140" w15:restartNumberingAfterBreak="0">
    <w:nsid w:val="47D32C5E"/>
    <w:multiLevelType w:val="singleLevel"/>
    <w:tmpl w:val="0D7EDC94"/>
    <w:name w:val="_AAA_Standard_LT_List0010"/>
    <w:lvl w:ilvl="0">
      <w:start w:val="1"/>
      <w:numFmt w:val="none"/>
      <w:lvlRestart w:val="0"/>
      <w:pStyle w:val="AAAStandardFTList001"/>
      <w:lvlText w:val="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  <w:b w:val="0"/>
        <w:i w:val="0"/>
        <w:color w:val="000000"/>
        <w:sz w:val="20"/>
        <w:u w:val="none"/>
      </w:rPr>
    </w:lvl>
  </w:abstractNum>
  <w:abstractNum w:abstractNumId="141" w15:restartNumberingAfterBreak="0">
    <w:nsid w:val="49A20151"/>
    <w:multiLevelType w:val="singleLevel"/>
    <w:tmpl w:val="3B383E36"/>
    <w:name w:val="_ADD_Standard_11_NumHL_PDist4.4_LT_List0030"/>
    <w:lvl w:ilvl="0">
      <w:start w:val="1"/>
      <w:numFmt w:val="none"/>
      <w:lvlRestart w:val="0"/>
      <w:pStyle w:val="ADDStandard11NumHLPDist44FTList003"/>
      <w:lvlText w:val=""/>
      <w:lvlJc w:val="left"/>
      <w:pPr>
        <w:tabs>
          <w:tab w:val="num" w:pos="1701"/>
        </w:tabs>
        <w:ind w:left="1984" w:hanging="567"/>
      </w:pPr>
      <w:rPr>
        <w:rFonts w:ascii="Wingdings" w:hAnsi="Wingdings" w:hint="default"/>
        <w:b w:val="0"/>
        <w:i w:val="0"/>
        <w:color w:val="000000"/>
        <w:sz w:val="22"/>
        <w:u w:val="none"/>
      </w:rPr>
    </w:lvl>
  </w:abstractNum>
  <w:abstractNum w:abstractNumId="142" w15:restartNumberingAfterBreak="0">
    <w:nsid w:val="4A1D00F5"/>
    <w:multiLevelType w:val="multilevel"/>
    <w:tmpl w:val="D50816E2"/>
    <w:name w:val="_AAC_Standard_NumHL_LT_List0101"/>
    <w:lvl w:ilvl="0">
      <w:start w:val="1"/>
      <w:numFmt w:val="decimal"/>
      <w:lvlRestart w:val="0"/>
      <w:pStyle w:val="AACStandardNumHLFTList010"/>
      <w:lvlText w:val="%1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1">
      <w:start w:val="1"/>
      <w:numFmt w:val="decimal"/>
      <w:lvlText w:val="%1.%2"/>
      <w:lvlJc w:val="left"/>
      <w:pPr>
        <w:tabs>
          <w:tab w:val="num" w:pos="2409"/>
        </w:tabs>
        <w:ind w:left="2409" w:hanging="708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2">
      <w:start w:val="1"/>
      <w:numFmt w:val="decimal"/>
      <w:lvlText w:val="%1.%2.%3"/>
      <w:lvlJc w:val="left"/>
      <w:pPr>
        <w:tabs>
          <w:tab w:val="num" w:pos="2976"/>
        </w:tabs>
        <w:ind w:left="2976" w:hanging="992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3543"/>
        </w:tabs>
        <w:ind w:left="3543" w:hanging="127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110"/>
        </w:tabs>
        <w:ind w:left="4110" w:hanging="1559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4677"/>
        </w:tabs>
        <w:ind w:left="4677" w:hanging="1842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5244"/>
        </w:tabs>
        <w:ind w:left="5244" w:hanging="2126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5811"/>
        </w:tabs>
        <w:ind w:left="5811" w:hanging="2409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6378"/>
        </w:tabs>
        <w:ind w:left="6378" w:hanging="2693"/>
      </w:pPr>
      <w:rPr>
        <w:rFonts w:ascii="Arial" w:hAnsi="Arial" w:cs="Arial"/>
        <w:b w:val="0"/>
        <w:i w:val="0"/>
        <w:color w:val="000000"/>
        <w:sz w:val="20"/>
        <w:u w:val="none"/>
      </w:rPr>
    </w:lvl>
  </w:abstractNum>
  <w:abstractNum w:abstractNumId="143" w15:restartNumberingAfterBreak="0">
    <w:nsid w:val="4D905F4F"/>
    <w:multiLevelType w:val="multilevel"/>
    <w:tmpl w:val="6C94DC16"/>
    <w:name w:val="_ADC_Standard_11_NumHL_LT_List0091"/>
    <w:lvl w:ilvl="0">
      <w:start w:val="1"/>
      <w:numFmt w:val="decimal"/>
      <w:lvlRestart w:val="0"/>
      <w:pStyle w:val="ADCStandard11NumHLFTList009"/>
      <w:lvlText w:val="%1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1">
      <w:start w:val="1"/>
      <w:numFmt w:val="decimal"/>
      <w:lvlText w:val="%2"/>
      <w:lvlJc w:val="left"/>
      <w:pPr>
        <w:tabs>
          <w:tab w:val="num" w:pos="2551"/>
        </w:tabs>
        <w:ind w:left="2551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2">
      <w:start w:val="1"/>
      <w:numFmt w:val="decimal"/>
      <w:lvlText w:val="%3"/>
      <w:lvlJc w:val="left"/>
      <w:pPr>
        <w:tabs>
          <w:tab w:val="num" w:pos="2976"/>
        </w:tabs>
        <w:ind w:left="2976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3">
      <w:start w:val="1"/>
      <w:numFmt w:val="decimal"/>
      <w:lvlText w:val="%4"/>
      <w:lvlJc w:val="left"/>
      <w:pPr>
        <w:tabs>
          <w:tab w:val="num" w:pos="3402"/>
        </w:tabs>
        <w:ind w:left="3402" w:hanging="426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4">
      <w:start w:val="1"/>
      <w:numFmt w:val="decimal"/>
      <w:lvlText w:val="%5"/>
      <w:lvlJc w:val="left"/>
      <w:pPr>
        <w:tabs>
          <w:tab w:val="num" w:pos="3827"/>
        </w:tabs>
        <w:ind w:left="3827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5">
      <w:start w:val="1"/>
      <w:numFmt w:val="decimal"/>
      <w:lvlText w:val="%6"/>
      <w:lvlJc w:val="left"/>
      <w:pPr>
        <w:tabs>
          <w:tab w:val="num" w:pos="4252"/>
        </w:tabs>
        <w:ind w:left="4252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6">
      <w:start w:val="1"/>
      <w:numFmt w:val="decimal"/>
      <w:lvlText w:val="%7"/>
      <w:lvlJc w:val="left"/>
      <w:pPr>
        <w:tabs>
          <w:tab w:val="num" w:pos="4677"/>
        </w:tabs>
        <w:ind w:left="4677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7">
      <w:start w:val="1"/>
      <w:numFmt w:val="decimal"/>
      <w:lvlText w:val="%8"/>
      <w:lvlJc w:val="left"/>
      <w:pPr>
        <w:tabs>
          <w:tab w:val="num" w:pos="5102"/>
        </w:tabs>
        <w:ind w:left="5102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8">
      <w:start w:val="1"/>
      <w:numFmt w:val="decimal"/>
      <w:lvlText w:val="%9"/>
      <w:lvlJc w:val="left"/>
      <w:pPr>
        <w:tabs>
          <w:tab w:val="num" w:pos="5528"/>
        </w:tabs>
        <w:ind w:left="5528" w:hanging="426"/>
      </w:pPr>
      <w:rPr>
        <w:rFonts w:ascii="Arial" w:hAnsi="Arial" w:cs="Arial"/>
        <w:b w:val="0"/>
        <w:i w:val="0"/>
        <w:color w:val="000000"/>
        <w:sz w:val="22"/>
        <w:u w:val="none"/>
      </w:rPr>
    </w:lvl>
  </w:abstractNum>
  <w:abstractNum w:abstractNumId="144" w15:restartNumberingAfterBreak="0">
    <w:nsid w:val="4F1513FE"/>
    <w:multiLevelType w:val="singleLevel"/>
    <w:tmpl w:val="A22CF668"/>
    <w:name w:val="_ACC_Standard_8_NumHL_LT_List0060"/>
    <w:lvl w:ilvl="0">
      <w:start w:val="1"/>
      <w:numFmt w:val="decimal"/>
      <w:lvlRestart w:val="0"/>
      <w:pStyle w:val="ACCStandard8NumHLFTList006"/>
      <w:lvlText w:val="%1."/>
      <w:lvlJc w:val="right"/>
      <w:pPr>
        <w:ind w:left="2126" w:hanging="283"/>
      </w:pPr>
      <w:rPr>
        <w:rFonts w:ascii="Arial" w:hAnsi="Arial" w:cs="Arial" w:hint="default"/>
        <w:b w:val="0"/>
        <w:i w:val="0"/>
        <w:color w:val="000000"/>
        <w:sz w:val="16"/>
        <w:u w:val="none"/>
      </w:rPr>
    </w:lvl>
  </w:abstractNum>
  <w:abstractNum w:abstractNumId="145" w15:restartNumberingAfterBreak="0">
    <w:nsid w:val="507842B8"/>
    <w:multiLevelType w:val="singleLevel"/>
    <w:tmpl w:val="26CCAE4E"/>
    <w:name w:val="_ABB_Standard_9_PDist3.3_LT_List0050"/>
    <w:lvl w:ilvl="0">
      <w:start w:val="1"/>
      <w:numFmt w:val="decimal"/>
      <w:lvlRestart w:val="0"/>
      <w:pStyle w:val="ABBStandard9PDist33FTList005"/>
      <w:lvlText w:val="%1."/>
      <w:lvlJc w:val="right"/>
      <w:pPr>
        <w:ind w:left="567" w:hanging="284"/>
      </w:pPr>
      <w:rPr>
        <w:rFonts w:ascii="Arial" w:hAnsi="Arial" w:cs="Arial" w:hint="default"/>
        <w:b w:val="0"/>
        <w:i w:val="0"/>
        <w:color w:val="000000"/>
        <w:sz w:val="18"/>
        <w:u w:val="none"/>
      </w:rPr>
    </w:lvl>
  </w:abstractNum>
  <w:abstractNum w:abstractNumId="146" w15:restartNumberingAfterBreak="0">
    <w:nsid w:val="507A2A44"/>
    <w:multiLevelType w:val="singleLevel"/>
    <w:tmpl w:val="AA98F5EE"/>
    <w:name w:val="_AED_Standard_12_NumHL_PDist4.4_LT_List0010"/>
    <w:lvl w:ilvl="0">
      <w:start w:val="1"/>
      <w:numFmt w:val="none"/>
      <w:lvlRestart w:val="0"/>
      <w:pStyle w:val="AEDStandard12NumHLPDist44FTList001"/>
      <w:lvlText w:val=""/>
      <w:lvlJc w:val="left"/>
      <w:pPr>
        <w:tabs>
          <w:tab w:val="num" w:pos="1417"/>
        </w:tabs>
        <w:ind w:left="1701" w:hanging="284"/>
      </w:pPr>
      <w:rPr>
        <w:rFonts w:ascii="Wingdings" w:hAnsi="Wingdings" w:hint="default"/>
        <w:b w:val="0"/>
        <w:i w:val="0"/>
        <w:color w:val="000000"/>
        <w:sz w:val="24"/>
        <w:u w:val="none"/>
      </w:rPr>
    </w:lvl>
  </w:abstractNum>
  <w:abstractNum w:abstractNumId="147" w15:restartNumberingAfterBreak="0">
    <w:nsid w:val="50D304E9"/>
    <w:multiLevelType w:val="multilevel"/>
    <w:tmpl w:val="C026E69C"/>
    <w:name w:val="_AAA_Standard_LT_List0081"/>
    <w:lvl w:ilvl="0">
      <w:start w:val="1"/>
      <w:numFmt w:val="decimal"/>
      <w:lvlRestart w:val="0"/>
      <w:pStyle w:val="AAAStandardFTList008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1">
      <w:start w:val="1"/>
      <w:numFmt w:val="decimal"/>
      <w:lvlText w:val="%2"/>
      <w:lvlJc w:val="left"/>
      <w:pPr>
        <w:tabs>
          <w:tab w:val="num" w:pos="709"/>
        </w:tabs>
        <w:ind w:left="709" w:hanging="426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2">
      <w:start w:val="1"/>
      <w:numFmt w:val="decimal"/>
      <w:lvlText w:val="%3"/>
      <w:lvlJc w:val="left"/>
      <w:pPr>
        <w:tabs>
          <w:tab w:val="num" w:pos="992"/>
        </w:tabs>
        <w:ind w:left="992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3">
      <w:start w:val="1"/>
      <w:numFmt w:val="decimal"/>
      <w:lvlText w:val="%4"/>
      <w:lvlJc w:val="left"/>
      <w:pPr>
        <w:tabs>
          <w:tab w:val="num" w:pos="1276"/>
        </w:tabs>
        <w:ind w:left="1276" w:hanging="426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4">
      <w:start w:val="1"/>
      <w:numFmt w:val="decimal"/>
      <w:lvlText w:val="%5"/>
      <w:lvlJc w:val="left"/>
      <w:pPr>
        <w:tabs>
          <w:tab w:val="num" w:pos="1559"/>
        </w:tabs>
        <w:ind w:left="1559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5">
      <w:start w:val="1"/>
      <w:numFmt w:val="decimal"/>
      <w:lvlText w:val="%6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6">
      <w:start w:val="1"/>
      <w:numFmt w:val="decimal"/>
      <w:lvlText w:val="%7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7">
      <w:start w:val="1"/>
      <w:numFmt w:val="decimal"/>
      <w:lvlText w:val="%8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8">
      <w:start w:val="1"/>
      <w:numFmt w:val="decimal"/>
      <w:lvlText w:val="%9"/>
      <w:lvlJc w:val="left"/>
      <w:pPr>
        <w:tabs>
          <w:tab w:val="num" w:pos="2693"/>
        </w:tabs>
        <w:ind w:left="2693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</w:abstractNum>
  <w:abstractNum w:abstractNumId="148" w15:restartNumberingAfterBreak="0">
    <w:nsid w:val="514F0792"/>
    <w:multiLevelType w:val="singleLevel"/>
    <w:tmpl w:val="C652EBAE"/>
    <w:name w:val="_BAD_Standard_Remark_Blue_NumHL_PDist3.3_LT_List0020"/>
    <w:lvl w:ilvl="0">
      <w:start w:val="1"/>
      <w:numFmt w:val="none"/>
      <w:lvlRestart w:val="0"/>
      <w:pStyle w:val="BADStandardRemarkBlueNumHLPDist33FTList002"/>
      <w:lvlText w:val=""/>
      <w:lvlJc w:val="left"/>
      <w:pPr>
        <w:tabs>
          <w:tab w:val="num" w:pos="1417"/>
        </w:tabs>
        <w:ind w:left="1701" w:hanging="284"/>
      </w:pPr>
      <w:rPr>
        <w:rFonts w:ascii="Wingdings" w:hAnsi="Wingdings" w:hint="default"/>
        <w:b w:val="0"/>
        <w:i w:val="0"/>
        <w:color w:val="E46713"/>
        <w:sz w:val="16"/>
        <w:u w:val="none"/>
      </w:rPr>
    </w:lvl>
  </w:abstractNum>
  <w:abstractNum w:abstractNumId="149" w15:restartNumberingAfterBreak="0">
    <w:nsid w:val="51A57B59"/>
    <w:multiLevelType w:val="singleLevel"/>
    <w:tmpl w:val="A28EB0A0"/>
    <w:name w:val="_ABB_Standard_9_PDist3.3_LT_List0070"/>
    <w:lvl w:ilvl="0">
      <w:start w:val="1"/>
      <w:numFmt w:val="decimal"/>
      <w:lvlRestart w:val="0"/>
      <w:pStyle w:val="ABBStandard9PDist33FTList007"/>
      <w:suff w:val="space"/>
      <w:lvlText w:val="(%1)  "/>
      <w:lvlJc w:val="left"/>
      <w:pPr>
        <w:ind w:left="0" w:firstLine="0"/>
      </w:pPr>
      <w:rPr>
        <w:rFonts w:ascii="Arial" w:hAnsi="Arial" w:cs="Arial" w:hint="default"/>
        <w:b w:val="0"/>
        <w:i w:val="0"/>
        <w:color w:val="000000"/>
        <w:sz w:val="18"/>
        <w:u w:val="none"/>
      </w:rPr>
    </w:lvl>
  </w:abstractNum>
  <w:abstractNum w:abstractNumId="150" w15:restartNumberingAfterBreak="0">
    <w:nsid w:val="523B5FBE"/>
    <w:multiLevelType w:val="hybridMultilevel"/>
    <w:tmpl w:val="A45A982A"/>
    <w:name w:val="_AAA_Standard_LT_List00702"/>
    <w:lvl w:ilvl="0" w:tplc="6A18866E">
      <w:start w:val="1"/>
      <w:numFmt w:val="decimal"/>
      <w:lvlRestart w:val="0"/>
      <w:suff w:val="space"/>
      <w:lvlText w:val="(%1)  "/>
      <w:lvlJc w:val="left"/>
      <w:pPr>
        <w:ind w:left="0" w:firstLine="0"/>
      </w:pPr>
      <w:rPr>
        <w:rFonts w:ascii="Arial" w:hAnsi="Arial" w:cs="Arial" w:hint="default"/>
        <w:b w:val="0"/>
        <w:i w:val="0"/>
        <w:color w:val="000000"/>
        <w:sz w:val="20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2C929E7"/>
    <w:multiLevelType w:val="singleLevel"/>
    <w:tmpl w:val="D132FC46"/>
    <w:name w:val="_BAB_Standard_Remark_Blue_PDist3.3_LT_List0030"/>
    <w:lvl w:ilvl="0">
      <w:start w:val="1"/>
      <w:numFmt w:val="none"/>
      <w:lvlRestart w:val="0"/>
      <w:pStyle w:val="BABStandardRemarkBluePDist33FTList003"/>
      <w:lvlText w:val=""/>
      <w:lvlJc w:val="left"/>
      <w:pPr>
        <w:tabs>
          <w:tab w:val="num" w:pos="283"/>
        </w:tabs>
        <w:ind w:left="567" w:hanging="567"/>
      </w:pPr>
      <w:rPr>
        <w:rFonts w:ascii="Wingdings" w:hAnsi="Wingdings" w:hint="default"/>
        <w:b w:val="0"/>
        <w:i w:val="0"/>
        <w:color w:val="auto"/>
        <w:sz w:val="16"/>
        <w:u w:val="none"/>
      </w:rPr>
    </w:lvl>
  </w:abstractNum>
  <w:abstractNum w:abstractNumId="152" w15:restartNumberingAfterBreak="0">
    <w:nsid w:val="54451D83"/>
    <w:multiLevelType w:val="multilevel"/>
    <w:tmpl w:val="F792355A"/>
    <w:name w:val="_AEC_Standard_12_NumHL_LT_List0091"/>
    <w:lvl w:ilvl="0">
      <w:start w:val="1"/>
      <w:numFmt w:val="decimal"/>
      <w:lvlRestart w:val="0"/>
      <w:pStyle w:val="AECStandard12NumHLFTList009"/>
      <w:lvlText w:val="%1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1">
      <w:start w:val="1"/>
      <w:numFmt w:val="decimal"/>
      <w:lvlText w:val="%2"/>
      <w:lvlJc w:val="left"/>
      <w:pPr>
        <w:tabs>
          <w:tab w:val="num" w:pos="2551"/>
        </w:tabs>
        <w:ind w:left="2551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2">
      <w:start w:val="1"/>
      <w:numFmt w:val="decimal"/>
      <w:lvlText w:val="%3"/>
      <w:lvlJc w:val="left"/>
      <w:pPr>
        <w:tabs>
          <w:tab w:val="num" w:pos="2976"/>
        </w:tabs>
        <w:ind w:left="2976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3">
      <w:start w:val="1"/>
      <w:numFmt w:val="decimal"/>
      <w:lvlText w:val="%4"/>
      <w:lvlJc w:val="left"/>
      <w:pPr>
        <w:tabs>
          <w:tab w:val="num" w:pos="3402"/>
        </w:tabs>
        <w:ind w:left="3402" w:hanging="426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4">
      <w:start w:val="1"/>
      <w:numFmt w:val="decimal"/>
      <w:lvlText w:val="%5"/>
      <w:lvlJc w:val="left"/>
      <w:pPr>
        <w:tabs>
          <w:tab w:val="num" w:pos="3827"/>
        </w:tabs>
        <w:ind w:left="3827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5">
      <w:start w:val="1"/>
      <w:numFmt w:val="decimal"/>
      <w:lvlText w:val="%6"/>
      <w:lvlJc w:val="left"/>
      <w:pPr>
        <w:tabs>
          <w:tab w:val="num" w:pos="4252"/>
        </w:tabs>
        <w:ind w:left="4252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6">
      <w:start w:val="1"/>
      <w:numFmt w:val="decimal"/>
      <w:lvlText w:val="%7"/>
      <w:lvlJc w:val="left"/>
      <w:pPr>
        <w:tabs>
          <w:tab w:val="num" w:pos="4677"/>
        </w:tabs>
        <w:ind w:left="4677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7">
      <w:start w:val="1"/>
      <w:numFmt w:val="decimal"/>
      <w:lvlText w:val="%8"/>
      <w:lvlJc w:val="left"/>
      <w:pPr>
        <w:tabs>
          <w:tab w:val="num" w:pos="5102"/>
        </w:tabs>
        <w:ind w:left="5102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8">
      <w:start w:val="1"/>
      <w:numFmt w:val="decimal"/>
      <w:lvlText w:val="%9"/>
      <w:lvlJc w:val="left"/>
      <w:pPr>
        <w:tabs>
          <w:tab w:val="num" w:pos="5528"/>
        </w:tabs>
        <w:ind w:left="5528" w:hanging="426"/>
      </w:pPr>
      <w:rPr>
        <w:rFonts w:ascii="Arial" w:hAnsi="Arial" w:cs="Arial"/>
        <w:b w:val="0"/>
        <w:i w:val="0"/>
        <w:color w:val="000000"/>
        <w:sz w:val="24"/>
        <w:u w:val="none"/>
      </w:rPr>
    </w:lvl>
  </w:abstractNum>
  <w:abstractNum w:abstractNumId="153" w15:restartNumberingAfterBreak="0">
    <w:nsid w:val="54550896"/>
    <w:multiLevelType w:val="singleLevel"/>
    <w:tmpl w:val="410CB7C4"/>
    <w:name w:val="_ACC_Standard_8_NumHL_LT_List0020"/>
    <w:lvl w:ilvl="0">
      <w:start w:val="1"/>
      <w:numFmt w:val="none"/>
      <w:lvlRestart w:val="0"/>
      <w:pStyle w:val="ACCStandard8NumHLFTList002"/>
      <w:lvlText w:val=""/>
      <w:lvlJc w:val="left"/>
      <w:pPr>
        <w:tabs>
          <w:tab w:val="num" w:pos="1417"/>
        </w:tabs>
        <w:ind w:left="1701" w:hanging="284"/>
      </w:pPr>
      <w:rPr>
        <w:rFonts w:ascii="Wingdings" w:hAnsi="Wingdings" w:hint="default"/>
        <w:b w:val="0"/>
        <w:i w:val="0"/>
        <w:color w:val="E46713"/>
        <w:sz w:val="16"/>
        <w:u w:val="none"/>
      </w:rPr>
    </w:lvl>
  </w:abstractNum>
  <w:abstractNum w:abstractNumId="154" w15:restartNumberingAfterBreak="0">
    <w:nsid w:val="549070B3"/>
    <w:multiLevelType w:val="singleLevel"/>
    <w:tmpl w:val="1BEC7D64"/>
    <w:name w:val="_AEA_Standard_12_LT_List0070"/>
    <w:lvl w:ilvl="0">
      <w:start w:val="1"/>
      <w:numFmt w:val="decimal"/>
      <w:lvlRestart w:val="0"/>
      <w:pStyle w:val="AEAStandard12FTList007"/>
      <w:suff w:val="space"/>
      <w:lvlText w:val="(%1)  "/>
      <w:lvlJc w:val="left"/>
      <w:pPr>
        <w:ind w:left="0" w:firstLine="0"/>
      </w:pPr>
      <w:rPr>
        <w:rFonts w:ascii="Arial" w:hAnsi="Arial" w:cs="Arial" w:hint="default"/>
        <w:b w:val="0"/>
        <w:i w:val="0"/>
        <w:color w:val="000000"/>
        <w:sz w:val="24"/>
        <w:u w:val="none"/>
      </w:rPr>
    </w:lvl>
  </w:abstractNum>
  <w:abstractNum w:abstractNumId="155" w15:restartNumberingAfterBreak="0">
    <w:nsid w:val="54A2189D"/>
    <w:multiLevelType w:val="singleLevel"/>
    <w:tmpl w:val="ECCCCFA2"/>
    <w:name w:val="_ABA_Standard_9_LT_List0040"/>
    <w:lvl w:ilvl="0">
      <w:start w:val="1"/>
      <w:numFmt w:val="none"/>
      <w:lvlRestart w:val="0"/>
      <w:pStyle w:val="ABAStandard9FTList004"/>
      <w:lvlText w:val=""/>
      <w:lvlJc w:val="left"/>
      <w:pPr>
        <w:tabs>
          <w:tab w:val="num" w:pos="283"/>
        </w:tabs>
        <w:ind w:left="567" w:hanging="567"/>
      </w:pPr>
      <w:rPr>
        <w:rFonts w:ascii="Wingdings" w:hAnsi="Wingdings" w:hint="default"/>
        <w:b w:val="0"/>
        <w:i w:val="0"/>
        <w:color w:val="E46713"/>
        <w:sz w:val="18"/>
        <w:u w:val="none"/>
      </w:rPr>
    </w:lvl>
  </w:abstractNum>
  <w:abstractNum w:abstractNumId="156" w15:restartNumberingAfterBreak="0">
    <w:nsid w:val="54AB6947"/>
    <w:multiLevelType w:val="singleLevel"/>
    <w:tmpl w:val="21949FA2"/>
    <w:name w:val="_AEC_Standard_12_NumHL_LT_List0070"/>
    <w:lvl w:ilvl="0">
      <w:start w:val="1"/>
      <w:numFmt w:val="decimal"/>
      <w:lvlRestart w:val="0"/>
      <w:pStyle w:val="AECStandard12NumHLFTList007"/>
      <w:suff w:val="space"/>
      <w:lvlText w:val="(%1)  "/>
      <w:lvlJc w:val="left"/>
      <w:pPr>
        <w:ind w:left="1984" w:hanging="567"/>
      </w:pPr>
      <w:rPr>
        <w:rFonts w:ascii="Arial" w:hAnsi="Arial" w:cs="Arial" w:hint="default"/>
        <w:b w:val="0"/>
        <w:i w:val="0"/>
        <w:color w:val="000000"/>
        <w:sz w:val="24"/>
        <w:u w:val="none"/>
      </w:rPr>
    </w:lvl>
  </w:abstractNum>
  <w:abstractNum w:abstractNumId="157" w15:restartNumberingAfterBreak="0">
    <w:nsid w:val="54C5455A"/>
    <w:multiLevelType w:val="singleLevel"/>
    <w:tmpl w:val="C0307BEC"/>
    <w:name w:val="_AED_Standard_12_NumHL_PDist4.4_LT_List0070"/>
    <w:lvl w:ilvl="0">
      <w:start w:val="1"/>
      <w:numFmt w:val="decimal"/>
      <w:lvlRestart w:val="0"/>
      <w:pStyle w:val="AEDStandard12NumHLPDist44FTList007"/>
      <w:suff w:val="space"/>
      <w:lvlText w:val="(%1)  "/>
      <w:lvlJc w:val="left"/>
      <w:pPr>
        <w:ind w:left="1984" w:hanging="567"/>
      </w:pPr>
      <w:rPr>
        <w:rFonts w:ascii="Arial" w:hAnsi="Arial" w:cs="Arial" w:hint="default"/>
        <w:b w:val="0"/>
        <w:i w:val="0"/>
        <w:color w:val="000000"/>
        <w:sz w:val="24"/>
        <w:u w:val="none"/>
      </w:rPr>
    </w:lvl>
  </w:abstractNum>
  <w:abstractNum w:abstractNumId="158" w15:restartNumberingAfterBreak="0">
    <w:nsid w:val="553C25A6"/>
    <w:multiLevelType w:val="multilevel"/>
    <w:tmpl w:val="BB02B636"/>
    <w:name w:val="_ABA_Standard_9_LT_List0101"/>
    <w:lvl w:ilvl="0">
      <w:start w:val="1"/>
      <w:numFmt w:val="decimal"/>
      <w:lvlRestart w:val="0"/>
      <w:pStyle w:val="ABAStandard9FTList010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709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2">
      <w:start w:val="1"/>
      <w:numFmt w:val="decimal"/>
      <w:lvlText w:val="%1.%2.%3"/>
      <w:lvlJc w:val="left"/>
      <w:pPr>
        <w:tabs>
          <w:tab w:val="num" w:pos="1559"/>
        </w:tabs>
        <w:ind w:left="1559" w:hanging="992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126"/>
        </w:tabs>
        <w:ind w:left="2126" w:hanging="1276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693"/>
        </w:tabs>
        <w:ind w:left="2693" w:hanging="1559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843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2126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2410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4961"/>
        </w:tabs>
        <w:ind w:left="4961" w:hanging="2693"/>
      </w:pPr>
      <w:rPr>
        <w:rFonts w:ascii="Arial" w:hAnsi="Arial" w:cs="Arial"/>
        <w:b w:val="0"/>
        <w:i w:val="0"/>
        <w:color w:val="000000"/>
        <w:sz w:val="18"/>
        <w:u w:val="none"/>
      </w:rPr>
    </w:lvl>
  </w:abstractNum>
  <w:abstractNum w:abstractNumId="159" w15:restartNumberingAfterBreak="0">
    <w:nsid w:val="55770FF0"/>
    <w:multiLevelType w:val="multilevel"/>
    <w:tmpl w:val="C256EAB6"/>
    <w:name w:val="_ABD_Standard_9_NumHL_PDist3.3_LT_List0101"/>
    <w:lvl w:ilvl="0">
      <w:start w:val="1"/>
      <w:numFmt w:val="decimal"/>
      <w:lvlRestart w:val="0"/>
      <w:pStyle w:val="ABDStandard9NumHLPDist33FTList010"/>
      <w:lvlText w:val="%1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1">
      <w:start w:val="1"/>
      <w:numFmt w:val="decimal"/>
      <w:lvlText w:val="%1.%2"/>
      <w:lvlJc w:val="left"/>
      <w:pPr>
        <w:tabs>
          <w:tab w:val="num" w:pos="2409"/>
        </w:tabs>
        <w:ind w:left="2409" w:hanging="708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2">
      <w:start w:val="1"/>
      <w:numFmt w:val="decimal"/>
      <w:lvlText w:val="%1.%2.%3"/>
      <w:lvlJc w:val="left"/>
      <w:pPr>
        <w:tabs>
          <w:tab w:val="num" w:pos="2976"/>
        </w:tabs>
        <w:ind w:left="2976" w:hanging="992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3543"/>
        </w:tabs>
        <w:ind w:left="3543" w:hanging="127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110"/>
        </w:tabs>
        <w:ind w:left="4110" w:hanging="1559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4677"/>
        </w:tabs>
        <w:ind w:left="4677" w:hanging="1842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5244"/>
        </w:tabs>
        <w:ind w:left="5244" w:hanging="2126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5811"/>
        </w:tabs>
        <w:ind w:left="5811" w:hanging="2409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6378"/>
        </w:tabs>
        <w:ind w:left="6378" w:hanging="2693"/>
      </w:pPr>
      <w:rPr>
        <w:rFonts w:ascii="Arial" w:hAnsi="Arial" w:cs="Arial"/>
        <w:b w:val="0"/>
        <w:i w:val="0"/>
        <w:color w:val="000000"/>
        <w:sz w:val="18"/>
        <w:u w:val="none"/>
      </w:rPr>
    </w:lvl>
  </w:abstractNum>
  <w:abstractNum w:abstractNumId="160" w15:restartNumberingAfterBreak="0">
    <w:nsid w:val="55B24CE4"/>
    <w:multiLevelType w:val="singleLevel"/>
    <w:tmpl w:val="501831B0"/>
    <w:name w:val="_ACC_Standard_8_NumHL_LT_List0010"/>
    <w:lvl w:ilvl="0">
      <w:start w:val="1"/>
      <w:numFmt w:val="none"/>
      <w:lvlRestart w:val="0"/>
      <w:pStyle w:val="ACCStandard8NumHLFTList001"/>
      <w:lvlText w:val=""/>
      <w:lvlJc w:val="left"/>
      <w:pPr>
        <w:tabs>
          <w:tab w:val="num" w:pos="1417"/>
        </w:tabs>
        <w:ind w:left="1701" w:hanging="284"/>
      </w:pPr>
      <w:rPr>
        <w:rFonts w:ascii="Wingdings" w:hAnsi="Wingdings" w:hint="default"/>
        <w:b w:val="0"/>
        <w:i w:val="0"/>
        <w:color w:val="000000"/>
        <w:sz w:val="16"/>
        <w:u w:val="none"/>
      </w:rPr>
    </w:lvl>
  </w:abstractNum>
  <w:abstractNum w:abstractNumId="161" w15:restartNumberingAfterBreak="0">
    <w:nsid w:val="561E03B6"/>
    <w:multiLevelType w:val="multilevel"/>
    <w:tmpl w:val="61CC57A8"/>
    <w:name w:val="_AEB_Standard_12_PDist4.4_LT_List0091"/>
    <w:lvl w:ilvl="0">
      <w:start w:val="1"/>
      <w:numFmt w:val="decimal"/>
      <w:lvlRestart w:val="0"/>
      <w:pStyle w:val="AEBStandard12PDist44FTList009"/>
      <w:lvlText w:val="%1"/>
      <w:lvlJc w:val="left"/>
      <w:pPr>
        <w:tabs>
          <w:tab w:val="num" w:pos="709"/>
        </w:tabs>
        <w:ind w:left="709" w:hanging="426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1">
      <w:start w:val="1"/>
      <w:numFmt w:val="decimal"/>
      <w:lvlText w:val="%2"/>
      <w:lvlJc w:val="left"/>
      <w:pPr>
        <w:tabs>
          <w:tab w:val="num" w:pos="1134"/>
        </w:tabs>
        <w:ind w:left="1134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2">
      <w:start w:val="1"/>
      <w:numFmt w:val="decimal"/>
      <w:lvlText w:val="%3"/>
      <w:lvlJc w:val="left"/>
      <w:pPr>
        <w:tabs>
          <w:tab w:val="num" w:pos="1559"/>
        </w:tabs>
        <w:ind w:left="1559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4">
      <w:start w:val="1"/>
      <w:numFmt w:val="decimal"/>
      <w:lvlText w:val="%5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5">
      <w:start w:val="1"/>
      <w:numFmt w:val="decimal"/>
      <w:lvlText w:val="%6"/>
      <w:lvlJc w:val="left"/>
      <w:pPr>
        <w:tabs>
          <w:tab w:val="num" w:pos="2835"/>
        </w:tabs>
        <w:ind w:left="2835" w:hanging="426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6">
      <w:start w:val="1"/>
      <w:numFmt w:val="decimal"/>
      <w:lvlText w:val="%7"/>
      <w:lvlJc w:val="left"/>
      <w:pPr>
        <w:tabs>
          <w:tab w:val="num" w:pos="3260"/>
        </w:tabs>
        <w:ind w:left="3260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7">
      <w:start w:val="1"/>
      <w:numFmt w:val="decimal"/>
      <w:lvlText w:val="%8"/>
      <w:lvlJc w:val="left"/>
      <w:pPr>
        <w:tabs>
          <w:tab w:val="num" w:pos="3685"/>
        </w:tabs>
        <w:ind w:left="3685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8">
      <w:start w:val="1"/>
      <w:numFmt w:val="decimal"/>
      <w:lvlText w:val="%9"/>
      <w:lvlJc w:val="left"/>
      <w:pPr>
        <w:tabs>
          <w:tab w:val="num" w:pos="4110"/>
        </w:tabs>
        <w:ind w:left="4110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</w:abstractNum>
  <w:abstractNum w:abstractNumId="162" w15:restartNumberingAfterBreak="0">
    <w:nsid w:val="57964FDC"/>
    <w:multiLevelType w:val="singleLevel"/>
    <w:tmpl w:val="900802F4"/>
    <w:name w:val="_ABC_Standard_9_NumHL_LT_List0040"/>
    <w:lvl w:ilvl="0">
      <w:start w:val="1"/>
      <w:numFmt w:val="none"/>
      <w:lvlRestart w:val="0"/>
      <w:pStyle w:val="ABCStandard9NumHLFTList004"/>
      <w:lvlText w:val=""/>
      <w:lvlJc w:val="left"/>
      <w:pPr>
        <w:tabs>
          <w:tab w:val="num" w:pos="1701"/>
        </w:tabs>
        <w:ind w:left="1984" w:hanging="567"/>
      </w:pPr>
      <w:rPr>
        <w:rFonts w:ascii="Wingdings" w:hAnsi="Wingdings" w:hint="default"/>
        <w:b w:val="0"/>
        <w:i w:val="0"/>
        <w:color w:val="E46713"/>
        <w:sz w:val="18"/>
        <w:u w:val="none"/>
      </w:rPr>
    </w:lvl>
  </w:abstractNum>
  <w:abstractNum w:abstractNumId="163" w15:restartNumberingAfterBreak="0">
    <w:nsid w:val="58A7513F"/>
    <w:multiLevelType w:val="singleLevel"/>
    <w:tmpl w:val="AA087FF2"/>
    <w:name w:val="_AAA_Standard_LT_List0070"/>
    <w:lvl w:ilvl="0">
      <w:start w:val="1"/>
      <w:numFmt w:val="decimal"/>
      <w:lvlRestart w:val="0"/>
      <w:suff w:val="space"/>
      <w:lvlText w:val="(%1)  "/>
      <w:lvlJc w:val="left"/>
      <w:pPr>
        <w:ind w:left="0" w:firstLine="0"/>
      </w:pPr>
      <w:rPr>
        <w:rFonts w:ascii="Arial" w:hAnsi="Arial" w:cs="Arial"/>
        <w:b w:val="0"/>
        <w:i w:val="0"/>
        <w:color w:val="000000"/>
        <w:sz w:val="20"/>
        <w:u w:val="none"/>
      </w:rPr>
    </w:lvl>
  </w:abstractNum>
  <w:abstractNum w:abstractNumId="164" w15:restartNumberingAfterBreak="0">
    <w:nsid w:val="58C83114"/>
    <w:multiLevelType w:val="singleLevel"/>
    <w:tmpl w:val="9FE4751A"/>
    <w:name w:val="_ADC_Standard_11_NumHL_LT_List0030"/>
    <w:lvl w:ilvl="0">
      <w:start w:val="1"/>
      <w:numFmt w:val="none"/>
      <w:lvlRestart w:val="0"/>
      <w:pStyle w:val="ADCStandard11NumHLFTList003"/>
      <w:lvlText w:val=""/>
      <w:lvlJc w:val="left"/>
      <w:pPr>
        <w:tabs>
          <w:tab w:val="num" w:pos="1701"/>
        </w:tabs>
        <w:ind w:left="1984" w:hanging="567"/>
      </w:pPr>
      <w:rPr>
        <w:rFonts w:ascii="Wingdings" w:hAnsi="Wingdings" w:hint="default"/>
        <w:b w:val="0"/>
        <w:i w:val="0"/>
        <w:color w:val="000000"/>
        <w:sz w:val="22"/>
        <w:u w:val="none"/>
      </w:rPr>
    </w:lvl>
  </w:abstractNum>
  <w:abstractNum w:abstractNumId="165" w15:restartNumberingAfterBreak="0">
    <w:nsid w:val="58E74C7A"/>
    <w:multiLevelType w:val="singleLevel"/>
    <w:tmpl w:val="07C4585C"/>
    <w:name w:val="_BAC_Standard_Remark_Blue_NumHL_LT_List0040"/>
    <w:lvl w:ilvl="0">
      <w:start w:val="1"/>
      <w:numFmt w:val="none"/>
      <w:lvlRestart w:val="0"/>
      <w:pStyle w:val="BACStandardRemarkBlueNumHLFTList004"/>
      <w:lvlText w:val=""/>
      <w:lvlJc w:val="left"/>
      <w:pPr>
        <w:tabs>
          <w:tab w:val="num" w:pos="1701"/>
        </w:tabs>
        <w:ind w:left="1984" w:hanging="567"/>
      </w:pPr>
      <w:rPr>
        <w:rFonts w:ascii="Wingdings" w:hAnsi="Wingdings" w:hint="default"/>
        <w:b w:val="0"/>
        <w:i w:val="0"/>
        <w:color w:val="E46713"/>
        <w:sz w:val="16"/>
        <w:u w:val="none"/>
      </w:rPr>
    </w:lvl>
  </w:abstractNum>
  <w:abstractNum w:abstractNumId="166" w15:restartNumberingAfterBreak="0">
    <w:nsid w:val="58F31E59"/>
    <w:multiLevelType w:val="multilevel"/>
    <w:tmpl w:val="A1E0BD20"/>
    <w:name w:val="_AAB_Standard_PDist3.3_LT_List0091"/>
    <w:lvl w:ilvl="0">
      <w:start w:val="1"/>
      <w:numFmt w:val="decimal"/>
      <w:lvlRestart w:val="0"/>
      <w:pStyle w:val="AABStandardPDist33FTList009"/>
      <w:lvlText w:val="%1"/>
      <w:lvlJc w:val="left"/>
      <w:pPr>
        <w:tabs>
          <w:tab w:val="num" w:pos="709"/>
        </w:tabs>
        <w:ind w:left="709" w:hanging="426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1">
      <w:start w:val="1"/>
      <w:numFmt w:val="decimal"/>
      <w:lvlText w:val="%2"/>
      <w:lvlJc w:val="left"/>
      <w:pPr>
        <w:tabs>
          <w:tab w:val="num" w:pos="1134"/>
        </w:tabs>
        <w:ind w:left="1134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2">
      <w:start w:val="1"/>
      <w:numFmt w:val="decimal"/>
      <w:lvlText w:val="%3"/>
      <w:lvlJc w:val="left"/>
      <w:pPr>
        <w:tabs>
          <w:tab w:val="num" w:pos="1559"/>
        </w:tabs>
        <w:ind w:left="1559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4">
      <w:start w:val="1"/>
      <w:numFmt w:val="decimal"/>
      <w:lvlText w:val="%5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5">
      <w:start w:val="1"/>
      <w:numFmt w:val="decimal"/>
      <w:lvlText w:val="%6"/>
      <w:lvlJc w:val="left"/>
      <w:pPr>
        <w:tabs>
          <w:tab w:val="num" w:pos="2835"/>
        </w:tabs>
        <w:ind w:left="2835" w:hanging="426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6">
      <w:start w:val="1"/>
      <w:numFmt w:val="decimal"/>
      <w:lvlText w:val="%7"/>
      <w:lvlJc w:val="left"/>
      <w:pPr>
        <w:tabs>
          <w:tab w:val="num" w:pos="3260"/>
        </w:tabs>
        <w:ind w:left="3260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7">
      <w:start w:val="1"/>
      <w:numFmt w:val="decimal"/>
      <w:lvlText w:val="%8"/>
      <w:lvlJc w:val="left"/>
      <w:pPr>
        <w:tabs>
          <w:tab w:val="num" w:pos="3685"/>
        </w:tabs>
        <w:ind w:left="3685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8">
      <w:start w:val="1"/>
      <w:numFmt w:val="decimal"/>
      <w:lvlText w:val="%9"/>
      <w:lvlJc w:val="left"/>
      <w:pPr>
        <w:tabs>
          <w:tab w:val="num" w:pos="4110"/>
        </w:tabs>
        <w:ind w:left="4110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</w:abstractNum>
  <w:abstractNum w:abstractNumId="167" w15:restartNumberingAfterBreak="0">
    <w:nsid w:val="59555208"/>
    <w:multiLevelType w:val="multilevel"/>
    <w:tmpl w:val="3DA2BEF2"/>
    <w:name w:val="_ACD_Standard_8_NumHL_PDist3.3_LT_List0091"/>
    <w:lvl w:ilvl="0">
      <w:start w:val="1"/>
      <w:numFmt w:val="decimal"/>
      <w:lvlRestart w:val="0"/>
      <w:pStyle w:val="ACDStandard8NumHLPDist33FTList009"/>
      <w:lvlText w:val="%1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1">
      <w:start w:val="1"/>
      <w:numFmt w:val="decimal"/>
      <w:lvlText w:val="%2"/>
      <w:lvlJc w:val="left"/>
      <w:pPr>
        <w:tabs>
          <w:tab w:val="num" w:pos="2551"/>
        </w:tabs>
        <w:ind w:left="2551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2">
      <w:start w:val="1"/>
      <w:numFmt w:val="decimal"/>
      <w:lvlText w:val="%3"/>
      <w:lvlJc w:val="left"/>
      <w:pPr>
        <w:tabs>
          <w:tab w:val="num" w:pos="2976"/>
        </w:tabs>
        <w:ind w:left="2976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3">
      <w:start w:val="1"/>
      <w:numFmt w:val="decimal"/>
      <w:lvlText w:val="%4"/>
      <w:lvlJc w:val="left"/>
      <w:pPr>
        <w:tabs>
          <w:tab w:val="num" w:pos="3402"/>
        </w:tabs>
        <w:ind w:left="3402" w:hanging="426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4">
      <w:start w:val="1"/>
      <w:numFmt w:val="decimal"/>
      <w:lvlText w:val="%5"/>
      <w:lvlJc w:val="left"/>
      <w:pPr>
        <w:tabs>
          <w:tab w:val="num" w:pos="3827"/>
        </w:tabs>
        <w:ind w:left="3827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5">
      <w:start w:val="1"/>
      <w:numFmt w:val="decimal"/>
      <w:lvlText w:val="%6"/>
      <w:lvlJc w:val="left"/>
      <w:pPr>
        <w:tabs>
          <w:tab w:val="num" w:pos="4252"/>
        </w:tabs>
        <w:ind w:left="4252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6">
      <w:start w:val="1"/>
      <w:numFmt w:val="decimal"/>
      <w:lvlText w:val="%7"/>
      <w:lvlJc w:val="left"/>
      <w:pPr>
        <w:tabs>
          <w:tab w:val="num" w:pos="4677"/>
        </w:tabs>
        <w:ind w:left="4677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7">
      <w:start w:val="1"/>
      <w:numFmt w:val="decimal"/>
      <w:lvlText w:val="%8"/>
      <w:lvlJc w:val="left"/>
      <w:pPr>
        <w:tabs>
          <w:tab w:val="num" w:pos="5102"/>
        </w:tabs>
        <w:ind w:left="5102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8">
      <w:start w:val="1"/>
      <w:numFmt w:val="decimal"/>
      <w:lvlText w:val="%9"/>
      <w:lvlJc w:val="left"/>
      <w:pPr>
        <w:tabs>
          <w:tab w:val="num" w:pos="5528"/>
        </w:tabs>
        <w:ind w:left="5528" w:hanging="426"/>
      </w:pPr>
      <w:rPr>
        <w:rFonts w:ascii="Arial" w:hAnsi="Arial" w:cs="Arial"/>
        <w:b w:val="0"/>
        <w:i w:val="0"/>
        <w:color w:val="000000"/>
        <w:sz w:val="16"/>
        <w:u w:val="none"/>
      </w:rPr>
    </w:lvl>
  </w:abstractNum>
  <w:abstractNum w:abstractNumId="168" w15:restartNumberingAfterBreak="0">
    <w:nsid w:val="59816B29"/>
    <w:multiLevelType w:val="singleLevel"/>
    <w:tmpl w:val="527E453E"/>
    <w:name w:val="_ABB_Standard_9_PDist3.3_LT_List0010"/>
    <w:lvl w:ilvl="0">
      <w:start w:val="1"/>
      <w:numFmt w:val="none"/>
      <w:lvlRestart w:val="0"/>
      <w:pStyle w:val="ABBStandard9PDist33FTList001"/>
      <w:lvlText w:val="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  <w:b w:val="0"/>
        <w:i w:val="0"/>
        <w:color w:val="000000"/>
        <w:sz w:val="18"/>
        <w:u w:val="none"/>
      </w:rPr>
    </w:lvl>
  </w:abstractNum>
  <w:abstractNum w:abstractNumId="169" w15:restartNumberingAfterBreak="0">
    <w:nsid w:val="5A7E608A"/>
    <w:multiLevelType w:val="multilevel"/>
    <w:tmpl w:val="6E44A73E"/>
    <w:name w:val="_ADC_Standard_11_NumHL_LT_List0101"/>
    <w:lvl w:ilvl="0">
      <w:start w:val="1"/>
      <w:numFmt w:val="decimal"/>
      <w:lvlRestart w:val="0"/>
      <w:pStyle w:val="ADCStandard11NumHLFTList010"/>
      <w:lvlText w:val="%1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2551"/>
        </w:tabs>
        <w:ind w:left="2551" w:hanging="850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2">
      <w:start w:val="1"/>
      <w:numFmt w:val="decimal"/>
      <w:lvlText w:val="%1.%2.%3"/>
      <w:lvlJc w:val="left"/>
      <w:pPr>
        <w:tabs>
          <w:tab w:val="num" w:pos="3118"/>
        </w:tabs>
        <w:ind w:left="3118" w:hanging="1134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3685"/>
        </w:tabs>
        <w:ind w:left="3685" w:hanging="1417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394"/>
        </w:tabs>
        <w:ind w:left="4394" w:hanging="1843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4961"/>
        </w:tabs>
        <w:ind w:left="4961" w:hanging="2126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5528"/>
        </w:tabs>
        <w:ind w:left="5528" w:hanging="2410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6094"/>
        </w:tabs>
        <w:ind w:left="6094" w:hanging="2692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6803"/>
        </w:tabs>
        <w:ind w:left="6803" w:hanging="3118"/>
      </w:pPr>
      <w:rPr>
        <w:rFonts w:ascii="Arial" w:hAnsi="Arial" w:cs="Arial"/>
        <w:b w:val="0"/>
        <w:i w:val="0"/>
        <w:color w:val="000000"/>
        <w:sz w:val="22"/>
        <w:u w:val="none"/>
      </w:rPr>
    </w:lvl>
  </w:abstractNum>
  <w:abstractNum w:abstractNumId="170" w15:restartNumberingAfterBreak="0">
    <w:nsid w:val="5A8605A9"/>
    <w:multiLevelType w:val="singleLevel"/>
    <w:tmpl w:val="59CEAAB4"/>
    <w:name w:val="_BAB_Standard_Remark_Blue_PDist3.3_LT_List0010"/>
    <w:lvl w:ilvl="0">
      <w:start w:val="1"/>
      <w:numFmt w:val="none"/>
      <w:lvlRestart w:val="0"/>
      <w:pStyle w:val="BABStandardRemarkBluePDist33FTList001"/>
      <w:lvlText w:val="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  <w:b w:val="0"/>
        <w:i w:val="0"/>
        <w:color w:val="0000FF"/>
        <w:sz w:val="16"/>
        <w:u w:val="none"/>
      </w:rPr>
    </w:lvl>
  </w:abstractNum>
  <w:abstractNum w:abstractNumId="171" w15:restartNumberingAfterBreak="0">
    <w:nsid w:val="5AB764AF"/>
    <w:multiLevelType w:val="singleLevel"/>
    <w:tmpl w:val="92A672FC"/>
    <w:name w:val="_ACD_Standard_8_NumHL_PDist3.3_LT_List0010"/>
    <w:lvl w:ilvl="0">
      <w:start w:val="1"/>
      <w:numFmt w:val="none"/>
      <w:lvlRestart w:val="0"/>
      <w:pStyle w:val="ACDStandard8NumHLPDist33FTList001"/>
      <w:lvlText w:val=""/>
      <w:lvlJc w:val="left"/>
      <w:pPr>
        <w:tabs>
          <w:tab w:val="num" w:pos="1417"/>
        </w:tabs>
        <w:ind w:left="1701" w:hanging="284"/>
      </w:pPr>
      <w:rPr>
        <w:rFonts w:ascii="Wingdings" w:hAnsi="Wingdings" w:hint="default"/>
        <w:b w:val="0"/>
        <w:i w:val="0"/>
        <w:color w:val="000000"/>
        <w:sz w:val="16"/>
        <w:u w:val="none"/>
      </w:rPr>
    </w:lvl>
  </w:abstractNum>
  <w:abstractNum w:abstractNumId="172" w15:restartNumberingAfterBreak="0">
    <w:nsid w:val="5B0C3452"/>
    <w:multiLevelType w:val="singleLevel"/>
    <w:tmpl w:val="73F4C9BC"/>
    <w:name w:val="_BAD_Standard_Remark_Blue_NumHL_PDist3.3_LT_List0060"/>
    <w:lvl w:ilvl="0">
      <w:start w:val="1"/>
      <w:numFmt w:val="decimal"/>
      <w:lvlRestart w:val="0"/>
      <w:pStyle w:val="BADStandardRemarkBlueNumHLPDist33FTList006"/>
      <w:lvlText w:val="%1."/>
      <w:lvlJc w:val="right"/>
      <w:pPr>
        <w:ind w:left="2126" w:hanging="283"/>
      </w:pPr>
      <w:rPr>
        <w:rFonts w:ascii="Arial" w:hAnsi="Arial" w:cs="Arial" w:hint="default"/>
        <w:b w:val="0"/>
        <w:i w:val="0"/>
        <w:color w:val="0000FF"/>
        <w:sz w:val="16"/>
        <w:u w:val="none"/>
      </w:rPr>
    </w:lvl>
  </w:abstractNum>
  <w:abstractNum w:abstractNumId="173" w15:restartNumberingAfterBreak="0">
    <w:nsid w:val="5C125A62"/>
    <w:multiLevelType w:val="multilevel"/>
    <w:tmpl w:val="0407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4" w15:restartNumberingAfterBreak="0">
    <w:nsid w:val="5CCC39CC"/>
    <w:multiLevelType w:val="singleLevel"/>
    <w:tmpl w:val="6DE4424A"/>
    <w:name w:val="_ABC_Standard_9_NumHL_LT_List0050"/>
    <w:lvl w:ilvl="0">
      <w:start w:val="1"/>
      <w:numFmt w:val="decimal"/>
      <w:lvlRestart w:val="0"/>
      <w:pStyle w:val="ABCStandard9NumHLFTList005"/>
      <w:lvlText w:val="%1."/>
      <w:lvlJc w:val="right"/>
      <w:pPr>
        <w:ind w:left="1984" w:hanging="283"/>
      </w:pPr>
      <w:rPr>
        <w:rFonts w:ascii="Arial" w:hAnsi="Arial" w:cs="Arial" w:hint="default"/>
        <w:b w:val="0"/>
        <w:i w:val="0"/>
        <w:color w:val="000000"/>
        <w:sz w:val="18"/>
        <w:u w:val="none"/>
      </w:rPr>
    </w:lvl>
  </w:abstractNum>
  <w:abstractNum w:abstractNumId="175" w15:restartNumberingAfterBreak="0">
    <w:nsid w:val="5CEF11F3"/>
    <w:multiLevelType w:val="singleLevel"/>
    <w:tmpl w:val="2D5CA32E"/>
    <w:name w:val="_BAC_Standard_Remark_Blue_NumHL_LT_List0030"/>
    <w:lvl w:ilvl="0">
      <w:start w:val="1"/>
      <w:numFmt w:val="none"/>
      <w:lvlRestart w:val="0"/>
      <w:pStyle w:val="BACStandardRemarkBlueNumHLFTList003"/>
      <w:lvlText w:val=""/>
      <w:lvlJc w:val="left"/>
      <w:pPr>
        <w:tabs>
          <w:tab w:val="num" w:pos="1701"/>
        </w:tabs>
        <w:ind w:left="1984" w:hanging="567"/>
      </w:pPr>
      <w:rPr>
        <w:rFonts w:ascii="Wingdings" w:hAnsi="Wingdings" w:hint="default"/>
        <w:b w:val="0"/>
        <w:i w:val="0"/>
        <w:color w:val="0000FF"/>
        <w:sz w:val="16"/>
        <w:u w:val="none"/>
      </w:rPr>
    </w:lvl>
  </w:abstractNum>
  <w:abstractNum w:abstractNumId="176" w15:restartNumberingAfterBreak="0">
    <w:nsid w:val="5D595D9E"/>
    <w:multiLevelType w:val="singleLevel"/>
    <w:tmpl w:val="0B6EEF04"/>
    <w:name w:val="_AAA_Standard_LT_List0020"/>
    <w:lvl w:ilvl="0">
      <w:start w:val="1"/>
      <w:numFmt w:val="none"/>
      <w:lvlRestart w:val="0"/>
      <w:pStyle w:val="AAAStandardFTList002"/>
      <w:lvlText w:val="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  <w:b w:val="0"/>
        <w:i w:val="0"/>
        <w:color w:val="E46713"/>
        <w:sz w:val="20"/>
        <w:u w:val="none"/>
      </w:rPr>
    </w:lvl>
  </w:abstractNum>
  <w:abstractNum w:abstractNumId="177" w15:restartNumberingAfterBreak="0">
    <w:nsid w:val="5D892AFD"/>
    <w:multiLevelType w:val="singleLevel"/>
    <w:tmpl w:val="89F4D206"/>
    <w:name w:val="_ADA_Standard_11_LT_List0050"/>
    <w:lvl w:ilvl="0">
      <w:start w:val="1"/>
      <w:numFmt w:val="decimal"/>
      <w:lvlRestart w:val="0"/>
      <w:pStyle w:val="ADAStandard11FTList005"/>
      <w:lvlText w:val="%1."/>
      <w:lvlJc w:val="right"/>
      <w:pPr>
        <w:ind w:left="567" w:hanging="284"/>
      </w:pPr>
      <w:rPr>
        <w:rFonts w:ascii="Arial" w:hAnsi="Arial" w:cs="Arial" w:hint="default"/>
        <w:b w:val="0"/>
        <w:i w:val="0"/>
        <w:color w:val="000000"/>
        <w:sz w:val="22"/>
        <w:u w:val="none"/>
      </w:rPr>
    </w:lvl>
  </w:abstractNum>
  <w:abstractNum w:abstractNumId="178" w15:restartNumberingAfterBreak="0">
    <w:nsid w:val="5DA837ED"/>
    <w:multiLevelType w:val="singleLevel"/>
    <w:tmpl w:val="09320A76"/>
    <w:name w:val="_ABA_Standard_9_LT_List0070"/>
    <w:lvl w:ilvl="0">
      <w:start w:val="1"/>
      <w:numFmt w:val="decimal"/>
      <w:lvlRestart w:val="0"/>
      <w:pStyle w:val="ABAStandard9FTList007"/>
      <w:suff w:val="space"/>
      <w:lvlText w:val="(%1)  "/>
      <w:lvlJc w:val="left"/>
      <w:pPr>
        <w:ind w:left="0" w:firstLine="0"/>
      </w:pPr>
      <w:rPr>
        <w:rFonts w:ascii="Arial" w:hAnsi="Arial" w:cs="Arial" w:hint="default"/>
        <w:b w:val="0"/>
        <w:i w:val="0"/>
        <w:color w:val="000000"/>
        <w:sz w:val="18"/>
        <w:u w:val="none"/>
      </w:rPr>
    </w:lvl>
  </w:abstractNum>
  <w:abstractNum w:abstractNumId="179" w15:restartNumberingAfterBreak="0">
    <w:nsid w:val="5DBA6551"/>
    <w:multiLevelType w:val="singleLevel"/>
    <w:tmpl w:val="77CAE64A"/>
    <w:name w:val="_AAB_Standard_PDist3.3_LT_List0070"/>
    <w:lvl w:ilvl="0">
      <w:start w:val="1"/>
      <w:numFmt w:val="decimal"/>
      <w:lvlRestart w:val="0"/>
      <w:pStyle w:val="AABStandardPDist33FTList007"/>
      <w:suff w:val="space"/>
      <w:lvlText w:val="(%1)  "/>
      <w:lvlJc w:val="left"/>
      <w:pPr>
        <w:ind w:left="0" w:firstLine="0"/>
      </w:pPr>
      <w:rPr>
        <w:rFonts w:ascii="Arial" w:hAnsi="Arial" w:cs="Arial" w:hint="default"/>
        <w:b w:val="0"/>
        <w:i w:val="0"/>
        <w:color w:val="000000"/>
        <w:sz w:val="20"/>
        <w:u w:val="none"/>
      </w:rPr>
    </w:lvl>
  </w:abstractNum>
  <w:abstractNum w:abstractNumId="180" w15:restartNumberingAfterBreak="0">
    <w:nsid w:val="5DEA24DD"/>
    <w:multiLevelType w:val="singleLevel"/>
    <w:tmpl w:val="B53C728E"/>
    <w:name w:val="_ABA_Standard_9_LT_List0060"/>
    <w:lvl w:ilvl="0">
      <w:start w:val="1"/>
      <w:numFmt w:val="decimal"/>
      <w:lvlRestart w:val="0"/>
      <w:pStyle w:val="ABAStandard9FTList006"/>
      <w:lvlText w:val="%1."/>
      <w:lvlJc w:val="right"/>
      <w:pPr>
        <w:ind w:left="709" w:hanging="284"/>
      </w:pPr>
      <w:rPr>
        <w:rFonts w:ascii="Arial" w:hAnsi="Arial" w:cs="Arial" w:hint="default"/>
        <w:b w:val="0"/>
        <w:i w:val="0"/>
        <w:color w:val="000000"/>
        <w:sz w:val="18"/>
        <w:u w:val="none"/>
      </w:rPr>
    </w:lvl>
  </w:abstractNum>
  <w:abstractNum w:abstractNumId="181" w15:restartNumberingAfterBreak="0">
    <w:nsid w:val="5EDC5899"/>
    <w:multiLevelType w:val="singleLevel"/>
    <w:tmpl w:val="E4F4E308"/>
    <w:name w:val="_ABC_Standard_9_NumHL_LT_List0010"/>
    <w:lvl w:ilvl="0">
      <w:start w:val="1"/>
      <w:numFmt w:val="none"/>
      <w:lvlRestart w:val="0"/>
      <w:pStyle w:val="ABCStandard9NumHLFTList001"/>
      <w:lvlText w:val=""/>
      <w:lvlJc w:val="left"/>
      <w:pPr>
        <w:tabs>
          <w:tab w:val="num" w:pos="1417"/>
        </w:tabs>
        <w:ind w:left="1701" w:hanging="284"/>
      </w:pPr>
      <w:rPr>
        <w:rFonts w:ascii="Wingdings" w:hAnsi="Wingdings" w:hint="default"/>
        <w:b w:val="0"/>
        <w:i w:val="0"/>
        <w:color w:val="000000"/>
        <w:sz w:val="18"/>
        <w:u w:val="none"/>
      </w:rPr>
    </w:lvl>
  </w:abstractNum>
  <w:abstractNum w:abstractNumId="182" w15:restartNumberingAfterBreak="0">
    <w:nsid w:val="60D50C50"/>
    <w:multiLevelType w:val="multilevel"/>
    <w:tmpl w:val="E0280006"/>
    <w:name w:val="_AED_Standard_12_NumHL_PDist4.4_LT_List0091"/>
    <w:lvl w:ilvl="0">
      <w:start w:val="1"/>
      <w:numFmt w:val="decimal"/>
      <w:lvlRestart w:val="0"/>
      <w:pStyle w:val="AEDStandard12NumHLPDist44FTList009"/>
      <w:lvlText w:val="%1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1">
      <w:start w:val="1"/>
      <w:numFmt w:val="decimal"/>
      <w:lvlText w:val="%2"/>
      <w:lvlJc w:val="left"/>
      <w:pPr>
        <w:tabs>
          <w:tab w:val="num" w:pos="2551"/>
        </w:tabs>
        <w:ind w:left="2551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2">
      <w:start w:val="1"/>
      <w:numFmt w:val="decimal"/>
      <w:lvlText w:val="%3"/>
      <w:lvlJc w:val="left"/>
      <w:pPr>
        <w:tabs>
          <w:tab w:val="num" w:pos="2976"/>
        </w:tabs>
        <w:ind w:left="2976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3">
      <w:start w:val="1"/>
      <w:numFmt w:val="decimal"/>
      <w:lvlText w:val="%4"/>
      <w:lvlJc w:val="left"/>
      <w:pPr>
        <w:tabs>
          <w:tab w:val="num" w:pos="3402"/>
        </w:tabs>
        <w:ind w:left="3402" w:hanging="426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4">
      <w:start w:val="1"/>
      <w:numFmt w:val="decimal"/>
      <w:lvlText w:val="%5"/>
      <w:lvlJc w:val="left"/>
      <w:pPr>
        <w:tabs>
          <w:tab w:val="num" w:pos="3827"/>
        </w:tabs>
        <w:ind w:left="3827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5">
      <w:start w:val="1"/>
      <w:numFmt w:val="decimal"/>
      <w:lvlText w:val="%6"/>
      <w:lvlJc w:val="left"/>
      <w:pPr>
        <w:tabs>
          <w:tab w:val="num" w:pos="4252"/>
        </w:tabs>
        <w:ind w:left="4252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6">
      <w:start w:val="1"/>
      <w:numFmt w:val="decimal"/>
      <w:lvlText w:val="%7"/>
      <w:lvlJc w:val="left"/>
      <w:pPr>
        <w:tabs>
          <w:tab w:val="num" w:pos="4677"/>
        </w:tabs>
        <w:ind w:left="4677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7">
      <w:start w:val="1"/>
      <w:numFmt w:val="decimal"/>
      <w:lvlText w:val="%8"/>
      <w:lvlJc w:val="left"/>
      <w:pPr>
        <w:tabs>
          <w:tab w:val="num" w:pos="5102"/>
        </w:tabs>
        <w:ind w:left="5102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8">
      <w:start w:val="1"/>
      <w:numFmt w:val="decimal"/>
      <w:lvlText w:val="%9"/>
      <w:lvlJc w:val="left"/>
      <w:pPr>
        <w:tabs>
          <w:tab w:val="num" w:pos="5528"/>
        </w:tabs>
        <w:ind w:left="5528" w:hanging="426"/>
      </w:pPr>
      <w:rPr>
        <w:rFonts w:ascii="Arial" w:hAnsi="Arial" w:cs="Arial"/>
        <w:b w:val="0"/>
        <w:i w:val="0"/>
        <w:color w:val="000000"/>
        <w:sz w:val="24"/>
        <w:u w:val="none"/>
      </w:rPr>
    </w:lvl>
  </w:abstractNum>
  <w:abstractNum w:abstractNumId="183" w15:restartNumberingAfterBreak="0">
    <w:nsid w:val="61C458EB"/>
    <w:multiLevelType w:val="multilevel"/>
    <w:tmpl w:val="479A3158"/>
    <w:name w:val="_ADD_Standard_11_NumHL_PDist4.4_LT_List0091"/>
    <w:lvl w:ilvl="0">
      <w:start w:val="1"/>
      <w:numFmt w:val="decimal"/>
      <w:lvlRestart w:val="0"/>
      <w:pStyle w:val="ADDStandard11NumHLPDist44FTList009"/>
      <w:lvlText w:val="%1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1">
      <w:start w:val="1"/>
      <w:numFmt w:val="decimal"/>
      <w:lvlText w:val="%2"/>
      <w:lvlJc w:val="left"/>
      <w:pPr>
        <w:tabs>
          <w:tab w:val="num" w:pos="2551"/>
        </w:tabs>
        <w:ind w:left="2551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2">
      <w:start w:val="1"/>
      <w:numFmt w:val="decimal"/>
      <w:lvlText w:val="%3"/>
      <w:lvlJc w:val="left"/>
      <w:pPr>
        <w:tabs>
          <w:tab w:val="num" w:pos="2976"/>
        </w:tabs>
        <w:ind w:left="2976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3">
      <w:start w:val="1"/>
      <w:numFmt w:val="decimal"/>
      <w:lvlText w:val="%4"/>
      <w:lvlJc w:val="left"/>
      <w:pPr>
        <w:tabs>
          <w:tab w:val="num" w:pos="3402"/>
        </w:tabs>
        <w:ind w:left="3402" w:hanging="426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4">
      <w:start w:val="1"/>
      <w:numFmt w:val="decimal"/>
      <w:lvlText w:val="%5"/>
      <w:lvlJc w:val="left"/>
      <w:pPr>
        <w:tabs>
          <w:tab w:val="num" w:pos="3827"/>
        </w:tabs>
        <w:ind w:left="3827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5">
      <w:start w:val="1"/>
      <w:numFmt w:val="decimal"/>
      <w:lvlText w:val="%6"/>
      <w:lvlJc w:val="left"/>
      <w:pPr>
        <w:tabs>
          <w:tab w:val="num" w:pos="4252"/>
        </w:tabs>
        <w:ind w:left="4252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6">
      <w:start w:val="1"/>
      <w:numFmt w:val="decimal"/>
      <w:lvlText w:val="%7"/>
      <w:lvlJc w:val="left"/>
      <w:pPr>
        <w:tabs>
          <w:tab w:val="num" w:pos="4677"/>
        </w:tabs>
        <w:ind w:left="4677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7">
      <w:start w:val="1"/>
      <w:numFmt w:val="decimal"/>
      <w:lvlText w:val="%8"/>
      <w:lvlJc w:val="left"/>
      <w:pPr>
        <w:tabs>
          <w:tab w:val="num" w:pos="5102"/>
        </w:tabs>
        <w:ind w:left="5102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8">
      <w:start w:val="1"/>
      <w:numFmt w:val="decimal"/>
      <w:lvlText w:val="%9"/>
      <w:lvlJc w:val="left"/>
      <w:pPr>
        <w:tabs>
          <w:tab w:val="num" w:pos="5528"/>
        </w:tabs>
        <w:ind w:left="5528" w:hanging="426"/>
      </w:pPr>
      <w:rPr>
        <w:rFonts w:ascii="Arial" w:hAnsi="Arial" w:cs="Arial"/>
        <w:b w:val="0"/>
        <w:i w:val="0"/>
        <w:color w:val="000000"/>
        <w:sz w:val="22"/>
        <w:u w:val="none"/>
      </w:rPr>
    </w:lvl>
  </w:abstractNum>
  <w:abstractNum w:abstractNumId="184" w15:restartNumberingAfterBreak="0">
    <w:nsid w:val="623E3663"/>
    <w:multiLevelType w:val="singleLevel"/>
    <w:tmpl w:val="5D7AAE98"/>
    <w:name w:val="_BAD_Standard_Remark_Blue_NumHL_PDist3.3_LT_List0050"/>
    <w:lvl w:ilvl="0">
      <w:start w:val="1"/>
      <w:numFmt w:val="decimal"/>
      <w:lvlRestart w:val="0"/>
      <w:pStyle w:val="BADStandardRemarkBlueNumHLPDist33FTList005"/>
      <w:lvlText w:val="%1."/>
      <w:lvlJc w:val="right"/>
      <w:pPr>
        <w:ind w:left="1984" w:hanging="283"/>
      </w:pPr>
      <w:rPr>
        <w:rFonts w:ascii="Arial" w:hAnsi="Arial" w:cs="Arial" w:hint="default"/>
        <w:b w:val="0"/>
        <w:i w:val="0"/>
        <w:color w:val="0000FF"/>
        <w:sz w:val="16"/>
        <w:u w:val="none"/>
      </w:rPr>
    </w:lvl>
  </w:abstractNum>
  <w:abstractNum w:abstractNumId="185" w15:restartNumberingAfterBreak="0">
    <w:nsid w:val="635A481C"/>
    <w:multiLevelType w:val="singleLevel"/>
    <w:tmpl w:val="740089AE"/>
    <w:name w:val="_BAA_Standard_Remark_Blue_LT_List0070"/>
    <w:lvl w:ilvl="0">
      <w:start w:val="1"/>
      <w:numFmt w:val="decimal"/>
      <w:lvlRestart w:val="0"/>
      <w:pStyle w:val="BAAStandardRemarkBlueFTList007"/>
      <w:suff w:val="space"/>
      <w:lvlText w:val="(%1)  "/>
      <w:lvlJc w:val="left"/>
      <w:pPr>
        <w:ind w:left="0" w:firstLine="0"/>
      </w:pPr>
      <w:rPr>
        <w:rFonts w:ascii="Arial" w:hAnsi="Arial" w:cs="Arial" w:hint="default"/>
        <w:b w:val="0"/>
        <w:i w:val="0"/>
        <w:color w:val="0000FF"/>
        <w:sz w:val="16"/>
        <w:u w:val="none"/>
      </w:rPr>
    </w:lvl>
  </w:abstractNum>
  <w:abstractNum w:abstractNumId="186" w15:restartNumberingAfterBreak="0">
    <w:nsid w:val="63F56707"/>
    <w:multiLevelType w:val="multilevel"/>
    <w:tmpl w:val="A926C5AC"/>
    <w:name w:val="_AEA_Standard_12_LT_List0091"/>
    <w:lvl w:ilvl="0">
      <w:start w:val="1"/>
      <w:numFmt w:val="decimal"/>
      <w:lvlRestart w:val="0"/>
      <w:pStyle w:val="AEAStandard12FTList009"/>
      <w:lvlText w:val="%1"/>
      <w:lvlJc w:val="left"/>
      <w:pPr>
        <w:tabs>
          <w:tab w:val="num" w:pos="709"/>
        </w:tabs>
        <w:ind w:left="709" w:hanging="426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1">
      <w:start w:val="1"/>
      <w:numFmt w:val="decimal"/>
      <w:lvlText w:val="%2"/>
      <w:lvlJc w:val="left"/>
      <w:pPr>
        <w:tabs>
          <w:tab w:val="num" w:pos="1134"/>
        </w:tabs>
        <w:ind w:left="1134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2">
      <w:start w:val="1"/>
      <w:numFmt w:val="decimal"/>
      <w:lvlText w:val="%3"/>
      <w:lvlJc w:val="left"/>
      <w:pPr>
        <w:tabs>
          <w:tab w:val="num" w:pos="1559"/>
        </w:tabs>
        <w:ind w:left="1559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4">
      <w:start w:val="1"/>
      <w:numFmt w:val="decimal"/>
      <w:lvlText w:val="%5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5">
      <w:start w:val="1"/>
      <w:numFmt w:val="decimal"/>
      <w:lvlText w:val="%6"/>
      <w:lvlJc w:val="left"/>
      <w:pPr>
        <w:tabs>
          <w:tab w:val="num" w:pos="2835"/>
        </w:tabs>
        <w:ind w:left="2835" w:hanging="426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6">
      <w:start w:val="1"/>
      <w:numFmt w:val="decimal"/>
      <w:lvlText w:val="%7"/>
      <w:lvlJc w:val="left"/>
      <w:pPr>
        <w:tabs>
          <w:tab w:val="num" w:pos="3260"/>
        </w:tabs>
        <w:ind w:left="3260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7">
      <w:start w:val="1"/>
      <w:numFmt w:val="decimal"/>
      <w:lvlText w:val="%8"/>
      <w:lvlJc w:val="left"/>
      <w:pPr>
        <w:tabs>
          <w:tab w:val="num" w:pos="3685"/>
        </w:tabs>
        <w:ind w:left="3685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8">
      <w:start w:val="1"/>
      <w:numFmt w:val="decimal"/>
      <w:lvlText w:val="%9"/>
      <w:lvlJc w:val="left"/>
      <w:pPr>
        <w:tabs>
          <w:tab w:val="num" w:pos="4110"/>
        </w:tabs>
        <w:ind w:left="4110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</w:abstractNum>
  <w:abstractNum w:abstractNumId="187" w15:restartNumberingAfterBreak="0">
    <w:nsid w:val="640D21B4"/>
    <w:multiLevelType w:val="singleLevel"/>
    <w:tmpl w:val="D5248830"/>
    <w:name w:val="_ADC_Standard_11_NumHL_LT_List0040"/>
    <w:lvl w:ilvl="0">
      <w:start w:val="1"/>
      <w:numFmt w:val="none"/>
      <w:lvlRestart w:val="0"/>
      <w:pStyle w:val="ADCStandard11NumHLFTList004"/>
      <w:lvlText w:val=""/>
      <w:lvlJc w:val="left"/>
      <w:pPr>
        <w:tabs>
          <w:tab w:val="num" w:pos="1701"/>
        </w:tabs>
        <w:ind w:left="1984" w:hanging="567"/>
      </w:pPr>
      <w:rPr>
        <w:rFonts w:ascii="Wingdings" w:hAnsi="Wingdings" w:hint="default"/>
        <w:b w:val="0"/>
        <w:i w:val="0"/>
        <w:color w:val="E46713"/>
        <w:sz w:val="22"/>
        <w:u w:val="none"/>
      </w:rPr>
    </w:lvl>
  </w:abstractNum>
  <w:abstractNum w:abstractNumId="188" w15:restartNumberingAfterBreak="0">
    <w:nsid w:val="641E1550"/>
    <w:multiLevelType w:val="multilevel"/>
    <w:tmpl w:val="41E09F10"/>
    <w:name w:val="_ADA_Standard_11_LT_List0081"/>
    <w:lvl w:ilvl="0">
      <w:start w:val="1"/>
      <w:numFmt w:val="decimal"/>
      <w:lvlRestart w:val="0"/>
      <w:pStyle w:val="ADAStandard11FTList008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1">
      <w:start w:val="1"/>
      <w:numFmt w:val="decimal"/>
      <w:lvlText w:val="%2"/>
      <w:lvlJc w:val="left"/>
      <w:pPr>
        <w:tabs>
          <w:tab w:val="num" w:pos="709"/>
        </w:tabs>
        <w:ind w:left="709" w:hanging="426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2">
      <w:start w:val="1"/>
      <w:numFmt w:val="decimal"/>
      <w:lvlText w:val="%3"/>
      <w:lvlJc w:val="left"/>
      <w:pPr>
        <w:tabs>
          <w:tab w:val="num" w:pos="992"/>
        </w:tabs>
        <w:ind w:left="992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3">
      <w:start w:val="1"/>
      <w:numFmt w:val="decimal"/>
      <w:lvlText w:val="%4"/>
      <w:lvlJc w:val="left"/>
      <w:pPr>
        <w:tabs>
          <w:tab w:val="num" w:pos="1276"/>
        </w:tabs>
        <w:ind w:left="1276" w:hanging="426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4">
      <w:start w:val="1"/>
      <w:numFmt w:val="decimal"/>
      <w:lvlText w:val="%5"/>
      <w:lvlJc w:val="left"/>
      <w:pPr>
        <w:tabs>
          <w:tab w:val="num" w:pos="1559"/>
        </w:tabs>
        <w:ind w:left="1559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5">
      <w:start w:val="1"/>
      <w:numFmt w:val="decimal"/>
      <w:lvlText w:val="%6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6">
      <w:start w:val="1"/>
      <w:numFmt w:val="decimal"/>
      <w:lvlText w:val="%7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7">
      <w:start w:val="1"/>
      <w:numFmt w:val="decimal"/>
      <w:lvlText w:val="%8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8">
      <w:start w:val="1"/>
      <w:numFmt w:val="decimal"/>
      <w:lvlText w:val="%9"/>
      <w:lvlJc w:val="left"/>
      <w:pPr>
        <w:tabs>
          <w:tab w:val="num" w:pos="2693"/>
        </w:tabs>
        <w:ind w:left="2693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</w:abstractNum>
  <w:abstractNum w:abstractNumId="189" w15:restartNumberingAfterBreak="0">
    <w:nsid w:val="6474729B"/>
    <w:multiLevelType w:val="singleLevel"/>
    <w:tmpl w:val="2D649B58"/>
    <w:name w:val="_BAA_Standard_Remark_Blue_LT_List0060"/>
    <w:lvl w:ilvl="0">
      <w:start w:val="1"/>
      <w:numFmt w:val="decimal"/>
      <w:lvlRestart w:val="0"/>
      <w:pStyle w:val="BAAStandardRemarkBlueFTList006"/>
      <w:lvlText w:val="%1."/>
      <w:lvlJc w:val="right"/>
      <w:pPr>
        <w:ind w:left="709" w:hanging="284"/>
      </w:pPr>
      <w:rPr>
        <w:rFonts w:ascii="Arial" w:hAnsi="Arial" w:cs="Arial" w:hint="default"/>
        <w:b w:val="0"/>
        <w:i w:val="0"/>
        <w:color w:val="0000FF"/>
        <w:sz w:val="16"/>
        <w:u w:val="none"/>
      </w:rPr>
    </w:lvl>
  </w:abstractNum>
  <w:abstractNum w:abstractNumId="190" w15:restartNumberingAfterBreak="0">
    <w:nsid w:val="64E27FBD"/>
    <w:multiLevelType w:val="multilevel"/>
    <w:tmpl w:val="F88004BA"/>
    <w:name w:val="_BAC_Standard_Remark_Blue_NumHL_LT_List0081"/>
    <w:lvl w:ilvl="0">
      <w:start w:val="1"/>
      <w:numFmt w:val="decimal"/>
      <w:lvlRestart w:val="0"/>
      <w:pStyle w:val="BACStandardRemarkBlueNumHLFTList008"/>
      <w:lvlText w:val="%1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1">
      <w:start w:val="1"/>
      <w:numFmt w:val="decimal"/>
      <w:lvlText w:val="%2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2">
      <w:start w:val="1"/>
      <w:numFmt w:val="decimal"/>
      <w:lvlText w:val="%3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3">
      <w:start w:val="1"/>
      <w:numFmt w:val="decimal"/>
      <w:lvlText w:val="%4"/>
      <w:lvlJc w:val="left"/>
      <w:pPr>
        <w:tabs>
          <w:tab w:val="num" w:pos="2693"/>
        </w:tabs>
        <w:ind w:left="2693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4">
      <w:start w:val="1"/>
      <w:numFmt w:val="decimal"/>
      <w:lvlText w:val="%5"/>
      <w:lvlJc w:val="left"/>
      <w:pPr>
        <w:tabs>
          <w:tab w:val="num" w:pos="2976"/>
        </w:tabs>
        <w:ind w:left="2976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5">
      <w:start w:val="1"/>
      <w:numFmt w:val="decimal"/>
      <w:lvlText w:val="%6"/>
      <w:lvlJc w:val="left"/>
      <w:pPr>
        <w:tabs>
          <w:tab w:val="num" w:pos="3260"/>
        </w:tabs>
        <w:ind w:left="3260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6">
      <w:start w:val="1"/>
      <w:numFmt w:val="decimal"/>
      <w:lvlText w:val="%7"/>
      <w:lvlJc w:val="left"/>
      <w:pPr>
        <w:tabs>
          <w:tab w:val="num" w:pos="3543"/>
        </w:tabs>
        <w:ind w:left="3543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7">
      <w:start w:val="1"/>
      <w:numFmt w:val="decimal"/>
      <w:lvlText w:val="%8"/>
      <w:lvlJc w:val="left"/>
      <w:pPr>
        <w:tabs>
          <w:tab w:val="num" w:pos="3827"/>
        </w:tabs>
        <w:ind w:left="3827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8">
      <w:start w:val="1"/>
      <w:numFmt w:val="decimal"/>
      <w:lvlText w:val="%9"/>
      <w:lvlJc w:val="left"/>
      <w:pPr>
        <w:tabs>
          <w:tab w:val="num" w:pos="4110"/>
        </w:tabs>
        <w:ind w:left="4110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</w:abstractNum>
  <w:abstractNum w:abstractNumId="191" w15:restartNumberingAfterBreak="0">
    <w:nsid w:val="65425760"/>
    <w:multiLevelType w:val="singleLevel"/>
    <w:tmpl w:val="D8B8B8E8"/>
    <w:name w:val="_AAC_Standard_NumHL_LT_List0050"/>
    <w:lvl w:ilvl="0">
      <w:start w:val="1"/>
      <w:numFmt w:val="decimal"/>
      <w:lvlRestart w:val="0"/>
      <w:pStyle w:val="AACStandardNumHLFTList005"/>
      <w:lvlText w:val="%1."/>
      <w:lvlJc w:val="right"/>
      <w:pPr>
        <w:ind w:left="1984" w:hanging="283"/>
      </w:pPr>
      <w:rPr>
        <w:rFonts w:ascii="Arial" w:hAnsi="Arial" w:cs="Arial" w:hint="default"/>
        <w:b w:val="0"/>
        <w:i w:val="0"/>
        <w:color w:val="000000"/>
        <w:sz w:val="20"/>
        <w:u w:val="none"/>
      </w:rPr>
    </w:lvl>
  </w:abstractNum>
  <w:abstractNum w:abstractNumId="192" w15:restartNumberingAfterBreak="0">
    <w:nsid w:val="656F2D59"/>
    <w:multiLevelType w:val="singleLevel"/>
    <w:tmpl w:val="06D80EE4"/>
    <w:name w:val="_ABA_Standard_9_LT_List0030"/>
    <w:lvl w:ilvl="0">
      <w:start w:val="1"/>
      <w:numFmt w:val="none"/>
      <w:lvlRestart w:val="0"/>
      <w:pStyle w:val="ABAStandard9FTList003"/>
      <w:lvlText w:val=""/>
      <w:lvlJc w:val="left"/>
      <w:pPr>
        <w:tabs>
          <w:tab w:val="num" w:pos="283"/>
        </w:tabs>
        <w:ind w:left="567" w:hanging="567"/>
      </w:pPr>
      <w:rPr>
        <w:rFonts w:ascii="Wingdings" w:hAnsi="Wingdings" w:hint="default"/>
        <w:b w:val="0"/>
        <w:i w:val="0"/>
        <w:color w:val="000000"/>
        <w:sz w:val="18"/>
        <w:u w:val="none"/>
      </w:rPr>
    </w:lvl>
  </w:abstractNum>
  <w:abstractNum w:abstractNumId="193" w15:restartNumberingAfterBreak="0">
    <w:nsid w:val="65B77659"/>
    <w:multiLevelType w:val="singleLevel"/>
    <w:tmpl w:val="5B928680"/>
    <w:name w:val="_AED_Standard_12_NumHL_PDist4.4_LT_List0040"/>
    <w:lvl w:ilvl="0">
      <w:start w:val="1"/>
      <w:numFmt w:val="none"/>
      <w:lvlRestart w:val="0"/>
      <w:pStyle w:val="AEDStandard12NumHLPDist44FTList004"/>
      <w:lvlText w:val=""/>
      <w:lvlJc w:val="left"/>
      <w:pPr>
        <w:tabs>
          <w:tab w:val="num" w:pos="1701"/>
        </w:tabs>
        <w:ind w:left="1984" w:hanging="567"/>
      </w:pPr>
      <w:rPr>
        <w:rFonts w:ascii="Wingdings" w:hAnsi="Wingdings" w:hint="default"/>
        <w:b w:val="0"/>
        <w:i w:val="0"/>
        <w:color w:val="E46713"/>
        <w:sz w:val="24"/>
        <w:u w:val="none"/>
      </w:rPr>
    </w:lvl>
  </w:abstractNum>
  <w:abstractNum w:abstractNumId="194" w15:restartNumberingAfterBreak="0">
    <w:nsid w:val="65EE3A52"/>
    <w:multiLevelType w:val="singleLevel"/>
    <w:tmpl w:val="86247EFC"/>
    <w:name w:val="_AAD_Standard_NumHL_PDist3.3_LT_List0060"/>
    <w:lvl w:ilvl="0">
      <w:start w:val="1"/>
      <w:numFmt w:val="decimal"/>
      <w:lvlRestart w:val="0"/>
      <w:pStyle w:val="AADStandardNumHLPDist33FTList006"/>
      <w:lvlText w:val="%1."/>
      <w:lvlJc w:val="right"/>
      <w:pPr>
        <w:ind w:left="2126" w:hanging="283"/>
      </w:pPr>
      <w:rPr>
        <w:rFonts w:ascii="Arial" w:hAnsi="Arial" w:cs="Arial" w:hint="default"/>
        <w:b w:val="0"/>
        <w:i w:val="0"/>
        <w:color w:val="000000"/>
        <w:sz w:val="20"/>
        <w:u w:val="none"/>
      </w:rPr>
    </w:lvl>
  </w:abstractNum>
  <w:abstractNum w:abstractNumId="195" w15:restartNumberingAfterBreak="0">
    <w:nsid w:val="66603340"/>
    <w:multiLevelType w:val="singleLevel"/>
    <w:tmpl w:val="5A56E9DA"/>
    <w:name w:val="_ADC_Standard_11_NumHL_LT_List0010"/>
    <w:lvl w:ilvl="0">
      <w:start w:val="1"/>
      <w:numFmt w:val="none"/>
      <w:lvlRestart w:val="0"/>
      <w:pStyle w:val="ADCStandard11NumHLFTList001"/>
      <w:lvlText w:val=""/>
      <w:lvlJc w:val="left"/>
      <w:pPr>
        <w:tabs>
          <w:tab w:val="num" w:pos="1417"/>
        </w:tabs>
        <w:ind w:left="1701" w:hanging="284"/>
      </w:pPr>
      <w:rPr>
        <w:rFonts w:ascii="Wingdings" w:hAnsi="Wingdings" w:hint="default"/>
        <w:b w:val="0"/>
        <w:i w:val="0"/>
        <w:color w:val="000000"/>
        <w:sz w:val="22"/>
        <w:u w:val="none"/>
      </w:rPr>
    </w:lvl>
  </w:abstractNum>
  <w:abstractNum w:abstractNumId="196" w15:restartNumberingAfterBreak="0">
    <w:nsid w:val="670202C2"/>
    <w:multiLevelType w:val="singleLevel"/>
    <w:tmpl w:val="EFEAA3BC"/>
    <w:name w:val="_BAA_Standard_Remark_Blue_LT_List0040"/>
    <w:lvl w:ilvl="0">
      <w:start w:val="1"/>
      <w:numFmt w:val="none"/>
      <w:lvlRestart w:val="0"/>
      <w:pStyle w:val="BAAStandardRemarkBlueFTList004"/>
      <w:lvlText w:val=""/>
      <w:lvlJc w:val="left"/>
      <w:pPr>
        <w:tabs>
          <w:tab w:val="num" w:pos="283"/>
        </w:tabs>
        <w:ind w:left="567" w:hanging="567"/>
      </w:pPr>
      <w:rPr>
        <w:rFonts w:ascii="Wingdings" w:hAnsi="Wingdings" w:hint="default"/>
        <w:b w:val="0"/>
        <w:i w:val="0"/>
        <w:color w:val="E46713"/>
        <w:sz w:val="16"/>
        <w:u w:val="none"/>
      </w:rPr>
    </w:lvl>
  </w:abstractNum>
  <w:abstractNum w:abstractNumId="197" w15:restartNumberingAfterBreak="0">
    <w:nsid w:val="67416843"/>
    <w:multiLevelType w:val="singleLevel"/>
    <w:tmpl w:val="CE90EC98"/>
    <w:name w:val="_AAB_Standard_PDist3.3_LT_List0050"/>
    <w:lvl w:ilvl="0">
      <w:start w:val="1"/>
      <w:numFmt w:val="decimal"/>
      <w:lvlRestart w:val="0"/>
      <w:pStyle w:val="AABStandardPDist33FTList005"/>
      <w:lvlText w:val="%1."/>
      <w:lvlJc w:val="right"/>
      <w:pPr>
        <w:ind w:left="567" w:hanging="284"/>
      </w:pPr>
      <w:rPr>
        <w:rFonts w:ascii="Arial" w:hAnsi="Arial" w:cs="Arial" w:hint="default"/>
        <w:b w:val="0"/>
        <w:i w:val="0"/>
        <w:color w:val="000000"/>
        <w:sz w:val="20"/>
        <w:u w:val="none"/>
      </w:rPr>
    </w:lvl>
  </w:abstractNum>
  <w:abstractNum w:abstractNumId="198" w15:restartNumberingAfterBreak="0">
    <w:nsid w:val="67642291"/>
    <w:multiLevelType w:val="singleLevel"/>
    <w:tmpl w:val="CAF844DE"/>
    <w:name w:val="_AEB_Standard_12_PDist4.4_LT_List0020"/>
    <w:lvl w:ilvl="0">
      <w:start w:val="1"/>
      <w:numFmt w:val="none"/>
      <w:lvlRestart w:val="0"/>
      <w:pStyle w:val="AEBStandard12PDist44FTList002"/>
      <w:lvlText w:val="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  <w:b w:val="0"/>
        <w:i w:val="0"/>
        <w:color w:val="E46713"/>
        <w:sz w:val="24"/>
        <w:u w:val="none"/>
      </w:rPr>
    </w:lvl>
  </w:abstractNum>
  <w:abstractNum w:abstractNumId="199" w15:restartNumberingAfterBreak="0">
    <w:nsid w:val="679622FD"/>
    <w:multiLevelType w:val="singleLevel"/>
    <w:tmpl w:val="648EFA40"/>
    <w:name w:val="_ADB_Standard_11_PDist4.4_LT_List0010"/>
    <w:lvl w:ilvl="0">
      <w:start w:val="1"/>
      <w:numFmt w:val="none"/>
      <w:lvlRestart w:val="0"/>
      <w:pStyle w:val="ADBStandard11PDist44FTList001"/>
      <w:lvlText w:val="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  <w:b w:val="0"/>
        <w:i w:val="0"/>
        <w:color w:val="000000"/>
        <w:sz w:val="22"/>
        <w:u w:val="none"/>
      </w:rPr>
    </w:lvl>
  </w:abstractNum>
  <w:abstractNum w:abstractNumId="200" w15:restartNumberingAfterBreak="0">
    <w:nsid w:val="682F25E3"/>
    <w:multiLevelType w:val="multilevel"/>
    <w:tmpl w:val="45E4AE54"/>
    <w:name w:val="_ABC_Standard_9_NumHL_LT_List0091"/>
    <w:lvl w:ilvl="0">
      <w:start w:val="1"/>
      <w:numFmt w:val="decimal"/>
      <w:lvlRestart w:val="0"/>
      <w:pStyle w:val="ABCStandard9NumHLFTList009"/>
      <w:lvlText w:val="%1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1">
      <w:start w:val="1"/>
      <w:numFmt w:val="decimal"/>
      <w:lvlText w:val="%2"/>
      <w:lvlJc w:val="left"/>
      <w:pPr>
        <w:tabs>
          <w:tab w:val="num" w:pos="2551"/>
        </w:tabs>
        <w:ind w:left="2551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2">
      <w:start w:val="1"/>
      <w:numFmt w:val="decimal"/>
      <w:lvlText w:val="%3"/>
      <w:lvlJc w:val="left"/>
      <w:pPr>
        <w:tabs>
          <w:tab w:val="num" w:pos="2976"/>
        </w:tabs>
        <w:ind w:left="2976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3">
      <w:start w:val="1"/>
      <w:numFmt w:val="decimal"/>
      <w:lvlText w:val="%4"/>
      <w:lvlJc w:val="left"/>
      <w:pPr>
        <w:tabs>
          <w:tab w:val="num" w:pos="3402"/>
        </w:tabs>
        <w:ind w:left="3402" w:hanging="426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4">
      <w:start w:val="1"/>
      <w:numFmt w:val="decimal"/>
      <w:lvlText w:val="%5"/>
      <w:lvlJc w:val="left"/>
      <w:pPr>
        <w:tabs>
          <w:tab w:val="num" w:pos="3827"/>
        </w:tabs>
        <w:ind w:left="3827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5">
      <w:start w:val="1"/>
      <w:numFmt w:val="decimal"/>
      <w:lvlText w:val="%6"/>
      <w:lvlJc w:val="left"/>
      <w:pPr>
        <w:tabs>
          <w:tab w:val="num" w:pos="4252"/>
        </w:tabs>
        <w:ind w:left="4252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6">
      <w:start w:val="1"/>
      <w:numFmt w:val="decimal"/>
      <w:lvlText w:val="%7"/>
      <w:lvlJc w:val="left"/>
      <w:pPr>
        <w:tabs>
          <w:tab w:val="num" w:pos="4677"/>
        </w:tabs>
        <w:ind w:left="4677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7">
      <w:start w:val="1"/>
      <w:numFmt w:val="decimal"/>
      <w:lvlText w:val="%8"/>
      <w:lvlJc w:val="left"/>
      <w:pPr>
        <w:tabs>
          <w:tab w:val="num" w:pos="5102"/>
        </w:tabs>
        <w:ind w:left="5102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8">
      <w:start w:val="1"/>
      <w:numFmt w:val="decimal"/>
      <w:lvlText w:val="%9"/>
      <w:lvlJc w:val="left"/>
      <w:pPr>
        <w:tabs>
          <w:tab w:val="num" w:pos="5528"/>
        </w:tabs>
        <w:ind w:left="5528" w:hanging="426"/>
      </w:pPr>
      <w:rPr>
        <w:rFonts w:ascii="Arial" w:hAnsi="Arial" w:cs="Arial"/>
        <w:b w:val="0"/>
        <w:i w:val="0"/>
        <w:color w:val="000000"/>
        <w:sz w:val="18"/>
        <w:u w:val="none"/>
      </w:rPr>
    </w:lvl>
  </w:abstractNum>
  <w:abstractNum w:abstractNumId="201" w15:restartNumberingAfterBreak="0">
    <w:nsid w:val="690D6BFB"/>
    <w:multiLevelType w:val="singleLevel"/>
    <w:tmpl w:val="F60E0F1C"/>
    <w:name w:val="_AAA_Standard_LT_List0060"/>
    <w:lvl w:ilvl="0">
      <w:start w:val="1"/>
      <w:numFmt w:val="decimal"/>
      <w:lvlRestart w:val="0"/>
      <w:pStyle w:val="AAAStandardFTList006"/>
      <w:lvlText w:val="%1."/>
      <w:lvlJc w:val="right"/>
      <w:pPr>
        <w:ind w:left="709" w:hanging="284"/>
      </w:pPr>
      <w:rPr>
        <w:rFonts w:ascii="Arial" w:hAnsi="Arial" w:cs="Arial" w:hint="default"/>
        <w:b w:val="0"/>
        <w:i w:val="0"/>
        <w:color w:val="000000"/>
        <w:sz w:val="20"/>
        <w:u w:val="none"/>
      </w:rPr>
    </w:lvl>
  </w:abstractNum>
  <w:abstractNum w:abstractNumId="202" w15:restartNumberingAfterBreak="0">
    <w:nsid w:val="69116EC1"/>
    <w:multiLevelType w:val="singleLevel"/>
    <w:tmpl w:val="B1EC45DA"/>
    <w:name w:val="_AED_Standard_12_NumHL_PDist4.4_LT_List0060"/>
    <w:lvl w:ilvl="0">
      <w:start w:val="1"/>
      <w:numFmt w:val="decimal"/>
      <w:lvlRestart w:val="0"/>
      <w:pStyle w:val="AEDStandard12NumHLPDist44FTList006"/>
      <w:lvlText w:val="%1."/>
      <w:lvlJc w:val="right"/>
      <w:pPr>
        <w:ind w:left="2126" w:hanging="283"/>
      </w:pPr>
      <w:rPr>
        <w:rFonts w:ascii="Arial" w:hAnsi="Arial" w:cs="Arial" w:hint="default"/>
        <w:b w:val="0"/>
        <w:i w:val="0"/>
        <w:color w:val="000000"/>
        <w:sz w:val="24"/>
        <w:u w:val="none"/>
      </w:rPr>
    </w:lvl>
  </w:abstractNum>
  <w:abstractNum w:abstractNumId="203" w15:restartNumberingAfterBreak="0">
    <w:nsid w:val="695F2408"/>
    <w:multiLevelType w:val="singleLevel"/>
    <w:tmpl w:val="2FEA6A5A"/>
    <w:name w:val="_AAB_Standard_PDist3.3_LT_List0030"/>
    <w:lvl w:ilvl="0">
      <w:start w:val="1"/>
      <w:numFmt w:val="none"/>
      <w:lvlRestart w:val="0"/>
      <w:pStyle w:val="AABStandardPDist33FTList003"/>
      <w:lvlText w:val=""/>
      <w:lvlJc w:val="left"/>
      <w:pPr>
        <w:tabs>
          <w:tab w:val="num" w:pos="283"/>
        </w:tabs>
        <w:ind w:left="567" w:hanging="567"/>
      </w:pPr>
      <w:rPr>
        <w:rFonts w:ascii="Wingdings" w:hAnsi="Wingdings" w:hint="default"/>
        <w:b w:val="0"/>
        <w:i w:val="0"/>
        <w:color w:val="000000"/>
        <w:sz w:val="20"/>
        <w:u w:val="none"/>
      </w:rPr>
    </w:lvl>
  </w:abstractNum>
  <w:abstractNum w:abstractNumId="204" w15:restartNumberingAfterBreak="0">
    <w:nsid w:val="69727641"/>
    <w:multiLevelType w:val="multilevel"/>
    <w:tmpl w:val="098826A0"/>
    <w:name w:val="_ADA_Standard_11_LT_List0091"/>
    <w:lvl w:ilvl="0">
      <w:start w:val="1"/>
      <w:numFmt w:val="decimal"/>
      <w:lvlRestart w:val="0"/>
      <w:pStyle w:val="ADAStandard11FTList009"/>
      <w:lvlText w:val="%1"/>
      <w:lvlJc w:val="left"/>
      <w:pPr>
        <w:tabs>
          <w:tab w:val="num" w:pos="709"/>
        </w:tabs>
        <w:ind w:left="709" w:hanging="426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1">
      <w:start w:val="1"/>
      <w:numFmt w:val="decimal"/>
      <w:lvlText w:val="%2"/>
      <w:lvlJc w:val="left"/>
      <w:pPr>
        <w:tabs>
          <w:tab w:val="num" w:pos="1134"/>
        </w:tabs>
        <w:ind w:left="1134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2">
      <w:start w:val="1"/>
      <w:numFmt w:val="decimal"/>
      <w:lvlText w:val="%3"/>
      <w:lvlJc w:val="left"/>
      <w:pPr>
        <w:tabs>
          <w:tab w:val="num" w:pos="1559"/>
        </w:tabs>
        <w:ind w:left="1559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4">
      <w:start w:val="1"/>
      <w:numFmt w:val="decimal"/>
      <w:lvlText w:val="%5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5">
      <w:start w:val="1"/>
      <w:numFmt w:val="decimal"/>
      <w:lvlText w:val="%6"/>
      <w:lvlJc w:val="left"/>
      <w:pPr>
        <w:tabs>
          <w:tab w:val="num" w:pos="2835"/>
        </w:tabs>
        <w:ind w:left="2835" w:hanging="426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6">
      <w:start w:val="1"/>
      <w:numFmt w:val="decimal"/>
      <w:lvlText w:val="%7"/>
      <w:lvlJc w:val="left"/>
      <w:pPr>
        <w:tabs>
          <w:tab w:val="num" w:pos="3260"/>
        </w:tabs>
        <w:ind w:left="3260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7">
      <w:start w:val="1"/>
      <w:numFmt w:val="decimal"/>
      <w:lvlText w:val="%8"/>
      <w:lvlJc w:val="left"/>
      <w:pPr>
        <w:tabs>
          <w:tab w:val="num" w:pos="3685"/>
        </w:tabs>
        <w:ind w:left="3685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8">
      <w:start w:val="1"/>
      <w:numFmt w:val="decimal"/>
      <w:lvlText w:val="%9"/>
      <w:lvlJc w:val="left"/>
      <w:pPr>
        <w:tabs>
          <w:tab w:val="num" w:pos="4110"/>
        </w:tabs>
        <w:ind w:left="4110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</w:abstractNum>
  <w:abstractNum w:abstractNumId="205" w15:restartNumberingAfterBreak="0">
    <w:nsid w:val="69984318"/>
    <w:multiLevelType w:val="singleLevel"/>
    <w:tmpl w:val="236EBCFC"/>
    <w:name w:val="_AEA_Standard_12_LT_List0040"/>
    <w:lvl w:ilvl="0">
      <w:start w:val="1"/>
      <w:numFmt w:val="none"/>
      <w:lvlRestart w:val="0"/>
      <w:pStyle w:val="AEAStandard12FTList004"/>
      <w:lvlText w:val=""/>
      <w:lvlJc w:val="left"/>
      <w:pPr>
        <w:tabs>
          <w:tab w:val="num" w:pos="283"/>
        </w:tabs>
        <w:ind w:left="567" w:hanging="567"/>
      </w:pPr>
      <w:rPr>
        <w:rFonts w:ascii="Wingdings" w:hAnsi="Wingdings" w:hint="default"/>
        <w:b w:val="0"/>
        <w:i w:val="0"/>
        <w:color w:val="E46713"/>
        <w:sz w:val="24"/>
        <w:u w:val="none"/>
      </w:rPr>
    </w:lvl>
  </w:abstractNum>
  <w:abstractNum w:abstractNumId="206" w15:restartNumberingAfterBreak="0">
    <w:nsid w:val="6A785BEA"/>
    <w:multiLevelType w:val="singleLevel"/>
    <w:tmpl w:val="665410E6"/>
    <w:name w:val="_BAD_Standard_Remark_Blue_NumHL_PDist3.3_LT_List0040"/>
    <w:lvl w:ilvl="0">
      <w:start w:val="1"/>
      <w:numFmt w:val="none"/>
      <w:lvlRestart w:val="0"/>
      <w:pStyle w:val="BADStandardRemarkBlueNumHLPDist33FTList004"/>
      <w:lvlText w:val=""/>
      <w:lvlJc w:val="left"/>
      <w:pPr>
        <w:tabs>
          <w:tab w:val="num" w:pos="1701"/>
        </w:tabs>
        <w:ind w:left="1984" w:hanging="567"/>
      </w:pPr>
      <w:rPr>
        <w:rFonts w:ascii="Wingdings" w:hAnsi="Wingdings" w:hint="default"/>
        <w:b w:val="0"/>
        <w:i w:val="0"/>
        <w:color w:val="E46713"/>
        <w:sz w:val="16"/>
        <w:u w:val="none"/>
      </w:rPr>
    </w:lvl>
  </w:abstractNum>
  <w:abstractNum w:abstractNumId="207" w15:restartNumberingAfterBreak="0">
    <w:nsid w:val="6B043CAB"/>
    <w:multiLevelType w:val="singleLevel"/>
    <w:tmpl w:val="54EC6EB0"/>
    <w:name w:val="_ADC_Standard_11_NumHL_LT_List0060"/>
    <w:lvl w:ilvl="0">
      <w:start w:val="1"/>
      <w:numFmt w:val="decimal"/>
      <w:lvlRestart w:val="0"/>
      <w:pStyle w:val="ADCStandard11NumHLFTList006"/>
      <w:lvlText w:val="%1."/>
      <w:lvlJc w:val="right"/>
      <w:pPr>
        <w:ind w:left="2126" w:hanging="283"/>
      </w:pPr>
      <w:rPr>
        <w:rFonts w:ascii="Arial" w:hAnsi="Arial" w:cs="Arial" w:hint="default"/>
        <w:b w:val="0"/>
        <w:i w:val="0"/>
        <w:color w:val="000000"/>
        <w:sz w:val="22"/>
        <w:u w:val="none"/>
      </w:rPr>
    </w:lvl>
  </w:abstractNum>
  <w:abstractNum w:abstractNumId="208" w15:restartNumberingAfterBreak="0">
    <w:nsid w:val="6B3631EE"/>
    <w:multiLevelType w:val="singleLevel"/>
    <w:tmpl w:val="31A0470C"/>
    <w:name w:val="_ACD_Standard_8_NumHL_PDist3.3_LT_List0070"/>
    <w:lvl w:ilvl="0">
      <w:start w:val="1"/>
      <w:numFmt w:val="decimal"/>
      <w:lvlRestart w:val="0"/>
      <w:pStyle w:val="ACDStandard8NumHLPDist33FTList007"/>
      <w:suff w:val="space"/>
      <w:lvlText w:val="(%1)  "/>
      <w:lvlJc w:val="left"/>
      <w:pPr>
        <w:ind w:left="1984" w:hanging="567"/>
      </w:pPr>
      <w:rPr>
        <w:rFonts w:ascii="Arial" w:hAnsi="Arial" w:cs="Arial" w:hint="default"/>
        <w:b w:val="0"/>
        <w:i w:val="0"/>
        <w:color w:val="000000"/>
        <w:sz w:val="16"/>
        <w:u w:val="none"/>
      </w:rPr>
    </w:lvl>
  </w:abstractNum>
  <w:abstractNum w:abstractNumId="209" w15:restartNumberingAfterBreak="0">
    <w:nsid w:val="6BEA3BE4"/>
    <w:multiLevelType w:val="singleLevel"/>
    <w:tmpl w:val="F740F9B8"/>
    <w:name w:val="_ABD_Standard_9_NumHL_PDist3.3_LT_List0070"/>
    <w:lvl w:ilvl="0">
      <w:start w:val="1"/>
      <w:numFmt w:val="decimal"/>
      <w:lvlRestart w:val="0"/>
      <w:pStyle w:val="ABDStandard9NumHLPDist33FTList007"/>
      <w:suff w:val="space"/>
      <w:lvlText w:val="(%1)  "/>
      <w:lvlJc w:val="left"/>
      <w:pPr>
        <w:ind w:left="1984" w:hanging="567"/>
      </w:pPr>
      <w:rPr>
        <w:rFonts w:ascii="Arial" w:hAnsi="Arial" w:cs="Arial" w:hint="default"/>
        <w:b w:val="0"/>
        <w:i w:val="0"/>
        <w:color w:val="000000"/>
        <w:sz w:val="18"/>
        <w:u w:val="none"/>
      </w:rPr>
    </w:lvl>
  </w:abstractNum>
  <w:abstractNum w:abstractNumId="210" w15:restartNumberingAfterBreak="0">
    <w:nsid w:val="6BFD05E7"/>
    <w:multiLevelType w:val="singleLevel"/>
    <w:tmpl w:val="E7962A30"/>
    <w:name w:val="_AEA_Standard_12_LT_List0030"/>
    <w:lvl w:ilvl="0">
      <w:start w:val="1"/>
      <w:numFmt w:val="none"/>
      <w:lvlRestart w:val="0"/>
      <w:pStyle w:val="AEAStandard12FTList003"/>
      <w:lvlText w:val=""/>
      <w:lvlJc w:val="left"/>
      <w:pPr>
        <w:tabs>
          <w:tab w:val="num" w:pos="283"/>
        </w:tabs>
        <w:ind w:left="567" w:hanging="567"/>
      </w:pPr>
      <w:rPr>
        <w:rFonts w:ascii="Wingdings" w:hAnsi="Wingdings" w:hint="default"/>
        <w:b w:val="0"/>
        <w:i w:val="0"/>
        <w:color w:val="000000"/>
        <w:sz w:val="24"/>
        <w:u w:val="none"/>
      </w:rPr>
    </w:lvl>
  </w:abstractNum>
  <w:abstractNum w:abstractNumId="211" w15:restartNumberingAfterBreak="0">
    <w:nsid w:val="6C2D37A2"/>
    <w:multiLevelType w:val="singleLevel"/>
    <w:tmpl w:val="9474C642"/>
    <w:name w:val="_ACA_Standard_8_LT_List0060"/>
    <w:lvl w:ilvl="0">
      <w:start w:val="1"/>
      <w:numFmt w:val="decimal"/>
      <w:lvlRestart w:val="0"/>
      <w:pStyle w:val="ACAStandard8FTList006"/>
      <w:lvlText w:val="%1."/>
      <w:lvlJc w:val="right"/>
      <w:pPr>
        <w:ind w:left="709" w:hanging="284"/>
      </w:pPr>
      <w:rPr>
        <w:rFonts w:ascii="Arial" w:hAnsi="Arial" w:cs="Arial" w:hint="default"/>
        <w:b w:val="0"/>
        <w:i w:val="0"/>
        <w:color w:val="000000"/>
        <w:sz w:val="16"/>
        <w:u w:val="none"/>
      </w:rPr>
    </w:lvl>
  </w:abstractNum>
  <w:abstractNum w:abstractNumId="212" w15:restartNumberingAfterBreak="0">
    <w:nsid w:val="6D0F1B90"/>
    <w:multiLevelType w:val="singleLevel"/>
    <w:tmpl w:val="F54607D4"/>
    <w:name w:val="_ABB_Standard_9_PDist3.3_LT_List0060"/>
    <w:lvl w:ilvl="0">
      <w:start w:val="1"/>
      <w:numFmt w:val="decimal"/>
      <w:lvlRestart w:val="0"/>
      <w:pStyle w:val="ABBStandard9PDist33FTList006"/>
      <w:lvlText w:val="%1."/>
      <w:lvlJc w:val="right"/>
      <w:pPr>
        <w:ind w:left="709" w:hanging="284"/>
      </w:pPr>
      <w:rPr>
        <w:rFonts w:ascii="Arial" w:hAnsi="Arial" w:cs="Arial" w:hint="default"/>
        <w:b w:val="0"/>
        <w:i w:val="0"/>
        <w:color w:val="000000"/>
        <w:sz w:val="18"/>
        <w:u w:val="none"/>
      </w:rPr>
    </w:lvl>
  </w:abstractNum>
  <w:abstractNum w:abstractNumId="213" w15:restartNumberingAfterBreak="0">
    <w:nsid w:val="6D657F18"/>
    <w:multiLevelType w:val="singleLevel"/>
    <w:tmpl w:val="93969040"/>
    <w:name w:val="_ADD_Standard_11_NumHL_PDist4.4_LT_List0020"/>
    <w:lvl w:ilvl="0">
      <w:start w:val="1"/>
      <w:numFmt w:val="none"/>
      <w:lvlRestart w:val="0"/>
      <w:pStyle w:val="ADDStandard11NumHLPDist44FTList002"/>
      <w:lvlText w:val=""/>
      <w:lvlJc w:val="left"/>
      <w:pPr>
        <w:tabs>
          <w:tab w:val="num" w:pos="1417"/>
        </w:tabs>
        <w:ind w:left="1701" w:hanging="284"/>
      </w:pPr>
      <w:rPr>
        <w:rFonts w:ascii="Wingdings" w:hAnsi="Wingdings" w:hint="default"/>
        <w:b w:val="0"/>
        <w:i w:val="0"/>
        <w:color w:val="E46713"/>
        <w:sz w:val="22"/>
        <w:u w:val="none"/>
      </w:rPr>
    </w:lvl>
  </w:abstractNum>
  <w:abstractNum w:abstractNumId="214" w15:restartNumberingAfterBreak="0">
    <w:nsid w:val="6D831907"/>
    <w:multiLevelType w:val="multilevel"/>
    <w:tmpl w:val="3E20B374"/>
    <w:lvl w:ilvl="0">
      <w:start w:val="1"/>
      <w:numFmt w:val="decimal"/>
      <w:lvlRestart w:val="0"/>
      <w:pStyle w:val="HBN1Header1"/>
      <w:suff w:val="space"/>
      <w:lvlText w:val="%1   "/>
      <w:lvlJc w:val="left"/>
      <w:pPr>
        <w:ind w:left="1417" w:hanging="1417"/>
      </w:pPr>
      <w:rPr>
        <w:rFonts w:ascii="Arial" w:hAnsi="Arial" w:cs="Arial"/>
        <w:b/>
        <w:i w:val="0"/>
        <w:color w:val="000000"/>
        <w:sz w:val="32"/>
        <w:u w:val="none"/>
      </w:rPr>
    </w:lvl>
    <w:lvl w:ilvl="1">
      <w:start w:val="1"/>
      <w:numFmt w:val="decimal"/>
      <w:pStyle w:val="HBN1Header2"/>
      <w:suff w:val="space"/>
      <w:lvlText w:val="%1.%2   "/>
      <w:lvlJc w:val="left"/>
      <w:pPr>
        <w:ind w:left="1417" w:hanging="1417"/>
      </w:pPr>
      <w:rPr>
        <w:rFonts w:ascii="Arial" w:hAnsi="Arial" w:cs="Arial"/>
        <w:b/>
        <w:i w:val="0"/>
        <w:color w:val="000000"/>
        <w:sz w:val="28"/>
        <w:u w:val="none"/>
      </w:rPr>
    </w:lvl>
    <w:lvl w:ilvl="2">
      <w:start w:val="1"/>
      <w:numFmt w:val="decimal"/>
      <w:pStyle w:val="HBN1Header3"/>
      <w:suff w:val="space"/>
      <w:lvlText w:val="%1.%2.%3   "/>
      <w:lvlJc w:val="left"/>
      <w:pPr>
        <w:ind w:left="1417" w:hanging="1417"/>
      </w:pPr>
      <w:rPr>
        <w:rFonts w:ascii="Arial" w:hAnsi="Arial" w:cs="Arial"/>
        <w:b/>
        <w:i w:val="0"/>
        <w:color w:val="000000"/>
        <w:sz w:val="24"/>
        <w:u w:val="none"/>
      </w:rPr>
    </w:lvl>
    <w:lvl w:ilvl="3">
      <w:start w:val="1"/>
      <w:numFmt w:val="decimal"/>
      <w:pStyle w:val="HBN1Header4"/>
      <w:suff w:val="space"/>
      <w:lvlText w:val="%1.%2.%3.%4   "/>
      <w:lvlJc w:val="left"/>
      <w:pPr>
        <w:ind w:left="1417" w:hanging="1417"/>
      </w:pPr>
      <w:rPr>
        <w:rFonts w:ascii="Arial" w:hAnsi="Arial" w:cs="Arial"/>
        <w:b/>
        <w:i w:val="0"/>
        <w:color w:val="000000"/>
        <w:sz w:val="22"/>
        <w:u w:val="none"/>
      </w:rPr>
    </w:lvl>
    <w:lvl w:ilvl="4">
      <w:start w:val="1"/>
      <w:numFmt w:val="decimal"/>
      <w:pStyle w:val="HBN1Header5"/>
      <w:suff w:val="space"/>
      <w:lvlText w:val="%1.%2.%3.%4.%5   "/>
      <w:lvlJc w:val="left"/>
      <w:pPr>
        <w:ind w:left="1417" w:hanging="1417"/>
      </w:pPr>
      <w:rPr>
        <w:rFonts w:ascii="Arial" w:hAnsi="Arial" w:cs="Arial"/>
        <w:b/>
        <w:i w:val="0"/>
        <w:color w:val="000000"/>
        <w:sz w:val="20"/>
        <w:u w:val="none"/>
      </w:rPr>
    </w:lvl>
    <w:lvl w:ilvl="5">
      <w:start w:val="1"/>
      <w:numFmt w:val="decimal"/>
      <w:pStyle w:val="HBN1Header6"/>
      <w:suff w:val="space"/>
      <w:lvlText w:val="%1.%2.%3.%4.%5.%6   "/>
      <w:lvlJc w:val="left"/>
      <w:pPr>
        <w:ind w:left="1417" w:hanging="1417"/>
      </w:pPr>
      <w:rPr>
        <w:rFonts w:ascii="Arial" w:hAnsi="Arial" w:cs="Arial"/>
        <w:b/>
        <w:i w:val="0"/>
        <w:color w:val="000000"/>
        <w:sz w:val="18"/>
        <w:u w:val="none"/>
      </w:rPr>
    </w:lvl>
    <w:lvl w:ilvl="6">
      <w:start w:val="1"/>
      <w:numFmt w:val="decimal"/>
      <w:pStyle w:val="HBN1Header7"/>
      <w:suff w:val="space"/>
      <w:lvlText w:val="%1.%2.%3.%4.%5.%6.%7   "/>
      <w:lvlJc w:val="left"/>
      <w:pPr>
        <w:ind w:left="1417" w:hanging="1417"/>
      </w:pPr>
      <w:rPr>
        <w:rFonts w:ascii="Arial" w:hAnsi="Arial" w:cs="Arial"/>
        <w:b/>
        <w:i w:val="0"/>
        <w:color w:val="000000"/>
        <w:sz w:val="16"/>
        <w:u w:val="none"/>
      </w:rPr>
    </w:lvl>
    <w:lvl w:ilvl="7">
      <w:start w:val="1"/>
      <w:numFmt w:val="decimal"/>
      <w:pStyle w:val="HBN1Header8"/>
      <w:suff w:val="space"/>
      <w:lvlText w:val="%1.%2.%3.%4.%5.%6.%7.%8   "/>
      <w:lvlJc w:val="left"/>
      <w:pPr>
        <w:ind w:left="1417" w:hanging="1417"/>
      </w:pPr>
      <w:rPr>
        <w:rFonts w:ascii="Arial" w:hAnsi="Arial" w:cs="Arial"/>
        <w:b/>
        <w:i w:val="0"/>
        <w:color w:val="000000"/>
        <w:sz w:val="14"/>
        <w:u w:val="none"/>
      </w:rPr>
    </w:lvl>
    <w:lvl w:ilvl="8">
      <w:start w:val="1"/>
      <w:numFmt w:val="decimal"/>
      <w:pStyle w:val="HBN1Header9"/>
      <w:suff w:val="space"/>
      <w:lvlText w:val="%1.%2.%3.%4.%5.%6.%7.%8.%9   "/>
      <w:lvlJc w:val="left"/>
      <w:pPr>
        <w:ind w:left="1417" w:hanging="1417"/>
      </w:pPr>
      <w:rPr>
        <w:rFonts w:ascii="Arial" w:hAnsi="Arial" w:cs="Arial"/>
        <w:b w:val="0"/>
        <w:i w:val="0"/>
        <w:color w:val="000000"/>
        <w:sz w:val="14"/>
        <w:u w:val="none"/>
      </w:rPr>
    </w:lvl>
  </w:abstractNum>
  <w:abstractNum w:abstractNumId="215" w15:restartNumberingAfterBreak="0">
    <w:nsid w:val="6E42323B"/>
    <w:multiLevelType w:val="singleLevel"/>
    <w:tmpl w:val="A06608D2"/>
    <w:name w:val="_ADA_Standard_11_LT_List0060"/>
    <w:lvl w:ilvl="0">
      <w:start w:val="1"/>
      <w:numFmt w:val="decimal"/>
      <w:lvlRestart w:val="0"/>
      <w:pStyle w:val="ADAStandard11FTList006"/>
      <w:lvlText w:val="%1."/>
      <w:lvlJc w:val="right"/>
      <w:pPr>
        <w:ind w:left="709" w:hanging="284"/>
      </w:pPr>
      <w:rPr>
        <w:rFonts w:ascii="Arial" w:hAnsi="Arial" w:cs="Arial" w:hint="default"/>
        <w:b w:val="0"/>
        <w:i w:val="0"/>
        <w:color w:val="000000"/>
        <w:sz w:val="22"/>
        <w:u w:val="none"/>
      </w:rPr>
    </w:lvl>
  </w:abstractNum>
  <w:abstractNum w:abstractNumId="216" w15:restartNumberingAfterBreak="0">
    <w:nsid w:val="6EA5018A"/>
    <w:multiLevelType w:val="multilevel"/>
    <w:tmpl w:val="54248398"/>
    <w:name w:val="_ACA_Standard_8_LT_List0081"/>
    <w:lvl w:ilvl="0">
      <w:start w:val="1"/>
      <w:numFmt w:val="decimal"/>
      <w:lvlRestart w:val="0"/>
      <w:pStyle w:val="ACAStandard8FTList008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1">
      <w:start w:val="1"/>
      <w:numFmt w:val="decimal"/>
      <w:lvlText w:val="%2"/>
      <w:lvlJc w:val="left"/>
      <w:pPr>
        <w:tabs>
          <w:tab w:val="num" w:pos="709"/>
        </w:tabs>
        <w:ind w:left="709" w:hanging="426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2">
      <w:start w:val="1"/>
      <w:numFmt w:val="decimal"/>
      <w:lvlText w:val="%3"/>
      <w:lvlJc w:val="left"/>
      <w:pPr>
        <w:tabs>
          <w:tab w:val="num" w:pos="992"/>
        </w:tabs>
        <w:ind w:left="992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3">
      <w:start w:val="1"/>
      <w:numFmt w:val="decimal"/>
      <w:lvlText w:val="%4"/>
      <w:lvlJc w:val="left"/>
      <w:pPr>
        <w:tabs>
          <w:tab w:val="num" w:pos="1276"/>
        </w:tabs>
        <w:ind w:left="1276" w:hanging="426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4">
      <w:start w:val="1"/>
      <w:numFmt w:val="decimal"/>
      <w:lvlText w:val="%5"/>
      <w:lvlJc w:val="left"/>
      <w:pPr>
        <w:tabs>
          <w:tab w:val="num" w:pos="1559"/>
        </w:tabs>
        <w:ind w:left="1559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5">
      <w:start w:val="1"/>
      <w:numFmt w:val="decimal"/>
      <w:lvlText w:val="%6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6">
      <w:start w:val="1"/>
      <w:numFmt w:val="decimal"/>
      <w:lvlText w:val="%7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7">
      <w:start w:val="1"/>
      <w:numFmt w:val="decimal"/>
      <w:lvlText w:val="%8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8">
      <w:start w:val="1"/>
      <w:numFmt w:val="decimal"/>
      <w:lvlText w:val="%9"/>
      <w:lvlJc w:val="left"/>
      <w:pPr>
        <w:tabs>
          <w:tab w:val="num" w:pos="2693"/>
        </w:tabs>
        <w:ind w:left="2693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</w:abstractNum>
  <w:abstractNum w:abstractNumId="217" w15:restartNumberingAfterBreak="0">
    <w:nsid w:val="6EC12492"/>
    <w:multiLevelType w:val="singleLevel"/>
    <w:tmpl w:val="52C49060"/>
    <w:name w:val="_ACA_Standard_8_LT_List0030"/>
    <w:lvl w:ilvl="0">
      <w:start w:val="1"/>
      <w:numFmt w:val="none"/>
      <w:lvlRestart w:val="0"/>
      <w:pStyle w:val="ACAStandard8FTList003"/>
      <w:lvlText w:val=""/>
      <w:lvlJc w:val="left"/>
      <w:pPr>
        <w:tabs>
          <w:tab w:val="num" w:pos="283"/>
        </w:tabs>
        <w:ind w:left="567" w:hanging="567"/>
      </w:pPr>
      <w:rPr>
        <w:rFonts w:ascii="Wingdings" w:hAnsi="Wingdings" w:hint="default"/>
        <w:b w:val="0"/>
        <w:i w:val="0"/>
        <w:color w:val="000000"/>
        <w:sz w:val="16"/>
        <w:u w:val="none"/>
      </w:rPr>
    </w:lvl>
  </w:abstractNum>
  <w:abstractNum w:abstractNumId="218" w15:restartNumberingAfterBreak="0">
    <w:nsid w:val="6EF917D0"/>
    <w:multiLevelType w:val="multilevel"/>
    <w:tmpl w:val="E50814E4"/>
    <w:name w:val="_ACD_Standard_8_NumHL_PDist3.3_LT_List0101"/>
    <w:lvl w:ilvl="0">
      <w:start w:val="1"/>
      <w:numFmt w:val="decimal"/>
      <w:lvlRestart w:val="0"/>
      <w:pStyle w:val="ACDStandard8NumHLPDist33FTList010"/>
      <w:lvlText w:val="%1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1">
      <w:start w:val="1"/>
      <w:numFmt w:val="decimal"/>
      <w:lvlText w:val="%1.%2"/>
      <w:lvlJc w:val="left"/>
      <w:pPr>
        <w:tabs>
          <w:tab w:val="num" w:pos="2409"/>
        </w:tabs>
        <w:ind w:left="2409" w:hanging="708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2">
      <w:start w:val="1"/>
      <w:numFmt w:val="decimal"/>
      <w:lvlText w:val="%1.%2.%3"/>
      <w:lvlJc w:val="left"/>
      <w:pPr>
        <w:tabs>
          <w:tab w:val="num" w:pos="2976"/>
        </w:tabs>
        <w:ind w:left="2976" w:hanging="992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3543"/>
        </w:tabs>
        <w:ind w:left="3543" w:hanging="127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110"/>
        </w:tabs>
        <w:ind w:left="4110" w:hanging="1559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4535"/>
        </w:tabs>
        <w:ind w:left="4535" w:hanging="1700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5102"/>
        </w:tabs>
        <w:ind w:left="5102" w:hanging="1984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5669"/>
        </w:tabs>
        <w:ind w:left="5669" w:hanging="2267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6094"/>
        </w:tabs>
        <w:ind w:left="6094" w:hanging="2409"/>
      </w:pPr>
      <w:rPr>
        <w:rFonts w:ascii="Arial" w:hAnsi="Arial" w:cs="Arial"/>
        <w:b w:val="0"/>
        <w:i w:val="0"/>
        <w:color w:val="000000"/>
        <w:sz w:val="16"/>
        <w:u w:val="none"/>
      </w:rPr>
    </w:lvl>
  </w:abstractNum>
  <w:abstractNum w:abstractNumId="219" w15:restartNumberingAfterBreak="0">
    <w:nsid w:val="7076241F"/>
    <w:multiLevelType w:val="singleLevel"/>
    <w:tmpl w:val="F57E9930"/>
    <w:name w:val="_AEB_Standard_12_PDist4.4_LT_List0050"/>
    <w:lvl w:ilvl="0">
      <w:start w:val="1"/>
      <w:numFmt w:val="decimal"/>
      <w:lvlRestart w:val="0"/>
      <w:pStyle w:val="AEBStandard12PDist44FTList005"/>
      <w:lvlText w:val="%1."/>
      <w:lvlJc w:val="right"/>
      <w:pPr>
        <w:ind w:left="567" w:hanging="284"/>
      </w:pPr>
      <w:rPr>
        <w:rFonts w:ascii="Arial" w:hAnsi="Arial" w:cs="Arial" w:hint="default"/>
        <w:b w:val="0"/>
        <w:i w:val="0"/>
        <w:color w:val="000000"/>
        <w:sz w:val="24"/>
        <w:u w:val="none"/>
      </w:rPr>
    </w:lvl>
  </w:abstractNum>
  <w:abstractNum w:abstractNumId="220" w15:restartNumberingAfterBreak="0">
    <w:nsid w:val="70BE7F23"/>
    <w:multiLevelType w:val="multilevel"/>
    <w:tmpl w:val="144AC144"/>
    <w:name w:val="_AEA_Standard_12_LT_List0101"/>
    <w:lvl w:ilvl="0">
      <w:start w:val="1"/>
      <w:numFmt w:val="decimal"/>
      <w:lvlRestart w:val="0"/>
      <w:pStyle w:val="AEAStandard12FTList010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851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1134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2268" w:hanging="1418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976"/>
        </w:tabs>
        <w:ind w:left="2976" w:hanging="1842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3543"/>
        </w:tabs>
        <w:ind w:left="3543" w:hanging="2126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4252"/>
        </w:tabs>
        <w:ind w:left="4252" w:hanging="2551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4961"/>
        </w:tabs>
        <w:ind w:left="4961" w:hanging="2977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5386"/>
        </w:tabs>
        <w:ind w:left="5386" w:hanging="3118"/>
      </w:pPr>
      <w:rPr>
        <w:rFonts w:ascii="Arial" w:hAnsi="Arial" w:cs="Arial"/>
        <w:b w:val="0"/>
        <w:i w:val="0"/>
        <w:color w:val="000000"/>
        <w:sz w:val="24"/>
        <w:u w:val="none"/>
      </w:rPr>
    </w:lvl>
  </w:abstractNum>
  <w:abstractNum w:abstractNumId="221" w15:restartNumberingAfterBreak="0">
    <w:nsid w:val="72737E83"/>
    <w:multiLevelType w:val="multilevel"/>
    <w:tmpl w:val="0980BE7C"/>
    <w:name w:val="_ABA_Standard_9_LT_List0081"/>
    <w:lvl w:ilvl="0">
      <w:start w:val="1"/>
      <w:numFmt w:val="decimal"/>
      <w:lvlRestart w:val="0"/>
      <w:pStyle w:val="ABAStandard9FTList008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1">
      <w:start w:val="1"/>
      <w:numFmt w:val="decimal"/>
      <w:lvlText w:val="%2"/>
      <w:lvlJc w:val="left"/>
      <w:pPr>
        <w:tabs>
          <w:tab w:val="num" w:pos="709"/>
        </w:tabs>
        <w:ind w:left="709" w:hanging="426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2">
      <w:start w:val="1"/>
      <w:numFmt w:val="decimal"/>
      <w:lvlText w:val="%3"/>
      <w:lvlJc w:val="left"/>
      <w:pPr>
        <w:tabs>
          <w:tab w:val="num" w:pos="992"/>
        </w:tabs>
        <w:ind w:left="992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3">
      <w:start w:val="1"/>
      <w:numFmt w:val="decimal"/>
      <w:lvlText w:val="%4"/>
      <w:lvlJc w:val="left"/>
      <w:pPr>
        <w:tabs>
          <w:tab w:val="num" w:pos="1276"/>
        </w:tabs>
        <w:ind w:left="1276" w:hanging="426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4">
      <w:start w:val="1"/>
      <w:numFmt w:val="decimal"/>
      <w:lvlText w:val="%5"/>
      <w:lvlJc w:val="left"/>
      <w:pPr>
        <w:tabs>
          <w:tab w:val="num" w:pos="1559"/>
        </w:tabs>
        <w:ind w:left="1559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5">
      <w:start w:val="1"/>
      <w:numFmt w:val="decimal"/>
      <w:lvlText w:val="%6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6">
      <w:start w:val="1"/>
      <w:numFmt w:val="decimal"/>
      <w:lvlText w:val="%7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7">
      <w:start w:val="1"/>
      <w:numFmt w:val="decimal"/>
      <w:lvlText w:val="%8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8">
      <w:start w:val="1"/>
      <w:numFmt w:val="decimal"/>
      <w:lvlText w:val="%9"/>
      <w:lvlJc w:val="left"/>
      <w:pPr>
        <w:tabs>
          <w:tab w:val="num" w:pos="2693"/>
        </w:tabs>
        <w:ind w:left="2693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</w:abstractNum>
  <w:abstractNum w:abstractNumId="222" w15:restartNumberingAfterBreak="0">
    <w:nsid w:val="72AC04D6"/>
    <w:multiLevelType w:val="singleLevel"/>
    <w:tmpl w:val="7116F734"/>
    <w:name w:val="_AEA_Standard_12_LT_List0010"/>
    <w:lvl w:ilvl="0">
      <w:start w:val="1"/>
      <w:numFmt w:val="none"/>
      <w:lvlRestart w:val="0"/>
      <w:pStyle w:val="AEAStandard12FTList001"/>
      <w:lvlText w:val="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  <w:b w:val="0"/>
        <w:i w:val="0"/>
        <w:color w:val="000000"/>
        <w:sz w:val="24"/>
        <w:u w:val="none"/>
      </w:rPr>
    </w:lvl>
  </w:abstractNum>
  <w:abstractNum w:abstractNumId="223" w15:restartNumberingAfterBreak="0">
    <w:nsid w:val="72D538A2"/>
    <w:multiLevelType w:val="multilevel"/>
    <w:tmpl w:val="C3F64506"/>
    <w:name w:val="_ACB_Standard_8_PDist3.3_LT_List0101"/>
    <w:lvl w:ilvl="0">
      <w:start w:val="1"/>
      <w:numFmt w:val="decimal"/>
      <w:lvlRestart w:val="0"/>
      <w:pStyle w:val="ACBStandard8PDist33FTList010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709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2">
      <w:start w:val="1"/>
      <w:numFmt w:val="decimal"/>
      <w:lvlText w:val="%1.%2.%3"/>
      <w:lvlJc w:val="left"/>
      <w:pPr>
        <w:tabs>
          <w:tab w:val="num" w:pos="1559"/>
        </w:tabs>
        <w:ind w:left="1559" w:hanging="992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126"/>
        </w:tabs>
        <w:ind w:left="2126" w:hanging="1276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693"/>
        </w:tabs>
        <w:ind w:left="2693" w:hanging="1559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3118"/>
        </w:tabs>
        <w:ind w:left="3118" w:hanging="1701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3685"/>
        </w:tabs>
        <w:ind w:left="3685" w:hanging="1984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4252"/>
        </w:tabs>
        <w:ind w:left="4252" w:hanging="2268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2409"/>
      </w:pPr>
      <w:rPr>
        <w:rFonts w:ascii="Arial" w:hAnsi="Arial" w:cs="Arial"/>
        <w:b w:val="0"/>
        <w:i w:val="0"/>
        <w:color w:val="000000"/>
        <w:sz w:val="16"/>
        <w:u w:val="none"/>
      </w:rPr>
    </w:lvl>
  </w:abstractNum>
  <w:abstractNum w:abstractNumId="224" w15:restartNumberingAfterBreak="0">
    <w:nsid w:val="73A3070F"/>
    <w:multiLevelType w:val="singleLevel"/>
    <w:tmpl w:val="A2F8A9E2"/>
    <w:name w:val="_BAA_Standard_Remark_Blue_LT_List0030"/>
    <w:lvl w:ilvl="0">
      <w:start w:val="1"/>
      <w:numFmt w:val="none"/>
      <w:lvlRestart w:val="0"/>
      <w:pStyle w:val="BAAStandardRemarkBlueFTList003"/>
      <w:lvlText w:val=""/>
      <w:lvlJc w:val="left"/>
      <w:pPr>
        <w:tabs>
          <w:tab w:val="num" w:pos="283"/>
        </w:tabs>
        <w:ind w:left="567" w:hanging="567"/>
      </w:pPr>
      <w:rPr>
        <w:rFonts w:ascii="Wingdings" w:hAnsi="Wingdings" w:hint="default"/>
        <w:b w:val="0"/>
        <w:i w:val="0"/>
        <w:color w:val="0000FF"/>
        <w:sz w:val="16"/>
        <w:u w:val="none"/>
      </w:rPr>
    </w:lvl>
  </w:abstractNum>
  <w:abstractNum w:abstractNumId="225" w15:restartNumberingAfterBreak="0">
    <w:nsid w:val="73C06D6C"/>
    <w:multiLevelType w:val="singleLevel"/>
    <w:tmpl w:val="378A1824"/>
    <w:name w:val="_ABD_Standard_9_NumHL_PDist3.3_LT_List0060"/>
    <w:lvl w:ilvl="0">
      <w:start w:val="1"/>
      <w:numFmt w:val="decimal"/>
      <w:lvlRestart w:val="0"/>
      <w:pStyle w:val="ABDStandard9NumHLPDist33FTList006"/>
      <w:lvlText w:val="%1."/>
      <w:lvlJc w:val="right"/>
      <w:pPr>
        <w:ind w:left="2126" w:hanging="283"/>
      </w:pPr>
      <w:rPr>
        <w:rFonts w:ascii="Arial" w:hAnsi="Arial" w:cs="Arial" w:hint="default"/>
        <w:b w:val="0"/>
        <w:i w:val="0"/>
        <w:color w:val="000000"/>
        <w:sz w:val="18"/>
        <w:u w:val="none"/>
      </w:rPr>
    </w:lvl>
  </w:abstractNum>
  <w:abstractNum w:abstractNumId="226" w15:restartNumberingAfterBreak="0">
    <w:nsid w:val="74116F74"/>
    <w:multiLevelType w:val="singleLevel"/>
    <w:tmpl w:val="8A4269A0"/>
    <w:name w:val="_ABB_Standard_9_PDist3.3_LT_List0040"/>
    <w:lvl w:ilvl="0">
      <w:start w:val="1"/>
      <w:numFmt w:val="none"/>
      <w:lvlRestart w:val="0"/>
      <w:pStyle w:val="ABBStandard9PDist33FTList004"/>
      <w:lvlText w:val=""/>
      <w:lvlJc w:val="left"/>
      <w:pPr>
        <w:tabs>
          <w:tab w:val="num" w:pos="283"/>
        </w:tabs>
        <w:ind w:left="567" w:hanging="567"/>
      </w:pPr>
      <w:rPr>
        <w:rFonts w:ascii="Wingdings" w:hAnsi="Wingdings" w:hint="default"/>
        <w:b w:val="0"/>
        <w:i w:val="0"/>
        <w:color w:val="E46713"/>
        <w:sz w:val="18"/>
        <w:u w:val="none"/>
      </w:rPr>
    </w:lvl>
  </w:abstractNum>
  <w:abstractNum w:abstractNumId="227" w15:restartNumberingAfterBreak="0">
    <w:nsid w:val="74B2218B"/>
    <w:multiLevelType w:val="singleLevel"/>
    <w:tmpl w:val="918AC894"/>
    <w:name w:val="_ADB_Standard_11_PDist4.4_LT_List0040"/>
    <w:lvl w:ilvl="0">
      <w:start w:val="1"/>
      <w:numFmt w:val="none"/>
      <w:lvlRestart w:val="0"/>
      <w:pStyle w:val="ADBStandard11PDist44FTList004"/>
      <w:lvlText w:val=""/>
      <w:lvlJc w:val="left"/>
      <w:pPr>
        <w:tabs>
          <w:tab w:val="num" w:pos="283"/>
        </w:tabs>
        <w:ind w:left="567" w:hanging="567"/>
      </w:pPr>
      <w:rPr>
        <w:rFonts w:ascii="Wingdings" w:hAnsi="Wingdings" w:hint="default"/>
        <w:b w:val="0"/>
        <w:i w:val="0"/>
        <w:color w:val="E46713"/>
        <w:sz w:val="22"/>
        <w:u w:val="none"/>
      </w:rPr>
    </w:lvl>
  </w:abstractNum>
  <w:abstractNum w:abstractNumId="228" w15:restartNumberingAfterBreak="0">
    <w:nsid w:val="74E551E7"/>
    <w:multiLevelType w:val="multilevel"/>
    <w:tmpl w:val="BAB2B216"/>
    <w:name w:val="_AAC_Standard_NumHL_LT_List0081"/>
    <w:lvl w:ilvl="0">
      <w:start w:val="1"/>
      <w:numFmt w:val="decimal"/>
      <w:lvlRestart w:val="0"/>
      <w:pStyle w:val="AACStandardNumHLFTList008"/>
      <w:lvlText w:val="%1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1">
      <w:start w:val="1"/>
      <w:numFmt w:val="decimal"/>
      <w:lvlText w:val="%2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2">
      <w:start w:val="1"/>
      <w:numFmt w:val="decimal"/>
      <w:lvlText w:val="%3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3">
      <w:start w:val="1"/>
      <w:numFmt w:val="decimal"/>
      <w:lvlText w:val="%4"/>
      <w:lvlJc w:val="left"/>
      <w:pPr>
        <w:tabs>
          <w:tab w:val="num" w:pos="2693"/>
        </w:tabs>
        <w:ind w:left="2693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4">
      <w:start w:val="1"/>
      <w:numFmt w:val="decimal"/>
      <w:lvlText w:val="%5"/>
      <w:lvlJc w:val="left"/>
      <w:pPr>
        <w:tabs>
          <w:tab w:val="num" w:pos="2976"/>
        </w:tabs>
        <w:ind w:left="2976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5">
      <w:start w:val="1"/>
      <w:numFmt w:val="decimal"/>
      <w:lvlText w:val="%6"/>
      <w:lvlJc w:val="left"/>
      <w:pPr>
        <w:tabs>
          <w:tab w:val="num" w:pos="3260"/>
        </w:tabs>
        <w:ind w:left="3260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6">
      <w:start w:val="1"/>
      <w:numFmt w:val="decimal"/>
      <w:lvlText w:val="%7"/>
      <w:lvlJc w:val="left"/>
      <w:pPr>
        <w:tabs>
          <w:tab w:val="num" w:pos="3543"/>
        </w:tabs>
        <w:ind w:left="3543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7">
      <w:start w:val="1"/>
      <w:numFmt w:val="decimal"/>
      <w:lvlText w:val="%8"/>
      <w:lvlJc w:val="left"/>
      <w:pPr>
        <w:tabs>
          <w:tab w:val="num" w:pos="3827"/>
        </w:tabs>
        <w:ind w:left="3827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8">
      <w:start w:val="1"/>
      <w:numFmt w:val="decimal"/>
      <w:lvlText w:val="%9"/>
      <w:lvlJc w:val="left"/>
      <w:pPr>
        <w:tabs>
          <w:tab w:val="num" w:pos="4110"/>
        </w:tabs>
        <w:ind w:left="4110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</w:abstractNum>
  <w:abstractNum w:abstractNumId="229" w15:restartNumberingAfterBreak="0">
    <w:nsid w:val="74E55666"/>
    <w:multiLevelType w:val="singleLevel"/>
    <w:tmpl w:val="878A61F6"/>
    <w:name w:val="_ABC_Standard_9_NumHL_LT_List0060"/>
    <w:lvl w:ilvl="0">
      <w:start w:val="1"/>
      <w:numFmt w:val="decimal"/>
      <w:lvlRestart w:val="0"/>
      <w:pStyle w:val="ABCStandard9NumHLFTList006"/>
      <w:lvlText w:val="%1."/>
      <w:lvlJc w:val="right"/>
      <w:pPr>
        <w:ind w:left="2126" w:hanging="283"/>
      </w:pPr>
      <w:rPr>
        <w:rFonts w:ascii="Arial" w:hAnsi="Arial" w:cs="Arial" w:hint="default"/>
        <w:b w:val="0"/>
        <w:i w:val="0"/>
        <w:color w:val="000000"/>
        <w:sz w:val="18"/>
        <w:u w:val="none"/>
      </w:rPr>
    </w:lvl>
  </w:abstractNum>
  <w:abstractNum w:abstractNumId="230" w15:restartNumberingAfterBreak="0">
    <w:nsid w:val="75E81527"/>
    <w:multiLevelType w:val="singleLevel"/>
    <w:tmpl w:val="447CB788"/>
    <w:name w:val="_ACC_Standard_8_NumHL_LT_List0040"/>
    <w:lvl w:ilvl="0">
      <w:start w:val="1"/>
      <w:numFmt w:val="none"/>
      <w:lvlRestart w:val="0"/>
      <w:pStyle w:val="ACCStandard8NumHLFTList004"/>
      <w:lvlText w:val=""/>
      <w:lvlJc w:val="left"/>
      <w:pPr>
        <w:tabs>
          <w:tab w:val="num" w:pos="1701"/>
        </w:tabs>
        <w:ind w:left="1984" w:hanging="567"/>
      </w:pPr>
      <w:rPr>
        <w:rFonts w:ascii="Wingdings" w:hAnsi="Wingdings" w:hint="default"/>
        <w:b w:val="0"/>
        <w:i w:val="0"/>
        <w:color w:val="E46713"/>
        <w:sz w:val="16"/>
        <w:u w:val="none"/>
      </w:rPr>
    </w:lvl>
  </w:abstractNum>
  <w:abstractNum w:abstractNumId="231" w15:restartNumberingAfterBreak="0">
    <w:nsid w:val="765900C9"/>
    <w:multiLevelType w:val="multilevel"/>
    <w:tmpl w:val="F7BEBEF0"/>
    <w:name w:val="_ACD_Standard_8_NumHL_PDist3.3_LT_List0081"/>
    <w:lvl w:ilvl="0">
      <w:start w:val="1"/>
      <w:numFmt w:val="decimal"/>
      <w:lvlRestart w:val="0"/>
      <w:pStyle w:val="ACDStandard8NumHLPDist33FTList008"/>
      <w:lvlText w:val="%1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1">
      <w:start w:val="1"/>
      <w:numFmt w:val="decimal"/>
      <w:lvlText w:val="%2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2">
      <w:start w:val="1"/>
      <w:numFmt w:val="decimal"/>
      <w:lvlText w:val="%3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3">
      <w:start w:val="1"/>
      <w:numFmt w:val="decimal"/>
      <w:lvlText w:val="%4"/>
      <w:lvlJc w:val="left"/>
      <w:pPr>
        <w:tabs>
          <w:tab w:val="num" w:pos="2693"/>
        </w:tabs>
        <w:ind w:left="2693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4">
      <w:start w:val="1"/>
      <w:numFmt w:val="decimal"/>
      <w:lvlText w:val="%5"/>
      <w:lvlJc w:val="left"/>
      <w:pPr>
        <w:tabs>
          <w:tab w:val="num" w:pos="2976"/>
        </w:tabs>
        <w:ind w:left="2976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5">
      <w:start w:val="1"/>
      <w:numFmt w:val="decimal"/>
      <w:lvlText w:val="%6"/>
      <w:lvlJc w:val="left"/>
      <w:pPr>
        <w:tabs>
          <w:tab w:val="num" w:pos="3260"/>
        </w:tabs>
        <w:ind w:left="3260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6">
      <w:start w:val="1"/>
      <w:numFmt w:val="decimal"/>
      <w:lvlText w:val="%7"/>
      <w:lvlJc w:val="left"/>
      <w:pPr>
        <w:tabs>
          <w:tab w:val="num" w:pos="3543"/>
        </w:tabs>
        <w:ind w:left="3543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7">
      <w:start w:val="1"/>
      <w:numFmt w:val="decimal"/>
      <w:lvlText w:val="%8"/>
      <w:lvlJc w:val="left"/>
      <w:pPr>
        <w:tabs>
          <w:tab w:val="num" w:pos="3827"/>
        </w:tabs>
        <w:ind w:left="3827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8">
      <w:start w:val="1"/>
      <w:numFmt w:val="decimal"/>
      <w:lvlText w:val="%9"/>
      <w:lvlJc w:val="left"/>
      <w:pPr>
        <w:tabs>
          <w:tab w:val="num" w:pos="4110"/>
        </w:tabs>
        <w:ind w:left="4110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</w:abstractNum>
  <w:abstractNum w:abstractNumId="232" w15:restartNumberingAfterBreak="0">
    <w:nsid w:val="776A7DF9"/>
    <w:multiLevelType w:val="singleLevel"/>
    <w:tmpl w:val="D7B83B0E"/>
    <w:name w:val="_ACA_Standard_8_LT_List0070"/>
    <w:lvl w:ilvl="0">
      <w:start w:val="1"/>
      <w:numFmt w:val="decimal"/>
      <w:lvlRestart w:val="0"/>
      <w:pStyle w:val="ACAStandard8FTList007"/>
      <w:suff w:val="space"/>
      <w:lvlText w:val="(%1)  "/>
      <w:lvlJc w:val="left"/>
      <w:pPr>
        <w:ind w:left="0" w:firstLine="0"/>
      </w:pPr>
      <w:rPr>
        <w:rFonts w:ascii="Arial" w:hAnsi="Arial" w:cs="Arial" w:hint="default"/>
        <w:b w:val="0"/>
        <w:i w:val="0"/>
        <w:color w:val="000000"/>
        <w:sz w:val="16"/>
        <w:u w:val="none"/>
      </w:rPr>
    </w:lvl>
  </w:abstractNum>
  <w:abstractNum w:abstractNumId="233" w15:restartNumberingAfterBreak="0">
    <w:nsid w:val="77B51CA7"/>
    <w:multiLevelType w:val="singleLevel"/>
    <w:tmpl w:val="CFBE6276"/>
    <w:name w:val="_BAD_Standard_Remark_Blue_NumHL_PDist3.3_LT_List0030"/>
    <w:lvl w:ilvl="0">
      <w:start w:val="1"/>
      <w:numFmt w:val="none"/>
      <w:lvlRestart w:val="0"/>
      <w:pStyle w:val="BADStandardRemarkBlueNumHLPDist33FTList003"/>
      <w:lvlText w:val=""/>
      <w:lvlJc w:val="left"/>
      <w:pPr>
        <w:tabs>
          <w:tab w:val="num" w:pos="1701"/>
        </w:tabs>
        <w:ind w:left="1984" w:hanging="567"/>
      </w:pPr>
      <w:rPr>
        <w:rFonts w:ascii="Wingdings" w:hAnsi="Wingdings" w:hint="default"/>
        <w:b w:val="0"/>
        <w:i w:val="0"/>
        <w:color w:val="0000FF"/>
        <w:sz w:val="16"/>
        <w:u w:val="none"/>
      </w:rPr>
    </w:lvl>
  </w:abstractNum>
  <w:abstractNum w:abstractNumId="234" w15:restartNumberingAfterBreak="0">
    <w:nsid w:val="78035AE3"/>
    <w:multiLevelType w:val="singleLevel"/>
    <w:tmpl w:val="57060840"/>
    <w:name w:val="_ABD_Standard_9_NumHL_PDist3.3_LT_List0020"/>
    <w:lvl w:ilvl="0">
      <w:start w:val="1"/>
      <w:numFmt w:val="none"/>
      <w:lvlRestart w:val="0"/>
      <w:pStyle w:val="ABDStandard9NumHLPDist33FTList002"/>
      <w:lvlText w:val=""/>
      <w:lvlJc w:val="left"/>
      <w:pPr>
        <w:tabs>
          <w:tab w:val="num" w:pos="1417"/>
        </w:tabs>
        <w:ind w:left="1701" w:hanging="284"/>
      </w:pPr>
      <w:rPr>
        <w:rFonts w:ascii="Wingdings" w:hAnsi="Wingdings" w:hint="default"/>
        <w:b w:val="0"/>
        <w:i w:val="0"/>
        <w:color w:val="E46713"/>
        <w:sz w:val="18"/>
        <w:u w:val="none"/>
      </w:rPr>
    </w:lvl>
  </w:abstractNum>
  <w:abstractNum w:abstractNumId="235" w15:restartNumberingAfterBreak="0">
    <w:nsid w:val="788A08BC"/>
    <w:multiLevelType w:val="singleLevel"/>
    <w:tmpl w:val="9022D13A"/>
    <w:name w:val="_ABB_Standard_9_PDist3.3_LT_List0020"/>
    <w:lvl w:ilvl="0">
      <w:start w:val="1"/>
      <w:numFmt w:val="none"/>
      <w:lvlRestart w:val="0"/>
      <w:pStyle w:val="ABBStandard9PDist33FTList002"/>
      <w:lvlText w:val="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  <w:b w:val="0"/>
        <w:i w:val="0"/>
        <w:color w:val="E46713"/>
        <w:sz w:val="18"/>
        <w:u w:val="none"/>
      </w:rPr>
    </w:lvl>
  </w:abstractNum>
  <w:abstractNum w:abstractNumId="236" w15:restartNumberingAfterBreak="0">
    <w:nsid w:val="78BF1744"/>
    <w:multiLevelType w:val="singleLevel"/>
    <w:tmpl w:val="C346F478"/>
    <w:name w:val="_ABD_Standard_9_NumHL_PDist3.3_LT_List0030"/>
    <w:lvl w:ilvl="0">
      <w:start w:val="1"/>
      <w:numFmt w:val="none"/>
      <w:lvlRestart w:val="0"/>
      <w:pStyle w:val="ABDStandard9NumHLPDist33FTList003"/>
      <w:lvlText w:val=""/>
      <w:lvlJc w:val="left"/>
      <w:pPr>
        <w:tabs>
          <w:tab w:val="num" w:pos="1701"/>
        </w:tabs>
        <w:ind w:left="1984" w:hanging="567"/>
      </w:pPr>
      <w:rPr>
        <w:rFonts w:ascii="Wingdings" w:hAnsi="Wingdings" w:hint="default"/>
        <w:b w:val="0"/>
        <w:i w:val="0"/>
        <w:color w:val="000000"/>
        <w:sz w:val="18"/>
        <w:u w:val="none"/>
      </w:rPr>
    </w:lvl>
  </w:abstractNum>
  <w:abstractNum w:abstractNumId="237" w15:restartNumberingAfterBreak="0">
    <w:nsid w:val="79DF2170"/>
    <w:multiLevelType w:val="singleLevel"/>
    <w:tmpl w:val="A1C69510"/>
    <w:name w:val="_AAC_Standard_NumHL_LT_List0020"/>
    <w:lvl w:ilvl="0">
      <w:start w:val="1"/>
      <w:numFmt w:val="none"/>
      <w:lvlRestart w:val="0"/>
      <w:pStyle w:val="AACStandardNumHLFTList002"/>
      <w:lvlText w:val=""/>
      <w:lvlJc w:val="left"/>
      <w:pPr>
        <w:tabs>
          <w:tab w:val="num" w:pos="1417"/>
        </w:tabs>
        <w:ind w:left="1701" w:hanging="284"/>
      </w:pPr>
      <w:rPr>
        <w:rFonts w:ascii="Wingdings" w:hAnsi="Wingdings" w:hint="default"/>
        <w:b w:val="0"/>
        <w:i w:val="0"/>
        <w:color w:val="E46713"/>
        <w:sz w:val="20"/>
        <w:u w:val="none"/>
      </w:rPr>
    </w:lvl>
  </w:abstractNum>
  <w:abstractNum w:abstractNumId="238" w15:restartNumberingAfterBreak="0">
    <w:nsid w:val="7A0F599D"/>
    <w:multiLevelType w:val="multilevel"/>
    <w:tmpl w:val="2C7E2478"/>
    <w:name w:val="_BAB_Standard_Remark_Blue_PDist3.3_LT_List0081"/>
    <w:lvl w:ilvl="0">
      <w:start w:val="1"/>
      <w:numFmt w:val="decimal"/>
      <w:lvlRestart w:val="0"/>
      <w:pStyle w:val="BABStandardRemarkBluePDist33FTList008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1">
      <w:start w:val="1"/>
      <w:numFmt w:val="decimal"/>
      <w:lvlText w:val="%2"/>
      <w:lvlJc w:val="left"/>
      <w:pPr>
        <w:tabs>
          <w:tab w:val="num" w:pos="709"/>
        </w:tabs>
        <w:ind w:left="709" w:hanging="426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2">
      <w:start w:val="1"/>
      <w:numFmt w:val="decimal"/>
      <w:lvlText w:val="%3"/>
      <w:lvlJc w:val="left"/>
      <w:pPr>
        <w:tabs>
          <w:tab w:val="num" w:pos="992"/>
        </w:tabs>
        <w:ind w:left="992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3">
      <w:start w:val="1"/>
      <w:numFmt w:val="decimal"/>
      <w:lvlText w:val="%4"/>
      <w:lvlJc w:val="left"/>
      <w:pPr>
        <w:tabs>
          <w:tab w:val="num" w:pos="1276"/>
        </w:tabs>
        <w:ind w:left="1276" w:hanging="426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4">
      <w:start w:val="1"/>
      <w:numFmt w:val="decimal"/>
      <w:lvlText w:val="%5"/>
      <w:lvlJc w:val="left"/>
      <w:pPr>
        <w:tabs>
          <w:tab w:val="num" w:pos="1559"/>
        </w:tabs>
        <w:ind w:left="1559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5">
      <w:start w:val="1"/>
      <w:numFmt w:val="decimal"/>
      <w:lvlText w:val="%6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6">
      <w:start w:val="1"/>
      <w:numFmt w:val="decimal"/>
      <w:lvlText w:val="%7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7">
      <w:start w:val="1"/>
      <w:numFmt w:val="decimal"/>
      <w:lvlText w:val="%8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8">
      <w:start w:val="1"/>
      <w:numFmt w:val="decimal"/>
      <w:lvlText w:val="%9"/>
      <w:lvlJc w:val="left"/>
      <w:pPr>
        <w:tabs>
          <w:tab w:val="num" w:pos="2693"/>
        </w:tabs>
        <w:ind w:left="2693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</w:abstractNum>
  <w:abstractNum w:abstractNumId="239" w15:restartNumberingAfterBreak="0">
    <w:nsid w:val="7B5B296B"/>
    <w:multiLevelType w:val="singleLevel"/>
    <w:tmpl w:val="2EBE8E96"/>
    <w:name w:val="_ADC_Standard_11_NumHL_LT_List0020"/>
    <w:lvl w:ilvl="0">
      <w:start w:val="1"/>
      <w:numFmt w:val="none"/>
      <w:lvlRestart w:val="0"/>
      <w:pStyle w:val="ADCStandard11NumHLFTList002"/>
      <w:lvlText w:val=""/>
      <w:lvlJc w:val="left"/>
      <w:pPr>
        <w:tabs>
          <w:tab w:val="num" w:pos="1417"/>
        </w:tabs>
        <w:ind w:left="1701" w:hanging="284"/>
      </w:pPr>
      <w:rPr>
        <w:rFonts w:ascii="Wingdings" w:hAnsi="Wingdings" w:hint="default"/>
        <w:b w:val="0"/>
        <w:i w:val="0"/>
        <w:color w:val="E46713"/>
        <w:sz w:val="22"/>
        <w:u w:val="none"/>
      </w:rPr>
    </w:lvl>
  </w:abstractNum>
  <w:abstractNum w:abstractNumId="240" w15:restartNumberingAfterBreak="0">
    <w:nsid w:val="7BF718AB"/>
    <w:multiLevelType w:val="singleLevel"/>
    <w:tmpl w:val="B30ECD0A"/>
    <w:name w:val="_BAD_Standard_Remark_Blue_NumHL_PDist3.3_LT_List0010"/>
    <w:lvl w:ilvl="0">
      <w:start w:val="1"/>
      <w:numFmt w:val="none"/>
      <w:lvlRestart w:val="0"/>
      <w:pStyle w:val="BADStandardRemarkBlueNumHLPDist33FTList001"/>
      <w:lvlText w:val=""/>
      <w:lvlJc w:val="left"/>
      <w:pPr>
        <w:tabs>
          <w:tab w:val="num" w:pos="1417"/>
        </w:tabs>
        <w:ind w:left="1701" w:hanging="284"/>
      </w:pPr>
      <w:rPr>
        <w:rFonts w:ascii="Wingdings" w:hAnsi="Wingdings" w:hint="default"/>
        <w:b w:val="0"/>
        <w:i w:val="0"/>
        <w:color w:val="0000FF"/>
        <w:sz w:val="16"/>
        <w:u w:val="none"/>
      </w:rPr>
    </w:lvl>
  </w:abstractNum>
  <w:abstractNum w:abstractNumId="241" w15:restartNumberingAfterBreak="0">
    <w:nsid w:val="7C146D5F"/>
    <w:multiLevelType w:val="singleLevel"/>
    <w:tmpl w:val="6B4A8206"/>
    <w:name w:val="_AEC_Standard_12_NumHL_LT_List0010"/>
    <w:lvl w:ilvl="0">
      <w:start w:val="1"/>
      <w:numFmt w:val="none"/>
      <w:lvlRestart w:val="0"/>
      <w:pStyle w:val="AECStandard12NumHLFTList001"/>
      <w:lvlText w:val=""/>
      <w:lvlJc w:val="left"/>
      <w:pPr>
        <w:tabs>
          <w:tab w:val="num" w:pos="1417"/>
        </w:tabs>
        <w:ind w:left="1701" w:hanging="284"/>
      </w:pPr>
      <w:rPr>
        <w:rFonts w:ascii="Wingdings" w:hAnsi="Wingdings" w:hint="default"/>
        <w:b w:val="0"/>
        <w:i w:val="0"/>
        <w:color w:val="000000"/>
        <w:sz w:val="24"/>
        <w:u w:val="none"/>
      </w:rPr>
    </w:lvl>
  </w:abstractNum>
  <w:abstractNum w:abstractNumId="242" w15:restartNumberingAfterBreak="0">
    <w:nsid w:val="7D155325"/>
    <w:multiLevelType w:val="singleLevel"/>
    <w:tmpl w:val="90547E00"/>
    <w:name w:val="_AAD_Standard_NumHL_PDist3.3_LT_List0040"/>
    <w:lvl w:ilvl="0">
      <w:start w:val="1"/>
      <w:numFmt w:val="none"/>
      <w:lvlRestart w:val="0"/>
      <w:pStyle w:val="AADStandardNumHLPDist33FTList004"/>
      <w:lvlText w:val=""/>
      <w:lvlJc w:val="left"/>
      <w:pPr>
        <w:tabs>
          <w:tab w:val="num" w:pos="1701"/>
        </w:tabs>
        <w:ind w:left="1984" w:hanging="567"/>
      </w:pPr>
      <w:rPr>
        <w:rFonts w:ascii="Wingdings" w:hAnsi="Wingdings" w:hint="default"/>
        <w:b w:val="0"/>
        <w:i w:val="0"/>
        <w:color w:val="E46713"/>
        <w:sz w:val="20"/>
        <w:u w:val="none"/>
      </w:rPr>
    </w:lvl>
  </w:abstractNum>
  <w:abstractNum w:abstractNumId="243" w15:restartNumberingAfterBreak="0">
    <w:nsid w:val="7D2664E1"/>
    <w:multiLevelType w:val="multilevel"/>
    <w:tmpl w:val="C9CAD8A2"/>
    <w:name w:val="_ACA_Standard_8_LT_List0091"/>
    <w:lvl w:ilvl="0">
      <w:start w:val="1"/>
      <w:numFmt w:val="decimal"/>
      <w:lvlRestart w:val="0"/>
      <w:pStyle w:val="ACAStandard8FTList009"/>
      <w:lvlText w:val="%1"/>
      <w:lvlJc w:val="left"/>
      <w:pPr>
        <w:tabs>
          <w:tab w:val="num" w:pos="709"/>
        </w:tabs>
        <w:ind w:left="709" w:hanging="426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1">
      <w:start w:val="1"/>
      <w:numFmt w:val="decimal"/>
      <w:lvlText w:val="%2"/>
      <w:lvlJc w:val="left"/>
      <w:pPr>
        <w:tabs>
          <w:tab w:val="num" w:pos="1134"/>
        </w:tabs>
        <w:ind w:left="1134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2">
      <w:start w:val="1"/>
      <w:numFmt w:val="decimal"/>
      <w:lvlText w:val="%3"/>
      <w:lvlJc w:val="left"/>
      <w:pPr>
        <w:tabs>
          <w:tab w:val="num" w:pos="1559"/>
        </w:tabs>
        <w:ind w:left="1559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4">
      <w:start w:val="1"/>
      <w:numFmt w:val="decimal"/>
      <w:lvlText w:val="%5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5">
      <w:start w:val="1"/>
      <w:numFmt w:val="decimal"/>
      <w:lvlText w:val="%6"/>
      <w:lvlJc w:val="left"/>
      <w:pPr>
        <w:tabs>
          <w:tab w:val="num" w:pos="2835"/>
        </w:tabs>
        <w:ind w:left="2835" w:hanging="426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6">
      <w:start w:val="1"/>
      <w:numFmt w:val="decimal"/>
      <w:lvlText w:val="%7"/>
      <w:lvlJc w:val="left"/>
      <w:pPr>
        <w:tabs>
          <w:tab w:val="num" w:pos="3260"/>
        </w:tabs>
        <w:ind w:left="3260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7">
      <w:start w:val="1"/>
      <w:numFmt w:val="decimal"/>
      <w:lvlText w:val="%8"/>
      <w:lvlJc w:val="left"/>
      <w:pPr>
        <w:tabs>
          <w:tab w:val="num" w:pos="3685"/>
        </w:tabs>
        <w:ind w:left="3685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8">
      <w:start w:val="1"/>
      <w:numFmt w:val="decimal"/>
      <w:lvlText w:val="%9"/>
      <w:lvlJc w:val="left"/>
      <w:pPr>
        <w:tabs>
          <w:tab w:val="num" w:pos="4110"/>
        </w:tabs>
        <w:ind w:left="4110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</w:abstractNum>
  <w:abstractNum w:abstractNumId="244" w15:restartNumberingAfterBreak="0">
    <w:nsid w:val="7D6842F8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5" w15:restartNumberingAfterBreak="0">
    <w:nsid w:val="7D69726A"/>
    <w:multiLevelType w:val="singleLevel"/>
    <w:tmpl w:val="66821F62"/>
    <w:name w:val="_ABA_Standard_9_LT_List0010"/>
    <w:lvl w:ilvl="0">
      <w:start w:val="1"/>
      <w:numFmt w:val="none"/>
      <w:lvlRestart w:val="0"/>
      <w:pStyle w:val="ABAStandard9FTList001"/>
      <w:lvlText w:val="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  <w:b w:val="0"/>
        <w:i w:val="0"/>
        <w:color w:val="000000"/>
        <w:sz w:val="18"/>
        <w:u w:val="none"/>
      </w:rPr>
    </w:lvl>
  </w:abstractNum>
  <w:abstractNum w:abstractNumId="246" w15:restartNumberingAfterBreak="0">
    <w:nsid w:val="7D9631CE"/>
    <w:multiLevelType w:val="singleLevel"/>
    <w:tmpl w:val="E58E23AC"/>
    <w:name w:val="_ADD_Standard_11_NumHL_PDist4.4_LT_List0010"/>
    <w:lvl w:ilvl="0">
      <w:start w:val="1"/>
      <w:numFmt w:val="none"/>
      <w:lvlRestart w:val="0"/>
      <w:pStyle w:val="ADDStandard11NumHLPDist44FTList001"/>
      <w:lvlText w:val=""/>
      <w:lvlJc w:val="left"/>
      <w:pPr>
        <w:tabs>
          <w:tab w:val="num" w:pos="1417"/>
        </w:tabs>
        <w:ind w:left="1701" w:hanging="284"/>
      </w:pPr>
      <w:rPr>
        <w:rFonts w:ascii="Wingdings" w:hAnsi="Wingdings" w:hint="default"/>
        <w:b w:val="0"/>
        <w:i w:val="0"/>
        <w:color w:val="000000"/>
        <w:sz w:val="22"/>
        <w:u w:val="none"/>
      </w:rPr>
    </w:lvl>
  </w:abstractNum>
  <w:abstractNum w:abstractNumId="247" w15:restartNumberingAfterBreak="0">
    <w:nsid w:val="7E025673"/>
    <w:multiLevelType w:val="singleLevel"/>
    <w:tmpl w:val="50DA2402"/>
    <w:name w:val="_BAC_Standard_Remark_Blue_NumHL_LT_List0020"/>
    <w:lvl w:ilvl="0">
      <w:start w:val="1"/>
      <w:numFmt w:val="none"/>
      <w:lvlRestart w:val="0"/>
      <w:pStyle w:val="BACStandardRemarkBlueNumHLFTList002"/>
      <w:lvlText w:val=""/>
      <w:lvlJc w:val="left"/>
      <w:pPr>
        <w:tabs>
          <w:tab w:val="num" w:pos="1417"/>
        </w:tabs>
        <w:ind w:left="1701" w:hanging="284"/>
      </w:pPr>
      <w:rPr>
        <w:rFonts w:ascii="Wingdings" w:hAnsi="Wingdings" w:hint="default"/>
        <w:b w:val="0"/>
        <w:i w:val="0"/>
        <w:color w:val="E46713"/>
        <w:sz w:val="16"/>
        <w:u w:val="none"/>
      </w:rPr>
    </w:lvl>
  </w:abstractNum>
  <w:abstractNum w:abstractNumId="248" w15:restartNumberingAfterBreak="0">
    <w:nsid w:val="7E1A008F"/>
    <w:multiLevelType w:val="singleLevel"/>
    <w:tmpl w:val="CA98D9C8"/>
    <w:name w:val="_ABA_Standard_9_LT_List0050"/>
    <w:lvl w:ilvl="0">
      <w:start w:val="1"/>
      <w:numFmt w:val="decimal"/>
      <w:lvlRestart w:val="0"/>
      <w:pStyle w:val="ABAStandard9FTList005"/>
      <w:lvlText w:val="%1."/>
      <w:lvlJc w:val="right"/>
      <w:pPr>
        <w:ind w:left="567" w:hanging="284"/>
      </w:pPr>
      <w:rPr>
        <w:rFonts w:ascii="Arial" w:hAnsi="Arial" w:cs="Arial" w:hint="default"/>
        <w:b w:val="0"/>
        <w:i w:val="0"/>
        <w:color w:val="000000"/>
        <w:sz w:val="18"/>
        <w:u w:val="none"/>
      </w:rPr>
    </w:lvl>
  </w:abstractNum>
  <w:abstractNum w:abstractNumId="249" w15:restartNumberingAfterBreak="0">
    <w:nsid w:val="7EFC5805"/>
    <w:multiLevelType w:val="singleLevel"/>
    <w:tmpl w:val="3F700D72"/>
    <w:name w:val="_BAB_Standard_Remark_Blue_PDist3.3_LT_List0050"/>
    <w:lvl w:ilvl="0">
      <w:start w:val="1"/>
      <w:numFmt w:val="decimal"/>
      <w:lvlRestart w:val="0"/>
      <w:pStyle w:val="BABStandardRemarkBluePDist33FTList005"/>
      <w:lvlText w:val="%1."/>
      <w:lvlJc w:val="right"/>
      <w:pPr>
        <w:ind w:left="567" w:hanging="284"/>
      </w:pPr>
      <w:rPr>
        <w:rFonts w:ascii="Arial" w:hAnsi="Arial" w:cs="Arial" w:hint="default"/>
        <w:b w:val="0"/>
        <w:i w:val="0"/>
        <w:color w:val="0000FF"/>
        <w:sz w:val="16"/>
        <w:u w:val="none"/>
      </w:rPr>
    </w:lvl>
  </w:abstractNum>
  <w:abstractNum w:abstractNumId="250" w15:restartNumberingAfterBreak="0">
    <w:nsid w:val="7F0402DB"/>
    <w:multiLevelType w:val="multilevel"/>
    <w:tmpl w:val="42EE24D6"/>
    <w:name w:val="_AAD_Standard_NumHL_PDist3.3_LT_List0091"/>
    <w:lvl w:ilvl="0">
      <w:start w:val="1"/>
      <w:numFmt w:val="decimal"/>
      <w:lvlRestart w:val="0"/>
      <w:pStyle w:val="AADStandardNumHLPDist33FTList009"/>
      <w:lvlText w:val="%1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1">
      <w:start w:val="1"/>
      <w:numFmt w:val="decimal"/>
      <w:lvlText w:val="%2"/>
      <w:lvlJc w:val="left"/>
      <w:pPr>
        <w:tabs>
          <w:tab w:val="num" w:pos="2551"/>
        </w:tabs>
        <w:ind w:left="2551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2">
      <w:start w:val="1"/>
      <w:numFmt w:val="decimal"/>
      <w:lvlText w:val="%3"/>
      <w:lvlJc w:val="left"/>
      <w:pPr>
        <w:tabs>
          <w:tab w:val="num" w:pos="2976"/>
        </w:tabs>
        <w:ind w:left="2976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3">
      <w:start w:val="1"/>
      <w:numFmt w:val="decimal"/>
      <w:lvlText w:val="%4"/>
      <w:lvlJc w:val="left"/>
      <w:pPr>
        <w:tabs>
          <w:tab w:val="num" w:pos="3402"/>
        </w:tabs>
        <w:ind w:left="3402" w:hanging="426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4">
      <w:start w:val="1"/>
      <w:numFmt w:val="decimal"/>
      <w:lvlText w:val="%5"/>
      <w:lvlJc w:val="left"/>
      <w:pPr>
        <w:tabs>
          <w:tab w:val="num" w:pos="3827"/>
        </w:tabs>
        <w:ind w:left="3827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5">
      <w:start w:val="1"/>
      <w:numFmt w:val="decimal"/>
      <w:lvlText w:val="%6"/>
      <w:lvlJc w:val="left"/>
      <w:pPr>
        <w:tabs>
          <w:tab w:val="num" w:pos="4252"/>
        </w:tabs>
        <w:ind w:left="4252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6">
      <w:start w:val="1"/>
      <w:numFmt w:val="decimal"/>
      <w:lvlText w:val="%7"/>
      <w:lvlJc w:val="left"/>
      <w:pPr>
        <w:tabs>
          <w:tab w:val="num" w:pos="4677"/>
        </w:tabs>
        <w:ind w:left="4677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7">
      <w:start w:val="1"/>
      <w:numFmt w:val="decimal"/>
      <w:lvlText w:val="%8"/>
      <w:lvlJc w:val="left"/>
      <w:pPr>
        <w:tabs>
          <w:tab w:val="num" w:pos="5102"/>
        </w:tabs>
        <w:ind w:left="5102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8">
      <w:start w:val="1"/>
      <w:numFmt w:val="decimal"/>
      <w:lvlText w:val="%9"/>
      <w:lvlJc w:val="left"/>
      <w:pPr>
        <w:tabs>
          <w:tab w:val="num" w:pos="5528"/>
        </w:tabs>
        <w:ind w:left="5528" w:hanging="426"/>
      </w:pPr>
      <w:rPr>
        <w:rFonts w:ascii="Arial" w:hAnsi="Arial" w:cs="Arial"/>
        <w:b w:val="0"/>
        <w:i w:val="0"/>
        <w:color w:val="000000"/>
        <w:sz w:val="20"/>
        <w:u w:val="none"/>
      </w:rPr>
    </w:lvl>
  </w:abstractNum>
  <w:abstractNum w:abstractNumId="251" w15:restartNumberingAfterBreak="0">
    <w:nsid w:val="7F094566"/>
    <w:multiLevelType w:val="singleLevel"/>
    <w:tmpl w:val="771A9DE4"/>
    <w:name w:val="_AAC_Standard_NumHL_LT_List0040"/>
    <w:lvl w:ilvl="0">
      <w:start w:val="1"/>
      <w:numFmt w:val="none"/>
      <w:lvlRestart w:val="0"/>
      <w:pStyle w:val="AACStandardNumHLFTList004"/>
      <w:lvlText w:val=""/>
      <w:lvlJc w:val="left"/>
      <w:pPr>
        <w:tabs>
          <w:tab w:val="num" w:pos="1701"/>
        </w:tabs>
        <w:ind w:left="1984" w:hanging="567"/>
      </w:pPr>
      <w:rPr>
        <w:rFonts w:ascii="Wingdings" w:hAnsi="Wingdings" w:hint="default"/>
        <w:b w:val="0"/>
        <w:i w:val="0"/>
        <w:color w:val="E46713"/>
        <w:sz w:val="20"/>
        <w:u w:val="none"/>
      </w:rPr>
    </w:lvl>
  </w:abstractNum>
  <w:num w:numId="1">
    <w:abstractNumId w:val="140"/>
  </w:num>
  <w:num w:numId="2">
    <w:abstractNumId w:val="176"/>
  </w:num>
  <w:num w:numId="3">
    <w:abstractNumId w:val="48"/>
  </w:num>
  <w:num w:numId="4">
    <w:abstractNumId w:val="124"/>
  </w:num>
  <w:num w:numId="5">
    <w:abstractNumId w:val="98"/>
  </w:num>
  <w:num w:numId="6">
    <w:abstractNumId w:val="201"/>
  </w:num>
  <w:num w:numId="7">
    <w:abstractNumId w:val="147"/>
  </w:num>
  <w:num w:numId="8">
    <w:abstractNumId w:val="122"/>
  </w:num>
  <w:num w:numId="9">
    <w:abstractNumId w:val="51"/>
  </w:num>
  <w:num w:numId="10">
    <w:abstractNumId w:val="91"/>
  </w:num>
  <w:num w:numId="11">
    <w:abstractNumId w:val="126"/>
  </w:num>
  <w:num w:numId="12">
    <w:abstractNumId w:val="203"/>
  </w:num>
  <w:num w:numId="13">
    <w:abstractNumId w:val="86"/>
  </w:num>
  <w:num w:numId="14">
    <w:abstractNumId w:val="197"/>
  </w:num>
  <w:num w:numId="15">
    <w:abstractNumId w:val="89"/>
  </w:num>
  <w:num w:numId="16">
    <w:abstractNumId w:val="179"/>
  </w:num>
  <w:num w:numId="17">
    <w:abstractNumId w:val="35"/>
  </w:num>
  <w:num w:numId="18">
    <w:abstractNumId w:val="166"/>
  </w:num>
  <w:num w:numId="19">
    <w:abstractNumId w:val="18"/>
  </w:num>
  <w:num w:numId="20">
    <w:abstractNumId w:val="80"/>
  </w:num>
  <w:num w:numId="21">
    <w:abstractNumId w:val="136"/>
  </w:num>
  <w:num w:numId="22">
    <w:abstractNumId w:val="237"/>
  </w:num>
  <w:num w:numId="23">
    <w:abstractNumId w:val="13"/>
  </w:num>
  <w:num w:numId="24">
    <w:abstractNumId w:val="251"/>
  </w:num>
  <w:num w:numId="25">
    <w:abstractNumId w:val="191"/>
  </w:num>
  <w:num w:numId="26">
    <w:abstractNumId w:val="118"/>
  </w:num>
  <w:num w:numId="27">
    <w:abstractNumId w:val="29"/>
  </w:num>
  <w:num w:numId="28">
    <w:abstractNumId w:val="228"/>
  </w:num>
  <w:num w:numId="29">
    <w:abstractNumId w:val="116"/>
  </w:num>
  <w:num w:numId="30">
    <w:abstractNumId w:val="142"/>
  </w:num>
  <w:num w:numId="31">
    <w:abstractNumId w:val="14"/>
  </w:num>
  <w:num w:numId="32">
    <w:abstractNumId w:val="96"/>
  </w:num>
  <w:num w:numId="33">
    <w:abstractNumId w:val="67"/>
  </w:num>
  <w:num w:numId="34">
    <w:abstractNumId w:val="242"/>
  </w:num>
  <w:num w:numId="35">
    <w:abstractNumId w:val="85"/>
  </w:num>
  <w:num w:numId="36">
    <w:abstractNumId w:val="194"/>
  </w:num>
  <w:num w:numId="37">
    <w:abstractNumId w:val="56"/>
  </w:num>
  <w:num w:numId="38">
    <w:abstractNumId w:val="70"/>
  </w:num>
  <w:num w:numId="39">
    <w:abstractNumId w:val="250"/>
  </w:num>
  <w:num w:numId="40">
    <w:abstractNumId w:val="135"/>
  </w:num>
  <w:num w:numId="41">
    <w:abstractNumId w:val="245"/>
  </w:num>
  <w:num w:numId="42">
    <w:abstractNumId w:val="77"/>
  </w:num>
  <w:num w:numId="43">
    <w:abstractNumId w:val="192"/>
  </w:num>
  <w:num w:numId="44">
    <w:abstractNumId w:val="155"/>
  </w:num>
  <w:num w:numId="45">
    <w:abstractNumId w:val="248"/>
  </w:num>
  <w:num w:numId="46">
    <w:abstractNumId w:val="178"/>
  </w:num>
  <w:num w:numId="47">
    <w:abstractNumId w:val="221"/>
  </w:num>
  <w:num w:numId="48">
    <w:abstractNumId w:val="69"/>
  </w:num>
  <w:num w:numId="49">
    <w:abstractNumId w:val="158"/>
  </w:num>
  <w:num w:numId="50">
    <w:abstractNumId w:val="168"/>
  </w:num>
  <w:num w:numId="51">
    <w:abstractNumId w:val="235"/>
  </w:num>
  <w:num w:numId="52">
    <w:abstractNumId w:val="66"/>
  </w:num>
  <w:num w:numId="53">
    <w:abstractNumId w:val="226"/>
  </w:num>
  <w:num w:numId="54">
    <w:abstractNumId w:val="145"/>
  </w:num>
  <w:num w:numId="55">
    <w:abstractNumId w:val="212"/>
  </w:num>
  <w:num w:numId="56">
    <w:abstractNumId w:val="149"/>
  </w:num>
  <w:num w:numId="57">
    <w:abstractNumId w:val="40"/>
  </w:num>
  <w:num w:numId="58">
    <w:abstractNumId w:val="100"/>
  </w:num>
  <w:num w:numId="59">
    <w:abstractNumId w:val="134"/>
  </w:num>
  <w:num w:numId="60">
    <w:abstractNumId w:val="181"/>
  </w:num>
  <w:num w:numId="61">
    <w:abstractNumId w:val="61"/>
  </w:num>
  <w:num w:numId="62">
    <w:abstractNumId w:val="34"/>
  </w:num>
  <w:num w:numId="63">
    <w:abstractNumId w:val="162"/>
  </w:num>
  <w:num w:numId="64">
    <w:abstractNumId w:val="174"/>
  </w:num>
  <w:num w:numId="65">
    <w:abstractNumId w:val="229"/>
  </w:num>
  <w:num w:numId="66">
    <w:abstractNumId w:val="93"/>
  </w:num>
  <w:num w:numId="67">
    <w:abstractNumId w:val="117"/>
  </w:num>
  <w:num w:numId="68">
    <w:abstractNumId w:val="200"/>
  </w:num>
  <w:num w:numId="69">
    <w:abstractNumId w:val="82"/>
  </w:num>
  <w:num w:numId="70">
    <w:abstractNumId w:val="92"/>
  </w:num>
  <w:num w:numId="71">
    <w:abstractNumId w:val="234"/>
  </w:num>
  <w:num w:numId="72">
    <w:abstractNumId w:val="236"/>
  </w:num>
  <w:num w:numId="73">
    <w:abstractNumId w:val="65"/>
  </w:num>
  <w:num w:numId="74">
    <w:abstractNumId w:val="20"/>
  </w:num>
  <w:num w:numId="75">
    <w:abstractNumId w:val="225"/>
  </w:num>
  <w:num w:numId="76">
    <w:abstractNumId w:val="209"/>
  </w:num>
  <w:num w:numId="77">
    <w:abstractNumId w:val="60"/>
  </w:num>
  <w:num w:numId="78">
    <w:abstractNumId w:val="53"/>
  </w:num>
  <w:num w:numId="79">
    <w:abstractNumId w:val="159"/>
  </w:num>
  <w:num w:numId="80">
    <w:abstractNumId w:val="23"/>
  </w:num>
  <w:num w:numId="81">
    <w:abstractNumId w:val="71"/>
  </w:num>
  <w:num w:numId="82">
    <w:abstractNumId w:val="217"/>
  </w:num>
  <w:num w:numId="83">
    <w:abstractNumId w:val="42"/>
  </w:num>
  <w:num w:numId="84">
    <w:abstractNumId w:val="11"/>
  </w:num>
  <w:num w:numId="85">
    <w:abstractNumId w:val="211"/>
  </w:num>
  <w:num w:numId="86">
    <w:abstractNumId w:val="232"/>
  </w:num>
  <w:num w:numId="87">
    <w:abstractNumId w:val="216"/>
  </w:num>
  <w:num w:numId="88">
    <w:abstractNumId w:val="243"/>
  </w:num>
  <w:num w:numId="89">
    <w:abstractNumId w:val="106"/>
  </w:num>
  <w:num w:numId="90">
    <w:abstractNumId w:val="132"/>
  </w:num>
  <w:num w:numId="91">
    <w:abstractNumId w:val="52"/>
  </w:num>
  <w:num w:numId="92">
    <w:abstractNumId w:val="73"/>
  </w:num>
  <w:num w:numId="93">
    <w:abstractNumId w:val="28"/>
  </w:num>
  <w:num w:numId="94">
    <w:abstractNumId w:val="83"/>
  </w:num>
  <w:num w:numId="95">
    <w:abstractNumId w:val="46"/>
  </w:num>
  <w:num w:numId="96">
    <w:abstractNumId w:val="64"/>
  </w:num>
  <w:num w:numId="97">
    <w:abstractNumId w:val="99"/>
  </w:num>
  <w:num w:numId="98">
    <w:abstractNumId w:val="62"/>
  </w:num>
  <w:num w:numId="99">
    <w:abstractNumId w:val="223"/>
  </w:num>
  <w:num w:numId="100">
    <w:abstractNumId w:val="160"/>
  </w:num>
  <w:num w:numId="101">
    <w:abstractNumId w:val="153"/>
  </w:num>
  <w:num w:numId="102">
    <w:abstractNumId w:val="121"/>
  </w:num>
  <w:num w:numId="103">
    <w:abstractNumId w:val="230"/>
  </w:num>
  <w:num w:numId="104">
    <w:abstractNumId w:val="76"/>
  </w:num>
  <w:num w:numId="105">
    <w:abstractNumId w:val="144"/>
  </w:num>
  <w:num w:numId="106">
    <w:abstractNumId w:val="26"/>
  </w:num>
  <w:num w:numId="107">
    <w:abstractNumId w:val="24"/>
  </w:num>
  <w:num w:numId="108">
    <w:abstractNumId w:val="94"/>
  </w:num>
  <w:num w:numId="109">
    <w:abstractNumId w:val="133"/>
  </w:num>
  <w:num w:numId="110">
    <w:abstractNumId w:val="171"/>
  </w:num>
  <w:num w:numId="111">
    <w:abstractNumId w:val="131"/>
  </w:num>
  <w:num w:numId="112">
    <w:abstractNumId w:val="97"/>
  </w:num>
  <w:num w:numId="113">
    <w:abstractNumId w:val="78"/>
  </w:num>
  <w:num w:numId="114">
    <w:abstractNumId w:val="110"/>
  </w:num>
  <w:num w:numId="115">
    <w:abstractNumId w:val="47"/>
  </w:num>
  <w:num w:numId="116">
    <w:abstractNumId w:val="208"/>
  </w:num>
  <w:num w:numId="117">
    <w:abstractNumId w:val="231"/>
  </w:num>
  <w:num w:numId="118">
    <w:abstractNumId w:val="167"/>
  </w:num>
  <w:num w:numId="119">
    <w:abstractNumId w:val="218"/>
  </w:num>
  <w:num w:numId="120">
    <w:abstractNumId w:val="21"/>
  </w:num>
  <w:num w:numId="121">
    <w:abstractNumId w:val="81"/>
  </w:num>
  <w:num w:numId="122">
    <w:abstractNumId w:val="75"/>
  </w:num>
  <w:num w:numId="123">
    <w:abstractNumId w:val="30"/>
  </w:num>
  <w:num w:numId="124">
    <w:abstractNumId w:val="177"/>
  </w:num>
  <w:num w:numId="125">
    <w:abstractNumId w:val="215"/>
  </w:num>
  <w:num w:numId="126">
    <w:abstractNumId w:val="45"/>
  </w:num>
  <w:num w:numId="127">
    <w:abstractNumId w:val="188"/>
  </w:num>
  <w:num w:numId="128">
    <w:abstractNumId w:val="204"/>
  </w:num>
  <w:num w:numId="129">
    <w:abstractNumId w:val="74"/>
  </w:num>
  <w:num w:numId="130">
    <w:abstractNumId w:val="199"/>
  </w:num>
  <w:num w:numId="131">
    <w:abstractNumId w:val="12"/>
  </w:num>
  <w:num w:numId="132">
    <w:abstractNumId w:val="38"/>
  </w:num>
  <w:num w:numId="133">
    <w:abstractNumId w:val="227"/>
  </w:num>
  <w:num w:numId="134">
    <w:abstractNumId w:val="22"/>
  </w:num>
  <w:num w:numId="135">
    <w:abstractNumId w:val="105"/>
  </w:num>
  <w:num w:numId="136">
    <w:abstractNumId w:val="10"/>
  </w:num>
  <w:num w:numId="137">
    <w:abstractNumId w:val="84"/>
  </w:num>
  <w:num w:numId="138">
    <w:abstractNumId w:val="113"/>
  </w:num>
  <w:num w:numId="139">
    <w:abstractNumId w:val="130"/>
  </w:num>
  <w:num w:numId="140">
    <w:abstractNumId w:val="195"/>
  </w:num>
  <w:num w:numId="141">
    <w:abstractNumId w:val="239"/>
  </w:num>
  <w:num w:numId="142">
    <w:abstractNumId w:val="164"/>
  </w:num>
  <w:num w:numId="143">
    <w:abstractNumId w:val="187"/>
  </w:num>
  <w:num w:numId="144">
    <w:abstractNumId w:val="16"/>
  </w:num>
  <w:num w:numId="145">
    <w:abstractNumId w:val="207"/>
  </w:num>
  <w:num w:numId="146">
    <w:abstractNumId w:val="15"/>
  </w:num>
  <w:num w:numId="147">
    <w:abstractNumId w:val="43"/>
  </w:num>
  <w:num w:numId="148">
    <w:abstractNumId w:val="143"/>
  </w:num>
  <w:num w:numId="149">
    <w:abstractNumId w:val="169"/>
  </w:num>
  <w:num w:numId="150">
    <w:abstractNumId w:val="246"/>
  </w:num>
  <w:num w:numId="151">
    <w:abstractNumId w:val="213"/>
  </w:num>
  <w:num w:numId="152">
    <w:abstractNumId w:val="141"/>
  </w:num>
  <w:num w:numId="153">
    <w:abstractNumId w:val="37"/>
  </w:num>
  <w:num w:numId="154">
    <w:abstractNumId w:val="112"/>
  </w:num>
  <w:num w:numId="155">
    <w:abstractNumId w:val="125"/>
  </w:num>
  <w:num w:numId="156">
    <w:abstractNumId w:val="95"/>
  </w:num>
  <w:num w:numId="157">
    <w:abstractNumId w:val="36"/>
  </w:num>
  <w:num w:numId="158">
    <w:abstractNumId w:val="183"/>
  </w:num>
  <w:num w:numId="159">
    <w:abstractNumId w:val="111"/>
  </w:num>
  <w:num w:numId="160">
    <w:abstractNumId w:val="222"/>
  </w:num>
  <w:num w:numId="161">
    <w:abstractNumId w:val="55"/>
  </w:num>
  <w:num w:numId="162">
    <w:abstractNumId w:val="210"/>
  </w:num>
  <w:num w:numId="163">
    <w:abstractNumId w:val="205"/>
  </w:num>
  <w:num w:numId="164">
    <w:abstractNumId w:val="129"/>
  </w:num>
  <w:num w:numId="165">
    <w:abstractNumId w:val="139"/>
  </w:num>
  <w:num w:numId="166">
    <w:abstractNumId w:val="154"/>
  </w:num>
  <w:num w:numId="167">
    <w:abstractNumId w:val="32"/>
  </w:num>
  <w:num w:numId="168">
    <w:abstractNumId w:val="186"/>
  </w:num>
  <w:num w:numId="169">
    <w:abstractNumId w:val="220"/>
  </w:num>
  <w:num w:numId="170">
    <w:abstractNumId w:val="17"/>
  </w:num>
  <w:num w:numId="171">
    <w:abstractNumId w:val="198"/>
  </w:num>
  <w:num w:numId="172">
    <w:abstractNumId w:val="68"/>
  </w:num>
  <w:num w:numId="173">
    <w:abstractNumId w:val="103"/>
  </w:num>
  <w:num w:numId="174">
    <w:abstractNumId w:val="219"/>
  </w:num>
  <w:num w:numId="175">
    <w:abstractNumId w:val="120"/>
  </w:num>
  <w:num w:numId="176">
    <w:abstractNumId w:val="101"/>
  </w:num>
  <w:num w:numId="177">
    <w:abstractNumId w:val="102"/>
  </w:num>
  <w:num w:numId="178">
    <w:abstractNumId w:val="161"/>
  </w:num>
  <w:num w:numId="179">
    <w:abstractNumId w:val="79"/>
  </w:num>
  <w:num w:numId="180">
    <w:abstractNumId w:val="241"/>
  </w:num>
  <w:num w:numId="181">
    <w:abstractNumId w:val="128"/>
  </w:num>
  <w:num w:numId="182">
    <w:abstractNumId w:val="44"/>
  </w:num>
  <w:num w:numId="183">
    <w:abstractNumId w:val="127"/>
  </w:num>
  <w:num w:numId="184">
    <w:abstractNumId w:val="108"/>
  </w:num>
  <w:num w:numId="185">
    <w:abstractNumId w:val="119"/>
  </w:num>
  <w:num w:numId="186">
    <w:abstractNumId w:val="156"/>
  </w:num>
  <w:num w:numId="187">
    <w:abstractNumId w:val="114"/>
  </w:num>
  <w:num w:numId="188">
    <w:abstractNumId w:val="152"/>
  </w:num>
  <w:num w:numId="189">
    <w:abstractNumId w:val="49"/>
  </w:num>
  <w:num w:numId="190">
    <w:abstractNumId w:val="146"/>
  </w:num>
  <w:num w:numId="191">
    <w:abstractNumId w:val="59"/>
  </w:num>
  <w:num w:numId="192">
    <w:abstractNumId w:val="54"/>
  </w:num>
  <w:num w:numId="193">
    <w:abstractNumId w:val="193"/>
  </w:num>
  <w:num w:numId="194">
    <w:abstractNumId w:val="88"/>
  </w:num>
  <w:num w:numId="195">
    <w:abstractNumId w:val="202"/>
  </w:num>
  <w:num w:numId="196">
    <w:abstractNumId w:val="157"/>
  </w:num>
  <w:num w:numId="197">
    <w:abstractNumId w:val="57"/>
  </w:num>
  <w:num w:numId="198">
    <w:abstractNumId w:val="182"/>
  </w:num>
  <w:num w:numId="199">
    <w:abstractNumId w:val="87"/>
  </w:num>
  <w:num w:numId="200">
    <w:abstractNumId w:val="138"/>
  </w:num>
  <w:num w:numId="201">
    <w:abstractNumId w:val="39"/>
  </w:num>
  <w:num w:numId="202">
    <w:abstractNumId w:val="224"/>
  </w:num>
  <w:num w:numId="203">
    <w:abstractNumId w:val="196"/>
  </w:num>
  <w:num w:numId="204">
    <w:abstractNumId w:val="25"/>
  </w:num>
  <w:num w:numId="205">
    <w:abstractNumId w:val="189"/>
  </w:num>
  <w:num w:numId="206">
    <w:abstractNumId w:val="185"/>
  </w:num>
  <w:num w:numId="207">
    <w:abstractNumId w:val="50"/>
  </w:num>
  <w:num w:numId="208">
    <w:abstractNumId w:val="170"/>
  </w:num>
  <w:num w:numId="209">
    <w:abstractNumId w:val="104"/>
  </w:num>
  <w:num w:numId="210">
    <w:abstractNumId w:val="151"/>
  </w:num>
  <w:num w:numId="211">
    <w:abstractNumId w:val="137"/>
  </w:num>
  <w:num w:numId="212">
    <w:abstractNumId w:val="249"/>
  </w:num>
  <w:num w:numId="213">
    <w:abstractNumId w:val="31"/>
  </w:num>
  <w:num w:numId="214">
    <w:abstractNumId w:val="63"/>
  </w:num>
  <w:num w:numId="215">
    <w:abstractNumId w:val="238"/>
  </w:num>
  <w:num w:numId="216">
    <w:abstractNumId w:val="19"/>
  </w:num>
  <w:num w:numId="217">
    <w:abstractNumId w:val="247"/>
  </w:num>
  <w:num w:numId="218">
    <w:abstractNumId w:val="175"/>
  </w:num>
  <w:num w:numId="219">
    <w:abstractNumId w:val="165"/>
  </w:num>
  <w:num w:numId="220">
    <w:abstractNumId w:val="90"/>
  </w:num>
  <w:num w:numId="221">
    <w:abstractNumId w:val="72"/>
  </w:num>
  <w:num w:numId="222">
    <w:abstractNumId w:val="58"/>
  </w:num>
  <w:num w:numId="223">
    <w:abstractNumId w:val="190"/>
  </w:num>
  <w:num w:numId="224">
    <w:abstractNumId w:val="240"/>
  </w:num>
  <w:num w:numId="225">
    <w:abstractNumId w:val="148"/>
  </w:num>
  <w:num w:numId="226">
    <w:abstractNumId w:val="233"/>
  </w:num>
  <w:num w:numId="227">
    <w:abstractNumId w:val="206"/>
  </w:num>
  <w:num w:numId="228">
    <w:abstractNumId w:val="184"/>
  </w:num>
  <w:num w:numId="229">
    <w:abstractNumId w:val="172"/>
  </w:num>
  <w:num w:numId="230">
    <w:abstractNumId w:val="115"/>
  </w:num>
  <w:num w:numId="231">
    <w:abstractNumId w:val="123"/>
  </w:num>
  <w:num w:numId="232">
    <w:abstractNumId w:val="9"/>
  </w:num>
  <w:num w:numId="233">
    <w:abstractNumId w:val="7"/>
  </w:num>
  <w:num w:numId="234">
    <w:abstractNumId w:val="6"/>
  </w:num>
  <w:num w:numId="235">
    <w:abstractNumId w:val="5"/>
  </w:num>
  <w:num w:numId="236">
    <w:abstractNumId w:val="4"/>
  </w:num>
  <w:num w:numId="237">
    <w:abstractNumId w:val="8"/>
  </w:num>
  <w:num w:numId="238">
    <w:abstractNumId w:val="3"/>
  </w:num>
  <w:num w:numId="239">
    <w:abstractNumId w:val="2"/>
  </w:num>
  <w:num w:numId="240">
    <w:abstractNumId w:val="1"/>
  </w:num>
  <w:num w:numId="241">
    <w:abstractNumId w:val="0"/>
  </w:num>
  <w:num w:numId="242">
    <w:abstractNumId w:val="244"/>
  </w:num>
  <w:num w:numId="243">
    <w:abstractNumId w:val="173"/>
  </w:num>
  <w:num w:numId="244">
    <w:abstractNumId w:val="107"/>
  </w:num>
  <w:num w:numId="245">
    <w:abstractNumId w:val="180"/>
  </w:num>
  <w:num w:numId="246">
    <w:abstractNumId w:val="214"/>
  </w:num>
  <w:num w:numId="247">
    <w:abstractNumId w:val="109"/>
  </w:num>
  <w:num w:numId="248">
    <w:abstractNumId w:val="33"/>
  </w:num>
  <w:num w:numId="249">
    <w:abstractNumId w:val="41"/>
  </w:num>
  <w:num w:numId="250">
    <w:abstractNumId w:val="212"/>
    <w:lvlOverride w:ilvl="0">
      <w:startOverride w:val="1"/>
    </w:lvlOverride>
  </w:num>
  <w:num w:numId="251">
    <w:abstractNumId w:val="212"/>
    <w:lvlOverride w:ilvl="0">
      <w:startOverride w:val="1"/>
    </w:lvlOverride>
  </w:num>
  <w:num w:numId="252">
    <w:abstractNumId w:val="212"/>
    <w:lvlOverride w:ilvl="0">
      <w:startOverride w:val="1"/>
    </w:lvlOverride>
  </w:num>
  <w:num w:numId="253">
    <w:abstractNumId w:val="212"/>
    <w:lvlOverride w:ilvl="0">
      <w:startOverride w:val="1"/>
    </w:lvlOverride>
  </w:num>
  <w:num w:numId="254">
    <w:abstractNumId w:val="212"/>
    <w:lvlOverride w:ilvl="0">
      <w:startOverride w:val="1"/>
    </w:lvlOverride>
  </w:num>
  <w:num w:numId="255">
    <w:abstractNumId w:val="212"/>
    <w:lvlOverride w:ilvl="0">
      <w:startOverride w:val="1"/>
    </w:lvlOverride>
  </w:num>
  <w:num w:numId="256">
    <w:abstractNumId w:val="212"/>
    <w:lvlOverride w:ilvl="0">
      <w:startOverride w:val="1"/>
    </w:lvlOverride>
  </w:num>
  <w:num w:numId="257">
    <w:abstractNumId w:val="212"/>
    <w:lvlOverride w:ilvl="0">
      <w:startOverride w:val="1"/>
    </w:lvlOverride>
  </w:num>
  <w:num w:numId="258">
    <w:abstractNumId w:val="212"/>
    <w:lvlOverride w:ilvl="0">
      <w:startOverride w:val="1"/>
    </w:lvlOverride>
  </w:num>
  <w:num w:numId="259">
    <w:abstractNumId w:val="212"/>
    <w:lvlOverride w:ilvl="0">
      <w:startOverride w:val="1"/>
    </w:lvlOverride>
  </w:num>
  <w:num w:numId="260">
    <w:abstractNumId w:val="212"/>
    <w:lvlOverride w:ilvl="0">
      <w:startOverride w:val="1"/>
    </w:lvlOverride>
  </w:num>
  <w:num w:numId="261">
    <w:abstractNumId w:val="212"/>
    <w:lvlOverride w:ilvl="0">
      <w:startOverride w:val="1"/>
    </w:lvlOverride>
  </w:num>
  <w:num w:numId="262">
    <w:abstractNumId w:val="180"/>
    <w:lvlOverride w:ilvl="0">
      <w:startOverride w:val="1"/>
    </w:lvlOverride>
  </w:num>
  <w:num w:numId="263">
    <w:abstractNumId w:val="180"/>
    <w:lvlOverride w:ilvl="0">
      <w:startOverride w:val="1"/>
    </w:lvlOverride>
  </w:num>
  <w:num w:numId="264">
    <w:abstractNumId w:val="180"/>
    <w:lvlOverride w:ilvl="0">
      <w:startOverride w:val="1"/>
    </w:lvlOverride>
  </w:num>
  <w:num w:numId="265">
    <w:abstractNumId w:val="180"/>
    <w:lvlOverride w:ilvl="0">
      <w:startOverride w:val="1"/>
    </w:lvlOverride>
  </w:num>
  <w:num w:numId="266">
    <w:abstractNumId w:val="180"/>
    <w:lvlOverride w:ilvl="0">
      <w:startOverride w:val="1"/>
    </w:lvlOverride>
  </w:num>
  <w:num w:numId="267">
    <w:abstractNumId w:val="180"/>
    <w:lvlOverride w:ilvl="0">
      <w:startOverride w:val="1"/>
    </w:lvlOverride>
  </w:num>
  <w:num w:numId="268">
    <w:abstractNumId w:val="212"/>
    <w:lvlOverride w:ilvl="0">
      <w:startOverride w:val="1"/>
    </w:lvlOverride>
  </w:num>
  <w:num w:numId="269">
    <w:abstractNumId w:val="212"/>
    <w:lvlOverride w:ilvl="0">
      <w:startOverride w:val="1"/>
    </w:lvlOverride>
  </w:num>
  <w:num w:numId="270">
    <w:abstractNumId w:val="212"/>
    <w:lvlOverride w:ilvl="0">
      <w:startOverride w:val="1"/>
    </w:lvlOverride>
  </w:num>
  <w:num w:numId="271">
    <w:abstractNumId w:val="212"/>
    <w:lvlOverride w:ilvl="0">
      <w:startOverride w:val="1"/>
    </w:lvlOverride>
  </w:num>
  <w:num w:numId="272">
    <w:abstractNumId w:val="180"/>
    <w:lvlOverride w:ilvl="0">
      <w:startOverride w:val="1"/>
    </w:lvlOverride>
  </w:num>
  <w:num w:numId="273">
    <w:abstractNumId w:val="180"/>
    <w:lvlOverride w:ilvl="0">
      <w:startOverride w:val="1"/>
    </w:lvlOverride>
  </w:num>
  <w:num w:numId="274">
    <w:abstractNumId w:val="180"/>
    <w:lvlOverride w:ilvl="0">
      <w:startOverride w:val="1"/>
    </w:lvlOverride>
  </w:num>
  <w:num w:numId="275">
    <w:abstractNumId w:val="180"/>
    <w:lvlOverride w:ilvl="0">
      <w:startOverride w:val="1"/>
    </w:lvlOverride>
  </w:num>
  <w:num w:numId="276">
    <w:abstractNumId w:val="180"/>
    <w:lvlOverride w:ilvl="0">
      <w:startOverride w:val="1"/>
    </w:lvlOverride>
  </w:num>
  <w:num w:numId="277">
    <w:abstractNumId w:val="180"/>
    <w:lvlOverride w:ilvl="0">
      <w:startOverride w:val="1"/>
    </w:lvlOverride>
  </w:num>
  <w:num w:numId="278">
    <w:abstractNumId w:val="212"/>
    <w:lvlOverride w:ilvl="0">
      <w:startOverride w:val="1"/>
    </w:lvlOverride>
  </w:num>
  <w:num w:numId="279">
    <w:abstractNumId w:val="212"/>
    <w:lvlOverride w:ilvl="0">
      <w:startOverride w:val="1"/>
    </w:lvlOverride>
  </w:num>
  <w:num w:numId="280">
    <w:abstractNumId w:val="212"/>
    <w:lvlOverride w:ilvl="0">
      <w:startOverride w:val="1"/>
    </w:lvlOverride>
  </w:num>
  <w:num w:numId="281">
    <w:abstractNumId w:val="212"/>
    <w:lvlOverride w:ilvl="0">
      <w:startOverride w:val="1"/>
    </w:lvlOverride>
  </w:num>
  <w:num w:numId="282">
    <w:abstractNumId w:val="180"/>
    <w:lvlOverride w:ilvl="0">
      <w:startOverride w:val="1"/>
    </w:lvlOverride>
  </w:num>
  <w:num w:numId="283">
    <w:abstractNumId w:val="180"/>
    <w:lvlOverride w:ilvl="0">
      <w:startOverride w:val="1"/>
    </w:lvlOverride>
  </w:num>
  <w:num w:numId="284">
    <w:abstractNumId w:val="180"/>
    <w:lvlOverride w:ilvl="0">
      <w:startOverride w:val="1"/>
    </w:lvlOverride>
  </w:num>
  <w:num w:numId="285">
    <w:abstractNumId w:val="180"/>
    <w:lvlOverride w:ilvl="0">
      <w:startOverride w:val="1"/>
    </w:lvlOverride>
  </w:num>
  <w:num w:numId="286">
    <w:abstractNumId w:val="180"/>
    <w:lvlOverride w:ilvl="0">
      <w:startOverride w:val="1"/>
    </w:lvlOverride>
  </w:num>
  <w:num w:numId="287">
    <w:abstractNumId w:val="180"/>
    <w:lvlOverride w:ilvl="0">
      <w:startOverride w:val="1"/>
    </w:lvlOverride>
  </w:num>
  <w:num w:numId="288">
    <w:abstractNumId w:val="212"/>
    <w:lvlOverride w:ilvl="0">
      <w:startOverride w:val="1"/>
    </w:lvlOverride>
  </w:num>
  <w:num w:numId="289">
    <w:abstractNumId w:val="212"/>
    <w:lvlOverride w:ilvl="0">
      <w:startOverride w:val="1"/>
    </w:lvlOverride>
  </w:num>
  <w:num w:numId="290">
    <w:abstractNumId w:val="212"/>
    <w:lvlOverride w:ilvl="0">
      <w:startOverride w:val="1"/>
    </w:lvlOverride>
  </w:num>
  <w:num w:numId="291">
    <w:abstractNumId w:val="212"/>
    <w:lvlOverride w:ilvl="0">
      <w:startOverride w:val="1"/>
    </w:lvlOverride>
  </w:num>
  <w:num w:numId="292">
    <w:abstractNumId w:val="180"/>
    <w:lvlOverride w:ilvl="0">
      <w:startOverride w:val="1"/>
    </w:lvlOverride>
  </w:num>
  <w:num w:numId="293">
    <w:abstractNumId w:val="180"/>
    <w:lvlOverride w:ilvl="0">
      <w:startOverride w:val="1"/>
    </w:lvlOverride>
  </w:num>
  <w:num w:numId="294">
    <w:abstractNumId w:val="180"/>
    <w:lvlOverride w:ilvl="0">
      <w:startOverride w:val="1"/>
    </w:lvlOverride>
  </w:num>
  <w:num w:numId="295">
    <w:abstractNumId w:val="180"/>
    <w:lvlOverride w:ilvl="0">
      <w:startOverride w:val="1"/>
    </w:lvlOverride>
  </w:num>
  <w:num w:numId="296">
    <w:abstractNumId w:val="180"/>
    <w:lvlOverride w:ilvl="0">
      <w:startOverride w:val="1"/>
    </w:lvlOverride>
  </w:num>
  <w:num w:numId="297">
    <w:abstractNumId w:val="180"/>
    <w:lvlOverride w:ilvl="0">
      <w:startOverride w:val="1"/>
    </w:lvlOverride>
  </w:num>
  <w:num w:numId="298">
    <w:abstractNumId w:val="212"/>
    <w:lvlOverride w:ilvl="0">
      <w:startOverride w:val="1"/>
    </w:lvlOverride>
  </w:num>
  <w:num w:numId="299">
    <w:abstractNumId w:val="212"/>
    <w:lvlOverride w:ilvl="0">
      <w:startOverride w:val="1"/>
    </w:lvlOverride>
  </w:num>
  <w:num w:numId="300">
    <w:abstractNumId w:val="212"/>
    <w:lvlOverride w:ilvl="0">
      <w:startOverride w:val="1"/>
    </w:lvlOverride>
  </w:num>
  <w:num w:numId="301">
    <w:abstractNumId w:val="212"/>
    <w:lvlOverride w:ilvl="0">
      <w:startOverride w:val="1"/>
    </w:lvlOverride>
  </w:num>
  <w:num w:numId="302">
    <w:abstractNumId w:val="27"/>
  </w:num>
  <w:numIdMacAtCleanup w:val="3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28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B6"/>
    <w:rsid w:val="00001AB5"/>
    <w:rsid w:val="000065A3"/>
    <w:rsid w:val="000078E4"/>
    <w:rsid w:val="00015286"/>
    <w:rsid w:val="00016F42"/>
    <w:rsid w:val="0002091B"/>
    <w:rsid w:val="00023581"/>
    <w:rsid w:val="00036864"/>
    <w:rsid w:val="000378A1"/>
    <w:rsid w:val="000424A9"/>
    <w:rsid w:val="00043C15"/>
    <w:rsid w:val="000454EC"/>
    <w:rsid w:val="00046877"/>
    <w:rsid w:val="00047481"/>
    <w:rsid w:val="00055FF6"/>
    <w:rsid w:val="00057E04"/>
    <w:rsid w:val="000606FC"/>
    <w:rsid w:val="00064418"/>
    <w:rsid w:val="00064555"/>
    <w:rsid w:val="00067269"/>
    <w:rsid w:val="00073284"/>
    <w:rsid w:val="00080754"/>
    <w:rsid w:val="00081FAA"/>
    <w:rsid w:val="00082009"/>
    <w:rsid w:val="00095C82"/>
    <w:rsid w:val="000A08A9"/>
    <w:rsid w:val="000A3080"/>
    <w:rsid w:val="000A327B"/>
    <w:rsid w:val="000B0CF1"/>
    <w:rsid w:val="000B425E"/>
    <w:rsid w:val="000B4377"/>
    <w:rsid w:val="000B446F"/>
    <w:rsid w:val="000B58F1"/>
    <w:rsid w:val="000B65CE"/>
    <w:rsid w:val="000B74C7"/>
    <w:rsid w:val="000C6B6B"/>
    <w:rsid w:val="000D045B"/>
    <w:rsid w:val="000D3B66"/>
    <w:rsid w:val="000D525E"/>
    <w:rsid w:val="000D7A10"/>
    <w:rsid w:val="000E4C37"/>
    <w:rsid w:val="000E5BDC"/>
    <w:rsid w:val="000E6A75"/>
    <w:rsid w:val="000F065B"/>
    <w:rsid w:val="000F441A"/>
    <w:rsid w:val="000F7B38"/>
    <w:rsid w:val="001010BD"/>
    <w:rsid w:val="00101DBF"/>
    <w:rsid w:val="00105347"/>
    <w:rsid w:val="00113290"/>
    <w:rsid w:val="00114DD8"/>
    <w:rsid w:val="0011521B"/>
    <w:rsid w:val="00120DDB"/>
    <w:rsid w:val="00126D17"/>
    <w:rsid w:val="0013595B"/>
    <w:rsid w:val="00137349"/>
    <w:rsid w:val="001401D9"/>
    <w:rsid w:val="001414FF"/>
    <w:rsid w:val="0014734F"/>
    <w:rsid w:val="00150021"/>
    <w:rsid w:val="001573A5"/>
    <w:rsid w:val="00172648"/>
    <w:rsid w:val="00181F01"/>
    <w:rsid w:val="00184A57"/>
    <w:rsid w:val="00195101"/>
    <w:rsid w:val="0019659D"/>
    <w:rsid w:val="001A663B"/>
    <w:rsid w:val="001A6F43"/>
    <w:rsid w:val="001B353C"/>
    <w:rsid w:val="001B741E"/>
    <w:rsid w:val="001C23F6"/>
    <w:rsid w:val="001C3153"/>
    <w:rsid w:val="001D0A85"/>
    <w:rsid w:val="001D34F9"/>
    <w:rsid w:val="001D5918"/>
    <w:rsid w:val="001E3666"/>
    <w:rsid w:val="001E5281"/>
    <w:rsid w:val="001E5666"/>
    <w:rsid w:val="001E61C5"/>
    <w:rsid w:val="001F4BA9"/>
    <w:rsid w:val="001F5071"/>
    <w:rsid w:val="001F682F"/>
    <w:rsid w:val="002005BC"/>
    <w:rsid w:val="0020265E"/>
    <w:rsid w:val="00205442"/>
    <w:rsid w:val="00211BF1"/>
    <w:rsid w:val="00214EFD"/>
    <w:rsid w:val="00215827"/>
    <w:rsid w:val="00222232"/>
    <w:rsid w:val="00232987"/>
    <w:rsid w:val="00233D36"/>
    <w:rsid w:val="00234DB9"/>
    <w:rsid w:val="0023782D"/>
    <w:rsid w:val="002408B6"/>
    <w:rsid w:val="00244A1B"/>
    <w:rsid w:val="002462CA"/>
    <w:rsid w:val="00251323"/>
    <w:rsid w:val="0025311A"/>
    <w:rsid w:val="002605B0"/>
    <w:rsid w:val="00262BC0"/>
    <w:rsid w:val="00263AD4"/>
    <w:rsid w:val="0026476E"/>
    <w:rsid w:val="00271389"/>
    <w:rsid w:val="00275ED6"/>
    <w:rsid w:val="00276B12"/>
    <w:rsid w:val="0028092B"/>
    <w:rsid w:val="00280FEF"/>
    <w:rsid w:val="00284ACA"/>
    <w:rsid w:val="00296F87"/>
    <w:rsid w:val="002A3BAD"/>
    <w:rsid w:val="002A70F3"/>
    <w:rsid w:val="002B4363"/>
    <w:rsid w:val="002B63D1"/>
    <w:rsid w:val="002B77E3"/>
    <w:rsid w:val="002B7D73"/>
    <w:rsid w:val="002C47B2"/>
    <w:rsid w:val="002D4B7D"/>
    <w:rsid w:val="002D752C"/>
    <w:rsid w:val="002D78E4"/>
    <w:rsid w:val="002E0E65"/>
    <w:rsid w:val="002E68CF"/>
    <w:rsid w:val="002E6D09"/>
    <w:rsid w:val="002E7B85"/>
    <w:rsid w:val="002F1F0C"/>
    <w:rsid w:val="002F628D"/>
    <w:rsid w:val="00300B69"/>
    <w:rsid w:val="00302FE7"/>
    <w:rsid w:val="00311764"/>
    <w:rsid w:val="003117AB"/>
    <w:rsid w:val="003161E8"/>
    <w:rsid w:val="00321CA3"/>
    <w:rsid w:val="00321FB9"/>
    <w:rsid w:val="003272BC"/>
    <w:rsid w:val="00335D5F"/>
    <w:rsid w:val="003472BE"/>
    <w:rsid w:val="003542E2"/>
    <w:rsid w:val="00360253"/>
    <w:rsid w:val="00361016"/>
    <w:rsid w:val="003619BC"/>
    <w:rsid w:val="003629A6"/>
    <w:rsid w:val="003651BE"/>
    <w:rsid w:val="003752E7"/>
    <w:rsid w:val="003804C0"/>
    <w:rsid w:val="00381314"/>
    <w:rsid w:val="00383141"/>
    <w:rsid w:val="00392D00"/>
    <w:rsid w:val="0039680D"/>
    <w:rsid w:val="003A0EFD"/>
    <w:rsid w:val="003A2B0E"/>
    <w:rsid w:val="003A2E19"/>
    <w:rsid w:val="003A315D"/>
    <w:rsid w:val="003A45C2"/>
    <w:rsid w:val="003A56CD"/>
    <w:rsid w:val="003B1779"/>
    <w:rsid w:val="003B1B9C"/>
    <w:rsid w:val="003C2134"/>
    <w:rsid w:val="003C4495"/>
    <w:rsid w:val="003D64EE"/>
    <w:rsid w:val="003E2EC8"/>
    <w:rsid w:val="003F0AB5"/>
    <w:rsid w:val="003F34C6"/>
    <w:rsid w:val="003F5738"/>
    <w:rsid w:val="003F72AF"/>
    <w:rsid w:val="003F76C1"/>
    <w:rsid w:val="004044AC"/>
    <w:rsid w:val="00407941"/>
    <w:rsid w:val="00410FC8"/>
    <w:rsid w:val="0041184C"/>
    <w:rsid w:val="00425811"/>
    <w:rsid w:val="004309DC"/>
    <w:rsid w:val="00430F9C"/>
    <w:rsid w:val="004316F9"/>
    <w:rsid w:val="00432566"/>
    <w:rsid w:val="00442337"/>
    <w:rsid w:val="00444B7B"/>
    <w:rsid w:val="00444C71"/>
    <w:rsid w:val="00446A42"/>
    <w:rsid w:val="00453AD2"/>
    <w:rsid w:val="00454323"/>
    <w:rsid w:val="00460FF7"/>
    <w:rsid w:val="00461218"/>
    <w:rsid w:val="004726A3"/>
    <w:rsid w:val="004822D6"/>
    <w:rsid w:val="00482821"/>
    <w:rsid w:val="00491FAC"/>
    <w:rsid w:val="00492B0F"/>
    <w:rsid w:val="004977F2"/>
    <w:rsid w:val="004C3CE1"/>
    <w:rsid w:val="004D1DC3"/>
    <w:rsid w:val="004D468D"/>
    <w:rsid w:val="004E414D"/>
    <w:rsid w:val="004E515D"/>
    <w:rsid w:val="004F0F4D"/>
    <w:rsid w:val="004F1C44"/>
    <w:rsid w:val="0050000C"/>
    <w:rsid w:val="00503343"/>
    <w:rsid w:val="00510E9D"/>
    <w:rsid w:val="005147EC"/>
    <w:rsid w:val="0052381D"/>
    <w:rsid w:val="005313B9"/>
    <w:rsid w:val="005339E6"/>
    <w:rsid w:val="00533DB9"/>
    <w:rsid w:val="00541067"/>
    <w:rsid w:val="00542DF3"/>
    <w:rsid w:val="00550869"/>
    <w:rsid w:val="00556FED"/>
    <w:rsid w:val="005617BA"/>
    <w:rsid w:val="0056652A"/>
    <w:rsid w:val="0056741A"/>
    <w:rsid w:val="00570789"/>
    <w:rsid w:val="0057197E"/>
    <w:rsid w:val="00575035"/>
    <w:rsid w:val="005819F5"/>
    <w:rsid w:val="00585E53"/>
    <w:rsid w:val="00586106"/>
    <w:rsid w:val="005866D5"/>
    <w:rsid w:val="00590FA1"/>
    <w:rsid w:val="0059207E"/>
    <w:rsid w:val="00597EED"/>
    <w:rsid w:val="005A25EF"/>
    <w:rsid w:val="005B0549"/>
    <w:rsid w:val="005B6DC8"/>
    <w:rsid w:val="005E20B7"/>
    <w:rsid w:val="005E735D"/>
    <w:rsid w:val="005F08B5"/>
    <w:rsid w:val="005F1C26"/>
    <w:rsid w:val="005F479E"/>
    <w:rsid w:val="005F4FF7"/>
    <w:rsid w:val="005F5502"/>
    <w:rsid w:val="005F61BF"/>
    <w:rsid w:val="005F6F53"/>
    <w:rsid w:val="005F6F9F"/>
    <w:rsid w:val="006005E6"/>
    <w:rsid w:val="006047B7"/>
    <w:rsid w:val="00605B2D"/>
    <w:rsid w:val="00606E0E"/>
    <w:rsid w:val="0061293A"/>
    <w:rsid w:val="0061613C"/>
    <w:rsid w:val="0061706F"/>
    <w:rsid w:val="0062156C"/>
    <w:rsid w:val="00622D9D"/>
    <w:rsid w:val="0062358E"/>
    <w:rsid w:val="00630C87"/>
    <w:rsid w:val="0063216B"/>
    <w:rsid w:val="00632EDA"/>
    <w:rsid w:val="00635D44"/>
    <w:rsid w:val="00640F52"/>
    <w:rsid w:val="006442D1"/>
    <w:rsid w:val="006447F8"/>
    <w:rsid w:val="006479D0"/>
    <w:rsid w:val="00650604"/>
    <w:rsid w:val="00652652"/>
    <w:rsid w:val="00654CFF"/>
    <w:rsid w:val="00657090"/>
    <w:rsid w:val="0066216B"/>
    <w:rsid w:val="00664AD3"/>
    <w:rsid w:val="006700E5"/>
    <w:rsid w:val="00676300"/>
    <w:rsid w:val="00683AAA"/>
    <w:rsid w:val="00685FED"/>
    <w:rsid w:val="006912E2"/>
    <w:rsid w:val="00694A20"/>
    <w:rsid w:val="00696A3C"/>
    <w:rsid w:val="006A69E0"/>
    <w:rsid w:val="006A7CC7"/>
    <w:rsid w:val="006B022C"/>
    <w:rsid w:val="006B4DC9"/>
    <w:rsid w:val="006B6420"/>
    <w:rsid w:val="006C4801"/>
    <w:rsid w:val="006C6C37"/>
    <w:rsid w:val="006D0AFF"/>
    <w:rsid w:val="006D42F5"/>
    <w:rsid w:val="006D4BDB"/>
    <w:rsid w:val="006E0A5A"/>
    <w:rsid w:val="006E567D"/>
    <w:rsid w:val="006E6E82"/>
    <w:rsid w:val="006F0D45"/>
    <w:rsid w:val="006F64F5"/>
    <w:rsid w:val="007049A0"/>
    <w:rsid w:val="007072F1"/>
    <w:rsid w:val="00711C97"/>
    <w:rsid w:val="00715414"/>
    <w:rsid w:val="00715CC7"/>
    <w:rsid w:val="00716B1B"/>
    <w:rsid w:val="00716E14"/>
    <w:rsid w:val="00741698"/>
    <w:rsid w:val="0074341C"/>
    <w:rsid w:val="00743529"/>
    <w:rsid w:val="0074723C"/>
    <w:rsid w:val="00747478"/>
    <w:rsid w:val="0075084E"/>
    <w:rsid w:val="00753110"/>
    <w:rsid w:val="007566F7"/>
    <w:rsid w:val="00761E03"/>
    <w:rsid w:val="00765782"/>
    <w:rsid w:val="00766DFC"/>
    <w:rsid w:val="00767735"/>
    <w:rsid w:val="00776A0E"/>
    <w:rsid w:val="00792C82"/>
    <w:rsid w:val="00793850"/>
    <w:rsid w:val="007943B0"/>
    <w:rsid w:val="0079591C"/>
    <w:rsid w:val="00797982"/>
    <w:rsid w:val="007A456E"/>
    <w:rsid w:val="007B05AF"/>
    <w:rsid w:val="007B076C"/>
    <w:rsid w:val="007B3936"/>
    <w:rsid w:val="007C13A9"/>
    <w:rsid w:val="007C2B8C"/>
    <w:rsid w:val="007D0760"/>
    <w:rsid w:val="007D59D0"/>
    <w:rsid w:val="007E1E95"/>
    <w:rsid w:val="007E56FD"/>
    <w:rsid w:val="007F0351"/>
    <w:rsid w:val="007F50D5"/>
    <w:rsid w:val="00805309"/>
    <w:rsid w:val="00806F05"/>
    <w:rsid w:val="008206FD"/>
    <w:rsid w:val="008263E3"/>
    <w:rsid w:val="008340BF"/>
    <w:rsid w:val="00834E82"/>
    <w:rsid w:val="0083599E"/>
    <w:rsid w:val="008360CE"/>
    <w:rsid w:val="008362E2"/>
    <w:rsid w:val="0084413A"/>
    <w:rsid w:val="00851DAB"/>
    <w:rsid w:val="00855615"/>
    <w:rsid w:val="00855BFE"/>
    <w:rsid w:val="0087734B"/>
    <w:rsid w:val="008819E3"/>
    <w:rsid w:val="00882794"/>
    <w:rsid w:val="008838C1"/>
    <w:rsid w:val="0088400C"/>
    <w:rsid w:val="00894446"/>
    <w:rsid w:val="008A1874"/>
    <w:rsid w:val="008A3C72"/>
    <w:rsid w:val="008A4C58"/>
    <w:rsid w:val="008B1C31"/>
    <w:rsid w:val="008B27EE"/>
    <w:rsid w:val="008B79B4"/>
    <w:rsid w:val="008E1FF2"/>
    <w:rsid w:val="008E2E14"/>
    <w:rsid w:val="008E5D8E"/>
    <w:rsid w:val="008F6F33"/>
    <w:rsid w:val="009115BA"/>
    <w:rsid w:val="009208DC"/>
    <w:rsid w:val="0092093C"/>
    <w:rsid w:val="00924F7A"/>
    <w:rsid w:val="009326C1"/>
    <w:rsid w:val="00932A52"/>
    <w:rsid w:val="00935E4C"/>
    <w:rsid w:val="00941CC7"/>
    <w:rsid w:val="00944E7E"/>
    <w:rsid w:val="00954C1B"/>
    <w:rsid w:val="00955D9E"/>
    <w:rsid w:val="009563C0"/>
    <w:rsid w:val="00962FB4"/>
    <w:rsid w:val="009642A7"/>
    <w:rsid w:val="00965FFB"/>
    <w:rsid w:val="009674D5"/>
    <w:rsid w:val="009679EA"/>
    <w:rsid w:val="0097740C"/>
    <w:rsid w:val="00983895"/>
    <w:rsid w:val="00987FE5"/>
    <w:rsid w:val="0099082E"/>
    <w:rsid w:val="00991220"/>
    <w:rsid w:val="00992D0B"/>
    <w:rsid w:val="00995AE9"/>
    <w:rsid w:val="00995BB6"/>
    <w:rsid w:val="009A4BDD"/>
    <w:rsid w:val="009B62E2"/>
    <w:rsid w:val="009B6DD8"/>
    <w:rsid w:val="009B7AEC"/>
    <w:rsid w:val="009C1EF7"/>
    <w:rsid w:val="009C3333"/>
    <w:rsid w:val="009C551D"/>
    <w:rsid w:val="009C5B16"/>
    <w:rsid w:val="009C68ED"/>
    <w:rsid w:val="009D5C54"/>
    <w:rsid w:val="009D70CC"/>
    <w:rsid w:val="009E38A7"/>
    <w:rsid w:val="009E3FF9"/>
    <w:rsid w:val="009E404D"/>
    <w:rsid w:val="009F1857"/>
    <w:rsid w:val="009F4128"/>
    <w:rsid w:val="00A0342E"/>
    <w:rsid w:val="00A06D93"/>
    <w:rsid w:val="00A14594"/>
    <w:rsid w:val="00A24249"/>
    <w:rsid w:val="00A308E4"/>
    <w:rsid w:val="00A3160A"/>
    <w:rsid w:val="00A45D11"/>
    <w:rsid w:val="00A52C52"/>
    <w:rsid w:val="00A53A35"/>
    <w:rsid w:val="00A5679C"/>
    <w:rsid w:val="00A56FCB"/>
    <w:rsid w:val="00A608F7"/>
    <w:rsid w:val="00A62974"/>
    <w:rsid w:val="00A65492"/>
    <w:rsid w:val="00A65BE6"/>
    <w:rsid w:val="00A65C0A"/>
    <w:rsid w:val="00A77F07"/>
    <w:rsid w:val="00A87099"/>
    <w:rsid w:val="00A90711"/>
    <w:rsid w:val="00A9103E"/>
    <w:rsid w:val="00A93A2C"/>
    <w:rsid w:val="00A93F6F"/>
    <w:rsid w:val="00AA0986"/>
    <w:rsid w:val="00AA3921"/>
    <w:rsid w:val="00AA67EC"/>
    <w:rsid w:val="00AB28B1"/>
    <w:rsid w:val="00AB5EBF"/>
    <w:rsid w:val="00AC1B86"/>
    <w:rsid w:val="00AE05EA"/>
    <w:rsid w:val="00AE1617"/>
    <w:rsid w:val="00AE37B1"/>
    <w:rsid w:val="00AE45E0"/>
    <w:rsid w:val="00AE4631"/>
    <w:rsid w:val="00AE61F3"/>
    <w:rsid w:val="00AF3E88"/>
    <w:rsid w:val="00AF436D"/>
    <w:rsid w:val="00B00838"/>
    <w:rsid w:val="00B00FA5"/>
    <w:rsid w:val="00B0112C"/>
    <w:rsid w:val="00B03F3F"/>
    <w:rsid w:val="00B07C9C"/>
    <w:rsid w:val="00B10BEB"/>
    <w:rsid w:val="00B11D72"/>
    <w:rsid w:val="00B2486D"/>
    <w:rsid w:val="00B3182F"/>
    <w:rsid w:val="00B36165"/>
    <w:rsid w:val="00B36EE3"/>
    <w:rsid w:val="00B372C1"/>
    <w:rsid w:val="00B408D4"/>
    <w:rsid w:val="00B41502"/>
    <w:rsid w:val="00B43F43"/>
    <w:rsid w:val="00B50501"/>
    <w:rsid w:val="00B53B05"/>
    <w:rsid w:val="00B625FB"/>
    <w:rsid w:val="00B7141A"/>
    <w:rsid w:val="00B714CE"/>
    <w:rsid w:val="00B718CF"/>
    <w:rsid w:val="00B86098"/>
    <w:rsid w:val="00B87009"/>
    <w:rsid w:val="00B91AB6"/>
    <w:rsid w:val="00B9587B"/>
    <w:rsid w:val="00B97D5B"/>
    <w:rsid w:val="00BA14C6"/>
    <w:rsid w:val="00BA1A54"/>
    <w:rsid w:val="00BA1EF0"/>
    <w:rsid w:val="00BA42E9"/>
    <w:rsid w:val="00BB7E17"/>
    <w:rsid w:val="00BC39B9"/>
    <w:rsid w:val="00BD2F43"/>
    <w:rsid w:val="00BD303B"/>
    <w:rsid w:val="00BD5EA3"/>
    <w:rsid w:val="00BD7536"/>
    <w:rsid w:val="00BD7EEC"/>
    <w:rsid w:val="00BD7FD4"/>
    <w:rsid w:val="00BE6CBA"/>
    <w:rsid w:val="00BF4577"/>
    <w:rsid w:val="00BF4A15"/>
    <w:rsid w:val="00BF5F42"/>
    <w:rsid w:val="00BF7321"/>
    <w:rsid w:val="00C05061"/>
    <w:rsid w:val="00C1048F"/>
    <w:rsid w:val="00C12717"/>
    <w:rsid w:val="00C21A69"/>
    <w:rsid w:val="00C21ED9"/>
    <w:rsid w:val="00C27EDC"/>
    <w:rsid w:val="00C3273F"/>
    <w:rsid w:val="00C32F3B"/>
    <w:rsid w:val="00C32FA1"/>
    <w:rsid w:val="00C351A3"/>
    <w:rsid w:val="00C43B80"/>
    <w:rsid w:val="00C45CDA"/>
    <w:rsid w:val="00C46633"/>
    <w:rsid w:val="00C4730B"/>
    <w:rsid w:val="00C51E09"/>
    <w:rsid w:val="00C60278"/>
    <w:rsid w:val="00C65DA7"/>
    <w:rsid w:val="00C676F7"/>
    <w:rsid w:val="00C677AD"/>
    <w:rsid w:val="00C70B40"/>
    <w:rsid w:val="00C73FA4"/>
    <w:rsid w:val="00C74D3D"/>
    <w:rsid w:val="00C77225"/>
    <w:rsid w:val="00C856DB"/>
    <w:rsid w:val="00C862F8"/>
    <w:rsid w:val="00C87BD1"/>
    <w:rsid w:val="00C91AD9"/>
    <w:rsid w:val="00C95C3C"/>
    <w:rsid w:val="00CA3A9E"/>
    <w:rsid w:val="00CA55FE"/>
    <w:rsid w:val="00CA6D00"/>
    <w:rsid w:val="00CB463F"/>
    <w:rsid w:val="00CB49D5"/>
    <w:rsid w:val="00CC2C10"/>
    <w:rsid w:val="00CC5691"/>
    <w:rsid w:val="00CC71CB"/>
    <w:rsid w:val="00CD5143"/>
    <w:rsid w:val="00CD70E1"/>
    <w:rsid w:val="00CE1F2C"/>
    <w:rsid w:val="00CE2C94"/>
    <w:rsid w:val="00CE318A"/>
    <w:rsid w:val="00CE6713"/>
    <w:rsid w:val="00CF14E6"/>
    <w:rsid w:val="00CF2D72"/>
    <w:rsid w:val="00D0518C"/>
    <w:rsid w:val="00D12170"/>
    <w:rsid w:val="00D30AD2"/>
    <w:rsid w:val="00D316E1"/>
    <w:rsid w:val="00D31C80"/>
    <w:rsid w:val="00D325B6"/>
    <w:rsid w:val="00D34650"/>
    <w:rsid w:val="00D40E3A"/>
    <w:rsid w:val="00D40E6C"/>
    <w:rsid w:val="00D45448"/>
    <w:rsid w:val="00D535C9"/>
    <w:rsid w:val="00D53BC5"/>
    <w:rsid w:val="00D572E7"/>
    <w:rsid w:val="00D61408"/>
    <w:rsid w:val="00D63886"/>
    <w:rsid w:val="00D64E97"/>
    <w:rsid w:val="00D72258"/>
    <w:rsid w:val="00D73111"/>
    <w:rsid w:val="00D73FF1"/>
    <w:rsid w:val="00D9103B"/>
    <w:rsid w:val="00D92F39"/>
    <w:rsid w:val="00D93F90"/>
    <w:rsid w:val="00D9434D"/>
    <w:rsid w:val="00D9509D"/>
    <w:rsid w:val="00D95828"/>
    <w:rsid w:val="00DA0607"/>
    <w:rsid w:val="00DA329D"/>
    <w:rsid w:val="00DA5B6A"/>
    <w:rsid w:val="00DB21A1"/>
    <w:rsid w:val="00DB3F56"/>
    <w:rsid w:val="00DB5E04"/>
    <w:rsid w:val="00DC1295"/>
    <w:rsid w:val="00DD1F2B"/>
    <w:rsid w:val="00DD6931"/>
    <w:rsid w:val="00DE2EDE"/>
    <w:rsid w:val="00DE6FD8"/>
    <w:rsid w:val="00DF2EAE"/>
    <w:rsid w:val="00DF533E"/>
    <w:rsid w:val="00DF6021"/>
    <w:rsid w:val="00DF7F14"/>
    <w:rsid w:val="00E01F64"/>
    <w:rsid w:val="00E04EFC"/>
    <w:rsid w:val="00E04F8E"/>
    <w:rsid w:val="00E0642E"/>
    <w:rsid w:val="00E106A7"/>
    <w:rsid w:val="00E12F53"/>
    <w:rsid w:val="00E14A77"/>
    <w:rsid w:val="00E170DE"/>
    <w:rsid w:val="00E202E8"/>
    <w:rsid w:val="00E211CD"/>
    <w:rsid w:val="00E24687"/>
    <w:rsid w:val="00E2511B"/>
    <w:rsid w:val="00E26038"/>
    <w:rsid w:val="00E30860"/>
    <w:rsid w:val="00E30FBB"/>
    <w:rsid w:val="00E342B2"/>
    <w:rsid w:val="00E342BB"/>
    <w:rsid w:val="00E36D72"/>
    <w:rsid w:val="00E41F70"/>
    <w:rsid w:val="00E465C6"/>
    <w:rsid w:val="00E547FA"/>
    <w:rsid w:val="00E638DD"/>
    <w:rsid w:val="00E7073D"/>
    <w:rsid w:val="00E74D22"/>
    <w:rsid w:val="00E831EE"/>
    <w:rsid w:val="00E86BD7"/>
    <w:rsid w:val="00E90C69"/>
    <w:rsid w:val="00E913DA"/>
    <w:rsid w:val="00E93576"/>
    <w:rsid w:val="00E95030"/>
    <w:rsid w:val="00E97163"/>
    <w:rsid w:val="00EA0327"/>
    <w:rsid w:val="00EA43E7"/>
    <w:rsid w:val="00EB4F1C"/>
    <w:rsid w:val="00EB7EC5"/>
    <w:rsid w:val="00EC2314"/>
    <w:rsid w:val="00ED2E1F"/>
    <w:rsid w:val="00ED30C1"/>
    <w:rsid w:val="00ED4F29"/>
    <w:rsid w:val="00ED60FC"/>
    <w:rsid w:val="00EF5101"/>
    <w:rsid w:val="00EF6B0F"/>
    <w:rsid w:val="00EF6E00"/>
    <w:rsid w:val="00F0392C"/>
    <w:rsid w:val="00F04DC1"/>
    <w:rsid w:val="00F10C51"/>
    <w:rsid w:val="00F12691"/>
    <w:rsid w:val="00F12D7F"/>
    <w:rsid w:val="00F306DB"/>
    <w:rsid w:val="00F400AE"/>
    <w:rsid w:val="00F556C2"/>
    <w:rsid w:val="00F65BFF"/>
    <w:rsid w:val="00F6651B"/>
    <w:rsid w:val="00F86CAA"/>
    <w:rsid w:val="00F86F2D"/>
    <w:rsid w:val="00F87AEA"/>
    <w:rsid w:val="00F919C1"/>
    <w:rsid w:val="00F93C24"/>
    <w:rsid w:val="00F93D72"/>
    <w:rsid w:val="00F94B2B"/>
    <w:rsid w:val="00F97397"/>
    <w:rsid w:val="00FA15E5"/>
    <w:rsid w:val="00FA683D"/>
    <w:rsid w:val="00FB121C"/>
    <w:rsid w:val="00FB5535"/>
    <w:rsid w:val="00FB659E"/>
    <w:rsid w:val="00FC314C"/>
    <w:rsid w:val="00FC392A"/>
    <w:rsid w:val="00FD2278"/>
    <w:rsid w:val="00FD4E83"/>
    <w:rsid w:val="00FD5308"/>
    <w:rsid w:val="00FD6722"/>
    <w:rsid w:val="00FE37C2"/>
    <w:rsid w:val="00FE7A43"/>
    <w:rsid w:val="00FF216D"/>
    <w:rsid w:val="00FF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9CD5D6A-D2A7-460D-9596-B6073AE9B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rsid w:val="00E170DE"/>
  </w:style>
  <w:style w:type="paragraph" w:styleId="1">
    <w:name w:val="heading 1"/>
    <w:basedOn w:val="a2"/>
    <w:next w:val="a2"/>
    <w:link w:val="10"/>
    <w:uiPriority w:val="9"/>
    <w:rsid w:val="00F93D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2"/>
    <w:next w:val="a2"/>
    <w:link w:val="22"/>
    <w:uiPriority w:val="9"/>
    <w:semiHidden/>
    <w:unhideWhenUsed/>
    <w:rsid w:val="00F93D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2"/>
    <w:next w:val="a2"/>
    <w:link w:val="32"/>
    <w:uiPriority w:val="9"/>
    <w:semiHidden/>
    <w:unhideWhenUsed/>
    <w:rsid w:val="00F93D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2"/>
    <w:next w:val="a2"/>
    <w:link w:val="42"/>
    <w:uiPriority w:val="9"/>
    <w:semiHidden/>
    <w:unhideWhenUsed/>
    <w:rsid w:val="00F93D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1">
    <w:name w:val="heading 5"/>
    <w:basedOn w:val="a2"/>
    <w:next w:val="a2"/>
    <w:link w:val="52"/>
    <w:uiPriority w:val="9"/>
    <w:semiHidden/>
    <w:unhideWhenUsed/>
    <w:rsid w:val="00F93D7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iPriority w:val="9"/>
    <w:semiHidden/>
    <w:unhideWhenUsed/>
    <w:rsid w:val="00F93D7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rsid w:val="00F93D7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rsid w:val="00F93D7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rsid w:val="00F93D7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0"/>
    <w:unhideWhenUsed/>
    <w:rsid w:val="00C351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Верхний колонтитул Знак"/>
    <w:basedOn w:val="a3"/>
    <w:link w:val="a6"/>
    <w:uiPriority w:val="90"/>
    <w:rsid w:val="00C351A3"/>
  </w:style>
  <w:style w:type="paragraph" w:styleId="a8">
    <w:name w:val="footer"/>
    <w:basedOn w:val="a2"/>
    <w:link w:val="a9"/>
    <w:uiPriority w:val="99"/>
    <w:unhideWhenUsed/>
    <w:rsid w:val="00C351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Нижний колонтитул Знак"/>
    <w:basedOn w:val="a3"/>
    <w:link w:val="a8"/>
    <w:uiPriority w:val="99"/>
    <w:rsid w:val="00C351A3"/>
  </w:style>
  <w:style w:type="paragraph" w:customStyle="1" w:styleId="XAAStandardHeader001">
    <w:name w:val="_XAA_StandardHeader001"/>
    <w:basedOn w:val="a2"/>
    <w:next w:val="XAAStandardHeader002"/>
    <w:link w:val="XAAStandardHeader001Zchn"/>
    <w:rsid w:val="00057E04"/>
    <w:pPr>
      <w:spacing w:before="100" w:after="60" w:line="240" w:lineRule="auto"/>
      <w:jc w:val="center"/>
    </w:pPr>
    <w:rPr>
      <w:rFonts w:ascii="Arial" w:eastAsia="Times New Roman" w:hAnsi="Arial" w:cs="Times New Roman"/>
      <w:b/>
      <w:sz w:val="20"/>
      <w:szCs w:val="20"/>
      <w:lang w:val="en-GB" w:eastAsia="de-DE"/>
    </w:rPr>
  </w:style>
  <w:style w:type="paragraph" w:customStyle="1" w:styleId="XAAStandardHeader002">
    <w:name w:val="_XAA_StandardHeader002"/>
    <w:basedOn w:val="XAAStandardHeader001"/>
    <w:next w:val="a2"/>
    <w:link w:val="XAAStandardHeader002Zchn"/>
    <w:rsid w:val="00C351A3"/>
    <w:pPr>
      <w:spacing w:after="100"/>
    </w:pPr>
    <w:rPr>
      <w:sz w:val="18"/>
      <w:szCs w:val="18"/>
    </w:rPr>
  </w:style>
  <w:style w:type="character" w:customStyle="1" w:styleId="XAAStandardHeader002Zchn">
    <w:name w:val="_XAA_StandardHeader002 Zchn"/>
    <w:basedOn w:val="XAAStandardHeader001Zchn"/>
    <w:link w:val="XAAStandardHeader002"/>
    <w:rsid w:val="00C351A3"/>
    <w:rPr>
      <w:rFonts w:ascii="Arial" w:eastAsia="Times New Roman" w:hAnsi="Arial" w:cs="Times New Roman"/>
      <w:b/>
      <w:sz w:val="18"/>
      <w:szCs w:val="18"/>
      <w:lang w:val="en-GB" w:eastAsia="de-DE"/>
    </w:rPr>
  </w:style>
  <w:style w:type="character" w:customStyle="1" w:styleId="XAAStandardHeader001Zchn">
    <w:name w:val="_XAA_StandardHeader001 Zchn"/>
    <w:basedOn w:val="a3"/>
    <w:link w:val="XAAStandardHeader001"/>
    <w:rsid w:val="00057E04"/>
    <w:rPr>
      <w:rFonts w:ascii="Arial" w:eastAsia="Times New Roman" w:hAnsi="Arial" w:cs="Times New Roman"/>
      <w:b/>
      <w:sz w:val="20"/>
      <w:szCs w:val="20"/>
      <w:lang w:val="en-GB" w:eastAsia="de-DE"/>
    </w:rPr>
  </w:style>
  <w:style w:type="paragraph" w:customStyle="1" w:styleId="XABSpacerHeaderExt">
    <w:name w:val="_XAB_SpacerHeaderExt"/>
    <w:basedOn w:val="a2"/>
    <w:uiPriority w:val="90"/>
    <w:rsid w:val="00057E04"/>
    <w:pPr>
      <w:widowControl w:val="0"/>
      <w:spacing w:after="0" w:line="240" w:lineRule="auto"/>
    </w:pPr>
    <w:rPr>
      <w:rFonts w:ascii="Arial" w:eastAsia="Times New Roman" w:hAnsi="Arial" w:cs="Times New Roman"/>
      <w:sz w:val="4"/>
      <w:szCs w:val="4"/>
      <w:lang w:val="en-GB" w:eastAsia="de-DE"/>
    </w:rPr>
  </w:style>
  <w:style w:type="paragraph" w:customStyle="1" w:styleId="XABSpacerHeaderInt">
    <w:name w:val="_XAB_SpacerHeaderInt"/>
    <w:basedOn w:val="a2"/>
    <w:uiPriority w:val="90"/>
    <w:rsid w:val="00057E04"/>
    <w:pPr>
      <w:widowControl w:val="0"/>
      <w:spacing w:line="240" w:lineRule="auto"/>
    </w:pPr>
    <w:rPr>
      <w:rFonts w:ascii="Arial" w:eastAsia="Times New Roman" w:hAnsi="Arial" w:cs="Times New Roman"/>
      <w:sz w:val="4"/>
      <w:szCs w:val="20"/>
      <w:lang w:val="en-GB" w:eastAsia="de-DE"/>
    </w:rPr>
  </w:style>
  <w:style w:type="paragraph" w:styleId="aa">
    <w:name w:val="Balloon Text"/>
    <w:basedOn w:val="a2"/>
    <w:link w:val="ab"/>
    <w:uiPriority w:val="99"/>
    <w:semiHidden/>
    <w:unhideWhenUsed/>
    <w:rsid w:val="00C35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C351A3"/>
    <w:rPr>
      <w:rFonts w:ascii="Tahoma" w:hAnsi="Tahoma" w:cs="Tahoma"/>
      <w:sz w:val="16"/>
      <w:szCs w:val="16"/>
    </w:rPr>
  </w:style>
  <w:style w:type="paragraph" w:customStyle="1" w:styleId="XACStandardFooter001">
    <w:name w:val="_XAC_StandardFooter001"/>
    <w:basedOn w:val="a2"/>
    <w:uiPriority w:val="90"/>
    <w:rsid w:val="00C351A3"/>
    <w:pPr>
      <w:widowControl w:val="0"/>
      <w:spacing w:after="0" w:line="240" w:lineRule="auto"/>
    </w:pPr>
    <w:rPr>
      <w:rFonts w:ascii="Arial" w:eastAsia="Times New Roman" w:hAnsi="Arial" w:cs="Times New Roman"/>
      <w:sz w:val="14"/>
      <w:szCs w:val="20"/>
      <w:lang w:val="en-GB" w:eastAsia="de-DE"/>
    </w:rPr>
  </w:style>
  <w:style w:type="paragraph" w:customStyle="1" w:styleId="XABSpacerFooterInt">
    <w:name w:val="_XAB_SpacerFooterInt"/>
    <w:basedOn w:val="a2"/>
    <w:uiPriority w:val="90"/>
    <w:rsid w:val="00057E04"/>
    <w:pPr>
      <w:widowControl w:val="0"/>
      <w:spacing w:before="200" w:after="0" w:line="240" w:lineRule="auto"/>
    </w:pPr>
    <w:rPr>
      <w:rFonts w:ascii="Arial" w:eastAsia="Times New Roman" w:hAnsi="Arial" w:cs="Times New Roman"/>
      <w:sz w:val="4"/>
      <w:szCs w:val="20"/>
      <w:lang w:val="en-GB" w:eastAsia="de-DE"/>
    </w:rPr>
  </w:style>
  <w:style w:type="paragraph" w:customStyle="1" w:styleId="XABSpacerFooterExt">
    <w:name w:val="_XAB_SpacerFooterExt"/>
    <w:basedOn w:val="a2"/>
    <w:uiPriority w:val="90"/>
    <w:rsid w:val="00057E04"/>
    <w:pPr>
      <w:widowControl w:val="0"/>
      <w:spacing w:after="0" w:line="240" w:lineRule="auto"/>
    </w:pPr>
    <w:rPr>
      <w:rFonts w:ascii="Arial" w:eastAsia="Times New Roman" w:hAnsi="Arial" w:cs="Times New Roman"/>
      <w:noProof/>
      <w:sz w:val="4"/>
      <w:szCs w:val="20"/>
      <w:lang w:val="en-GB" w:eastAsia="de-DE"/>
    </w:rPr>
  </w:style>
  <w:style w:type="paragraph" w:customStyle="1" w:styleId="XACStandardFooterNarrow">
    <w:name w:val="_XAC_StandardFooterNarrow"/>
    <w:basedOn w:val="a2"/>
    <w:uiPriority w:val="90"/>
    <w:rsid w:val="00057E04"/>
    <w:pPr>
      <w:widowControl w:val="0"/>
      <w:spacing w:before="40" w:after="40" w:line="240" w:lineRule="auto"/>
    </w:pPr>
    <w:rPr>
      <w:rFonts w:ascii="Arial Narrow" w:eastAsia="Times New Roman" w:hAnsi="Arial Narrow" w:cs="Times New Roman"/>
      <w:noProof/>
      <w:sz w:val="12"/>
      <w:szCs w:val="20"/>
      <w:lang w:val="en-GB" w:eastAsia="de-DE"/>
    </w:rPr>
  </w:style>
  <w:style w:type="paragraph" w:customStyle="1" w:styleId="AAAStandard">
    <w:name w:val="_AAA_Standard"/>
    <w:basedOn w:val="a2"/>
    <w:link w:val="AAAStandardZchn"/>
    <w:qFormat/>
    <w:rsid w:val="00A53A35"/>
    <w:pPr>
      <w:widowControl w:val="0"/>
      <w:spacing w:after="0" w:line="240" w:lineRule="auto"/>
    </w:pPr>
    <w:rPr>
      <w:rFonts w:ascii="Arial" w:hAnsi="Arial" w:cs="Arial"/>
      <w:sz w:val="20"/>
      <w:lang w:val="en-GB"/>
    </w:rPr>
  </w:style>
  <w:style w:type="character" w:customStyle="1" w:styleId="AAAStandardZchn">
    <w:name w:val="_AAA_Standard Zchn"/>
    <w:basedOn w:val="a3"/>
    <w:link w:val="AAAStandard"/>
    <w:rsid w:val="00A53A35"/>
    <w:rPr>
      <w:rFonts w:ascii="Arial" w:hAnsi="Arial" w:cs="Arial"/>
      <w:sz w:val="20"/>
      <w:lang w:val="en-GB"/>
    </w:rPr>
  </w:style>
  <w:style w:type="paragraph" w:customStyle="1" w:styleId="AAAStandardFTList001">
    <w:name w:val="_AAA_Standard_FT_List001"/>
    <w:basedOn w:val="a2"/>
    <w:link w:val="AAAStandardFTList001Zchn"/>
    <w:qFormat/>
    <w:rsid w:val="00A53A35"/>
    <w:pPr>
      <w:widowControl w:val="0"/>
      <w:numPr>
        <w:numId w:val="1"/>
      </w:numPr>
      <w:tabs>
        <w:tab w:val="clear" w:pos="0"/>
      </w:tabs>
      <w:spacing w:after="0" w:line="240" w:lineRule="auto"/>
    </w:pPr>
    <w:rPr>
      <w:rFonts w:ascii="Arial" w:hAnsi="Arial" w:cs="Arial"/>
      <w:sz w:val="20"/>
      <w:lang w:val="en-GB"/>
    </w:rPr>
  </w:style>
  <w:style w:type="character" w:customStyle="1" w:styleId="AAAStandardFTList001Zchn">
    <w:name w:val="_AAA_Standard_FT_List001 Zchn"/>
    <w:basedOn w:val="a3"/>
    <w:link w:val="AAAStandardFTList001"/>
    <w:rsid w:val="00A53A35"/>
    <w:rPr>
      <w:rFonts w:ascii="Arial" w:hAnsi="Arial" w:cs="Arial"/>
      <w:sz w:val="20"/>
      <w:lang w:val="en-GB"/>
    </w:rPr>
  </w:style>
  <w:style w:type="paragraph" w:customStyle="1" w:styleId="AAAStandardFTList002">
    <w:name w:val="_AAA_Standard_FT_List002"/>
    <w:basedOn w:val="a2"/>
    <w:link w:val="AAAStandardFTList002Zchn"/>
    <w:qFormat/>
    <w:rsid w:val="00A53A35"/>
    <w:pPr>
      <w:widowControl w:val="0"/>
      <w:numPr>
        <w:numId w:val="2"/>
      </w:numPr>
      <w:tabs>
        <w:tab w:val="clear" w:pos="0"/>
      </w:tabs>
      <w:spacing w:after="0" w:line="240" w:lineRule="auto"/>
    </w:pPr>
    <w:rPr>
      <w:rFonts w:ascii="Arial" w:hAnsi="Arial" w:cs="Arial"/>
      <w:sz w:val="20"/>
      <w:lang w:val="en-GB"/>
    </w:rPr>
  </w:style>
  <w:style w:type="character" w:customStyle="1" w:styleId="AAAStandardFTList002Zchn">
    <w:name w:val="_AAA_Standard_FT_List002 Zchn"/>
    <w:basedOn w:val="a3"/>
    <w:link w:val="AAAStandardFTList002"/>
    <w:rsid w:val="00A53A35"/>
    <w:rPr>
      <w:rFonts w:ascii="Arial" w:hAnsi="Arial" w:cs="Arial"/>
      <w:sz w:val="20"/>
      <w:lang w:val="en-GB"/>
    </w:rPr>
  </w:style>
  <w:style w:type="paragraph" w:customStyle="1" w:styleId="AAAStandardFTList003">
    <w:name w:val="_AAA_Standard_FT_List003"/>
    <w:basedOn w:val="a2"/>
    <w:link w:val="AAAStandardFTList003Zchn"/>
    <w:qFormat/>
    <w:rsid w:val="00A53A35"/>
    <w:pPr>
      <w:widowControl w:val="0"/>
      <w:numPr>
        <w:numId w:val="3"/>
      </w:numPr>
      <w:tabs>
        <w:tab w:val="clear" w:pos="283"/>
      </w:tabs>
      <w:spacing w:after="0" w:line="240" w:lineRule="auto"/>
      <w:ind w:hanging="283"/>
    </w:pPr>
    <w:rPr>
      <w:rFonts w:ascii="Arial" w:hAnsi="Arial" w:cs="Arial"/>
      <w:sz w:val="20"/>
      <w:lang w:val="en-GB"/>
    </w:rPr>
  </w:style>
  <w:style w:type="character" w:customStyle="1" w:styleId="AAAStandardFTList003Zchn">
    <w:name w:val="_AAA_Standard_FT_List003 Zchn"/>
    <w:basedOn w:val="a3"/>
    <w:link w:val="AAAStandardFTList003"/>
    <w:rsid w:val="00A53A35"/>
    <w:rPr>
      <w:rFonts w:ascii="Arial" w:hAnsi="Arial" w:cs="Arial"/>
      <w:sz w:val="20"/>
      <w:lang w:val="en-GB"/>
    </w:rPr>
  </w:style>
  <w:style w:type="paragraph" w:customStyle="1" w:styleId="AAAStandardFTList004">
    <w:name w:val="_AAA_Standard_FT_List004"/>
    <w:basedOn w:val="a2"/>
    <w:link w:val="AAAStandardFTList004Zchn"/>
    <w:qFormat/>
    <w:rsid w:val="00A53A35"/>
    <w:pPr>
      <w:widowControl w:val="0"/>
      <w:numPr>
        <w:numId w:val="4"/>
      </w:numPr>
      <w:tabs>
        <w:tab w:val="clear" w:pos="283"/>
      </w:tabs>
      <w:spacing w:after="0" w:line="240" w:lineRule="auto"/>
      <w:ind w:hanging="283"/>
    </w:pPr>
    <w:rPr>
      <w:rFonts w:ascii="Arial" w:hAnsi="Arial" w:cs="Arial"/>
      <w:sz w:val="20"/>
      <w:lang w:val="en-GB"/>
    </w:rPr>
  </w:style>
  <w:style w:type="character" w:customStyle="1" w:styleId="AAAStandardFTList004Zchn">
    <w:name w:val="_AAA_Standard_FT_List004 Zchn"/>
    <w:basedOn w:val="a3"/>
    <w:link w:val="AAAStandardFTList004"/>
    <w:rsid w:val="00A53A35"/>
    <w:rPr>
      <w:rFonts w:ascii="Arial" w:hAnsi="Arial" w:cs="Arial"/>
      <w:sz w:val="20"/>
      <w:lang w:val="en-GB"/>
    </w:rPr>
  </w:style>
  <w:style w:type="paragraph" w:customStyle="1" w:styleId="AAAStandardFTList005">
    <w:name w:val="_AAA_Standard_FT_List005"/>
    <w:basedOn w:val="a2"/>
    <w:link w:val="AAAStandardFTList005Zchn"/>
    <w:qFormat/>
    <w:rsid w:val="00A53A35"/>
    <w:pPr>
      <w:widowControl w:val="0"/>
      <w:numPr>
        <w:numId w:val="5"/>
      </w:numPr>
      <w:spacing w:after="0" w:line="240" w:lineRule="auto"/>
    </w:pPr>
    <w:rPr>
      <w:rFonts w:ascii="Arial" w:hAnsi="Arial" w:cs="Arial"/>
      <w:sz w:val="20"/>
      <w:lang w:val="en-GB"/>
    </w:rPr>
  </w:style>
  <w:style w:type="character" w:customStyle="1" w:styleId="AAAStandardFTList005Zchn">
    <w:name w:val="_AAA_Standard_FT_List005 Zchn"/>
    <w:basedOn w:val="a3"/>
    <w:link w:val="AAAStandardFTList005"/>
    <w:rsid w:val="00A53A35"/>
    <w:rPr>
      <w:rFonts w:ascii="Arial" w:hAnsi="Arial" w:cs="Arial"/>
      <w:sz w:val="20"/>
      <w:lang w:val="en-GB"/>
    </w:rPr>
  </w:style>
  <w:style w:type="paragraph" w:customStyle="1" w:styleId="AAAStandardFTList006">
    <w:name w:val="_AAA_Standard_FT_List006"/>
    <w:basedOn w:val="a2"/>
    <w:link w:val="AAAStandardFTList006Zchn"/>
    <w:qFormat/>
    <w:rsid w:val="00A53A35"/>
    <w:pPr>
      <w:widowControl w:val="0"/>
      <w:numPr>
        <w:numId w:val="6"/>
      </w:numPr>
      <w:spacing w:after="0" w:line="240" w:lineRule="auto"/>
    </w:pPr>
    <w:rPr>
      <w:rFonts w:ascii="Arial" w:hAnsi="Arial" w:cs="Arial"/>
      <w:sz w:val="20"/>
      <w:lang w:val="en-GB"/>
    </w:rPr>
  </w:style>
  <w:style w:type="character" w:customStyle="1" w:styleId="AAAStandardFTList006Zchn">
    <w:name w:val="_AAA_Standard_FT_List006 Zchn"/>
    <w:basedOn w:val="a3"/>
    <w:link w:val="AAAStandardFTList006"/>
    <w:rsid w:val="00A53A35"/>
    <w:rPr>
      <w:rFonts w:ascii="Arial" w:hAnsi="Arial" w:cs="Arial"/>
      <w:sz w:val="20"/>
      <w:lang w:val="en-GB"/>
    </w:rPr>
  </w:style>
  <w:style w:type="paragraph" w:customStyle="1" w:styleId="AAAStandardFTList007">
    <w:name w:val="_AAA_Standard_FT_List007"/>
    <w:basedOn w:val="a2"/>
    <w:link w:val="AAAStandardFTList007Zchn"/>
    <w:qFormat/>
    <w:rsid w:val="00A53A35"/>
    <w:pPr>
      <w:widowControl w:val="0"/>
      <w:numPr>
        <w:numId w:val="20"/>
      </w:numPr>
      <w:spacing w:after="0" w:line="240" w:lineRule="auto"/>
    </w:pPr>
    <w:rPr>
      <w:rFonts w:ascii="Arial" w:hAnsi="Arial" w:cs="Arial"/>
      <w:sz w:val="20"/>
      <w:lang w:val="en-GB"/>
    </w:rPr>
  </w:style>
  <w:style w:type="character" w:customStyle="1" w:styleId="AAAStandardFTList007Zchn">
    <w:name w:val="_AAA_Standard_FT_List007 Zchn"/>
    <w:basedOn w:val="a3"/>
    <w:link w:val="AAAStandardFTList007"/>
    <w:rsid w:val="00A53A35"/>
    <w:rPr>
      <w:rFonts w:ascii="Arial" w:hAnsi="Arial" w:cs="Arial"/>
      <w:sz w:val="20"/>
      <w:lang w:val="en-GB"/>
    </w:rPr>
  </w:style>
  <w:style w:type="paragraph" w:customStyle="1" w:styleId="AAAStandardFTList008">
    <w:name w:val="_AAA_Standard_FT_List008"/>
    <w:basedOn w:val="a2"/>
    <w:link w:val="AAAStandardFTList008Zchn"/>
    <w:qFormat/>
    <w:rsid w:val="00A53A35"/>
    <w:pPr>
      <w:widowControl w:val="0"/>
      <w:numPr>
        <w:numId w:val="7"/>
      </w:numPr>
      <w:tabs>
        <w:tab w:val="clear" w:pos="425"/>
      </w:tabs>
      <w:spacing w:after="0" w:line="240" w:lineRule="auto"/>
    </w:pPr>
    <w:rPr>
      <w:rFonts w:ascii="Arial" w:hAnsi="Arial" w:cs="Arial"/>
      <w:sz w:val="20"/>
      <w:lang w:val="en-GB"/>
    </w:rPr>
  </w:style>
  <w:style w:type="character" w:customStyle="1" w:styleId="AAAStandardFTList008Zchn">
    <w:name w:val="_AAA_Standard_FT_List008 Zchn"/>
    <w:basedOn w:val="a3"/>
    <w:link w:val="AAAStandardFTList008"/>
    <w:rsid w:val="00A53A35"/>
    <w:rPr>
      <w:rFonts w:ascii="Arial" w:hAnsi="Arial" w:cs="Arial"/>
      <w:sz w:val="20"/>
      <w:lang w:val="en-GB"/>
    </w:rPr>
  </w:style>
  <w:style w:type="paragraph" w:customStyle="1" w:styleId="AAAStandardFTList009">
    <w:name w:val="_AAA_Standard_FT_List009"/>
    <w:basedOn w:val="a2"/>
    <w:link w:val="AAAStandardFTList009Zchn"/>
    <w:qFormat/>
    <w:rsid w:val="00A53A35"/>
    <w:pPr>
      <w:widowControl w:val="0"/>
      <w:numPr>
        <w:numId w:val="8"/>
      </w:numPr>
      <w:tabs>
        <w:tab w:val="clear" w:pos="709"/>
      </w:tabs>
      <w:spacing w:after="0" w:line="240" w:lineRule="auto"/>
    </w:pPr>
    <w:rPr>
      <w:rFonts w:ascii="Arial" w:hAnsi="Arial" w:cs="Arial"/>
      <w:sz w:val="20"/>
      <w:lang w:val="en-GB"/>
    </w:rPr>
  </w:style>
  <w:style w:type="character" w:customStyle="1" w:styleId="AAAStandardFTList009Zchn">
    <w:name w:val="_AAA_Standard_FT_List009 Zchn"/>
    <w:basedOn w:val="a3"/>
    <w:link w:val="AAAStandardFTList009"/>
    <w:rsid w:val="00A53A35"/>
    <w:rPr>
      <w:rFonts w:ascii="Arial" w:hAnsi="Arial" w:cs="Arial"/>
      <w:sz w:val="20"/>
      <w:lang w:val="en-GB"/>
    </w:rPr>
  </w:style>
  <w:style w:type="paragraph" w:customStyle="1" w:styleId="AAAStandardFTList010">
    <w:name w:val="_AAA_Standard_FT_List010"/>
    <w:basedOn w:val="a2"/>
    <w:link w:val="AAAStandardFTList010Zchn"/>
    <w:qFormat/>
    <w:rsid w:val="00A53A35"/>
    <w:pPr>
      <w:widowControl w:val="0"/>
      <w:numPr>
        <w:numId w:val="9"/>
      </w:numPr>
      <w:tabs>
        <w:tab w:val="clear" w:pos="425"/>
      </w:tabs>
      <w:spacing w:after="0" w:line="240" w:lineRule="auto"/>
    </w:pPr>
    <w:rPr>
      <w:rFonts w:ascii="Arial" w:hAnsi="Arial" w:cs="Arial"/>
      <w:sz w:val="20"/>
      <w:lang w:val="en-GB"/>
    </w:rPr>
  </w:style>
  <w:style w:type="character" w:customStyle="1" w:styleId="AAAStandardFTList010Zchn">
    <w:name w:val="_AAA_Standard_FT_List010 Zchn"/>
    <w:basedOn w:val="a3"/>
    <w:link w:val="AAAStandardFTList010"/>
    <w:rsid w:val="00A53A35"/>
    <w:rPr>
      <w:rFonts w:ascii="Arial" w:hAnsi="Arial" w:cs="Arial"/>
      <w:sz w:val="20"/>
      <w:lang w:val="en-GB"/>
    </w:rPr>
  </w:style>
  <w:style w:type="paragraph" w:customStyle="1" w:styleId="AABStandardPDist33">
    <w:name w:val="_AAB_Standard_PDist3.3"/>
    <w:basedOn w:val="a2"/>
    <w:link w:val="AABStandardPDist33Zchn"/>
    <w:qFormat/>
    <w:rsid w:val="00C21A69"/>
    <w:pPr>
      <w:widowControl w:val="0"/>
      <w:spacing w:before="60" w:after="60" w:line="240" w:lineRule="auto"/>
    </w:pPr>
    <w:rPr>
      <w:rFonts w:ascii="Arial" w:hAnsi="Arial" w:cs="Arial"/>
      <w:sz w:val="20"/>
      <w:lang w:val="en-GB"/>
    </w:rPr>
  </w:style>
  <w:style w:type="character" w:customStyle="1" w:styleId="AABStandardPDist33Zchn">
    <w:name w:val="_AAB_Standard_PDist3.3 Zchn"/>
    <w:basedOn w:val="a3"/>
    <w:link w:val="AABStandardPDist33"/>
    <w:rsid w:val="00C21A69"/>
    <w:rPr>
      <w:rFonts w:ascii="Arial" w:hAnsi="Arial" w:cs="Arial"/>
      <w:sz w:val="20"/>
      <w:lang w:val="en-GB"/>
    </w:rPr>
  </w:style>
  <w:style w:type="paragraph" w:customStyle="1" w:styleId="AABStandardPDist33FTList001">
    <w:name w:val="_AAB_Standard_PDist3.3_FT_List001"/>
    <w:basedOn w:val="a2"/>
    <w:link w:val="AABStandardPDist33FTList001Zchn"/>
    <w:qFormat/>
    <w:rsid w:val="00C21A69"/>
    <w:pPr>
      <w:widowControl w:val="0"/>
      <w:numPr>
        <w:numId w:val="10"/>
      </w:numPr>
      <w:tabs>
        <w:tab w:val="clear" w:pos="0"/>
      </w:tabs>
      <w:spacing w:before="60" w:after="60" w:line="240" w:lineRule="auto"/>
    </w:pPr>
    <w:rPr>
      <w:rFonts w:ascii="Arial" w:hAnsi="Arial" w:cs="Arial"/>
      <w:sz w:val="20"/>
      <w:lang w:val="en-GB"/>
    </w:rPr>
  </w:style>
  <w:style w:type="character" w:customStyle="1" w:styleId="AABStandardPDist33FTList001Zchn">
    <w:name w:val="_AAB_Standard_PDist3.3_FT_List001 Zchn"/>
    <w:basedOn w:val="a3"/>
    <w:link w:val="AABStandardPDist33FTList001"/>
    <w:rsid w:val="00C21A69"/>
    <w:rPr>
      <w:rFonts w:ascii="Arial" w:hAnsi="Arial" w:cs="Arial"/>
      <w:sz w:val="20"/>
      <w:lang w:val="en-GB"/>
    </w:rPr>
  </w:style>
  <w:style w:type="paragraph" w:customStyle="1" w:styleId="AABStandardPDist33FTList002">
    <w:name w:val="_AAB_Standard_PDist3.3_FT_List002"/>
    <w:basedOn w:val="a2"/>
    <w:link w:val="AABStandardPDist33FTList002Zchn"/>
    <w:qFormat/>
    <w:rsid w:val="00C21A69"/>
    <w:pPr>
      <w:widowControl w:val="0"/>
      <w:numPr>
        <w:numId w:val="11"/>
      </w:numPr>
      <w:tabs>
        <w:tab w:val="clear" w:pos="0"/>
      </w:tabs>
      <w:spacing w:before="60" w:after="60" w:line="240" w:lineRule="auto"/>
    </w:pPr>
    <w:rPr>
      <w:rFonts w:ascii="Arial" w:hAnsi="Arial" w:cs="Arial"/>
      <w:sz w:val="20"/>
      <w:lang w:val="en-GB"/>
    </w:rPr>
  </w:style>
  <w:style w:type="character" w:customStyle="1" w:styleId="AABStandardPDist33FTList002Zchn">
    <w:name w:val="_AAB_Standard_PDist3.3_FT_List002 Zchn"/>
    <w:basedOn w:val="a3"/>
    <w:link w:val="AABStandardPDist33FTList002"/>
    <w:rsid w:val="00C21A69"/>
    <w:rPr>
      <w:rFonts w:ascii="Arial" w:hAnsi="Arial" w:cs="Arial"/>
      <w:sz w:val="20"/>
      <w:lang w:val="en-GB"/>
    </w:rPr>
  </w:style>
  <w:style w:type="paragraph" w:customStyle="1" w:styleId="AABStandardPDist33FTList003">
    <w:name w:val="_AAB_Standard_PDist3.3_FT_List003"/>
    <w:basedOn w:val="a2"/>
    <w:link w:val="AABStandardPDist33FTList003Zchn"/>
    <w:qFormat/>
    <w:rsid w:val="00C21A69"/>
    <w:pPr>
      <w:widowControl w:val="0"/>
      <w:numPr>
        <w:numId w:val="12"/>
      </w:numPr>
      <w:tabs>
        <w:tab w:val="clear" w:pos="283"/>
      </w:tabs>
      <w:spacing w:before="60" w:after="60" w:line="240" w:lineRule="auto"/>
      <w:ind w:hanging="283"/>
    </w:pPr>
    <w:rPr>
      <w:rFonts w:ascii="Arial" w:hAnsi="Arial" w:cs="Arial"/>
      <w:sz w:val="20"/>
      <w:lang w:val="en-GB"/>
    </w:rPr>
  </w:style>
  <w:style w:type="character" w:customStyle="1" w:styleId="AABStandardPDist33FTList003Zchn">
    <w:name w:val="_AAB_Standard_PDist3.3_FT_List003 Zchn"/>
    <w:basedOn w:val="a3"/>
    <w:link w:val="AABStandardPDist33FTList003"/>
    <w:rsid w:val="00C21A69"/>
    <w:rPr>
      <w:rFonts w:ascii="Arial" w:hAnsi="Arial" w:cs="Arial"/>
      <w:sz w:val="20"/>
      <w:lang w:val="en-GB"/>
    </w:rPr>
  </w:style>
  <w:style w:type="paragraph" w:customStyle="1" w:styleId="AABStandardPDist33FTList004">
    <w:name w:val="_AAB_Standard_PDist3.3_FT_List004"/>
    <w:basedOn w:val="a2"/>
    <w:link w:val="AABStandardPDist33FTList004Zchn"/>
    <w:qFormat/>
    <w:rsid w:val="00C21A69"/>
    <w:pPr>
      <w:widowControl w:val="0"/>
      <w:numPr>
        <w:numId w:val="13"/>
      </w:numPr>
      <w:tabs>
        <w:tab w:val="clear" w:pos="283"/>
      </w:tabs>
      <w:spacing w:before="60" w:after="60" w:line="240" w:lineRule="auto"/>
      <w:ind w:hanging="283"/>
    </w:pPr>
    <w:rPr>
      <w:rFonts w:ascii="Arial" w:hAnsi="Arial" w:cs="Arial"/>
      <w:sz w:val="20"/>
      <w:lang w:val="en-GB"/>
    </w:rPr>
  </w:style>
  <w:style w:type="character" w:customStyle="1" w:styleId="AABStandardPDist33FTList004Zchn">
    <w:name w:val="_AAB_Standard_PDist3.3_FT_List004 Zchn"/>
    <w:basedOn w:val="a3"/>
    <w:link w:val="AABStandardPDist33FTList004"/>
    <w:rsid w:val="00C21A69"/>
    <w:rPr>
      <w:rFonts w:ascii="Arial" w:hAnsi="Arial" w:cs="Arial"/>
      <w:sz w:val="20"/>
      <w:lang w:val="en-GB"/>
    </w:rPr>
  </w:style>
  <w:style w:type="paragraph" w:customStyle="1" w:styleId="AABStandardPDist33FTList005">
    <w:name w:val="_AAB_Standard_PDist3.3_FT_List005"/>
    <w:basedOn w:val="a2"/>
    <w:link w:val="AABStandardPDist33FTList005Zchn"/>
    <w:qFormat/>
    <w:rsid w:val="00C21A69"/>
    <w:pPr>
      <w:widowControl w:val="0"/>
      <w:numPr>
        <w:numId w:val="14"/>
      </w:numPr>
      <w:spacing w:before="60" w:after="60" w:line="240" w:lineRule="auto"/>
    </w:pPr>
    <w:rPr>
      <w:rFonts w:ascii="Arial" w:hAnsi="Arial" w:cs="Arial"/>
      <w:sz w:val="20"/>
      <w:lang w:val="en-GB"/>
    </w:rPr>
  </w:style>
  <w:style w:type="character" w:customStyle="1" w:styleId="AABStandardPDist33FTList005Zchn">
    <w:name w:val="_AAB_Standard_PDist3.3_FT_List005 Zchn"/>
    <w:basedOn w:val="a3"/>
    <w:link w:val="AABStandardPDist33FTList005"/>
    <w:rsid w:val="00C21A69"/>
    <w:rPr>
      <w:rFonts w:ascii="Arial" w:hAnsi="Arial" w:cs="Arial"/>
      <w:sz w:val="20"/>
      <w:lang w:val="en-GB"/>
    </w:rPr>
  </w:style>
  <w:style w:type="paragraph" w:customStyle="1" w:styleId="AABStandardPDist33FTList006">
    <w:name w:val="_AAB_Standard_PDist3.3_FT_List006"/>
    <w:basedOn w:val="a2"/>
    <w:link w:val="AABStandardPDist33FTList006Zchn"/>
    <w:qFormat/>
    <w:rsid w:val="00C21A69"/>
    <w:pPr>
      <w:widowControl w:val="0"/>
      <w:numPr>
        <w:numId w:val="15"/>
      </w:numPr>
      <w:spacing w:before="60" w:after="60" w:line="240" w:lineRule="auto"/>
    </w:pPr>
    <w:rPr>
      <w:rFonts w:ascii="Arial" w:hAnsi="Arial" w:cs="Arial"/>
      <w:sz w:val="20"/>
      <w:lang w:val="en-GB"/>
    </w:rPr>
  </w:style>
  <w:style w:type="character" w:customStyle="1" w:styleId="AABStandardPDist33FTList006Zchn">
    <w:name w:val="_AAB_Standard_PDist3.3_FT_List006 Zchn"/>
    <w:basedOn w:val="a3"/>
    <w:link w:val="AABStandardPDist33FTList006"/>
    <w:rsid w:val="00C21A69"/>
    <w:rPr>
      <w:rFonts w:ascii="Arial" w:hAnsi="Arial" w:cs="Arial"/>
      <w:sz w:val="20"/>
      <w:lang w:val="en-GB"/>
    </w:rPr>
  </w:style>
  <w:style w:type="paragraph" w:customStyle="1" w:styleId="AABStandardPDist33FTList007">
    <w:name w:val="_AAB_Standard_PDist3.3_FT_List007"/>
    <w:basedOn w:val="a2"/>
    <w:link w:val="AABStandardPDist33FTList007Zchn"/>
    <w:qFormat/>
    <w:rsid w:val="00C21A69"/>
    <w:pPr>
      <w:widowControl w:val="0"/>
      <w:numPr>
        <w:numId w:val="16"/>
      </w:numPr>
      <w:spacing w:before="60" w:after="60" w:line="240" w:lineRule="auto"/>
    </w:pPr>
    <w:rPr>
      <w:rFonts w:ascii="Arial" w:hAnsi="Arial" w:cs="Arial"/>
      <w:sz w:val="20"/>
      <w:lang w:val="en-GB"/>
    </w:rPr>
  </w:style>
  <w:style w:type="character" w:customStyle="1" w:styleId="AABStandardPDist33FTList007Zchn">
    <w:name w:val="_AAB_Standard_PDist3.3_FT_List007 Zchn"/>
    <w:basedOn w:val="a3"/>
    <w:link w:val="AABStandardPDist33FTList007"/>
    <w:rsid w:val="00C21A69"/>
    <w:rPr>
      <w:rFonts w:ascii="Arial" w:hAnsi="Arial" w:cs="Arial"/>
      <w:sz w:val="20"/>
      <w:lang w:val="en-GB"/>
    </w:rPr>
  </w:style>
  <w:style w:type="paragraph" w:customStyle="1" w:styleId="AABStandardPDist33FTList008">
    <w:name w:val="_AAB_Standard_PDist3.3_FT_List008"/>
    <w:basedOn w:val="a2"/>
    <w:link w:val="AABStandardPDist33FTList008Zchn"/>
    <w:qFormat/>
    <w:rsid w:val="00C21A69"/>
    <w:pPr>
      <w:widowControl w:val="0"/>
      <w:numPr>
        <w:numId w:val="17"/>
      </w:numPr>
      <w:tabs>
        <w:tab w:val="clear" w:pos="425"/>
      </w:tabs>
      <w:spacing w:before="60" w:after="60" w:line="240" w:lineRule="auto"/>
    </w:pPr>
    <w:rPr>
      <w:rFonts w:ascii="Arial" w:hAnsi="Arial" w:cs="Arial"/>
      <w:sz w:val="20"/>
      <w:lang w:val="en-GB"/>
    </w:rPr>
  </w:style>
  <w:style w:type="character" w:customStyle="1" w:styleId="AABStandardPDist33FTList008Zchn">
    <w:name w:val="_AAB_Standard_PDist3.3_FT_List008 Zchn"/>
    <w:basedOn w:val="a3"/>
    <w:link w:val="AABStandardPDist33FTList008"/>
    <w:rsid w:val="00C21A69"/>
    <w:rPr>
      <w:rFonts w:ascii="Arial" w:hAnsi="Arial" w:cs="Arial"/>
      <w:sz w:val="20"/>
      <w:lang w:val="en-GB"/>
    </w:rPr>
  </w:style>
  <w:style w:type="paragraph" w:customStyle="1" w:styleId="AABStandardPDist33FTList009">
    <w:name w:val="_AAB_Standard_PDist3.3_FT_List009"/>
    <w:basedOn w:val="a2"/>
    <w:link w:val="AABStandardPDist33FTList009Zchn"/>
    <w:qFormat/>
    <w:rsid w:val="00C21A69"/>
    <w:pPr>
      <w:widowControl w:val="0"/>
      <w:numPr>
        <w:numId w:val="18"/>
      </w:numPr>
      <w:tabs>
        <w:tab w:val="clear" w:pos="709"/>
      </w:tabs>
      <w:spacing w:before="60" w:after="60" w:line="240" w:lineRule="auto"/>
    </w:pPr>
    <w:rPr>
      <w:rFonts w:ascii="Arial" w:hAnsi="Arial" w:cs="Arial"/>
      <w:sz w:val="20"/>
      <w:lang w:val="en-GB"/>
    </w:rPr>
  </w:style>
  <w:style w:type="character" w:customStyle="1" w:styleId="AABStandardPDist33FTList009Zchn">
    <w:name w:val="_AAB_Standard_PDist3.3_FT_List009 Zchn"/>
    <w:basedOn w:val="a3"/>
    <w:link w:val="AABStandardPDist33FTList009"/>
    <w:rsid w:val="00C21A69"/>
    <w:rPr>
      <w:rFonts w:ascii="Arial" w:hAnsi="Arial" w:cs="Arial"/>
      <w:sz w:val="20"/>
      <w:lang w:val="en-GB"/>
    </w:rPr>
  </w:style>
  <w:style w:type="paragraph" w:customStyle="1" w:styleId="AABStandardPDist33FTList010">
    <w:name w:val="_AAB_Standard_PDist3.3_FT_List010"/>
    <w:basedOn w:val="a2"/>
    <w:link w:val="AABStandardPDist33FTList010Zchn"/>
    <w:qFormat/>
    <w:rsid w:val="00C21A69"/>
    <w:pPr>
      <w:widowControl w:val="0"/>
      <w:numPr>
        <w:numId w:val="19"/>
      </w:numPr>
      <w:tabs>
        <w:tab w:val="clear" w:pos="425"/>
      </w:tabs>
      <w:spacing w:before="60" w:after="60" w:line="240" w:lineRule="auto"/>
    </w:pPr>
    <w:rPr>
      <w:rFonts w:ascii="Arial" w:hAnsi="Arial" w:cs="Arial"/>
      <w:sz w:val="20"/>
      <w:lang w:val="en-GB"/>
    </w:rPr>
  </w:style>
  <w:style w:type="character" w:customStyle="1" w:styleId="AABStandardPDist33FTList010Zchn">
    <w:name w:val="_AAB_Standard_PDist3.3_FT_List010 Zchn"/>
    <w:basedOn w:val="a3"/>
    <w:link w:val="AABStandardPDist33FTList010"/>
    <w:rsid w:val="00C21A69"/>
    <w:rPr>
      <w:rFonts w:ascii="Arial" w:hAnsi="Arial" w:cs="Arial"/>
      <w:sz w:val="20"/>
      <w:lang w:val="en-GB"/>
    </w:rPr>
  </w:style>
  <w:style w:type="paragraph" w:customStyle="1" w:styleId="AACStandardNumHL">
    <w:name w:val="_AAC_Standard_NumHL"/>
    <w:basedOn w:val="a2"/>
    <w:link w:val="AACStandardNumHLZchn"/>
    <w:qFormat/>
    <w:rsid w:val="00696A3C"/>
    <w:pPr>
      <w:widowControl w:val="0"/>
      <w:spacing w:after="0" w:line="240" w:lineRule="auto"/>
      <w:ind w:left="1418"/>
    </w:pPr>
    <w:rPr>
      <w:rFonts w:ascii="Arial" w:hAnsi="Arial" w:cs="Arial"/>
      <w:sz w:val="20"/>
      <w:lang w:val="en-GB"/>
    </w:rPr>
  </w:style>
  <w:style w:type="character" w:customStyle="1" w:styleId="AACStandardNumHLZchn">
    <w:name w:val="_AAC_Standard_NumHL Zchn"/>
    <w:basedOn w:val="a3"/>
    <w:link w:val="AACStandardNumHL"/>
    <w:rsid w:val="00696A3C"/>
    <w:rPr>
      <w:rFonts w:ascii="Arial" w:hAnsi="Arial" w:cs="Arial"/>
      <w:sz w:val="20"/>
      <w:lang w:val="en-GB"/>
    </w:rPr>
  </w:style>
  <w:style w:type="paragraph" w:customStyle="1" w:styleId="AACStandardNumHLFTList001">
    <w:name w:val="_AAC_Standard_NumHL_FT_List001"/>
    <w:basedOn w:val="a2"/>
    <w:link w:val="AACStandardNumHLFTList001Zchn"/>
    <w:qFormat/>
    <w:rsid w:val="00696A3C"/>
    <w:pPr>
      <w:widowControl w:val="0"/>
      <w:numPr>
        <w:numId w:val="21"/>
      </w:numPr>
      <w:tabs>
        <w:tab w:val="clear" w:pos="1417"/>
      </w:tabs>
      <w:spacing w:after="0" w:line="240" w:lineRule="auto"/>
      <w:ind w:hanging="283"/>
    </w:pPr>
    <w:rPr>
      <w:rFonts w:ascii="Arial" w:hAnsi="Arial" w:cs="Arial"/>
      <w:sz w:val="20"/>
      <w:lang w:val="en-GB"/>
    </w:rPr>
  </w:style>
  <w:style w:type="character" w:customStyle="1" w:styleId="AACStandardNumHLFTList001Zchn">
    <w:name w:val="_AAC_Standard_NumHL_FT_List001 Zchn"/>
    <w:basedOn w:val="a3"/>
    <w:link w:val="AACStandardNumHLFTList001"/>
    <w:rsid w:val="00696A3C"/>
    <w:rPr>
      <w:rFonts w:ascii="Arial" w:hAnsi="Arial" w:cs="Arial"/>
      <w:sz w:val="20"/>
      <w:lang w:val="en-GB"/>
    </w:rPr>
  </w:style>
  <w:style w:type="paragraph" w:customStyle="1" w:styleId="AACStandardNumHLFTList002">
    <w:name w:val="_AAC_Standard_NumHL_FT_List002"/>
    <w:basedOn w:val="a2"/>
    <w:link w:val="AACStandardNumHLFTList002Zchn"/>
    <w:qFormat/>
    <w:rsid w:val="00696A3C"/>
    <w:pPr>
      <w:widowControl w:val="0"/>
      <w:numPr>
        <w:numId w:val="22"/>
      </w:numPr>
      <w:tabs>
        <w:tab w:val="clear" w:pos="1417"/>
      </w:tabs>
      <w:spacing w:after="0" w:line="240" w:lineRule="auto"/>
      <w:ind w:hanging="283"/>
    </w:pPr>
    <w:rPr>
      <w:rFonts w:ascii="Arial" w:hAnsi="Arial" w:cs="Arial"/>
      <w:sz w:val="20"/>
      <w:lang w:val="en-GB"/>
    </w:rPr>
  </w:style>
  <w:style w:type="character" w:customStyle="1" w:styleId="AACStandardNumHLFTList002Zchn">
    <w:name w:val="_AAC_Standard_NumHL_FT_List002 Zchn"/>
    <w:basedOn w:val="a3"/>
    <w:link w:val="AACStandardNumHLFTList002"/>
    <w:rsid w:val="00696A3C"/>
    <w:rPr>
      <w:rFonts w:ascii="Arial" w:hAnsi="Arial" w:cs="Arial"/>
      <w:sz w:val="20"/>
      <w:lang w:val="en-GB"/>
    </w:rPr>
  </w:style>
  <w:style w:type="paragraph" w:customStyle="1" w:styleId="AACStandardNumHLFTList003">
    <w:name w:val="_AAC_Standard_NumHL_FT_List003"/>
    <w:basedOn w:val="a2"/>
    <w:link w:val="AACStandardNumHLFTList003Zchn"/>
    <w:qFormat/>
    <w:rsid w:val="00696A3C"/>
    <w:pPr>
      <w:widowControl w:val="0"/>
      <w:numPr>
        <w:numId w:val="23"/>
      </w:numPr>
      <w:tabs>
        <w:tab w:val="clear" w:pos="1701"/>
      </w:tabs>
      <w:spacing w:after="0" w:line="240" w:lineRule="auto"/>
      <w:ind w:hanging="283"/>
    </w:pPr>
    <w:rPr>
      <w:rFonts w:ascii="Arial" w:hAnsi="Arial" w:cs="Arial"/>
      <w:sz w:val="20"/>
      <w:lang w:val="en-GB"/>
    </w:rPr>
  </w:style>
  <w:style w:type="character" w:customStyle="1" w:styleId="AACStandardNumHLFTList003Zchn">
    <w:name w:val="_AAC_Standard_NumHL_FT_List003 Zchn"/>
    <w:basedOn w:val="a3"/>
    <w:link w:val="AACStandardNumHLFTList003"/>
    <w:rsid w:val="00696A3C"/>
    <w:rPr>
      <w:rFonts w:ascii="Arial" w:hAnsi="Arial" w:cs="Arial"/>
      <w:sz w:val="20"/>
      <w:lang w:val="en-GB"/>
    </w:rPr>
  </w:style>
  <w:style w:type="paragraph" w:customStyle="1" w:styleId="AACStandardNumHLFTList004">
    <w:name w:val="_AAC_Standard_NumHL_FT_List004"/>
    <w:basedOn w:val="a2"/>
    <w:link w:val="AACStandardNumHLFTList004Zchn"/>
    <w:qFormat/>
    <w:rsid w:val="00696A3C"/>
    <w:pPr>
      <w:widowControl w:val="0"/>
      <w:numPr>
        <w:numId w:val="24"/>
      </w:numPr>
      <w:tabs>
        <w:tab w:val="clear" w:pos="1701"/>
      </w:tabs>
      <w:spacing w:after="0" w:line="240" w:lineRule="auto"/>
      <w:ind w:hanging="283"/>
    </w:pPr>
    <w:rPr>
      <w:rFonts w:ascii="Arial" w:hAnsi="Arial" w:cs="Arial"/>
      <w:sz w:val="20"/>
      <w:lang w:val="en-GB"/>
    </w:rPr>
  </w:style>
  <w:style w:type="character" w:customStyle="1" w:styleId="AACStandardNumHLFTList004Zchn">
    <w:name w:val="_AAC_Standard_NumHL_FT_List004 Zchn"/>
    <w:basedOn w:val="a3"/>
    <w:link w:val="AACStandardNumHLFTList004"/>
    <w:rsid w:val="00696A3C"/>
    <w:rPr>
      <w:rFonts w:ascii="Arial" w:hAnsi="Arial" w:cs="Arial"/>
      <w:sz w:val="20"/>
      <w:lang w:val="en-GB"/>
    </w:rPr>
  </w:style>
  <w:style w:type="paragraph" w:customStyle="1" w:styleId="AACStandardNumHLFTList005">
    <w:name w:val="_AAC_Standard_NumHL_FT_List005"/>
    <w:basedOn w:val="a2"/>
    <w:link w:val="AACStandardNumHLFTList005Zchn"/>
    <w:qFormat/>
    <w:rsid w:val="00696A3C"/>
    <w:pPr>
      <w:widowControl w:val="0"/>
      <w:numPr>
        <w:numId w:val="25"/>
      </w:numPr>
      <w:spacing w:after="0" w:line="240" w:lineRule="auto"/>
    </w:pPr>
    <w:rPr>
      <w:rFonts w:ascii="Arial" w:hAnsi="Arial" w:cs="Arial"/>
      <w:sz w:val="20"/>
      <w:lang w:val="en-GB"/>
    </w:rPr>
  </w:style>
  <w:style w:type="character" w:customStyle="1" w:styleId="AACStandardNumHLFTList005Zchn">
    <w:name w:val="_AAC_Standard_NumHL_FT_List005 Zchn"/>
    <w:basedOn w:val="a3"/>
    <w:link w:val="AACStandardNumHLFTList005"/>
    <w:rsid w:val="00696A3C"/>
    <w:rPr>
      <w:rFonts w:ascii="Arial" w:hAnsi="Arial" w:cs="Arial"/>
      <w:sz w:val="20"/>
      <w:lang w:val="en-GB"/>
    </w:rPr>
  </w:style>
  <w:style w:type="paragraph" w:customStyle="1" w:styleId="AACStandardNumHLFTList006">
    <w:name w:val="_AAC_Standard_NumHL_FT_List006"/>
    <w:basedOn w:val="a2"/>
    <w:link w:val="AACStandardNumHLFTList006Zchn"/>
    <w:qFormat/>
    <w:rsid w:val="00696A3C"/>
    <w:pPr>
      <w:widowControl w:val="0"/>
      <w:numPr>
        <w:numId w:val="26"/>
      </w:numPr>
      <w:spacing w:after="0" w:line="240" w:lineRule="auto"/>
    </w:pPr>
    <w:rPr>
      <w:rFonts w:ascii="Arial" w:hAnsi="Arial" w:cs="Arial"/>
      <w:sz w:val="20"/>
      <w:lang w:val="en-GB"/>
    </w:rPr>
  </w:style>
  <w:style w:type="character" w:customStyle="1" w:styleId="AACStandardNumHLFTList006Zchn">
    <w:name w:val="_AAC_Standard_NumHL_FT_List006 Zchn"/>
    <w:basedOn w:val="a3"/>
    <w:link w:val="AACStandardNumHLFTList006"/>
    <w:rsid w:val="00696A3C"/>
    <w:rPr>
      <w:rFonts w:ascii="Arial" w:hAnsi="Arial" w:cs="Arial"/>
      <w:sz w:val="20"/>
      <w:lang w:val="en-GB"/>
    </w:rPr>
  </w:style>
  <w:style w:type="paragraph" w:customStyle="1" w:styleId="AACStandardNumHLFTList007">
    <w:name w:val="_AAC_Standard_NumHL_FT_List007"/>
    <w:basedOn w:val="a2"/>
    <w:link w:val="AACStandardNumHLFTList007Zchn"/>
    <w:qFormat/>
    <w:rsid w:val="00696A3C"/>
    <w:pPr>
      <w:widowControl w:val="0"/>
      <w:numPr>
        <w:numId w:val="27"/>
      </w:numPr>
      <w:spacing w:after="0" w:line="240" w:lineRule="auto"/>
    </w:pPr>
    <w:rPr>
      <w:rFonts w:ascii="Arial" w:hAnsi="Arial" w:cs="Arial"/>
      <w:sz w:val="20"/>
      <w:lang w:val="en-GB"/>
    </w:rPr>
  </w:style>
  <w:style w:type="character" w:customStyle="1" w:styleId="AACStandardNumHLFTList007Zchn">
    <w:name w:val="_AAC_Standard_NumHL_FT_List007 Zchn"/>
    <w:basedOn w:val="a3"/>
    <w:link w:val="AACStandardNumHLFTList007"/>
    <w:rsid w:val="00696A3C"/>
    <w:rPr>
      <w:rFonts w:ascii="Arial" w:hAnsi="Arial" w:cs="Arial"/>
      <w:sz w:val="20"/>
      <w:lang w:val="en-GB"/>
    </w:rPr>
  </w:style>
  <w:style w:type="paragraph" w:customStyle="1" w:styleId="AACStandardNumHLFTList008">
    <w:name w:val="_AAC_Standard_NumHL_FT_List008"/>
    <w:basedOn w:val="a2"/>
    <w:link w:val="AACStandardNumHLFTList008Zchn"/>
    <w:qFormat/>
    <w:rsid w:val="00696A3C"/>
    <w:pPr>
      <w:widowControl w:val="0"/>
      <w:numPr>
        <w:numId w:val="28"/>
      </w:numPr>
      <w:tabs>
        <w:tab w:val="clear" w:pos="1843"/>
      </w:tabs>
      <w:spacing w:after="0" w:line="240" w:lineRule="auto"/>
    </w:pPr>
    <w:rPr>
      <w:rFonts w:ascii="Arial" w:hAnsi="Arial" w:cs="Arial"/>
      <w:sz w:val="20"/>
      <w:lang w:val="en-GB"/>
    </w:rPr>
  </w:style>
  <w:style w:type="character" w:customStyle="1" w:styleId="AACStandardNumHLFTList008Zchn">
    <w:name w:val="_AAC_Standard_NumHL_FT_List008 Zchn"/>
    <w:basedOn w:val="a3"/>
    <w:link w:val="AACStandardNumHLFTList008"/>
    <w:rsid w:val="00696A3C"/>
    <w:rPr>
      <w:rFonts w:ascii="Arial" w:hAnsi="Arial" w:cs="Arial"/>
      <w:sz w:val="20"/>
      <w:lang w:val="en-GB"/>
    </w:rPr>
  </w:style>
  <w:style w:type="paragraph" w:customStyle="1" w:styleId="AACStandardNumHLFTList009">
    <w:name w:val="_AAC_Standard_NumHL_FT_List009"/>
    <w:basedOn w:val="a2"/>
    <w:link w:val="AACStandardNumHLFTList009Zchn"/>
    <w:qFormat/>
    <w:rsid w:val="00696A3C"/>
    <w:pPr>
      <w:widowControl w:val="0"/>
      <w:numPr>
        <w:numId w:val="29"/>
      </w:numPr>
      <w:tabs>
        <w:tab w:val="clear" w:pos="2126"/>
      </w:tabs>
      <w:spacing w:after="0" w:line="240" w:lineRule="auto"/>
    </w:pPr>
    <w:rPr>
      <w:rFonts w:ascii="Arial" w:hAnsi="Arial" w:cs="Arial"/>
      <w:sz w:val="20"/>
      <w:lang w:val="en-GB"/>
    </w:rPr>
  </w:style>
  <w:style w:type="character" w:customStyle="1" w:styleId="AACStandardNumHLFTList009Zchn">
    <w:name w:val="_AAC_Standard_NumHL_FT_List009 Zchn"/>
    <w:basedOn w:val="a3"/>
    <w:link w:val="AACStandardNumHLFTList009"/>
    <w:rsid w:val="00696A3C"/>
    <w:rPr>
      <w:rFonts w:ascii="Arial" w:hAnsi="Arial" w:cs="Arial"/>
      <w:sz w:val="20"/>
      <w:lang w:val="en-GB"/>
    </w:rPr>
  </w:style>
  <w:style w:type="paragraph" w:customStyle="1" w:styleId="AACStandardNumHLFTList010">
    <w:name w:val="_AAC_Standard_NumHL_FT_List010"/>
    <w:basedOn w:val="a2"/>
    <w:link w:val="AACStandardNumHLFTList010Zchn"/>
    <w:qFormat/>
    <w:rsid w:val="00696A3C"/>
    <w:pPr>
      <w:widowControl w:val="0"/>
      <w:numPr>
        <w:numId w:val="30"/>
      </w:numPr>
      <w:tabs>
        <w:tab w:val="clear" w:pos="1843"/>
      </w:tabs>
      <w:spacing w:after="0" w:line="240" w:lineRule="auto"/>
    </w:pPr>
    <w:rPr>
      <w:rFonts w:ascii="Arial" w:hAnsi="Arial" w:cs="Arial"/>
      <w:sz w:val="20"/>
      <w:lang w:val="en-GB"/>
    </w:rPr>
  </w:style>
  <w:style w:type="character" w:customStyle="1" w:styleId="AACStandardNumHLFTList010Zchn">
    <w:name w:val="_AAC_Standard_NumHL_FT_List010 Zchn"/>
    <w:basedOn w:val="a3"/>
    <w:link w:val="AACStandardNumHLFTList010"/>
    <w:rsid w:val="00696A3C"/>
    <w:rPr>
      <w:rFonts w:ascii="Arial" w:hAnsi="Arial" w:cs="Arial"/>
      <w:sz w:val="20"/>
      <w:lang w:val="en-GB"/>
    </w:rPr>
  </w:style>
  <w:style w:type="paragraph" w:customStyle="1" w:styleId="AADStandardNumHLPDist33">
    <w:name w:val="_AAD_Standard_NumHL_PDist3.3"/>
    <w:basedOn w:val="a2"/>
    <w:link w:val="AADStandardNumHLPDist33Zchn"/>
    <w:qFormat/>
    <w:rsid w:val="00606E0E"/>
    <w:pPr>
      <w:widowControl w:val="0"/>
      <w:spacing w:before="60" w:after="60" w:line="240" w:lineRule="auto"/>
      <w:ind w:left="1418"/>
    </w:pPr>
    <w:rPr>
      <w:rFonts w:ascii="Arial" w:hAnsi="Arial" w:cs="Arial"/>
      <w:sz w:val="20"/>
      <w:lang w:val="en-GB"/>
    </w:rPr>
  </w:style>
  <w:style w:type="character" w:customStyle="1" w:styleId="AADStandardNumHLPDist33Zchn">
    <w:name w:val="_AAD_Standard_NumHL_PDist3.3 Zchn"/>
    <w:basedOn w:val="a3"/>
    <w:link w:val="AADStandardNumHLPDist33"/>
    <w:rsid w:val="00606E0E"/>
    <w:rPr>
      <w:rFonts w:ascii="Arial" w:hAnsi="Arial" w:cs="Arial"/>
      <w:sz w:val="20"/>
      <w:lang w:val="en-GB"/>
    </w:rPr>
  </w:style>
  <w:style w:type="paragraph" w:customStyle="1" w:styleId="AADStandardNumHLPDist33FTList001">
    <w:name w:val="_AAD_Standard_NumHL_PDist3.3_FT_List001"/>
    <w:basedOn w:val="a2"/>
    <w:link w:val="AADStandardNumHLPDist33FTList001Zchn"/>
    <w:qFormat/>
    <w:rsid w:val="00606E0E"/>
    <w:pPr>
      <w:widowControl w:val="0"/>
      <w:numPr>
        <w:numId w:val="31"/>
      </w:numPr>
      <w:tabs>
        <w:tab w:val="clear" w:pos="1417"/>
      </w:tabs>
      <w:spacing w:before="60" w:after="60" w:line="240" w:lineRule="auto"/>
      <w:ind w:hanging="283"/>
    </w:pPr>
    <w:rPr>
      <w:rFonts w:ascii="Arial" w:hAnsi="Arial" w:cs="Arial"/>
      <w:sz w:val="20"/>
      <w:lang w:val="en-GB"/>
    </w:rPr>
  </w:style>
  <w:style w:type="character" w:customStyle="1" w:styleId="AADStandardNumHLPDist33FTList001Zchn">
    <w:name w:val="_AAD_Standard_NumHL_PDist3.3_FT_List001 Zchn"/>
    <w:basedOn w:val="a3"/>
    <w:link w:val="AADStandardNumHLPDist33FTList001"/>
    <w:rsid w:val="00606E0E"/>
    <w:rPr>
      <w:rFonts w:ascii="Arial" w:hAnsi="Arial" w:cs="Arial"/>
      <w:sz w:val="20"/>
      <w:lang w:val="en-GB"/>
    </w:rPr>
  </w:style>
  <w:style w:type="paragraph" w:customStyle="1" w:styleId="AADStandardNumHLPDist33FTList002">
    <w:name w:val="_AAD_Standard_NumHL_PDist3.3_FT_List002"/>
    <w:basedOn w:val="a2"/>
    <w:link w:val="AADStandardNumHLPDist33FTList002Zchn"/>
    <w:qFormat/>
    <w:rsid w:val="00606E0E"/>
    <w:pPr>
      <w:widowControl w:val="0"/>
      <w:numPr>
        <w:numId w:val="32"/>
      </w:numPr>
      <w:tabs>
        <w:tab w:val="clear" w:pos="1417"/>
      </w:tabs>
      <w:spacing w:before="60" w:after="60" w:line="240" w:lineRule="auto"/>
      <w:ind w:hanging="283"/>
    </w:pPr>
    <w:rPr>
      <w:rFonts w:ascii="Arial" w:hAnsi="Arial" w:cs="Arial"/>
      <w:sz w:val="20"/>
      <w:lang w:val="en-GB"/>
    </w:rPr>
  </w:style>
  <w:style w:type="character" w:customStyle="1" w:styleId="AADStandardNumHLPDist33FTList002Zchn">
    <w:name w:val="_AAD_Standard_NumHL_PDist3.3_FT_List002 Zchn"/>
    <w:basedOn w:val="a3"/>
    <w:link w:val="AADStandardNumHLPDist33FTList002"/>
    <w:rsid w:val="00606E0E"/>
    <w:rPr>
      <w:rFonts w:ascii="Arial" w:hAnsi="Arial" w:cs="Arial"/>
      <w:sz w:val="20"/>
      <w:lang w:val="en-GB"/>
    </w:rPr>
  </w:style>
  <w:style w:type="paragraph" w:customStyle="1" w:styleId="AADStandardNumHLPDist33FTList003">
    <w:name w:val="_AAD_Standard_NumHL_PDist3.3_FT_List003"/>
    <w:basedOn w:val="a2"/>
    <w:link w:val="AADStandardNumHLPDist33FTList003Zchn"/>
    <w:qFormat/>
    <w:rsid w:val="00606E0E"/>
    <w:pPr>
      <w:widowControl w:val="0"/>
      <w:numPr>
        <w:numId w:val="33"/>
      </w:numPr>
      <w:tabs>
        <w:tab w:val="clear" w:pos="1701"/>
      </w:tabs>
      <w:spacing w:before="60" w:after="60" w:line="240" w:lineRule="auto"/>
      <w:ind w:hanging="283"/>
    </w:pPr>
    <w:rPr>
      <w:rFonts w:ascii="Arial" w:hAnsi="Arial" w:cs="Arial"/>
      <w:sz w:val="20"/>
      <w:lang w:val="en-GB"/>
    </w:rPr>
  </w:style>
  <w:style w:type="character" w:customStyle="1" w:styleId="AADStandardNumHLPDist33FTList003Zchn">
    <w:name w:val="_AAD_Standard_NumHL_PDist3.3_FT_List003 Zchn"/>
    <w:basedOn w:val="a3"/>
    <w:link w:val="AADStandardNumHLPDist33FTList003"/>
    <w:rsid w:val="00606E0E"/>
    <w:rPr>
      <w:rFonts w:ascii="Arial" w:hAnsi="Arial" w:cs="Arial"/>
      <w:sz w:val="20"/>
      <w:lang w:val="en-GB"/>
    </w:rPr>
  </w:style>
  <w:style w:type="paragraph" w:customStyle="1" w:styleId="AADStandardNumHLPDist33FTList004">
    <w:name w:val="_AAD_Standard_NumHL_PDist3.3_FT_List004"/>
    <w:basedOn w:val="a2"/>
    <w:link w:val="AADStandardNumHLPDist33FTList004Zchn"/>
    <w:qFormat/>
    <w:rsid w:val="00606E0E"/>
    <w:pPr>
      <w:widowControl w:val="0"/>
      <w:numPr>
        <w:numId w:val="34"/>
      </w:numPr>
      <w:tabs>
        <w:tab w:val="clear" w:pos="1701"/>
      </w:tabs>
      <w:spacing w:before="60" w:after="60" w:line="240" w:lineRule="auto"/>
      <w:ind w:hanging="283"/>
    </w:pPr>
    <w:rPr>
      <w:rFonts w:ascii="Arial" w:hAnsi="Arial" w:cs="Arial"/>
      <w:sz w:val="20"/>
      <w:lang w:val="en-GB"/>
    </w:rPr>
  </w:style>
  <w:style w:type="character" w:customStyle="1" w:styleId="AADStandardNumHLPDist33FTList004Zchn">
    <w:name w:val="_AAD_Standard_NumHL_PDist3.3_FT_List004 Zchn"/>
    <w:basedOn w:val="a3"/>
    <w:link w:val="AADStandardNumHLPDist33FTList004"/>
    <w:rsid w:val="00606E0E"/>
    <w:rPr>
      <w:rFonts w:ascii="Arial" w:hAnsi="Arial" w:cs="Arial"/>
      <w:sz w:val="20"/>
      <w:lang w:val="en-GB"/>
    </w:rPr>
  </w:style>
  <w:style w:type="paragraph" w:customStyle="1" w:styleId="AADStandardNumHLPDist33FTList005">
    <w:name w:val="_AAD_Standard_NumHL_PDist3.3_FT_List005"/>
    <w:basedOn w:val="a2"/>
    <w:link w:val="AADStandardNumHLPDist33FTList005Zchn"/>
    <w:qFormat/>
    <w:rsid w:val="00606E0E"/>
    <w:pPr>
      <w:widowControl w:val="0"/>
      <w:numPr>
        <w:numId w:val="35"/>
      </w:numPr>
      <w:spacing w:before="60" w:after="60" w:line="240" w:lineRule="auto"/>
    </w:pPr>
    <w:rPr>
      <w:rFonts w:ascii="Arial" w:hAnsi="Arial" w:cs="Arial"/>
      <w:sz w:val="20"/>
      <w:lang w:val="en-GB"/>
    </w:rPr>
  </w:style>
  <w:style w:type="character" w:customStyle="1" w:styleId="AADStandardNumHLPDist33FTList005Zchn">
    <w:name w:val="_AAD_Standard_NumHL_PDist3.3_FT_List005 Zchn"/>
    <w:basedOn w:val="a3"/>
    <w:link w:val="AADStandardNumHLPDist33FTList005"/>
    <w:rsid w:val="00606E0E"/>
    <w:rPr>
      <w:rFonts w:ascii="Arial" w:hAnsi="Arial" w:cs="Arial"/>
      <w:sz w:val="20"/>
      <w:lang w:val="en-GB"/>
    </w:rPr>
  </w:style>
  <w:style w:type="paragraph" w:customStyle="1" w:styleId="AADStandardNumHLPDist33FTList006">
    <w:name w:val="_AAD_Standard_NumHL_PDist3.3_FT_List006"/>
    <w:basedOn w:val="a2"/>
    <w:link w:val="AADStandardNumHLPDist33FTList006Zchn"/>
    <w:qFormat/>
    <w:rsid w:val="00606E0E"/>
    <w:pPr>
      <w:widowControl w:val="0"/>
      <w:numPr>
        <w:numId w:val="36"/>
      </w:numPr>
      <w:spacing w:before="60" w:after="60" w:line="240" w:lineRule="auto"/>
    </w:pPr>
    <w:rPr>
      <w:rFonts w:ascii="Arial" w:hAnsi="Arial" w:cs="Arial"/>
      <w:sz w:val="20"/>
      <w:lang w:val="en-GB"/>
    </w:rPr>
  </w:style>
  <w:style w:type="character" w:customStyle="1" w:styleId="AADStandardNumHLPDist33FTList006Zchn">
    <w:name w:val="_AAD_Standard_NumHL_PDist3.3_FT_List006 Zchn"/>
    <w:basedOn w:val="a3"/>
    <w:link w:val="AADStandardNumHLPDist33FTList006"/>
    <w:rsid w:val="00606E0E"/>
    <w:rPr>
      <w:rFonts w:ascii="Arial" w:hAnsi="Arial" w:cs="Arial"/>
      <w:sz w:val="20"/>
      <w:lang w:val="en-GB"/>
    </w:rPr>
  </w:style>
  <w:style w:type="paragraph" w:customStyle="1" w:styleId="AADStandardNumHLPDist33FTList007">
    <w:name w:val="_AAD_Standard_NumHL_PDist3.3_FT_List007"/>
    <w:basedOn w:val="a2"/>
    <w:link w:val="AADStandardNumHLPDist33FTList007Zchn"/>
    <w:qFormat/>
    <w:rsid w:val="00606E0E"/>
    <w:pPr>
      <w:widowControl w:val="0"/>
      <w:numPr>
        <w:numId w:val="37"/>
      </w:numPr>
      <w:spacing w:before="60" w:after="60" w:line="240" w:lineRule="auto"/>
    </w:pPr>
    <w:rPr>
      <w:rFonts w:ascii="Arial" w:hAnsi="Arial" w:cs="Arial"/>
      <w:sz w:val="20"/>
      <w:lang w:val="en-GB"/>
    </w:rPr>
  </w:style>
  <w:style w:type="character" w:customStyle="1" w:styleId="AADStandardNumHLPDist33FTList007Zchn">
    <w:name w:val="_AAD_Standard_NumHL_PDist3.3_FT_List007 Zchn"/>
    <w:basedOn w:val="a3"/>
    <w:link w:val="AADStandardNumHLPDist33FTList007"/>
    <w:rsid w:val="00606E0E"/>
    <w:rPr>
      <w:rFonts w:ascii="Arial" w:hAnsi="Arial" w:cs="Arial"/>
      <w:sz w:val="20"/>
      <w:lang w:val="en-GB"/>
    </w:rPr>
  </w:style>
  <w:style w:type="paragraph" w:customStyle="1" w:styleId="AADStandardNumHLPDist33FTList008">
    <w:name w:val="_AAD_Standard_NumHL_PDist3.3_FT_List008"/>
    <w:basedOn w:val="a2"/>
    <w:link w:val="AADStandardNumHLPDist33FTList008Zchn"/>
    <w:qFormat/>
    <w:rsid w:val="00606E0E"/>
    <w:pPr>
      <w:widowControl w:val="0"/>
      <w:numPr>
        <w:numId w:val="38"/>
      </w:numPr>
      <w:tabs>
        <w:tab w:val="clear" w:pos="1843"/>
      </w:tabs>
      <w:spacing w:before="60" w:after="60" w:line="240" w:lineRule="auto"/>
    </w:pPr>
    <w:rPr>
      <w:rFonts w:ascii="Arial" w:hAnsi="Arial" w:cs="Arial"/>
      <w:sz w:val="20"/>
      <w:lang w:val="en-GB"/>
    </w:rPr>
  </w:style>
  <w:style w:type="character" w:customStyle="1" w:styleId="AADStandardNumHLPDist33FTList008Zchn">
    <w:name w:val="_AAD_Standard_NumHL_PDist3.3_FT_List008 Zchn"/>
    <w:basedOn w:val="a3"/>
    <w:link w:val="AADStandardNumHLPDist33FTList008"/>
    <w:rsid w:val="00606E0E"/>
    <w:rPr>
      <w:rFonts w:ascii="Arial" w:hAnsi="Arial" w:cs="Arial"/>
      <w:sz w:val="20"/>
      <w:lang w:val="en-GB"/>
    </w:rPr>
  </w:style>
  <w:style w:type="paragraph" w:customStyle="1" w:styleId="AADStandardNumHLPDist33FTList009">
    <w:name w:val="_AAD_Standard_NumHL_PDist3.3_FT_List009"/>
    <w:basedOn w:val="a2"/>
    <w:link w:val="AADStandardNumHLPDist33FTList009Zchn"/>
    <w:qFormat/>
    <w:rsid w:val="00606E0E"/>
    <w:pPr>
      <w:widowControl w:val="0"/>
      <w:numPr>
        <w:numId w:val="39"/>
      </w:numPr>
      <w:tabs>
        <w:tab w:val="clear" w:pos="2126"/>
      </w:tabs>
      <w:spacing w:before="60" w:after="60" w:line="240" w:lineRule="auto"/>
    </w:pPr>
    <w:rPr>
      <w:rFonts w:ascii="Arial" w:hAnsi="Arial" w:cs="Arial"/>
      <w:sz w:val="20"/>
      <w:lang w:val="en-GB"/>
    </w:rPr>
  </w:style>
  <w:style w:type="character" w:customStyle="1" w:styleId="AADStandardNumHLPDist33FTList009Zchn">
    <w:name w:val="_AAD_Standard_NumHL_PDist3.3_FT_List009 Zchn"/>
    <w:basedOn w:val="a3"/>
    <w:link w:val="AADStandardNumHLPDist33FTList009"/>
    <w:rsid w:val="00606E0E"/>
    <w:rPr>
      <w:rFonts w:ascii="Arial" w:hAnsi="Arial" w:cs="Arial"/>
      <w:sz w:val="20"/>
      <w:lang w:val="en-GB"/>
    </w:rPr>
  </w:style>
  <w:style w:type="paragraph" w:customStyle="1" w:styleId="AADStandardNumHLPDist33FTList010">
    <w:name w:val="_AAD_Standard_NumHL_PDist3.3_FT_List010"/>
    <w:basedOn w:val="a2"/>
    <w:link w:val="AADStandardNumHLPDist33FTList010Zchn"/>
    <w:qFormat/>
    <w:rsid w:val="00606E0E"/>
    <w:pPr>
      <w:widowControl w:val="0"/>
      <w:numPr>
        <w:numId w:val="40"/>
      </w:numPr>
      <w:tabs>
        <w:tab w:val="clear" w:pos="1843"/>
      </w:tabs>
      <w:spacing w:before="60" w:after="60" w:line="240" w:lineRule="auto"/>
    </w:pPr>
    <w:rPr>
      <w:rFonts w:ascii="Arial" w:hAnsi="Arial" w:cs="Arial"/>
      <w:sz w:val="20"/>
      <w:lang w:val="en-GB"/>
    </w:rPr>
  </w:style>
  <w:style w:type="character" w:customStyle="1" w:styleId="AADStandardNumHLPDist33FTList010Zchn">
    <w:name w:val="_AAD_Standard_NumHL_PDist3.3_FT_List010 Zchn"/>
    <w:basedOn w:val="a3"/>
    <w:link w:val="AADStandardNumHLPDist33FTList010"/>
    <w:rsid w:val="00606E0E"/>
    <w:rPr>
      <w:rFonts w:ascii="Arial" w:hAnsi="Arial" w:cs="Arial"/>
      <w:sz w:val="20"/>
      <w:lang w:val="en-GB"/>
    </w:rPr>
  </w:style>
  <w:style w:type="paragraph" w:customStyle="1" w:styleId="ABAStandard9">
    <w:name w:val="_ABA_Standard_9"/>
    <w:basedOn w:val="a2"/>
    <w:link w:val="ABAStandard9Zchn"/>
    <w:qFormat/>
    <w:rsid w:val="004E414D"/>
    <w:pPr>
      <w:widowControl w:val="0"/>
      <w:spacing w:after="0" w:line="240" w:lineRule="auto"/>
    </w:pPr>
    <w:rPr>
      <w:rFonts w:ascii="Arial" w:hAnsi="Arial" w:cs="Arial"/>
      <w:sz w:val="18"/>
      <w:lang w:val="en-GB"/>
    </w:rPr>
  </w:style>
  <w:style w:type="character" w:customStyle="1" w:styleId="ABAStandard9Zchn">
    <w:name w:val="_ABA_Standard_9 Zchn"/>
    <w:basedOn w:val="a3"/>
    <w:link w:val="ABAStandard9"/>
    <w:rsid w:val="004E414D"/>
    <w:rPr>
      <w:rFonts w:ascii="Arial" w:hAnsi="Arial" w:cs="Arial"/>
      <w:sz w:val="18"/>
      <w:lang w:val="en-GB"/>
    </w:rPr>
  </w:style>
  <w:style w:type="paragraph" w:customStyle="1" w:styleId="ABAStandard9FTList001">
    <w:name w:val="_ABA_Standard_9_FT_List001"/>
    <w:basedOn w:val="a2"/>
    <w:link w:val="ABAStandard9FTList001Zchn"/>
    <w:qFormat/>
    <w:rsid w:val="004E414D"/>
    <w:pPr>
      <w:widowControl w:val="0"/>
      <w:numPr>
        <w:numId w:val="41"/>
      </w:numPr>
      <w:tabs>
        <w:tab w:val="clear" w:pos="0"/>
      </w:tabs>
      <w:spacing w:after="0" w:line="240" w:lineRule="auto"/>
    </w:pPr>
    <w:rPr>
      <w:rFonts w:ascii="Arial" w:hAnsi="Arial" w:cs="Arial"/>
      <w:sz w:val="18"/>
      <w:lang w:val="en-GB"/>
    </w:rPr>
  </w:style>
  <w:style w:type="character" w:customStyle="1" w:styleId="ABAStandard9FTList001Zchn">
    <w:name w:val="_ABA_Standard_9_FT_List001 Zchn"/>
    <w:basedOn w:val="a3"/>
    <w:link w:val="ABAStandard9FTList001"/>
    <w:rsid w:val="004E414D"/>
    <w:rPr>
      <w:rFonts w:ascii="Arial" w:hAnsi="Arial" w:cs="Arial"/>
      <w:sz w:val="18"/>
      <w:lang w:val="en-GB"/>
    </w:rPr>
  </w:style>
  <w:style w:type="paragraph" w:customStyle="1" w:styleId="ABAStandard9FTList002">
    <w:name w:val="_ABA_Standard_9_FT_List002"/>
    <w:basedOn w:val="a2"/>
    <w:link w:val="ABAStandard9FTList002Zchn"/>
    <w:qFormat/>
    <w:rsid w:val="004E414D"/>
    <w:pPr>
      <w:widowControl w:val="0"/>
      <w:numPr>
        <w:numId w:val="42"/>
      </w:numPr>
      <w:tabs>
        <w:tab w:val="clear" w:pos="0"/>
      </w:tabs>
      <w:spacing w:after="0" w:line="240" w:lineRule="auto"/>
    </w:pPr>
    <w:rPr>
      <w:rFonts w:ascii="Arial" w:hAnsi="Arial" w:cs="Arial"/>
      <w:sz w:val="18"/>
      <w:lang w:val="en-GB"/>
    </w:rPr>
  </w:style>
  <w:style w:type="character" w:customStyle="1" w:styleId="ABAStandard9FTList002Zchn">
    <w:name w:val="_ABA_Standard_9_FT_List002 Zchn"/>
    <w:basedOn w:val="a3"/>
    <w:link w:val="ABAStandard9FTList002"/>
    <w:rsid w:val="004E414D"/>
    <w:rPr>
      <w:rFonts w:ascii="Arial" w:hAnsi="Arial" w:cs="Arial"/>
      <w:sz w:val="18"/>
      <w:lang w:val="en-GB"/>
    </w:rPr>
  </w:style>
  <w:style w:type="paragraph" w:customStyle="1" w:styleId="ABAStandard9FTList003">
    <w:name w:val="_ABA_Standard_9_FT_List003"/>
    <w:basedOn w:val="a2"/>
    <w:link w:val="ABAStandard9FTList003Zchn"/>
    <w:qFormat/>
    <w:rsid w:val="004E414D"/>
    <w:pPr>
      <w:widowControl w:val="0"/>
      <w:numPr>
        <w:numId w:val="43"/>
      </w:numPr>
      <w:tabs>
        <w:tab w:val="clear" w:pos="283"/>
      </w:tabs>
      <w:spacing w:after="0" w:line="240" w:lineRule="auto"/>
      <w:ind w:hanging="283"/>
    </w:pPr>
    <w:rPr>
      <w:rFonts w:ascii="Arial" w:hAnsi="Arial" w:cs="Arial"/>
      <w:sz w:val="18"/>
      <w:lang w:val="en-GB"/>
    </w:rPr>
  </w:style>
  <w:style w:type="character" w:customStyle="1" w:styleId="ABAStandard9FTList003Zchn">
    <w:name w:val="_ABA_Standard_9_FT_List003 Zchn"/>
    <w:basedOn w:val="a3"/>
    <w:link w:val="ABAStandard9FTList003"/>
    <w:rsid w:val="004E414D"/>
    <w:rPr>
      <w:rFonts w:ascii="Arial" w:hAnsi="Arial" w:cs="Arial"/>
      <w:sz w:val="18"/>
      <w:lang w:val="en-GB"/>
    </w:rPr>
  </w:style>
  <w:style w:type="paragraph" w:customStyle="1" w:styleId="ABAStandard9FTList004">
    <w:name w:val="_ABA_Standard_9_FT_List004"/>
    <w:basedOn w:val="a2"/>
    <w:link w:val="ABAStandard9FTList004Zchn"/>
    <w:qFormat/>
    <w:rsid w:val="004E414D"/>
    <w:pPr>
      <w:widowControl w:val="0"/>
      <w:numPr>
        <w:numId w:val="44"/>
      </w:numPr>
      <w:tabs>
        <w:tab w:val="clear" w:pos="283"/>
      </w:tabs>
      <w:spacing w:after="0" w:line="240" w:lineRule="auto"/>
      <w:ind w:hanging="283"/>
    </w:pPr>
    <w:rPr>
      <w:rFonts w:ascii="Arial" w:hAnsi="Arial" w:cs="Arial"/>
      <w:sz w:val="18"/>
      <w:lang w:val="en-GB"/>
    </w:rPr>
  </w:style>
  <w:style w:type="character" w:customStyle="1" w:styleId="ABAStandard9FTList004Zchn">
    <w:name w:val="_ABA_Standard_9_FT_List004 Zchn"/>
    <w:basedOn w:val="a3"/>
    <w:link w:val="ABAStandard9FTList004"/>
    <w:rsid w:val="004E414D"/>
    <w:rPr>
      <w:rFonts w:ascii="Arial" w:hAnsi="Arial" w:cs="Arial"/>
      <w:sz w:val="18"/>
      <w:lang w:val="en-GB"/>
    </w:rPr>
  </w:style>
  <w:style w:type="paragraph" w:customStyle="1" w:styleId="ABAStandard9FTList005">
    <w:name w:val="_ABA_Standard_9_FT_List005"/>
    <w:basedOn w:val="a2"/>
    <w:link w:val="ABAStandard9FTList005Zchn"/>
    <w:qFormat/>
    <w:rsid w:val="004E414D"/>
    <w:pPr>
      <w:widowControl w:val="0"/>
      <w:numPr>
        <w:numId w:val="45"/>
      </w:numPr>
      <w:spacing w:after="0" w:line="240" w:lineRule="auto"/>
    </w:pPr>
    <w:rPr>
      <w:rFonts w:ascii="Arial" w:hAnsi="Arial" w:cs="Arial"/>
      <w:sz w:val="18"/>
      <w:lang w:val="en-GB"/>
    </w:rPr>
  </w:style>
  <w:style w:type="character" w:customStyle="1" w:styleId="ABAStandard9FTList005Zchn">
    <w:name w:val="_ABA_Standard_9_FT_List005 Zchn"/>
    <w:basedOn w:val="a3"/>
    <w:link w:val="ABAStandard9FTList005"/>
    <w:rsid w:val="004E414D"/>
    <w:rPr>
      <w:rFonts w:ascii="Arial" w:hAnsi="Arial" w:cs="Arial"/>
      <w:sz w:val="18"/>
      <w:lang w:val="en-GB"/>
    </w:rPr>
  </w:style>
  <w:style w:type="paragraph" w:customStyle="1" w:styleId="ABAStandard9FTList006">
    <w:name w:val="_ABA_Standard_9_FT_List006"/>
    <w:basedOn w:val="a2"/>
    <w:link w:val="ABAStandard9FTList006Zchn"/>
    <w:qFormat/>
    <w:rsid w:val="004E414D"/>
    <w:pPr>
      <w:widowControl w:val="0"/>
      <w:numPr>
        <w:numId w:val="245"/>
      </w:numPr>
      <w:spacing w:after="0" w:line="240" w:lineRule="auto"/>
    </w:pPr>
    <w:rPr>
      <w:rFonts w:ascii="Arial" w:hAnsi="Arial" w:cs="Arial"/>
      <w:sz w:val="18"/>
      <w:lang w:val="en-GB"/>
    </w:rPr>
  </w:style>
  <w:style w:type="character" w:customStyle="1" w:styleId="ABAStandard9FTList006Zchn">
    <w:name w:val="_ABA_Standard_9_FT_List006 Zchn"/>
    <w:basedOn w:val="a3"/>
    <w:link w:val="ABAStandard9FTList006"/>
    <w:rsid w:val="004E414D"/>
    <w:rPr>
      <w:rFonts w:ascii="Arial" w:hAnsi="Arial" w:cs="Arial"/>
      <w:sz w:val="18"/>
      <w:lang w:val="en-GB"/>
    </w:rPr>
  </w:style>
  <w:style w:type="paragraph" w:customStyle="1" w:styleId="ABAStandard9FTList007">
    <w:name w:val="_ABA_Standard_9_FT_List007"/>
    <w:basedOn w:val="a2"/>
    <w:link w:val="ABAStandard9FTList007Zchn"/>
    <w:qFormat/>
    <w:rsid w:val="004E414D"/>
    <w:pPr>
      <w:widowControl w:val="0"/>
      <w:numPr>
        <w:numId w:val="46"/>
      </w:numPr>
      <w:spacing w:after="0" w:line="240" w:lineRule="auto"/>
    </w:pPr>
    <w:rPr>
      <w:rFonts w:ascii="Arial" w:hAnsi="Arial" w:cs="Arial"/>
      <w:sz w:val="18"/>
      <w:lang w:val="en-GB"/>
    </w:rPr>
  </w:style>
  <w:style w:type="character" w:customStyle="1" w:styleId="ABAStandard9FTList007Zchn">
    <w:name w:val="_ABA_Standard_9_FT_List007 Zchn"/>
    <w:basedOn w:val="a3"/>
    <w:link w:val="ABAStandard9FTList007"/>
    <w:rsid w:val="004E414D"/>
    <w:rPr>
      <w:rFonts w:ascii="Arial" w:hAnsi="Arial" w:cs="Arial"/>
      <w:sz w:val="18"/>
      <w:lang w:val="en-GB"/>
    </w:rPr>
  </w:style>
  <w:style w:type="paragraph" w:customStyle="1" w:styleId="ABAStandard9FTList008">
    <w:name w:val="_ABA_Standard_9_FT_List008"/>
    <w:basedOn w:val="a2"/>
    <w:link w:val="ABAStandard9FTList008Zchn"/>
    <w:qFormat/>
    <w:rsid w:val="004E414D"/>
    <w:pPr>
      <w:widowControl w:val="0"/>
      <w:numPr>
        <w:numId w:val="47"/>
      </w:numPr>
      <w:tabs>
        <w:tab w:val="clear" w:pos="425"/>
      </w:tabs>
      <w:spacing w:after="0" w:line="240" w:lineRule="auto"/>
    </w:pPr>
    <w:rPr>
      <w:rFonts w:ascii="Arial" w:hAnsi="Arial" w:cs="Arial"/>
      <w:sz w:val="18"/>
      <w:lang w:val="en-GB"/>
    </w:rPr>
  </w:style>
  <w:style w:type="character" w:customStyle="1" w:styleId="ABAStandard9FTList008Zchn">
    <w:name w:val="_ABA_Standard_9_FT_List008 Zchn"/>
    <w:basedOn w:val="a3"/>
    <w:link w:val="ABAStandard9FTList008"/>
    <w:rsid w:val="004E414D"/>
    <w:rPr>
      <w:rFonts w:ascii="Arial" w:hAnsi="Arial" w:cs="Arial"/>
      <w:sz w:val="18"/>
      <w:lang w:val="en-GB"/>
    </w:rPr>
  </w:style>
  <w:style w:type="paragraph" w:customStyle="1" w:styleId="ABAStandard9FTList009">
    <w:name w:val="_ABA_Standard_9_FT_List009"/>
    <w:basedOn w:val="a2"/>
    <w:link w:val="ABAStandard9FTList009Zchn"/>
    <w:qFormat/>
    <w:rsid w:val="004E414D"/>
    <w:pPr>
      <w:widowControl w:val="0"/>
      <w:numPr>
        <w:numId w:val="48"/>
      </w:numPr>
      <w:tabs>
        <w:tab w:val="clear" w:pos="709"/>
      </w:tabs>
      <w:spacing w:after="0" w:line="240" w:lineRule="auto"/>
    </w:pPr>
    <w:rPr>
      <w:rFonts w:ascii="Arial" w:hAnsi="Arial" w:cs="Arial"/>
      <w:sz w:val="18"/>
      <w:lang w:val="en-GB"/>
    </w:rPr>
  </w:style>
  <w:style w:type="character" w:customStyle="1" w:styleId="ABAStandard9FTList009Zchn">
    <w:name w:val="_ABA_Standard_9_FT_List009 Zchn"/>
    <w:basedOn w:val="a3"/>
    <w:link w:val="ABAStandard9FTList009"/>
    <w:rsid w:val="004E414D"/>
    <w:rPr>
      <w:rFonts w:ascii="Arial" w:hAnsi="Arial" w:cs="Arial"/>
      <w:sz w:val="18"/>
      <w:lang w:val="en-GB"/>
    </w:rPr>
  </w:style>
  <w:style w:type="paragraph" w:customStyle="1" w:styleId="ABAStandard9FTList010">
    <w:name w:val="_ABA_Standard_9_FT_List010"/>
    <w:basedOn w:val="a2"/>
    <w:link w:val="ABAStandard9FTList010Zchn"/>
    <w:qFormat/>
    <w:rsid w:val="004E414D"/>
    <w:pPr>
      <w:widowControl w:val="0"/>
      <w:numPr>
        <w:numId w:val="49"/>
      </w:numPr>
      <w:tabs>
        <w:tab w:val="clear" w:pos="425"/>
      </w:tabs>
      <w:spacing w:after="0" w:line="240" w:lineRule="auto"/>
    </w:pPr>
    <w:rPr>
      <w:rFonts w:ascii="Arial" w:hAnsi="Arial" w:cs="Arial"/>
      <w:sz w:val="18"/>
      <w:lang w:val="en-GB"/>
    </w:rPr>
  </w:style>
  <w:style w:type="character" w:customStyle="1" w:styleId="ABAStandard9FTList010Zchn">
    <w:name w:val="_ABA_Standard_9_FT_List010 Zchn"/>
    <w:basedOn w:val="a3"/>
    <w:link w:val="ABAStandard9FTList010"/>
    <w:rsid w:val="004E414D"/>
    <w:rPr>
      <w:rFonts w:ascii="Arial" w:hAnsi="Arial" w:cs="Arial"/>
      <w:sz w:val="18"/>
      <w:lang w:val="en-GB"/>
    </w:rPr>
  </w:style>
  <w:style w:type="paragraph" w:customStyle="1" w:styleId="ABBStandard9PDist33">
    <w:name w:val="_ABB_Standard_9_PDist3.3"/>
    <w:basedOn w:val="a2"/>
    <w:link w:val="ABBStandard9PDist33Zchn"/>
    <w:qFormat/>
    <w:rsid w:val="004E414D"/>
    <w:pPr>
      <w:widowControl w:val="0"/>
      <w:spacing w:before="60" w:after="60" w:line="240" w:lineRule="auto"/>
    </w:pPr>
    <w:rPr>
      <w:rFonts w:ascii="Arial" w:hAnsi="Arial" w:cs="Arial"/>
      <w:sz w:val="18"/>
      <w:lang w:val="en-GB"/>
    </w:rPr>
  </w:style>
  <w:style w:type="character" w:customStyle="1" w:styleId="ABBStandard9PDist33Zchn">
    <w:name w:val="_ABB_Standard_9_PDist3.3 Zchn"/>
    <w:basedOn w:val="a3"/>
    <w:link w:val="ABBStandard9PDist33"/>
    <w:rsid w:val="004E414D"/>
    <w:rPr>
      <w:rFonts w:ascii="Arial" w:hAnsi="Arial" w:cs="Arial"/>
      <w:sz w:val="18"/>
      <w:lang w:val="en-GB"/>
    </w:rPr>
  </w:style>
  <w:style w:type="paragraph" w:customStyle="1" w:styleId="ABBStandard9PDist33FTList001">
    <w:name w:val="_ABB_Standard_9_PDist3.3_FT_List001"/>
    <w:basedOn w:val="AABStandardPDist33"/>
    <w:link w:val="ABBStandard9PDist33FTList001Zchn"/>
    <w:qFormat/>
    <w:rsid w:val="004E414D"/>
    <w:pPr>
      <w:numPr>
        <w:numId w:val="50"/>
      </w:numPr>
      <w:spacing w:after="0"/>
    </w:pPr>
    <w:rPr>
      <w:sz w:val="18"/>
    </w:rPr>
  </w:style>
  <w:style w:type="character" w:customStyle="1" w:styleId="ABBStandard9PDist33FTList001Zchn">
    <w:name w:val="_ABB_Standard_9_PDist3.3_FT_List001 Zchn"/>
    <w:basedOn w:val="a3"/>
    <w:link w:val="ABBStandard9PDist33FTList001"/>
    <w:rsid w:val="002D752C"/>
    <w:rPr>
      <w:rFonts w:ascii="Arial" w:hAnsi="Arial" w:cs="Arial"/>
      <w:sz w:val="18"/>
    </w:rPr>
  </w:style>
  <w:style w:type="paragraph" w:customStyle="1" w:styleId="ABBStandard9PDist33FTList002">
    <w:name w:val="_ABB_Standard_9_PDist3.3_FT_List002"/>
    <w:basedOn w:val="ABBStandard9PDist33"/>
    <w:link w:val="ABBStandard9PDist33FTList002Zchn"/>
    <w:qFormat/>
    <w:rsid w:val="004E414D"/>
    <w:pPr>
      <w:numPr>
        <w:numId w:val="51"/>
      </w:numPr>
      <w:tabs>
        <w:tab w:val="clear" w:pos="0"/>
      </w:tabs>
      <w:spacing w:after="0"/>
    </w:pPr>
  </w:style>
  <w:style w:type="character" w:customStyle="1" w:styleId="ABBStandard9PDist33FTList002Zchn">
    <w:name w:val="_ABB_Standard_9_PDist3.3_FT_List002 Zchn"/>
    <w:basedOn w:val="a3"/>
    <w:link w:val="ABBStandard9PDist33FTList002"/>
    <w:rsid w:val="002D752C"/>
    <w:rPr>
      <w:rFonts w:ascii="Arial" w:hAnsi="Arial" w:cs="Arial"/>
      <w:sz w:val="18"/>
    </w:rPr>
  </w:style>
  <w:style w:type="paragraph" w:customStyle="1" w:styleId="ABBStandard9PDist33FTList003">
    <w:name w:val="_ABB_Standard_9_PDist3.3_FT_List003"/>
    <w:basedOn w:val="ABBStandard9PDist33"/>
    <w:link w:val="ABBStandard9PDist33FTList003Zchn"/>
    <w:qFormat/>
    <w:rsid w:val="004E414D"/>
    <w:pPr>
      <w:numPr>
        <w:numId w:val="52"/>
      </w:numPr>
      <w:tabs>
        <w:tab w:val="clear" w:pos="283"/>
      </w:tabs>
      <w:spacing w:after="0"/>
      <w:ind w:hanging="283"/>
    </w:pPr>
  </w:style>
  <w:style w:type="character" w:customStyle="1" w:styleId="ABBStandard9PDist33FTList003Zchn">
    <w:name w:val="_ABB_Standard_9_PDist3.3_FT_List003 Zchn"/>
    <w:basedOn w:val="a3"/>
    <w:link w:val="ABBStandard9PDist33FTList003"/>
    <w:rsid w:val="002D752C"/>
    <w:rPr>
      <w:rFonts w:ascii="Arial" w:hAnsi="Arial" w:cs="Arial"/>
      <w:sz w:val="18"/>
    </w:rPr>
  </w:style>
  <w:style w:type="paragraph" w:customStyle="1" w:styleId="ABBStandard9PDist33FTList004">
    <w:name w:val="_ABB_Standard_9_PDist3.3_FT_List004"/>
    <w:basedOn w:val="ABBStandard9PDist33"/>
    <w:link w:val="ABBStandard9PDist33FTList004Zchn"/>
    <w:qFormat/>
    <w:rsid w:val="004E414D"/>
    <w:pPr>
      <w:numPr>
        <w:numId w:val="53"/>
      </w:numPr>
      <w:tabs>
        <w:tab w:val="clear" w:pos="283"/>
      </w:tabs>
      <w:spacing w:after="0"/>
      <w:ind w:hanging="283"/>
    </w:pPr>
  </w:style>
  <w:style w:type="character" w:customStyle="1" w:styleId="ABBStandard9PDist33FTList004Zchn">
    <w:name w:val="_ABB_Standard_9_PDist3.3_FT_List004 Zchn"/>
    <w:basedOn w:val="a3"/>
    <w:link w:val="ABBStandard9PDist33FTList004"/>
    <w:rsid w:val="002D752C"/>
    <w:rPr>
      <w:rFonts w:ascii="Arial" w:hAnsi="Arial" w:cs="Arial"/>
      <w:sz w:val="18"/>
    </w:rPr>
  </w:style>
  <w:style w:type="paragraph" w:customStyle="1" w:styleId="ABBStandard9PDist33FTList005">
    <w:name w:val="_ABB_Standard_9_PDist3.3_FT_List005"/>
    <w:basedOn w:val="ABBStandard9PDist33"/>
    <w:link w:val="ABBStandard9PDist33FTList005Zchn"/>
    <w:qFormat/>
    <w:rsid w:val="004E414D"/>
    <w:pPr>
      <w:numPr>
        <w:numId w:val="54"/>
      </w:numPr>
      <w:spacing w:after="0"/>
    </w:pPr>
  </w:style>
  <w:style w:type="character" w:customStyle="1" w:styleId="ABBStandard9PDist33FTList005Zchn">
    <w:name w:val="_ABB_Standard_9_PDist3.3_FT_List005 Zchn"/>
    <w:basedOn w:val="a3"/>
    <w:link w:val="ABBStandard9PDist33FTList005"/>
    <w:rsid w:val="002D752C"/>
    <w:rPr>
      <w:rFonts w:ascii="Arial" w:hAnsi="Arial" w:cs="Arial"/>
      <w:sz w:val="18"/>
    </w:rPr>
  </w:style>
  <w:style w:type="paragraph" w:customStyle="1" w:styleId="ABBStandard9PDist33FTList006">
    <w:name w:val="_ABB_Standard_9_PDist3.3_FT_List006"/>
    <w:basedOn w:val="ABBStandard9PDist33"/>
    <w:link w:val="ABBStandard9PDist33FTList006Zchn"/>
    <w:qFormat/>
    <w:rsid w:val="004E414D"/>
    <w:pPr>
      <w:numPr>
        <w:numId w:val="55"/>
      </w:numPr>
      <w:spacing w:after="0"/>
    </w:pPr>
  </w:style>
  <w:style w:type="character" w:customStyle="1" w:styleId="ABBStandard9PDist33FTList006Zchn">
    <w:name w:val="_ABB_Standard_9_PDist3.3_FT_List006 Zchn"/>
    <w:basedOn w:val="a3"/>
    <w:link w:val="ABBStandard9PDist33FTList006"/>
    <w:rsid w:val="002D752C"/>
    <w:rPr>
      <w:rFonts w:ascii="Arial" w:hAnsi="Arial" w:cs="Arial"/>
      <w:sz w:val="18"/>
    </w:rPr>
  </w:style>
  <w:style w:type="paragraph" w:customStyle="1" w:styleId="ABBStandard9PDist33FTList007">
    <w:name w:val="_ABB_Standard_9_PDist3.3_FT_List007"/>
    <w:basedOn w:val="ABBStandard9PDist33"/>
    <w:link w:val="ABBStandard9PDist33FTList007Zchn"/>
    <w:qFormat/>
    <w:rsid w:val="004E414D"/>
    <w:pPr>
      <w:numPr>
        <w:numId w:val="56"/>
      </w:numPr>
      <w:spacing w:after="0"/>
    </w:pPr>
  </w:style>
  <w:style w:type="character" w:customStyle="1" w:styleId="ABBStandard9PDist33FTList007Zchn">
    <w:name w:val="_ABB_Standard_9_PDist3.3_FT_List007 Zchn"/>
    <w:basedOn w:val="a3"/>
    <w:link w:val="ABBStandard9PDist33FTList007"/>
    <w:rsid w:val="002D752C"/>
    <w:rPr>
      <w:rFonts w:ascii="Arial" w:hAnsi="Arial" w:cs="Arial"/>
      <w:sz w:val="18"/>
    </w:rPr>
  </w:style>
  <w:style w:type="paragraph" w:customStyle="1" w:styleId="ABBStandard9PDist33FTList008">
    <w:name w:val="_ABB_Standard_9_PDist3.3_FT_List008"/>
    <w:basedOn w:val="ABBStandard9PDist33"/>
    <w:link w:val="ABBStandard9PDist33FTList008Zchn"/>
    <w:qFormat/>
    <w:rsid w:val="004E414D"/>
    <w:pPr>
      <w:numPr>
        <w:numId w:val="57"/>
      </w:numPr>
      <w:tabs>
        <w:tab w:val="clear" w:pos="425"/>
      </w:tabs>
      <w:spacing w:after="0"/>
    </w:pPr>
  </w:style>
  <w:style w:type="character" w:customStyle="1" w:styleId="ABBStandard9PDist33FTList008Zchn">
    <w:name w:val="_ABB_Standard_9_PDist3.3_FT_List008 Zchn"/>
    <w:basedOn w:val="a3"/>
    <w:link w:val="ABBStandard9PDist33FTList008"/>
    <w:rsid w:val="002D752C"/>
    <w:rPr>
      <w:rFonts w:ascii="Arial" w:hAnsi="Arial" w:cs="Arial"/>
      <w:sz w:val="18"/>
    </w:rPr>
  </w:style>
  <w:style w:type="paragraph" w:customStyle="1" w:styleId="ABBStandard9PDist33FTList009">
    <w:name w:val="_ABB_Standard_9_PDist3.3_FT_List009"/>
    <w:basedOn w:val="ABBStandard9PDist33"/>
    <w:link w:val="ABBStandard9PDist33FTList009Zchn"/>
    <w:qFormat/>
    <w:rsid w:val="004E414D"/>
    <w:pPr>
      <w:numPr>
        <w:numId w:val="58"/>
      </w:numPr>
      <w:tabs>
        <w:tab w:val="clear" w:pos="709"/>
      </w:tabs>
      <w:spacing w:after="0"/>
    </w:pPr>
  </w:style>
  <w:style w:type="character" w:customStyle="1" w:styleId="ABBStandard9PDist33FTList009Zchn">
    <w:name w:val="_ABB_Standard_9_PDist3.3_FT_List009 Zchn"/>
    <w:basedOn w:val="a3"/>
    <w:link w:val="ABBStandard9PDist33FTList009"/>
    <w:rsid w:val="002D752C"/>
    <w:rPr>
      <w:rFonts w:ascii="Arial" w:hAnsi="Arial" w:cs="Arial"/>
      <w:sz w:val="18"/>
    </w:rPr>
  </w:style>
  <w:style w:type="paragraph" w:customStyle="1" w:styleId="ABBStandard9PDist33FTList010">
    <w:name w:val="_ABB_Standard_9_PDist3.3_FT_List010"/>
    <w:basedOn w:val="ABBStandard9PDist33"/>
    <w:link w:val="ABBStandard9PDist33FTList010Zchn"/>
    <w:qFormat/>
    <w:rsid w:val="004E414D"/>
    <w:pPr>
      <w:numPr>
        <w:numId w:val="59"/>
      </w:numPr>
      <w:tabs>
        <w:tab w:val="clear" w:pos="425"/>
      </w:tabs>
      <w:spacing w:after="0"/>
    </w:pPr>
  </w:style>
  <w:style w:type="character" w:customStyle="1" w:styleId="ABBStandard9PDist33FTList010Zchn">
    <w:name w:val="_ABB_Standard_9_PDist3.3_FT_List010 Zchn"/>
    <w:basedOn w:val="a3"/>
    <w:link w:val="ABBStandard9PDist33FTList010"/>
    <w:rsid w:val="002D752C"/>
    <w:rPr>
      <w:rFonts w:ascii="Arial" w:hAnsi="Arial" w:cs="Arial"/>
      <w:sz w:val="18"/>
    </w:rPr>
  </w:style>
  <w:style w:type="paragraph" w:customStyle="1" w:styleId="ABCStandard9NumHL">
    <w:name w:val="_ABC_Standard_9_NumHL"/>
    <w:basedOn w:val="a2"/>
    <w:link w:val="ABCStandard9NumHLZchn"/>
    <w:qFormat/>
    <w:rsid w:val="00E04EFC"/>
    <w:pPr>
      <w:widowControl w:val="0"/>
      <w:spacing w:after="0" w:line="240" w:lineRule="auto"/>
      <w:ind w:left="1418"/>
    </w:pPr>
    <w:rPr>
      <w:rFonts w:ascii="Arial" w:hAnsi="Arial" w:cs="Arial"/>
      <w:sz w:val="18"/>
      <w:lang w:val="en-GB"/>
    </w:rPr>
  </w:style>
  <w:style w:type="character" w:customStyle="1" w:styleId="ABCStandard9NumHLZchn">
    <w:name w:val="_ABC_Standard_9_NumHL Zchn"/>
    <w:basedOn w:val="a3"/>
    <w:link w:val="ABCStandard9NumHL"/>
    <w:rsid w:val="00E04EFC"/>
    <w:rPr>
      <w:rFonts w:ascii="Arial" w:hAnsi="Arial" w:cs="Arial"/>
      <w:sz w:val="18"/>
      <w:lang w:val="en-GB"/>
    </w:rPr>
  </w:style>
  <w:style w:type="paragraph" w:customStyle="1" w:styleId="ABCStandard9NumHLFTList001">
    <w:name w:val="_ABC_Standard_9_NumHL_FT_List001"/>
    <w:basedOn w:val="a2"/>
    <w:link w:val="ABCStandard9NumHLFTList001Zchn"/>
    <w:qFormat/>
    <w:rsid w:val="00E04EFC"/>
    <w:pPr>
      <w:widowControl w:val="0"/>
      <w:numPr>
        <w:numId w:val="60"/>
      </w:numPr>
      <w:tabs>
        <w:tab w:val="clear" w:pos="1417"/>
      </w:tabs>
      <w:spacing w:after="0" w:line="240" w:lineRule="auto"/>
      <w:ind w:hanging="283"/>
    </w:pPr>
    <w:rPr>
      <w:rFonts w:ascii="Arial" w:hAnsi="Arial" w:cs="Arial"/>
      <w:sz w:val="18"/>
      <w:lang w:val="en-GB"/>
    </w:rPr>
  </w:style>
  <w:style w:type="character" w:customStyle="1" w:styleId="ABCStandard9NumHLFTList001Zchn">
    <w:name w:val="_ABC_Standard_9_NumHL_FT_List001 Zchn"/>
    <w:basedOn w:val="a3"/>
    <w:link w:val="ABCStandard9NumHLFTList001"/>
    <w:rsid w:val="00E04EFC"/>
    <w:rPr>
      <w:rFonts w:ascii="Arial" w:hAnsi="Arial" w:cs="Arial"/>
      <w:sz w:val="18"/>
      <w:lang w:val="en-GB"/>
    </w:rPr>
  </w:style>
  <w:style w:type="paragraph" w:customStyle="1" w:styleId="ABCStandard9NumHLFTList002">
    <w:name w:val="_ABC_Standard_9_NumHL_FT_List002"/>
    <w:basedOn w:val="a2"/>
    <w:link w:val="ABCStandard9NumHLFTList002Zchn"/>
    <w:qFormat/>
    <w:rsid w:val="00E04EFC"/>
    <w:pPr>
      <w:widowControl w:val="0"/>
      <w:numPr>
        <w:numId w:val="61"/>
      </w:numPr>
      <w:tabs>
        <w:tab w:val="clear" w:pos="1417"/>
      </w:tabs>
      <w:spacing w:after="0" w:line="240" w:lineRule="auto"/>
      <w:ind w:hanging="283"/>
    </w:pPr>
    <w:rPr>
      <w:rFonts w:ascii="Arial" w:hAnsi="Arial" w:cs="Arial"/>
      <w:sz w:val="18"/>
      <w:lang w:val="en-GB"/>
    </w:rPr>
  </w:style>
  <w:style w:type="character" w:customStyle="1" w:styleId="ABCStandard9NumHLFTList002Zchn">
    <w:name w:val="_ABC_Standard_9_NumHL_FT_List002 Zchn"/>
    <w:basedOn w:val="a3"/>
    <w:link w:val="ABCStandard9NumHLFTList002"/>
    <w:rsid w:val="00E04EFC"/>
    <w:rPr>
      <w:rFonts w:ascii="Arial" w:hAnsi="Arial" w:cs="Arial"/>
      <w:sz w:val="18"/>
      <w:lang w:val="en-GB"/>
    </w:rPr>
  </w:style>
  <w:style w:type="paragraph" w:customStyle="1" w:styleId="ABCStandard9NumHLFTList003">
    <w:name w:val="_ABC_Standard_9_NumHL_FT_List003"/>
    <w:basedOn w:val="a2"/>
    <w:link w:val="ABCStandard9NumHLFTList003Zchn"/>
    <w:qFormat/>
    <w:rsid w:val="00E04EFC"/>
    <w:pPr>
      <w:widowControl w:val="0"/>
      <w:numPr>
        <w:numId w:val="62"/>
      </w:numPr>
      <w:tabs>
        <w:tab w:val="clear" w:pos="1701"/>
      </w:tabs>
      <w:spacing w:after="0" w:line="240" w:lineRule="auto"/>
      <w:ind w:hanging="283"/>
    </w:pPr>
    <w:rPr>
      <w:rFonts w:ascii="Arial" w:hAnsi="Arial" w:cs="Arial"/>
      <w:sz w:val="18"/>
      <w:lang w:val="en-GB"/>
    </w:rPr>
  </w:style>
  <w:style w:type="character" w:customStyle="1" w:styleId="ABCStandard9NumHLFTList003Zchn">
    <w:name w:val="_ABC_Standard_9_NumHL_FT_List003 Zchn"/>
    <w:basedOn w:val="a3"/>
    <w:link w:val="ABCStandard9NumHLFTList003"/>
    <w:rsid w:val="00E04EFC"/>
    <w:rPr>
      <w:rFonts w:ascii="Arial" w:hAnsi="Arial" w:cs="Arial"/>
      <w:sz w:val="18"/>
      <w:lang w:val="en-GB"/>
    </w:rPr>
  </w:style>
  <w:style w:type="paragraph" w:customStyle="1" w:styleId="ABCStandard9NumHLFTList004">
    <w:name w:val="_ABC_Standard_9_NumHL_FT_List004"/>
    <w:basedOn w:val="a2"/>
    <w:link w:val="ABCStandard9NumHLFTList004Zchn"/>
    <w:qFormat/>
    <w:rsid w:val="00E04EFC"/>
    <w:pPr>
      <w:widowControl w:val="0"/>
      <w:numPr>
        <w:numId w:val="63"/>
      </w:numPr>
      <w:tabs>
        <w:tab w:val="clear" w:pos="1701"/>
      </w:tabs>
      <w:spacing w:after="0" w:line="240" w:lineRule="auto"/>
      <w:ind w:hanging="283"/>
    </w:pPr>
    <w:rPr>
      <w:rFonts w:ascii="Arial" w:hAnsi="Arial" w:cs="Arial"/>
      <w:sz w:val="18"/>
      <w:lang w:val="en-GB"/>
    </w:rPr>
  </w:style>
  <w:style w:type="character" w:customStyle="1" w:styleId="ABCStandard9NumHLFTList004Zchn">
    <w:name w:val="_ABC_Standard_9_NumHL_FT_List004 Zchn"/>
    <w:basedOn w:val="a3"/>
    <w:link w:val="ABCStandard9NumHLFTList004"/>
    <w:rsid w:val="00E04EFC"/>
    <w:rPr>
      <w:rFonts w:ascii="Arial" w:hAnsi="Arial" w:cs="Arial"/>
      <w:sz w:val="18"/>
      <w:lang w:val="en-GB"/>
    </w:rPr>
  </w:style>
  <w:style w:type="paragraph" w:customStyle="1" w:styleId="ABCStandard9NumHLFTList005">
    <w:name w:val="_ABC_Standard_9_NumHL_FT_List005"/>
    <w:basedOn w:val="a2"/>
    <w:link w:val="ABCStandard9NumHLFTList005Zchn"/>
    <w:qFormat/>
    <w:rsid w:val="00E04EFC"/>
    <w:pPr>
      <w:widowControl w:val="0"/>
      <w:numPr>
        <w:numId w:val="64"/>
      </w:numPr>
      <w:spacing w:after="0" w:line="240" w:lineRule="auto"/>
    </w:pPr>
    <w:rPr>
      <w:rFonts w:ascii="Arial" w:hAnsi="Arial" w:cs="Arial"/>
      <w:sz w:val="18"/>
      <w:lang w:val="en-GB"/>
    </w:rPr>
  </w:style>
  <w:style w:type="character" w:customStyle="1" w:styleId="ABCStandard9NumHLFTList005Zchn">
    <w:name w:val="_ABC_Standard_9_NumHL_FT_List005 Zchn"/>
    <w:basedOn w:val="a3"/>
    <w:link w:val="ABCStandard9NumHLFTList005"/>
    <w:rsid w:val="00E04EFC"/>
    <w:rPr>
      <w:rFonts w:ascii="Arial" w:hAnsi="Arial" w:cs="Arial"/>
      <w:sz w:val="18"/>
      <w:lang w:val="en-GB"/>
    </w:rPr>
  </w:style>
  <w:style w:type="paragraph" w:customStyle="1" w:styleId="ABCStandard9NumHLFTList006">
    <w:name w:val="_ABC_Standard_9_NumHL_FT_List006"/>
    <w:basedOn w:val="a2"/>
    <w:link w:val="ABCStandard9NumHLFTList006Zchn"/>
    <w:qFormat/>
    <w:rsid w:val="00E04EFC"/>
    <w:pPr>
      <w:widowControl w:val="0"/>
      <w:numPr>
        <w:numId w:val="65"/>
      </w:numPr>
      <w:spacing w:after="0" w:line="240" w:lineRule="auto"/>
    </w:pPr>
    <w:rPr>
      <w:rFonts w:ascii="Arial" w:hAnsi="Arial" w:cs="Arial"/>
      <w:sz w:val="18"/>
      <w:lang w:val="en-GB"/>
    </w:rPr>
  </w:style>
  <w:style w:type="character" w:customStyle="1" w:styleId="ABCStandard9NumHLFTList006Zchn">
    <w:name w:val="_ABC_Standard_9_NumHL_FT_List006 Zchn"/>
    <w:basedOn w:val="a3"/>
    <w:link w:val="ABCStandard9NumHLFTList006"/>
    <w:rsid w:val="00E04EFC"/>
    <w:rPr>
      <w:rFonts w:ascii="Arial" w:hAnsi="Arial" w:cs="Arial"/>
      <w:sz w:val="18"/>
      <w:lang w:val="en-GB"/>
    </w:rPr>
  </w:style>
  <w:style w:type="paragraph" w:customStyle="1" w:styleId="ABCStandard9NumHLFTList007">
    <w:name w:val="_ABC_Standard_9_NumHL_FT_List007"/>
    <w:basedOn w:val="a2"/>
    <w:link w:val="ABCStandard9NumHLFTList007Zchn"/>
    <w:qFormat/>
    <w:rsid w:val="00E04EFC"/>
    <w:pPr>
      <w:widowControl w:val="0"/>
      <w:numPr>
        <w:numId w:val="66"/>
      </w:numPr>
      <w:spacing w:after="0" w:line="240" w:lineRule="auto"/>
    </w:pPr>
    <w:rPr>
      <w:rFonts w:ascii="Arial" w:hAnsi="Arial" w:cs="Arial"/>
      <w:sz w:val="18"/>
      <w:lang w:val="en-GB"/>
    </w:rPr>
  </w:style>
  <w:style w:type="character" w:customStyle="1" w:styleId="ABCStandard9NumHLFTList007Zchn">
    <w:name w:val="_ABC_Standard_9_NumHL_FT_List007 Zchn"/>
    <w:basedOn w:val="a3"/>
    <w:link w:val="ABCStandard9NumHLFTList007"/>
    <w:rsid w:val="00E04EFC"/>
    <w:rPr>
      <w:rFonts w:ascii="Arial" w:hAnsi="Arial" w:cs="Arial"/>
      <w:sz w:val="18"/>
      <w:lang w:val="en-GB"/>
    </w:rPr>
  </w:style>
  <w:style w:type="paragraph" w:customStyle="1" w:styleId="ABCStandard9NumHLFTList008">
    <w:name w:val="_ABC_Standard_9_NumHL_FT_List008"/>
    <w:basedOn w:val="a2"/>
    <w:link w:val="ABCStandard9NumHLFTList008Zchn"/>
    <w:qFormat/>
    <w:rsid w:val="00E04EFC"/>
    <w:pPr>
      <w:widowControl w:val="0"/>
      <w:numPr>
        <w:numId w:val="67"/>
      </w:numPr>
      <w:tabs>
        <w:tab w:val="clear" w:pos="1843"/>
      </w:tabs>
      <w:spacing w:after="0" w:line="240" w:lineRule="auto"/>
    </w:pPr>
    <w:rPr>
      <w:rFonts w:ascii="Arial" w:hAnsi="Arial" w:cs="Arial"/>
      <w:sz w:val="18"/>
      <w:lang w:val="en-GB"/>
    </w:rPr>
  </w:style>
  <w:style w:type="character" w:customStyle="1" w:styleId="ABCStandard9NumHLFTList008Zchn">
    <w:name w:val="_ABC_Standard_9_NumHL_FT_List008 Zchn"/>
    <w:basedOn w:val="a3"/>
    <w:link w:val="ABCStandard9NumHLFTList008"/>
    <w:rsid w:val="00E04EFC"/>
    <w:rPr>
      <w:rFonts w:ascii="Arial" w:hAnsi="Arial" w:cs="Arial"/>
      <w:sz w:val="18"/>
      <w:lang w:val="en-GB"/>
    </w:rPr>
  </w:style>
  <w:style w:type="paragraph" w:customStyle="1" w:styleId="ABCStandard9NumHLFTList009">
    <w:name w:val="_ABC_Standard_9_NumHL_FT_List009"/>
    <w:basedOn w:val="a2"/>
    <w:link w:val="ABCStandard9NumHLFTList009Zchn"/>
    <w:qFormat/>
    <w:rsid w:val="00E04EFC"/>
    <w:pPr>
      <w:widowControl w:val="0"/>
      <w:numPr>
        <w:numId w:val="68"/>
      </w:numPr>
      <w:tabs>
        <w:tab w:val="clear" w:pos="2126"/>
      </w:tabs>
      <w:spacing w:after="0" w:line="240" w:lineRule="auto"/>
    </w:pPr>
    <w:rPr>
      <w:rFonts w:ascii="Arial" w:hAnsi="Arial" w:cs="Arial"/>
      <w:sz w:val="18"/>
      <w:lang w:val="en-GB"/>
    </w:rPr>
  </w:style>
  <w:style w:type="character" w:customStyle="1" w:styleId="ABCStandard9NumHLFTList009Zchn">
    <w:name w:val="_ABC_Standard_9_NumHL_FT_List009 Zchn"/>
    <w:basedOn w:val="a3"/>
    <w:link w:val="ABCStandard9NumHLFTList009"/>
    <w:rsid w:val="00E04EFC"/>
    <w:rPr>
      <w:rFonts w:ascii="Arial" w:hAnsi="Arial" w:cs="Arial"/>
      <w:sz w:val="18"/>
      <w:lang w:val="en-GB"/>
    </w:rPr>
  </w:style>
  <w:style w:type="paragraph" w:customStyle="1" w:styleId="ABCStandard9NumHLFTList010">
    <w:name w:val="_ABC_Standard_9_NumHL_FT_List010"/>
    <w:basedOn w:val="a2"/>
    <w:link w:val="ABCStandard9NumHLFTList010Zchn"/>
    <w:qFormat/>
    <w:rsid w:val="00E04EFC"/>
    <w:pPr>
      <w:widowControl w:val="0"/>
      <w:numPr>
        <w:numId w:val="69"/>
      </w:numPr>
      <w:tabs>
        <w:tab w:val="clear" w:pos="1843"/>
      </w:tabs>
      <w:spacing w:after="0" w:line="240" w:lineRule="auto"/>
    </w:pPr>
    <w:rPr>
      <w:rFonts w:ascii="Arial" w:hAnsi="Arial" w:cs="Arial"/>
      <w:sz w:val="18"/>
      <w:lang w:val="en-GB"/>
    </w:rPr>
  </w:style>
  <w:style w:type="character" w:customStyle="1" w:styleId="ABCStandard9NumHLFTList010Zchn">
    <w:name w:val="_ABC_Standard_9_NumHL_FT_List010 Zchn"/>
    <w:basedOn w:val="a3"/>
    <w:link w:val="ABCStandard9NumHLFTList010"/>
    <w:rsid w:val="00E04EFC"/>
    <w:rPr>
      <w:rFonts w:ascii="Arial" w:hAnsi="Arial" w:cs="Arial"/>
      <w:sz w:val="18"/>
      <w:lang w:val="en-GB"/>
    </w:rPr>
  </w:style>
  <w:style w:type="paragraph" w:customStyle="1" w:styleId="ABDStandard9NumHLPDist33">
    <w:name w:val="_ABD_Standard_9_NumHL_PDist3.3"/>
    <w:basedOn w:val="a2"/>
    <w:link w:val="ABDStandard9NumHLPDist33Zchn"/>
    <w:qFormat/>
    <w:rsid w:val="00E04EFC"/>
    <w:pPr>
      <w:widowControl w:val="0"/>
      <w:spacing w:before="60" w:after="60" w:line="240" w:lineRule="auto"/>
      <w:ind w:left="1418"/>
    </w:pPr>
    <w:rPr>
      <w:rFonts w:ascii="Arial" w:hAnsi="Arial" w:cs="Arial"/>
      <w:sz w:val="18"/>
      <w:lang w:val="en-GB"/>
    </w:rPr>
  </w:style>
  <w:style w:type="character" w:customStyle="1" w:styleId="ABDStandard9NumHLPDist33Zchn">
    <w:name w:val="_ABD_Standard_9_NumHL_PDist3.3 Zchn"/>
    <w:basedOn w:val="a3"/>
    <w:link w:val="ABDStandard9NumHLPDist33"/>
    <w:rsid w:val="00E04EFC"/>
    <w:rPr>
      <w:rFonts w:ascii="Arial" w:hAnsi="Arial" w:cs="Arial"/>
      <w:sz w:val="18"/>
      <w:lang w:val="en-GB"/>
    </w:rPr>
  </w:style>
  <w:style w:type="paragraph" w:customStyle="1" w:styleId="ABDStandard9NumHLPDist33FTList001">
    <w:name w:val="_ABD_Standard_9_NumHL_PDist3.3_FT_List001"/>
    <w:basedOn w:val="a2"/>
    <w:link w:val="ABDStandard9NumHLPDist33FTList001Zchn"/>
    <w:qFormat/>
    <w:rsid w:val="00E04EFC"/>
    <w:pPr>
      <w:widowControl w:val="0"/>
      <w:numPr>
        <w:numId w:val="70"/>
      </w:numPr>
      <w:tabs>
        <w:tab w:val="clear" w:pos="1417"/>
      </w:tabs>
      <w:spacing w:before="60" w:after="60" w:line="240" w:lineRule="auto"/>
      <w:ind w:hanging="283"/>
    </w:pPr>
    <w:rPr>
      <w:rFonts w:ascii="Arial" w:hAnsi="Arial" w:cs="Arial"/>
      <w:sz w:val="18"/>
      <w:lang w:val="en-GB"/>
    </w:rPr>
  </w:style>
  <w:style w:type="character" w:customStyle="1" w:styleId="ABDStandard9NumHLPDist33FTList001Zchn">
    <w:name w:val="_ABD_Standard_9_NumHL_PDist3.3_FT_List001 Zchn"/>
    <w:basedOn w:val="a3"/>
    <w:link w:val="ABDStandard9NumHLPDist33FTList001"/>
    <w:rsid w:val="00E04EFC"/>
    <w:rPr>
      <w:rFonts w:ascii="Arial" w:hAnsi="Arial" w:cs="Arial"/>
      <w:sz w:val="18"/>
      <w:lang w:val="en-GB"/>
    </w:rPr>
  </w:style>
  <w:style w:type="paragraph" w:customStyle="1" w:styleId="ABDStandard9NumHLPDist33FTList002">
    <w:name w:val="_ABD_Standard_9_NumHL_PDist3.3_FT_List002"/>
    <w:basedOn w:val="a2"/>
    <w:link w:val="ABDStandard9NumHLPDist33FTList002Zchn"/>
    <w:qFormat/>
    <w:rsid w:val="00E04EFC"/>
    <w:pPr>
      <w:widowControl w:val="0"/>
      <w:numPr>
        <w:numId w:val="71"/>
      </w:numPr>
      <w:tabs>
        <w:tab w:val="clear" w:pos="1417"/>
      </w:tabs>
      <w:spacing w:before="60" w:after="60" w:line="240" w:lineRule="auto"/>
      <w:ind w:hanging="283"/>
    </w:pPr>
    <w:rPr>
      <w:rFonts w:ascii="Arial" w:hAnsi="Arial" w:cs="Arial"/>
      <w:sz w:val="18"/>
      <w:lang w:val="en-GB"/>
    </w:rPr>
  </w:style>
  <w:style w:type="character" w:customStyle="1" w:styleId="ABDStandard9NumHLPDist33FTList002Zchn">
    <w:name w:val="_ABD_Standard_9_NumHL_PDist3.3_FT_List002 Zchn"/>
    <w:basedOn w:val="a3"/>
    <w:link w:val="ABDStandard9NumHLPDist33FTList002"/>
    <w:rsid w:val="00E04EFC"/>
    <w:rPr>
      <w:rFonts w:ascii="Arial" w:hAnsi="Arial" w:cs="Arial"/>
      <w:sz w:val="18"/>
      <w:lang w:val="en-GB"/>
    </w:rPr>
  </w:style>
  <w:style w:type="paragraph" w:customStyle="1" w:styleId="ABDStandard9NumHLPDist33FTList003">
    <w:name w:val="_ABD_Standard_9_NumHL_PDist3.3_FT_List003"/>
    <w:basedOn w:val="a2"/>
    <w:link w:val="ABDStandard9NumHLPDist33FTList003Zchn"/>
    <w:qFormat/>
    <w:rsid w:val="00E04EFC"/>
    <w:pPr>
      <w:widowControl w:val="0"/>
      <w:numPr>
        <w:numId w:val="72"/>
      </w:numPr>
      <w:tabs>
        <w:tab w:val="clear" w:pos="1701"/>
      </w:tabs>
      <w:spacing w:before="60" w:after="60" w:line="240" w:lineRule="auto"/>
      <w:ind w:hanging="283"/>
    </w:pPr>
    <w:rPr>
      <w:rFonts w:ascii="Arial" w:hAnsi="Arial" w:cs="Arial"/>
      <w:sz w:val="18"/>
      <w:lang w:val="en-GB"/>
    </w:rPr>
  </w:style>
  <w:style w:type="character" w:customStyle="1" w:styleId="ABDStandard9NumHLPDist33FTList003Zchn">
    <w:name w:val="_ABD_Standard_9_NumHL_PDist3.3_FT_List003 Zchn"/>
    <w:basedOn w:val="a3"/>
    <w:link w:val="ABDStandard9NumHLPDist33FTList003"/>
    <w:rsid w:val="00E04EFC"/>
    <w:rPr>
      <w:rFonts w:ascii="Arial" w:hAnsi="Arial" w:cs="Arial"/>
      <w:sz w:val="18"/>
      <w:lang w:val="en-GB"/>
    </w:rPr>
  </w:style>
  <w:style w:type="paragraph" w:customStyle="1" w:styleId="ABDStandard9NumHLPDist33FTList004">
    <w:name w:val="_ABD_Standard_9_NumHL_PDist3.3_FT_List004"/>
    <w:basedOn w:val="a2"/>
    <w:link w:val="ABDStandard9NumHLPDist33FTList004Zchn"/>
    <w:qFormat/>
    <w:rsid w:val="00E04EFC"/>
    <w:pPr>
      <w:widowControl w:val="0"/>
      <w:numPr>
        <w:numId w:val="73"/>
      </w:numPr>
      <w:tabs>
        <w:tab w:val="clear" w:pos="1701"/>
      </w:tabs>
      <w:spacing w:before="60" w:after="60" w:line="240" w:lineRule="auto"/>
      <w:ind w:hanging="283"/>
    </w:pPr>
    <w:rPr>
      <w:rFonts w:ascii="Arial" w:hAnsi="Arial" w:cs="Arial"/>
      <w:sz w:val="18"/>
      <w:lang w:val="en-GB"/>
    </w:rPr>
  </w:style>
  <w:style w:type="character" w:customStyle="1" w:styleId="ABDStandard9NumHLPDist33FTList004Zchn">
    <w:name w:val="_ABD_Standard_9_NumHL_PDist3.3_FT_List004 Zchn"/>
    <w:basedOn w:val="a3"/>
    <w:link w:val="ABDStandard9NumHLPDist33FTList004"/>
    <w:rsid w:val="00E04EFC"/>
    <w:rPr>
      <w:rFonts w:ascii="Arial" w:hAnsi="Arial" w:cs="Arial"/>
      <w:sz w:val="18"/>
      <w:lang w:val="en-GB"/>
    </w:rPr>
  </w:style>
  <w:style w:type="paragraph" w:customStyle="1" w:styleId="ABDStandard9NumHLPDist33FTList005">
    <w:name w:val="_ABD_Standard_9_NumHL_PDist3.3_FT_List005"/>
    <w:basedOn w:val="a2"/>
    <w:link w:val="ABDStandard9NumHLPDist33FTList005Zchn"/>
    <w:qFormat/>
    <w:rsid w:val="00E04EFC"/>
    <w:pPr>
      <w:widowControl w:val="0"/>
      <w:numPr>
        <w:numId w:val="74"/>
      </w:numPr>
      <w:spacing w:before="60" w:after="60" w:line="240" w:lineRule="auto"/>
    </w:pPr>
    <w:rPr>
      <w:rFonts w:ascii="Arial" w:hAnsi="Arial" w:cs="Arial"/>
      <w:sz w:val="18"/>
      <w:lang w:val="en-GB"/>
    </w:rPr>
  </w:style>
  <w:style w:type="character" w:customStyle="1" w:styleId="ABDStandard9NumHLPDist33FTList005Zchn">
    <w:name w:val="_ABD_Standard_9_NumHL_PDist3.3_FT_List005 Zchn"/>
    <w:basedOn w:val="a3"/>
    <w:link w:val="ABDStandard9NumHLPDist33FTList005"/>
    <w:rsid w:val="00E04EFC"/>
    <w:rPr>
      <w:rFonts w:ascii="Arial" w:hAnsi="Arial" w:cs="Arial"/>
      <w:sz w:val="18"/>
      <w:lang w:val="en-GB"/>
    </w:rPr>
  </w:style>
  <w:style w:type="paragraph" w:customStyle="1" w:styleId="ABDStandard9NumHLPDist33FTList006">
    <w:name w:val="_ABD_Standard_9_NumHL_PDist3.3_FT_List006"/>
    <w:basedOn w:val="a2"/>
    <w:link w:val="ABDStandard9NumHLPDist33FTList006Zchn"/>
    <w:qFormat/>
    <w:rsid w:val="00E04EFC"/>
    <w:pPr>
      <w:widowControl w:val="0"/>
      <w:numPr>
        <w:numId w:val="75"/>
      </w:numPr>
      <w:spacing w:before="60" w:after="60" w:line="240" w:lineRule="auto"/>
    </w:pPr>
    <w:rPr>
      <w:rFonts w:ascii="Arial" w:hAnsi="Arial" w:cs="Arial"/>
      <w:sz w:val="18"/>
      <w:lang w:val="en-GB"/>
    </w:rPr>
  </w:style>
  <w:style w:type="character" w:customStyle="1" w:styleId="ABDStandard9NumHLPDist33FTList006Zchn">
    <w:name w:val="_ABD_Standard_9_NumHL_PDist3.3_FT_List006 Zchn"/>
    <w:basedOn w:val="a3"/>
    <w:link w:val="ABDStandard9NumHLPDist33FTList006"/>
    <w:rsid w:val="00E04EFC"/>
    <w:rPr>
      <w:rFonts w:ascii="Arial" w:hAnsi="Arial" w:cs="Arial"/>
      <w:sz w:val="18"/>
      <w:lang w:val="en-GB"/>
    </w:rPr>
  </w:style>
  <w:style w:type="paragraph" w:customStyle="1" w:styleId="ABDStandard9NumHLPDist33FTList007">
    <w:name w:val="_ABD_Standard_9_NumHL_PDist3.3_FT_List007"/>
    <w:basedOn w:val="a2"/>
    <w:link w:val="ABDStandard9NumHLPDist33FTList007Zchn"/>
    <w:qFormat/>
    <w:rsid w:val="00E04EFC"/>
    <w:pPr>
      <w:widowControl w:val="0"/>
      <w:numPr>
        <w:numId w:val="76"/>
      </w:numPr>
      <w:spacing w:before="60" w:after="60" w:line="240" w:lineRule="auto"/>
    </w:pPr>
    <w:rPr>
      <w:rFonts w:ascii="Arial" w:hAnsi="Arial" w:cs="Arial"/>
      <w:sz w:val="18"/>
      <w:lang w:val="en-GB"/>
    </w:rPr>
  </w:style>
  <w:style w:type="character" w:customStyle="1" w:styleId="ABDStandard9NumHLPDist33FTList007Zchn">
    <w:name w:val="_ABD_Standard_9_NumHL_PDist3.3_FT_List007 Zchn"/>
    <w:basedOn w:val="a3"/>
    <w:link w:val="ABDStandard9NumHLPDist33FTList007"/>
    <w:rsid w:val="00E04EFC"/>
    <w:rPr>
      <w:rFonts w:ascii="Arial" w:hAnsi="Arial" w:cs="Arial"/>
      <w:sz w:val="18"/>
      <w:lang w:val="en-GB"/>
    </w:rPr>
  </w:style>
  <w:style w:type="paragraph" w:customStyle="1" w:styleId="ABDStandard9NumHLPDist33FTList008">
    <w:name w:val="_ABD_Standard_9_NumHL_PDist3.3_FT_List008"/>
    <w:basedOn w:val="a2"/>
    <w:link w:val="ABDStandard9NumHLPDist33FTList008Zchn"/>
    <w:qFormat/>
    <w:rsid w:val="00E04EFC"/>
    <w:pPr>
      <w:widowControl w:val="0"/>
      <w:numPr>
        <w:numId w:val="77"/>
      </w:numPr>
      <w:tabs>
        <w:tab w:val="clear" w:pos="1843"/>
      </w:tabs>
      <w:spacing w:before="60" w:after="60" w:line="240" w:lineRule="auto"/>
    </w:pPr>
    <w:rPr>
      <w:rFonts w:ascii="Arial" w:hAnsi="Arial" w:cs="Arial"/>
      <w:sz w:val="18"/>
      <w:lang w:val="en-GB"/>
    </w:rPr>
  </w:style>
  <w:style w:type="character" w:customStyle="1" w:styleId="ABDStandard9NumHLPDist33FTList008Zchn">
    <w:name w:val="_ABD_Standard_9_NumHL_PDist3.3_FT_List008 Zchn"/>
    <w:basedOn w:val="a3"/>
    <w:link w:val="ABDStandard9NumHLPDist33FTList008"/>
    <w:rsid w:val="00E04EFC"/>
    <w:rPr>
      <w:rFonts w:ascii="Arial" w:hAnsi="Arial" w:cs="Arial"/>
      <w:sz w:val="18"/>
      <w:lang w:val="en-GB"/>
    </w:rPr>
  </w:style>
  <w:style w:type="paragraph" w:customStyle="1" w:styleId="ABDStandard9NumHLPDist33FTList009">
    <w:name w:val="_ABD_Standard_9_NumHL_PDist3.3_FT_List009"/>
    <w:basedOn w:val="a2"/>
    <w:link w:val="ABDStandard9NumHLPDist33FTList009Zchn"/>
    <w:qFormat/>
    <w:rsid w:val="00E04EFC"/>
    <w:pPr>
      <w:widowControl w:val="0"/>
      <w:numPr>
        <w:numId w:val="78"/>
      </w:numPr>
      <w:tabs>
        <w:tab w:val="clear" w:pos="2126"/>
      </w:tabs>
      <w:spacing w:before="60" w:after="60" w:line="240" w:lineRule="auto"/>
    </w:pPr>
    <w:rPr>
      <w:rFonts w:ascii="Arial" w:hAnsi="Arial" w:cs="Arial"/>
      <w:sz w:val="18"/>
      <w:lang w:val="en-GB"/>
    </w:rPr>
  </w:style>
  <w:style w:type="character" w:customStyle="1" w:styleId="ABDStandard9NumHLPDist33FTList009Zchn">
    <w:name w:val="_ABD_Standard_9_NumHL_PDist3.3_FT_List009 Zchn"/>
    <w:basedOn w:val="a3"/>
    <w:link w:val="ABDStandard9NumHLPDist33FTList009"/>
    <w:rsid w:val="00E04EFC"/>
    <w:rPr>
      <w:rFonts w:ascii="Arial" w:hAnsi="Arial" w:cs="Arial"/>
      <w:sz w:val="18"/>
      <w:lang w:val="en-GB"/>
    </w:rPr>
  </w:style>
  <w:style w:type="paragraph" w:customStyle="1" w:styleId="ABDStandard9NumHLPDist33FTList010">
    <w:name w:val="_ABD_Standard_9_NumHL_PDist3.3_FT_List010"/>
    <w:basedOn w:val="a2"/>
    <w:link w:val="ABDStandard9NumHLPDist33FTList010Zchn"/>
    <w:qFormat/>
    <w:rsid w:val="00E04EFC"/>
    <w:pPr>
      <w:widowControl w:val="0"/>
      <w:numPr>
        <w:numId w:val="79"/>
      </w:numPr>
      <w:tabs>
        <w:tab w:val="clear" w:pos="1843"/>
      </w:tabs>
      <w:spacing w:before="60" w:after="60" w:line="240" w:lineRule="auto"/>
    </w:pPr>
    <w:rPr>
      <w:rFonts w:ascii="Arial" w:hAnsi="Arial" w:cs="Arial"/>
      <w:sz w:val="18"/>
      <w:lang w:val="en-GB"/>
    </w:rPr>
  </w:style>
  <w:style w:type="character" w:customStyle="1" w:styleId="ABDStandard9NumHLPDist33FTList010Zchn">
    <w:name w:val="_ABD_Standard_9_NumHL_PDist3.3_FT_List010 Zchn"/>
    <w:basedOn w:val="a3"/>
    <w:link w:val="ABDStandard9NumHLPDist33FTList010"/>
    <w:rsid w:val="00E04EFC"/>
    <w:rPr>
      <w:rFonts w:ascii="Arial" w:hAnsi="Arial" w:cs="Arial"/>
      <w:sz w:val="18"/>
      <w:lang w:val="en-GB"/>
    </w:rPr>
  </w:style>
  <w:style w:type="paragraph" w:customStyle="1" w:styleId="ACAStandard8">
    <w:name w:val="_ACA_Standard_8"/>
    <w:basedOn w:val="a2"/>
    <w:link w:val="ACAStandard8Zchn"/>
    <w:rsid w:val="00043C15"/>
    <w:pPr>
      <w:widowControl w:val="0"/>
      <w:spacing w:after="0" w:line="240" w:lineRule="auto"/>
    </w:pPr>
    <w:rPr>
      <w:rFonts w:ascii="Arial" w:hAnsi="Arial" w:cs="Arial"/>
      <w:sz w:val="16"/>
      <w:lang w:val="en-GB"/>
    </w:rPr>
  </w:style>
  <w:style w:type="character" w:customStyle="1" w:styleId="ACAStandard8Zchn">
    <w:name w:val="_ACA_Standard_8 Zchn"/>
    <w:basedOn w:val="a3"/>
    <w:link w:val="ACAStandard8"/>
    <w:rsid w:val="00043C15"/>
    <w:rPr>
      <w:rFonts w:ascii="Arial" w:hAnsi="Arial" w:cs="Arial"/>
      <w:sz w:val="16"/>
      <w:lang w:val="en-GB"/>
    </w:rPr>
  </w:style>
  <w:style w:type="paragraph" w:customStyle="1" w:styleId="ACAStandard8FTList001">
    <w:name w:val="_ACA_Standard_8_FT_List001"/>
    <w:basedOn w:val="a2"/>
    <w:link w:val="ACAStandard8FTList001Zchn"/>
    <w:rsid w:val="00043C15"/>
    <w:pPr>
      <w:widowControl w:val="0"/>
      <w:numPr>
        <w:numId w:val="80"/>
      </w:numPr>
      <w:tabs>
        <w:tab w:val="clear" w:pos="0"/>
      </w:tabs>
      <w:spacing w:after="0" w:line="240" w:lineRule="auto"/>
    </w:pPr>
    <w:rPr>
      <w:rFonts w:ascii="Arial" w:hAnsi="Arial" w:cs="Arial"/>
      <w:sz w:val="16"/>
      <w:lang w:val="en-GB"/>
    </w:rPr>
  </w:style>
  <w:style w:type="character" w:customStyle="1" w:styleId="ACAStandard8FTList001Zchn">
    <w:name w:val="_ACA_Standard_8_FT_List001 Zchn"/>
    <w:basedOn w:val="a3"/>
    <w:link w:val="ACAStandard8FTList001"/>
    <w:rsid w:val="00043C15"/>
    <w:rPr>
      <w:rFonts w:ascii="Arial" w:hAnsi="Arial" w:cs="Arial"/>
      <w:sz w:val="16"/>
      <w:lang w:val="en-GB"/>
    </w:rPr>
  </w:style>
  <w:style w:type="paragraph" w:customStyle="1" w:styleId="ACAStandard8FTList002">
    <w:name w:val="_ACA_Standard_8_FT_List002"/>
    <w:basedOn w:val="a2"/>
    <w:link w:val="ACAStandard8FTList002Zchn"/>
    <w:rsid w:val="00043C15"/>
    <w:pPr>
      <w:widowControl w:val="0"/>
      <w:numPr>
        <w:numId w:val="81"/>
      </w:numPr>
      <w:tabs>
        <w:tab w:val="clear" w:pos="0"/>
      </w:tabs>
      <w:spacing w:after="0" w:line="240" w:lineRule="auto"/>
    </w:pPr>
    <w:rPr>
      <w:rFonts w:ascii="Arial" w:hAnsi="Arial" w:cs="Arial"/>
      <w:sz w:val="16"/>
      <w:lang w:val="en-GB"/>
    </w:rPr>
  </w:style>
  <w:style w:type="character" w:customStyle="1" w:styleId="ACAStandard8FTList002Zchn">
    <w:name w:val="_ACA_Standard_8_FT_List002 Zchn"/>
    <w:basedOn w:val="a3"/>
    <w:link w:val="ACAStandard8FTList002"/>
    <w:rsid w:val="00043C15"/>
    <w:rPr>
      <w:rFonts w:ascii="Arial" w:hAnsi="Arial" w:cs="Arial"/>
      <w:sz w:val="16"/>
      <w:lang w:val="en-GB"/>
    </w:rPr>
  </w:style>
  <w:style w:type="paragraph" w:customStyle="1" w:styleId="ACAStandard8FTList003">
    <w:name w:val="_ACA_Standard_8_FT_List003"/>
    <w:basedOn w:val="a2"/>
    <w:link w:val="ACAStandard8FTList003Zchn"/>
    <w:rsid w:val="00043C15"/>
    <w:pPr>
      <w:widowControl w:val="0"/>
      <w:numPr>
        <w:numId w:val="82"/>
      </w:numPr>
      <w:tabs>
        <w:tab w:val="clear" w:pos="283"/>
      </w:tabs>
      <w:spacing w:after="0" w:line="240" w:lineRule="auto"/>
      <w:ind w:hanging="283"/>
    </w:pPr>
    <w:rPr>
      <w:rFonts w:ascii="Arial" w:hAnsi="Arial" w:cs="Arial"/>
      <w:sz w:val="16"/>
      <w:lang w:val="en-GB"/>
    </w:rPr>
  </w:style>
  <w:style w:type="character" w:customStyle="1" w:styleId="ACAStandard8FTList003Zchn">
    <w:name w:val="_ACA_Standard_8_FT_List003 Zchn"/>
    <w:basedOn w:val="a3"/>
    <w:link w:val="ACAStandard8FTList003"/>
    <w:rsid w:val="00043C15"/>
    <w:rPr>
      <w:rFonts w:ascii="Arial" w:hAnsi="Arial" w:cs="Arial"/>
      <w:sz w:val="16"/>
      <w:lang w:val="en-GB"/>
    </w:rPr>
  </w:style>
  <w:style w:type="paragraph" w:customStyle="1" w:styleId="ACAStandard8FTList004">
    <w:name w:val="_ACA_Standard_8_FT_List004"/>
    <w:basedOn w:val="a2"/>
    <w:link w:val="ACAStandard8FTList004Zchn"/>
    <w:rsid w:val="00043C15"/>
    <w:pPr>
      <w:widowControl w:val="0"/>
      <w:numPr>
        <w:numId w:val="83"/>
      </w:numPr>
      <w:tabs>
        <w:tab w:val="clear" w:pos="283"/>
      </w:tabs>
      <w:spacing w:after="0" w:line="240" w:lineRule="auto"/>
      <w:ind w:hanging="283"/>
    </w:pPr>
    <w:rPr>
      <w:rFonts w:ascii="Arial" w:hAnsi="Arial" w:cs="Arial"/>
      <w:sz w:val="16"/>
      <w:lang w:val="en-GB"/>
    </w:rPr>
  </w:style>
  <w:style w:type="character" w:customStyle="1" w:styleId="ACAStandard8FTList004Zchn">
    <w:name w:val="_ACA_Standard_8_FT_List004 Zchn"/>
    <w:basedOn w:val="a3"/>
    <w:link w:val="ACAStandard8FTList004"/>
    <w:rsid w:val="00043C15"/>
    <w:rPr>
      <w:rFonts w:ascii="Arial" w:hAnsi="Arial" w:cs="Arial"/>
      <w:sz w:val="16"/>
      <w:lang w:val="en-GB"/>
    </w:rPr>
  </w:style>
  <w:style w:type="paragraph" w:customStyle="1" w:styleId="ACAStandard8FTList005">
    <w:name w:val="_ACA_Standard_8_FT_List005"/>
    <w:basedOn w:val="a2"/>
    <w:link w:val="ACAStandard8FTList005Zchn"/>
    <w:rsid w:val="00043C15"/>
    <w:pPr>
      <w:widowControl w:val="0"/>
      <w:numPr>
        <w:numId w:val="84"/>
      </w:numPr>
      <w:spacing w:after="0" w:line="240" w:lineRule="auto"/>
    </w:pPr>
    <w:rPr>
      <w:rFonts w:ascii="Arial" w:hAnsi="Arial" w:cs="Arial"/>
      <w:sz w:val="16"/>
      <w:lang w:val="en-GB"/>
    </w:rPr>
  </w:style>
  <w:style w:type="character" w:customStyle="1" w:styleId="ACAStandard8FTList005Zchn">
    <w:name w:val="_ACA_Standard_8_FT_List005 Zchn"/>
    <w:basedOn w:val="a3"/>
    <w:link w:val="ACAStandard8FTList005"/>
    <w:rsid w:val="00043C15"/>
    <w:rPr>
      <w:rFonts w:ascii="Arial" w:hAnsi="Arial" w:cs="Arial"/>
      <w:sz w:val="16"/>
      <w:lang w:val="en-GB"/>
    </w:rPr>
  </w:style>
  <w:style w:type="paragraph" w:customStyle="1" w:styleId="ACAStandard8FTList006">
    <w:name w:val="_ACA_Standard_8_FT_List006"/>
    <w:basedOn w:val="a2"/>
    <w:link w:val="ACAStandard8FTList006Zchn"/>
    <w:rsid w:val="00043C15"/>
    <w:pPr>
      <w:widowControl w:val="0"/>
      <w:numPr>
        <w:numId w:val="85"/>
      </w:numPr>
      <w:spacing w:after="0" w:line="240" w:lineRule="auto"/>
    </w:pPr>
    <w:rPr>
      <w:rFonts w:ascii="Arial" w:hAnsi="Arial" w:cs="Arial"/>
      <w:sz w:val="16"/>
      <w:lang w:val="en-GB"/>
    </w:rPr>
  </w:style>
  <w:style w:type="character" w:customStyle="1" w:styleId="ACAStandard8FTList006Zchn">
    <w:name w:val="_ACA_Standard_8_FT_List006 Zchn"/>
    <w:basedOn w:val="a3"/>
    <w:link w:val="ACAStandard8FTList006"/>
    <w:rsid w:val="00043C15"/>
    <w:rPr>
      <w:rFonts w:ascii="Arial" w:hAnsi="Arial" w:cs="Arial"/>
      <w:sz w:val="16"/>
      <w:lang w:val="en-GB"/>
    </w:rPr>
  </w:style>
  <w:style w:type="paragraph" w:customStyle="1" w:styleId="ACAStandard8FTList007">
    <w:name w:val="_ACA_Standard_8_FT_List007"/>
    <w:basedOn w:val="a2"/>
    <w:link w:val="ACAStandard8FTList007Zchn"/>
    <w:rsid w:val="00043C15"/>
    <w:pPr>
      <w:widowControl w:val="0"/>
      <w:numPr>
        <w:numId w:val="86"/>
      </w:numPr>
      <w:spacing w:after="0" w:line="240" w:lineRule="auto"/>
    </w:pPr>
    <w:rPr>
      <w:rFonts w:ascii="Arial" w:hAnsi="Arial" w:cs="Arial"/>
      <w:sz w:val="16"/>
      <w:lang w:val="en-GB"/>
    </w:rPr>
  </w:style>
  <w:style w:type="character" w:customStyle="1" w:styleId="ACAStandard8FTList007Zchn">
    <w:name w:val="_ACA_Standard_8_FT_List007 Zchn"/>
    <w:basedOn w:val="a3"/>
    <w:link w:val="ACAStandard8FTList007"/>
    <w:rsid w:val="00043C15"/>
    <w:rPr>
      <w:rFonts w:ascii="Arial" w:hAnsi="Arial" w:cs="Arial"/>
      <w:sz w:val="16"/>
      <w:lang w:val="en-GB"/>
    </w:rPr>
  </w:style>
  <w:style w:type="paragraph" w:customStyle="1" w:styleId="ACAStandard8FTList008">
    <w:name w:val="_ACA_Standard_8_FT_List008"/>
    <w:basedOn w:val="a2"/>
    <w:link w:val="ACAStandard8FTList008Zchn"/>
    <w:rsid w:val="00043C15"/>
    <w:pPr>
      <w:widowControl w:val="0"/>
      <w:numPr>
        <w:numId w:val="87"/>
      </w:numPr>
      <w:tabs>
        <w:tab w:val="clear" w:pos="425"/>
      </w:tabs>
      <w:spacing w:after="0" w:line="240" w:lineRule="auto"/>
    </w:pPr>
    <w:rPr>
      <w:rFonts w:ascii="Arial" w:hAnsi="Arial" w:cs="Arial"/>
      <w:sz w:val="16"/>
      <w:lang w:val="en-GB"/>
    </w:rPr>
  </w:style>
  <w:style w:type="character" w:customStyle="1" w:styleId="ACAStandard8FTList008Zchn">
    <w:name w:val="_ACA_Standard_8_FT_List008 Zchn"/>
    <w:basedOn w:val="a3"/>
    <w:link w:val="ACAStandard8FTList008"/>
    <w:rsid w:val="00043C15"/>
    <w:rPr>
      <w:rFonts w:ascii="Arial" w:hAnsi="Arial" w:cs="Arial"/>
      <w:sz w:val="16"/>
      <w:lang w:val="en-GB"/>
    </w:rPr>
  </w:style>
  <w:style w:type="paragraph" w:customStyle="1" w:styleId="ACAStandard8FTList009">
    <w:name w:val="_ACA_Standard_8_FT_List009"/>
    <w:basedOn w:val="a2"/>
    <w:link w:val="ACAStandard8FTList009Zchn"/>
    <w:rsid w:val="00043C15"/>
    <w:pPr>
      <w:widowControl w:val="0"/>
      <w:numPr>
        <w:numId w:val="88"/>
      </w:numPr>
      <w:tabs>
        <w:tab w:val="clear" w:pos="709"/>
      </w:tabs>
      <w:spacing w:after="0" w:line="240" w:lineRule="auto"/>
    </w:pPr>
    <w:rPr>
      <w:rFonts w:ascii="Arial" w:hAnsi="Arial" w:cs="Arial"/>
      <w:sz w:val="16"/>
      <w:lang w:val="en-GB"/>
    </w:rPr>
  </w:style>
  <w:style w:type="character" w:customStyle="1" w:styleId="ACAStandard8FTList009Zchn">
    <w:name w:val="_ACA_Standard_8_FT_List009 Zchn"/>
    <w:basedOn w:val="a3"/>
    <w:link w:val="ACAStandard8FTList009"/>
    <w:rsid w:val="00043C15"/>
    <w:rPr>
      <w:rFonts w:ascii="Arial" w:hAnsi="Arial" w:cs="Arial"/>
      <w:sz w:val="16"/>
      <w:lang w:val="en-GB"/>
    </w:rPr>
  </w:style>
  <w:style w:type="paragraph" w:customStyle="1" w:styleId="ACAStandard8FTList010">
    <w:name w:val="_ACA_Standard_8_FT_List010"/>
    <w:basedOn w:val="a2"/>
    <w:link w:val="ACAStandard8FTList010Zchn"/>
    <w:rsid w:val="00043C15"/>
    <w:pPr>
      <w:widowControl w:val="0"/>
      <w:numPr>
        <w:numId w:val="89"/>
      </w:numPr>
      <w:spacing w:after="0" w:line="240" w:lineRule="auto"/>
    </w:pPr>
    <w:rPr>
      <w:rFonts w:ascii="Arial" w:hAnsi="Arial" w:cs="Arial"/>
      <w:sz w:val="16"/>
      <w:lang w:val="en-GB"/>
    </w:rPr>
  </w:style>
  <w:style w:type="character" w:customStyle="1" w:styleId="ACAStandard8FTList010Zchn">
    <w:name w:val="_ACA_Standard_8_FT_List010 Zchn"/>
    <w:basedOn w:val="a3"/>
    <w:link w:val="ACAStandard8FTList010"/>
    <w:rsid w:val="00043C15"/>
    <w:rPr>
      <w:rFonts w:ascii="Arial" w:hAnsi="Arial" w:cs="Arial"/>
      <w:sz w:val="16"/>
      <w:lang w:val="en-GB"/>
    </w:rPr>
  </w:style>
  <w:style w:type="paragraph" w:customStyle="1" w:styleId="ACBStandard8PDist33">
    <w:name w:val="_ACB_Standard_8_PDist3.3"/>
    <w:basedOn w:val="a2"/>
    <w:link w:val="ACBStandard8PDist33Zchn"/>
    <w:rsid w:val="00043C15"/>
    <w:pPr>
      <w:widowControl w:val="0"/>
      <w:spacing w:before="60" w:after="60" w:line="240" w:lineRule="auto"/>
    </w:pPr>
    <w:rPr>
      <w:rFonts w:ascii="Arial" w:hAnsi="Arial" w:cs="Arial"/>
      <w:sz w:val="16"/>
      <w:lang w:val="en-GB"/>
    </w:rPr>
  </w:style>
  <w:style w:type="character" w:customStyle="1" w:styleId="ACBStandard8PDist33Zchn">
    <w:name w:val="_ACB_Standard_8_PDist3.3 Zchn"/>
    <w:basedOn w:val="a3"/>
    <w:link w:val="ACBStandard8PDist33"/>
    <w:rsid w:val="00043C15"/>
    <w:rPr>
      <w:rFonts w:ascii="Arial" w:hAnsi="Arial" w:cs="Arial"/>
      <w:sz w:val="16"/>
      <w:lang w:val="en-GB"/>
    </w:rPr>
  </w:style>
  <w:style w:type="paragraph" w:customStyle="1" w:styleId="ACBStandard8PDist33FTList001">
    <w:name w:val="_ACB_Standard_8_PDist3.3_FT_List001"/>
    <w:basedOn w:val="a2"/>
    <w:link w:val="ACBStandard8PDist33FTList001Zchn"/>
    <w:rsid w:val="00043C15"/>
    <w:pPr>
      <w:widowControl w:val="0"/>
      <w:numPr>
        <w:numId w:val="90"/>
      </w:numPr>
      <w:tabs>
        <w:tab w:val="clear" w:pos="0"/>
      </w:tabs>
      <w:spacing w:before="60" w:after="60" w:line="240" w:lineRule="auto"/>
    </w:pPr>
    <w:rPr>
      <w:rFonts w:ascii="Arial" w:hAnsi="Arial" w:cs="Arial"/>
      <w:sz w:val="16"/>
      <w:lang w:val="en-GB"/>
    </w:rPr>
  </w:style>
  <w:style w:type="character" w:customStyle="1" w:styleId="ACBStandard8PDist33FTList001Zchn">
    <w:name w:val="_ACB_Standard_8_PDist3.3_FT_List001 Zchn"/>
    <w:basedOn w:val="a3"/>
    <w:link w:val="ACBStandard8PDist33FTList001"/>
    <w:rsid w:val="00043C15"/>
    <w:rPr>
      <w:rFonts w:ascii="Arial" w:hAnsi="Arial" w:cs="Arial"/>
      <w:sz w:val="16"/>
      <w:lang w:val="en-GB"/>
    </w:rPr>
  </w:style>
  <w:style w:type="paragraph" w:customStyle="1" w:styleId="ACBStandard8PDist33FTList002">
    <w:name w:val="_ACB_Standard_8_PDist3.3_FT_List002"/>
    <w:basedOn w:val="a2"/>
    <w:link w:val="ACBStandard8PDist33FTList002Zchn"/>
    <w:rsid w:val="00043C15"/>
    <w:pPr>
      <w:widowControl w:val="0"/>
      <w:numPr>
        <w:numId w:val="91"/>
      </w:numPr>
      <w:tabs>
        <w:tab w:val="clear" w:pos="0"/>
      </w:tabs>
      <w:spacing w:before="60" w:after="60" w:line="240" w:lineRule="auto"/>
    </w:pPr>
    <w:rPr>
      <w:rFonts w:ascii="Arial" w:hAnsi="Arial" w:cs="Arial"/>
      <w:sz w:val="16"/>
      <w:lang w:val="en-GB"/>
    </w:rPr>
  </w:style>
  <w:style w:type="character" w:customStyle="1" w:styleId="ACBStandard8PDist33FTList002Zchn">
    <w:name w:val="_ACB_Standard_8_PDist3.3_FT_List002 Zchn"/>
    <w:basedOn w:val="a3"/>
    <w:link w:val="ACBStandard8PDist33FTList002"/>
    <w:rsid w:val="00043C15"/>
    <w:rPr>
      <w:rFonts w:ascii="Arial" w:hAnsi="Arial" w:cs="Arial"/>
      <w:sz w:val="16"/>
      <w:lang w:val="en-GB"/>
    </w:rPr>
  </w:style>
  <w:style w:type="paragraph" w:customStyle="1" w:styleId="ACBStandard8PDist33FTList003">
    <w:name w:val="_ACB_Standard_8_PDist3.3_FT_List003"/>
    <w:basedOn w:val="a2"/>
    <w:link w:val="ACBStandard8PDist33FTList003Zchn"/>
    <w:rsid w:val="00043C15"/>
    <w:pPr>
      <w:widowControl w:val="0"/>
      <w:numPr>
        <w:numId w:val="92"/>
      </w:numPr>
      <w:tabs>
        <w:tab w:val="clear" w:pos="283"/>
      </w:tabs>
      <w:spacing w:before="60" w:after="60" w:line="240" w:lineRule="auto"/>
      <w:ind w:hanging="283"/>
    </w:pPr>
    <w:rPr>
      <w:rFonts w:ascii="Arial" w:hAnsi="Arial" w:cs="Arial"/>
      <w:sz w:val="16"/>
      <w:lang w:val="en-GB"/>
    </w:rPr>
  </w:style>
  <w:style w:type="character" w:customStyle="1" w:styleId="ACBStandard8PDist33FTList003Zchn">
    <w:name w:val="_ACB_Standard_8_PDist3.3_FT_List003 Zchn"/>
    <w:basedOn w:val="a3"/>
    <w:link w:val="ACBStandard8PDist33FTList003"/>
    <w:rsid w:val="00043C15"/>
    <w:rPr>
      <w:rFonts w:ascii="Arial" w:hAnsi="Arial" w:cs="Arial"/>
      <w:sz w:val="16"/>
      <w:lang w:val="en-GB"/>
    </w:rPr>
  </w:style>
  <w:style w:type="paragraph" w:customStyle="1" w:styleId="ACBStandard8PDist33FTList004">
    <w:name w:val="_ACB_Standard_8_PDist3.3_FT_List004"/>
    <w:basedOn w:val="a2"/>
    <w:link w:val="ACBStandard8PDist33FTList004Zchn"/>
    <w:rsid w:val="00043C15"/>
    <w:pPr>
      <w:widowControl w:val="0"/>
      <w:numPr>
        <w:numId w:val="93"/>
      </w:numPr>
      <w:tabs>
        <w:tab w:val="clear" w:pos="283"/>
      </w:tabs>
      <w:spacing w:before="60" w:after="60" w:line="240" w:lineRule="auto"/>
      <w:ind w:hanging="283"/>
    </w:pPr>
    <w:rPr>
      <w:rFonts w:ascii="Arial" w:hAnsi="Arial" w:cs="Arial"/>
      <w:sz w:val="16"/>
      <w:lang w:val="en-GB"/>
    </w:rPr>
  </w:style>
  <w:style w:type="character" w:customStyle="1" w:styleId="ACBStandard8PDist33FTList004Zchn">
    <w:name w:val="_ACB_Standard_8_PDist3.3_FT_List004 Zchn"/>
    <w:basedOn w:val="a3"/>
    <w:link w:val="ACBStandard8PDist33FTList004"/>
    <w:rsid w:val="00043C15"/>
    <w:rPr>
      <w:rFonts w:ascii="Arial" w:hAnsi="Arial" w:cs="Arial"/>
      <w:sz w:val="16"/>
      <w:lang w:val="en-GB"/>
    </w:rPr>
  </w:style>
  <w:style w:type="paragraph" w:customStyle="1" w:styleId="ACBStandard8PDist33FTList005">
    <w:name w:val="_ACB_Standard_8_PDist3.3_FT_List005"/>
    <w:basedOn w:val="a2"/>
    <w:link w:val="ACBStandard8PDist33FTList005Zchn"/>
    <w:rsid w:val="00043C15"/>
    <w:pPr>
      <w:widowControl w:val="0"/>
      <w:numPr>
        <w:numId w:val="94"/>
      </w:numPr>
      <w:spacing w:before="60" w:after="60" w:line="240" w:lineRule="auto"/>
    </w:pPr>
    <w:rPr>
      <w:rFonts w:ascii="Arial" w:hAnsi="Arial" w:cs="Arial"/>
      <w:sz w:val="16"/>
      <w:lang w:val="en-GB"/>
    </w:rPr>
  </w:style>
  <w:style w:type="character" w:customStyle="1" w:styleId="ACBStandard8PDist33FTList005Zchn">
    <w:name w:val="_ACB_Standard_8_PDist3.3_FT_List005 Zchn"/>
    <w:basedOn w:val="a3"/>
    <w:link w:val="ACBStandard8PDist33FTList005"/>
    <w:rsid w:val="00043C15"/>
    <w:rPr>
      <w:rFonts w:ascii="Arial" w:hAnsi="Arial" w:cs="Arial"/>
      <w:sz w:val="16"/>
      <w:lang w:val="en-GB"/>
    </w:rPr>
  </w:style>
  <w:style w:type="paragraph" w:customStyle="1" w:styleId="ACBStandard8PDist33FTList006">
    <w:name w:val="_ACB_Standard_8_PDist3.3_FT_List006"/>
    <w:basedOn w:val="a2"/>
    <w:link w:val="ACBStandard8PDist33FTList006Zchn"/>
    <w:rsid w:val="00043C15"/>
    <w:pPr>
      <w:widowControl w:val="0"/>
      <w:numPr>
        <w:numId w:val="95"/>
      </w:numPr>
      <w:spacing w:before="60" w:after="60" w:line="240" w:lineRule="auto"/>
    </w:pPr>
    <w:rPr>
      <w:rFonts w:ascii="Arial" w:hAnsi="Arial" w:cs="Arial"/>
      <w:sz w:val="16"/>
      <w:lang w:val="en-GB"/>
    </w:rPr>
  </w:style>
  <w:style w:type="character" w:customStyle="1" w:styleId="ACBStandard8PDist33FTList006Zchn">
    <w:name w:val="_ACB_Standard_8_PDist3.3_FT_List006 Zchn"/>
    <w:basedOn w:val="a3"/>
    <w:link w:val="ACBStandard8PDist33FTList006"/>
    <w:rsid w:val="00043C15"/>
    <w:rPr>
      <w:rFonts w:ascii="Arial" w:hAnsi="Arial" w:cs="Arial"/>
      <w:sz w:val="16"/>
      <w:lang w:val="en-GB"/>
    </w:rPr>
  </w:style>
  <w:style w:type="paragraph" w:customStyle="1" w:styleId="ACBStandard8PDist33FTList007">
    <w:name w:val="_ACB_Standard_8_PDist3.3_FT_List007"/>
    <w:basedOn w:val="a2"/>
    <w:link w:val="ACBStandard8PDist33FTList007Zchn"/>
    <w:rsid w:val="00043C15"/>
    <w:pPr>
      <w:widowControl w:val="0"/>
      <w:numPr>
        <w:numId w:val="96"/>
      </w:numPr>
      <w:spacing w:before="60" w:after="60" w:line="240" w:lineRule="auto"/>
    </w:pPr>
    <w:rPr>
      <w:rFonts w:ascii="Arial" w:hAnsi="Arial" w:cs="Arial"/>
      <w:sz w:val="16"/>
      <w:lang w:val="en-GB"/>
    </w:rPr>
  </w:style>
  <w:style w:type="character" w:customStyle="1" w:styleId="ACBStandard8PDist33FTList007Zchn">
    <w:name w:val="_ACB_Standard_8_PDist3.3_FT_List007 Zchn"/>
    <w:basedOn w:val="a3"/>
    <w:link w:val="ACBStandard8PDist33FTList007"/>
    <w:rsid w:val="00043C15"/>
    <w:rPr>
      <w:rFonts w:ascii="Arial" w:hAnsi="Arial" w:cs="Arial"/>
      <w:sz w:val="16"/>
      <w:lang w:val="en-GB"/>
    </w:rPr>
  </w:style>
  <w:style w:type="paragraph" w:customStyle="1" w:styleId="ACBStandard8PDist33FTList008">
    <w:name w:val="_ACB_Standard_8_PDist3.3_FT_List008"/>
    <w:basedOn w:val="a2"/>
    <w:link w:val="ACBStandard8PDist33FTList008Zchn"/>
    <w:rsid w:val="00043C15"/>
    <w:pPr>
      <w:widowControl w:val="0"/>
      <w:numPr>
        <w:numId w:val="97"/>
      </w:numPr>
      <w:tabs>
        <w:tab w:val="clear" w:pos="425"/>
      </w:tabs>
      <w:spacing w:before="60" w:after="60" w:line="240" w:lineRule="auto"/>
    </w:pPr>
    <w:rPr>
      <w:rFonts w:ascii="Arial" w:hAnsi="Arial" w:cs="Arial"/>
      <w:sz w:val="16"/>
      <w:lang w:val="en-GB"/>
    </w:rPr>
  </w:style>
  <w:style w:type="character" w:customStyle="1" w:styleId="ACBStandard8PDist33FTList008Zchn">
    <w:name w:val="_ACB_Standard_8_PDist3.3_FT_List008 Zchn"/>
    <w:basedOn w:val="a3"/>
    <w:link w:val="ACBStandard8PDist33FTList008"/>
    <w:rsid w:val="00043C15"/>
    <w:rPr>
      <w:rFonts w:ascii="Arial" w:hAnsi="Arial" w:cs="Arial"/>
      <w:sz w:val="16"/>
      <w:lang w:val="en-GB"/>
    </w:rPr>
  </w:style>
  <w:style w:type="paragraph" w:customStyle="1" w:styleId="ACBStandard8PDist33FTList009">
    <w:name w:val="_ACB_Standard_8_PDist3.3_FT_List009"/>
    <w:basedOn w:val="a2"/>
    <w:link w:val="ACBStandard8PDist33FTList009Zchn"/>
    <w:rsid w:val="00043C15"/>
    <w:pPr>
      <w:widowControl w:val="0"/>
      <w:numPr>
        <w:numId w:val="98"/>
      </w:numPr>
      <w:tabs>
        <w:tab w:val="clear" w:pos="709"/>
      </w:tabs>
      <w:spacing w:before="60" w:after="60" w:line="240" w:lineRule="auto"/>
    </w:pPr>
    <w:rPr>
      <w:rFonts w:ascii="Arial" w:hAnsi="Arial" w:cs="Arial"/>
      <w:sz w:val="16"/>
      <w:lang w:val="en-GB"/>
    </w:rPr>
  </w:style>
  <w:style w:type="character" w:customStyle="1" w:styleId="ACBStandard8PDist33FTList009Zchn">
    <w:name w:val="_ACB_Standard_8_PDist3.3_FT_List009 Zchn"/>
    <w:basedOn w:val="a3"/>
    <w:link w:val="ACBStandard8PDist33FTList009"/>
    <w:rsid w:val="00043C15"/>
    <w:rPr>
      <w:rFonts w:ascii="Arial" w:hAnsi="Arial" w:cs="Arial"/>
      <w:sz w:val="16"/>
      <w:lang w:val="en-GB"/>
    </w:rPr>
  </w:style>
  <w:style w:type="paragraph" w:customStyle="1" w:styleId="ACBStandard8PDist33FTList010">
    <w:name w:val="_ACB_Standard_8_PDist3.3_FT_List010"/>
    <w:basedOn w:val="a2"/>
    <w:link w:val="ACBStandard8PDist33FTList010Zchn"/>
    <w:rsid w:val="00043C15"/>
    <w:pPr>
      <w:widowControl w:val="0"/>
      <w:numPr>
        <w:numId w:val="99"/>
      </w:numPr>
      <w:spacing w:before="60" w:after="60" w:line="240" w:lineRule="auto"/>
    </w:pPr>
    <w:rPr>
      <w:rFonts w:ascii="Arial" w:hAnsi="Arial" w:cs="Arial"/>
      <w:sz w:val="16"/>
      <w:lang w:val="en-GB"/>
    </w:rPr>
  </w:style>
  <w:style w:type="character" w:customStyle="1" w:styleId="ACBStandard8PDist33FTList010Zchn">
    <w:name w:val="_ACB_Standard_8_PDist3.3_FT_List010 Zchn"/>
    <w:basedOn w:val="a3"/>
    <w:link w:val="ACBStandard8PDist33FTList010"/>
    <w:rsid w:val="00043C15"/>
    <w:rPr>
      <w:rFonts w:ascii="Arial" w:hAnsi="Arial" w:cs="Arial"/>
      <w:sz w:val="16"/>
      <w:lang w:val="en-GB"/>
    </w:rPr>
  </w:style>
  <w:style w:type="paragraph" w:customStyle="1" w:styleId="ACCStandard8NumHL">
    <w:name w:val="_ACC_Standard_8_NumHL"/>
    <w:basedOn w:val="a2"/>
    <w:link w:val="ACCStandard8NumHLZchn"/>
    <w:rsid w:val="00043C15"/>
    <w:pPr>
      <w:widowControl w:val="0"/>
      <w:spacing w:after="0" w:line="240" w:lineRule="auto"/>
      <w:ind w:left="1418"/>
    </w:pPr>
    <w:rPr>
      <w:rFonts w:ascii="Arial" w:hAnsi="Arial" w:cs="Arial"/>
      <w:sz w:val="16"/>
      <w:lang w:val="en-GB"/>
    </w:rPr>
  </w:style>
  <w:style w:type="character" w:customStyle="1" w:styleId="ACCStandard8NumHLZchn">
    <w:name w:val="_ACC_Standard_8_NumHL Zchn"/>
    <w:basedOn w:val="a3"/>
    <w:link w:val="ACCStandard8NumHL"/>
    <w:rsid w:val="00043C15"/>
    <w:rPr>
      <w:rFonts w:ascii="Arial" w:hAnsi="Arial" w:cs="Arial"/>
      <w:sz w:val="16"/>
      <w:lang w:val="en-GB"/>
    </w:rPr>
  </w:style>
  <w:style w:type="paragraph" w:customStyle="1" w:styleId="ACCStandard8NumHLFTList001">
    <w:name w:val="_ACC_Standard_8_NumHL_FT_List001"/>
    <w:basedOn w:val="a2"/>
    <w:link w:val="ACCStandard8NumHLFTList001Zchn"/>
    <w:rsid w:val="00043C15"/>
    <w:pPr>
      <w:widowControl w:val="0"/>
      <w:numPr>
        <w:numId w:val="100"/>
      </w:numPr>
      <w:tabs>
        <w:tab w:val="clear" w:pos="1417"/>
      </w:tabs>
      <w:spacing w:after="0" w:line="240" w:lineRule="auto"/>
      <w:ind w:hanging="283"/>
    </w:pPr>
    <w:rPr>
      <w:rFonts w:ascii="Arial" w:hAnsi="Arial" w:cs="Arial"/>
      <w:sz w:val="16"/>
      <w:lang w:val="en-GB"/>
    </w:rPr>
  </w:style>
  <w:style w:type="character" w:customStyle="1" w:styleId="ACCStandard8NumHLFTList001Zchn">
    <w:name w:val="_ACC_Standard_8_NumHL_FT_List001 Zchn"/>
    <w:basedOn w:val="a3"/>
    <w:link w:val="ACCStandard8NumHLFTList001"/>
    <w:rsid w:val="00043C15"/>
    <w:rPr>
      <w:rFonts w:ascii="Arial" w:hAnsi="Arial" w:cs="Arial"/>
      <w:sz w:val="16"/>
      <w:lang w:val="en-GB"/>
    </w:rPr>
  </w:style>
  <w:style w:type="paragraph" w:customStyle="1" w:styleId="ACCStandard8NumHLFTList002">
    <w:name w:val="_ACC_Standard_8_NumHL_FT_List002"/>
    <w:basedOn w:val="a2"/>
    <w:link w:val="ACCStandard8NumHLFTList002Zchn"/>
    <w:rsid w:val="00043C15"/>
    <w:pPr>
      <w:widowControl w:val="0"/>
      <w:numPr>
        <w:numId w:val="101"/>
      </w:numPr>
      <w:tabs>
        <w:tab w:val="clear" w:pos="1417"/>
      </w:tabs>
      <w:spacing w:after="0" w:line="240" w:lineRule="auto"/>
      <w:ind w:hanging="283"/>
    </w:pPr>
    <w:rPr>
      <w:rFonts w:ascii="Arial" w:hAnsi="Arial" w:cs="Arial"/>
      <w:sz w:val="16"/>
      <w:lang w:val="en-GB"/>
    </w:rPr>
  </w:style>
  <w:style w:type="character" w:customStyle="1" w:styleId="ACCStandard8NumHLFTList002Zchn">
    <w:name w:val="_ACC_Standard_8_NumHL_FT_List002 Zchn"/>
    <w:basedOn w:val="a3"/>
    <w:link w:val="ACCStandard8NumHLFTList002"/>
    <w:rsid w:val="00043C15"/>
    <w:rPr>
      <w:rFonts w:ascii="Arial" w:hAnsi="Arial" w:cs="Arial"/>
      <w:sz w:val="16"/>
      <w:lang w:val="en-GB"/>
    </w:rPr>
  </w:style>
  <w:style w:type="paragraph" w:customStyle="1" w:styleId="ACCStandard8NumHLFTList003">
    <w:name w:val="_ACC_Standard_8_NumHL_FT_List003"/>
    <w:basedOn w:val="a2"/>
    <w:link w:val="ACCStandard8NumHLFTList003Zchn"/>
    <w:rsid w:val="00043C15"/>
    <w:pPr>
      <w:widowControl w:val="0"/>
      <w:numPr>
        <w:numId w:val="102"/>
      </w:numPr>
      <w:tabs>
        <w:tab w:val="clear" w:pos="1701"/>
      </w:tabs>
      <w:spacing w:after="0" w:line="240" w:lineRule="auto"/>
      <w:ind w:hanging="283"/>
    </w:pPr>
    <w:rPr>
      <w:rFonts w:ascii="Arial" w:hAnsi="Arial" w:cs="Arial"/>
      <w:sz w:val="16"/>
      <w:lang w:val="en-GB"/>
    </w:rPr>
  </w:style>
  <w:style w:type="character" w:customStyle="1" w:styleId="ACCStandard8NumHLFTList003Zchn">
    <w:name w:val="_ACC_Standard_8_NumHL_FT_List003 Zchn"/>
    <w:basedOn w:val="a3"/>
    <w:link w:val="ACCStandard8NumHLFTList003"/>
    <w:rsid w:val="00043C15"/>
    <w:rPr>
      <w:rFonts w:ascii="Arial" w:hAnsi="Arial" w:cs="Arial"/>
      <w:sz w:val="16"/>
      <w:lang w:val="en-GB"/>
    </w:rPr>
  </w:style>
  <w:style w:type="paragraph" w:customStyle="1" w:styleId="ACCStandard8NumHLFTList004">
    <w:name w:val="_ACC_Standard_8_NumHL_FT_List004"/>
    <w:basedOn w:val="a2"/>
    <w:link w:val="ACCStandard8NumHLFTList004Zchn"/>
    <w:rsid w:val="00043C15"/>
    <w:pPr>
      <w:widowControl w:val="0"/>
      <w:numPr>
        <w:numId w:val="103"/>
      </w:numPr>
      <w:tabs>
        <w:tab w:val="clear" w:pos="1701"/>
      </w:tabs>
      <w:spacing w:after="0" w:line="240" w:lineRule="auto"/>
      <w:ind w:hanging="283"/>
    </w:pPr>
    <w:rPr>
      <w:rFonts w:ascii="Arial" w:hAnsi="Arial" w:cs="Arial"/>
      <w:sz w:val="16"/>
      <w:lang w:val="en-GB"/>
    </w:rPr>
  </w:style>
  <w:style w:type="character" w:customStyle="1" w:styleId="ACCStandard8NumHLFTList004Zchn">
    <w:name w:val="_ACC_Standard_8_NumHL_FT_List004 Zchn"/>
    <w:basedOn w:val="a3"/>
    <w:link w:val="ACCStandard8NumHLFTList004"/>
    <w:rsid w:val="00043C15"/>
    <w:rPr>
      <w:rFonts w:ascii="Arial" w:hAnsi="Arial" w:cs="Arial"/>
      <w:sz w:val="16"/>
      <w:lang w:val="en-GB"/>
    </w:rPr>
  </w:style>
  <w:style w:type="paragraph" w:customStyle="1" w:styleId="ACCStandard8NumHLFTList005">
    <w:name w:val="_ACC_Standard_8_NumHL_FT_List005"/>
    <w:basedOn w:val="a2"/>
    <w:link w:val="ACCStandard8NumHLFTList005Zchn"/>
    <w:rsid w:val="00043C15"/>
    <w:pPr>
      <w:widowControl w:val="0"/>
      <w:numPr>
        <w:numId w:val="104"/>
      </w:numPr>
      <w:spacing w:after="0" w:line="240" w:lineRule="auto"/>
    </w:pPr>
    <w:rPr>
      <w:rFonts w:ascii="Arial" w:hAnsi="Arial" w:cs="Arial"/>
      <w:sz w:val="16"/>
      <w:lang w:val="en-GB"/>
    </w:rPr>
  </w:style>
  <w:style w:type="character" w:customStyle="1" w:styleId="ACCStandard8NumHLFTList005Zchn">
    <w:name w:val="_ACC_Standard_8_NumHL_FT_List005 Zchn"/>
    <w:basedOn w:val="a3"/>
    <w:link w:val="ACCStandard8NumHLFTList005"/>
    <w:rsid w:val="00043C15"/>
    <w:rPr>
      <w:rFonts w:ascii="Arial" w:hAnsi="Arial" w:cs="Arial"/>
      <w:sz w:val="16"/>
      <w:lang w:val="en-GB"/>
    </w:rPr>
  </w:style>
  <w:style w:type="paragraph" w:customStyle="1" w:styleId="ACCStandard8NumHLFTList006">
    <w:name w:val="_ACC_Standard_8_NumHL_FT_List006"/>
    <w:basedOn w:val="a2"/>
    <w:link w:val="ACCStandard8NumHLFTList006Zchn"/>
    <w:rsid w:val="00043C15"/>
    <w:pPr>
      <w:widowControl w:val="0"/>
      <w:numPr>
        <w:numId w:val="105"/>
      </w:numPr>
      <w:spacing w:after="0" w:line="240" w:lineRule="auto"/>
    </w:pPr>
    <w:rPr>
      <w:rFonts w:ascii="Arial" w:hAnsi="Arial" w:cs="Arial"/>
      <w:sz w:val="16"/>
      <w:lang w:val="en-GB"/>
    </w:rPr>
  </w:style>
  <w:style w:type="character" w:customStyle="1" w:styleId="ACCStandard8NumHLFTList006Zchn">
    <w:name w:val="_ACC_Standard_8_NumHL_FT_List006 Zchn"/>
    <w:basedOn w:val="a3"/>
    <w:link w:val="ACCStandard8NumHLFTList006"/>
    <w:rsid w:val="00043C15"/>
    <w:rPr>
      <w:rFonts w:ascii="Arial" w:hAnsi="Arial" w:cs="Arial"/>
      <w:sz w:val="16"/>
      <w:lang w:val="en-GB"/>
    </w:rPr>
  </w:style>
  <w:style w:type="paragraph" w:customStyle="1" w:styleId="ACCStandard8NumHLFTList007">
    <w:name w:val="_ACC_Standard_8_NumHL_FT_List007"/>
    <w:basedOn w:val="a2"/>
    <w:link w:val="ACCStandard8NumHLFTList007Zchn"/>
    <w:rsid w:val="00043C15"/>
    <w:pPr>
      <w:widowControl w:val="0"/>
      <w:numPr>
        <w:numId w:val="106"/>
      </w:numPr>
      <w:spacing w:after="0" w:line="240" w:lineRule="auto"/>
    </w:pPr>
    <w:rPr>
      <w:rFonts w:ascii="Arial" w:hAnsi="Arial" w:cs="Arial"/>
      <w:sz w:val="16"/>
      <w:lang w:val="en-GB"/>
    </w:rPr>
  </w:style>
  <w:style w:type="character" w:customStyle="1" w:styleId="ACCStandard8NumHLFTList007Zchn">
    <w:name w:val="_ACC_Standard_8_NumHL_FT_List007 Zchn"/>
    <w:basedOn w:val="a3"/>
    <w:link w:val="ACCStandard8NumHLFTList007"/>
    <w:rsid w:val="00043C15"/>
    <w:rPr>
      <w:rFonts w:ascii="Arial" w:hAnsi="Arial" w:cs="Arial"/>
      <w:sz w:val="16"/>
      <w:lang w:val="en-GB"/>
    </w:rPr>
  </w:style>
  <w:style w:type="paragraph" w:customStyle="1" w:styleId="ACCStandard8NumHLFTList008">
    <w:name w:val="_ACC_Standard_8_NumHL_FT_List008"/>
    <w:basedOn w:val="a2"/>
    <w:link w:val="ACCStandard8NumHLFTList008Zchn"/>
    <w:rsid w:val="00043C15"/>
    <w:pPr>
      <w:widowControl w:val="0"/>
      <w:numPr>
        <w:numId w:val="107"/>
      </w:numPr>
      <w:tabs>
        <w:tab w:val="clear" w:pos="1843"/>
      </w:tabs>
      <w:spacing w:after="0" w:line="240" w:lineRule="auto"/>
    </w:pPr>
    <w:rPr>
      <w:rFonts w:ascii="Arial" w:hAnsi="Arial" w:cs="Arial"/>
      <w:sz w:val="16"/>
      <w:lang w:val="en-GB"/>
    </w:rPr>
  </w:style>
  <w:style w:type="character" w:customStyle="1" w:styleId="ACCStandard8NumHLFTList008Zchn">
    <w:name w:val="_ACC_Standard_8_NumHL_FT_List008 Zchn"/>
    <w:basedOn w:val="a3"/>
    <w:link w:val="ACCStandard8NumHLFTList008"/>
    <w:rsid w:val="00043C15"/>
    <w:rPr>
      <w:rFonts w:ascii="Arial" w:hAnsi="Arial" w:cs="Arial"/>
      <w:sz w:val="16"/>
      <w:lang w:val="en-GB"/>
    </w:rPr>
  </w:style>
  <w:style w:type="paragraph" w:customStyle="1" w:styleId="ACCStandard8NumHLFTList009">
    <w:name w:val="_ACC_Standard_8_NumHL_FT_List009"/>
    <w:basedOn w:val="a2"/>
    <w:link w:val="ACCStandard8NumHLFTList009Zchn"/>
    <w:rsid w:val="00043C15"/>
    <w:pPr>
      <w:widowControl w:val="0"/>
      <w:numPr>
        <w:numId w:val="108"/>
      </w:numPr>
      <w:tabs>
        <w:tab w:val="clear" w:pos="2126"/>
      </w:tabs>
      <w:spacing w:after="0" w:line="240" w:lineRule="auto"/>
    </w:pPr>
    <w:rPr>
      <w:rFonts w:ascii="Arial" w:hAnsi="Arial" w:cs="Arial"/>
      <w:sz w:val="16"/>
      <w:lang w:val="en-GB"/>
    </w:rPr>
  </w:style>
  <w:style w:type="character" w:customStyle="1" w:styleId="ACCStandard8NumHLFTList009Zchn">
    <w:name w:val="_ACC_Standard_8_NumHL_FT_List009 Zchn"/>
    <w:basedOn w:val="a3"/>
    <w:link w:val="ACCStandard8NumHLFTList009"/>
    <w:rsid w:val="00043C15"/>
    <w:rPr>
      <w:rFonts w:ascii="Arial" w:hAnsi="Arial" w:cs="Arial"/>
      <w:sz w:val="16"/>
      <w:lang w:val="en-GB"/>
    </w:rPr>
  </w:style>
  <w:style w:type="paragraph" w:customStyle="1" w:styleId="ACCStandard8NumHLFTList010">
    <w:name w:val="_ACC_Standard_8_NumHL_FT_List010"/>
    <w:basedOn w:val="a2"/>
    <w:link w:val="ACCStandard8NumHLFTList010Zchn"/>
    <w:rsid w:val="00043C15"/>
    <w:pPr>
      <w:widowControl w:val="0"/>
      <w:numPr>
        <w:numId w:val="109"/>
      </w:numPr>
      <w:spacing w:after="0" w:line="240" w:lineRule="auto"/>
    </w:pPr>
    <w:rPr>
      <w:rFonts w:ascii="Arial" w:hAnsi="Arial" w:cs="Arial"/>
      <w:sz w:val="16"/>
      <w:lang w:val="en-GB"/>
    </w:rPr>
  </w:style>
  <w:style w:type="character" w:customStyle="1" w:styleId="ACCStandard8NumHLFTList010Zchn">
    <w:name w:val="_ACC_Standard_8_NumHL_FT_List010 Zchn"/>
    <w:basedOn w:val="a3"/>
    <w:link w:val="ACCStandard8NumHLFTList010"/>
    <w:rsid w:val="00043C15"/>
    <w:rPr>
      <w:rFonts w:ascii="Arial" w:hAnsi="Arial" w:cs="Arial"/>
      <w:sz w:val="16"/>
      <w:lang w:val="en-GB"/>
    </w:rPr>
  </w:style>
  <w:style w:type="paragraph" w:customStyle="1" w:styleId="ACDStandard8NumHLPDist33">
    <w:name w:val="_ACD_Standard_8_NumHL_PDist3.3"/>
    <w:basedOn w:val="a2"/>
    <w:link w:val="ACDStandard8NumHLPDist33Zchn"/>
    <w:rsid w:val="003804C0"/>
    <w:pPr>
      <w:widowControl w:val="0"/>
      <w:spacing w:before="60" w:after="60" w:line="240" w:lineRule="auto"/>
      <w:ind w:left="1418"/>
    </w:pPr>
    <w:rPr>
      <w:rFonts w:ascii="Arial" w:hAnsi="Arial" w:cs="Arial"/>
      <w:sz w:val="16"/>
      <w:lang w:val="en-GB"/>
    </w:rPr>
  </w:style>
  <w:style w:type="character" w:customStyle="1" w:styleId="ACDStandard8NumHLPDist33Zchn">
    <w:name w:val="_ACD_Standard_8_NumHL_PDist3.3 Zchn"/>
    <w:basedOn w:val="a3"/>
    <w:link w:val="ACDStandard8NumHLPDist33"/>
    <w:rsid w:val="003804C0"/>
    <w:rPr>
      <w:rFonts w:ascii="Arial" w:hAnsi="Arial" w:cs="Arial"/>
      <w:sz w:val="16"/>
      <w:lang w:val="en-GB"/>
    </w:rPr>
  </w:style>
  <w:style w:type="paragraph" w:customStyle="1" w:styleId="ACDStandard8NumHLPDist33FTList001">
    <w:name w:val="_ACD_Standard_8_NumHL_PDist3.3_FT_List001"/>
    <w:basedOn w:val="a2"/>
    <w:link w:val="ACDStandard8NumHLPDist33FTList001Zchn"/>
    <w:rsid w:val="003804C0"/>
    <w:pPr>
      <w:widowControl w:val="0"/>
      <w:numPr>
        <w:numId w:val="110"/>
      </w:numPr>
      <w:tabs>
        <w:tab w:val="clear" w:pos="1417"/>
      </w:tabs>
      <w:spacing w:before="60" w:after="60" w:line="240" w:lineRule="auto"/>
      <w:ind w:hanging="283"/>
    </w:pPr>
    <w:rPr>
      <w:rFonts w:ascii="Arial" w:hAnsi="Arial" w:cs="Arial"/>
      <w:sz w:val="16"/>
      <w:lang w:val="en-GB"/>
    </w:rPr>
  </w:style>
  <w:style w:type="character" w:customStyle="1" w:styleId="ACDStandard8NumHLPDist33FTList001Zchn">
    <w:name w:val="_ACD_Standard_8_NumHL_PDist3.3_FT_List001 Zchn"/>
    <w:basedOn w:val="a3"/>
    <w:link w:val="ACDStandard8NumHLPDist33FTList001"/>
    <w:rsid w:val="003804C0"/>
    <w:rPr>
      <w:rFonts w:ascii="Arial" w:hAnsi="Arial" w:cs="Arial"/>
      <w:sz w:val="16"/>
      <w:lang w:val="en-GB"/>
    </w:rPr>
  </w:style>
  <w:style w:type="paragraph" w:customStyle="1" w:styleId="ACDStandard8NumHLPDist33FTList002">
    <w:name w:val="_ACD_Standard_8_NumHL_PDist3.3_FT_List002"/>
    <w:basedOn w:val="a2"/>
    <w:link w:val="ACDStandard8NumHLPDist33FTList002Zchn"/>
    <w:rsid w:val="003804C0"/>
    <w:pPr>
      <w:widowControl w:val="0"/>
      <w:numPr>
        <w:numId w:val="111"/>
      </w:numPr>
      <w:tabs>
        <w:tab w:val="clear" w:pos="1417"/>
      </w:tabs>
      <w:spacing w:before="60" w:after="60" w:line="240" w:lineRule="auto"/>
      <w:ind w:hanging="283"/>
    </w:pPr>
    <w:rPr>
      <w:rFonts w:ascii="Arial" w:hAnsi="Arial" w:cs="Arial"/>
      <w:sz w:val="16"/>
      <w:lang w:val="en-GB"/>
    </w:rPr>
  </w:style>
  <w:style w:type="character" w:customStyle="1" w:styleId="ACDStandard8NumHLPDist33FTList002Zchn">
    <w:name w:val="_ACD_Standard_8_NumHL_PDist3.3_FT_List002 Zchn"/>
    <w:basedOn w:val="a3"/>
    <w:link w:val="ACDStandard8NumHLPDist33FTList002"/>
    <w:rsid w:val="003804C0"/>
    <w:rPr>
      <w:rFonts w:ascii="Arial" w:hAnsi="Arial" w:cs="Arial"/>
      <w:sz w:val="16"/>
      <w:lang w:val="en-GB"/>
    </w:rPr>
  </w:style>
  <w:style w:type="paragraph" w:customStyle="1" w:styleId="ACDStandard8NumHLPDist33FTList003">
    <w:name w:val="_ACD_Standard_8_NumHL_PDist3.3_FT_List003"/>
    <w:basedOn w:val="a2"/>
    <w:link w:val="ACDStandard8NumHLPDist33FTList003Zchn"/>
    <w:rsid w:val="003804C0"/>
    <w:pPr>
      <w:widowControl w:val="0"/>
      <w:numPr>
        <w:numId w:val="112"/>
      </w:numPr>
      <w:tabs>
        <w:tab w:val="clear" w:pos="1701"/>
      </w:tabs>
      <w:spacing w:before="60" w:after="60" w:line="240" w:lineRule="auto"/>
      <w:ind w:hanging="283"/>
    </w:pPr>
    <w:rPr>
      <w:rFonts w:ascii="Arial" w:hAnsi="Arial" w:cs="Arial"/>
      <w:sz w:val="16"/>
      <w:lang w:val="en-GB"/>
    </w:rPr>
  </w:style>
  <w:style w:type="character" w:customStyle="1" w:styleId="ACDStandard8NumHLPDist33FTList003Zchn">
    <w:name w:val="_ACD_Standard_8_NumHL_PDist3.3_FT_List003 Zchn"/>
    <w:basedOn w:val="a3"/>
    <w:link w:val="ACDStandard8NumHLPDist33FTList003"/>
    <w:rsid w:val="003804C0"/>
    <w:rPr>
      <w:rFonts w:ascii="Arial" w:hAnsi="Arial" w:cs="Arial"/>
      <w:sz w:val="16"/>
      <w:lang w:val="en-GB"/>
    </w:rPr>
  </w:style>
  <w:style w:type="paragraph" w:customStyle="1" w:styleId="ACDStandard8NumHLPDist33FTList004">
    <w:name w:val="_ACD_Standard_8_NumHL_PDist3.3_FT_List004"/>
    <w:basedOn w:val="a2"/>
    <w:link w:val="ACDStandard8NumHLPDist33FTList004Zchn"/>
    <w:rsid w:val="003804C0"/>
    <w:pPr>
      <w:widowControl w:val="0"/>
      <w:numPr>
        <w:numId w:val="113"/>
      </w:numPr>
      <w:tabs>
        <w:tab w:val="clear" w:pos="1701"/>
      </w:tabs>
      <w:spacing w:before="60" w:after="60" w:line="240" w:lineRule="auto"/>
      <w:ind w:hanging="283"/>
    </w:pPr>
    <w:rPr>
      <w:rFonts w:ascii="Arial" w:hAnsi="Arial" w:cs="Arial"/>
      <w:sz w:val="16"/>
      <w:lang w:val="en-GB"/>
    </w:rPr>
  </w:style>
  <w:style w:type="character" w:customStyle="1" w:styleId="ACDStandard8NumHLPDist33FTList004Zchn">
    <w:name w:val="_ACD_Standard_8_NumHL_PDist3.3_FT_List004 Zchn"/>
    <w:basedOn w:val="a3"/>
    <w:link w:val="ACDStandard8NumHLPDist33FTList004"/>
    <w:rsid w:val="003804C0"/>
    <w:rPr>
      <w:rFonts w:ascii="Arial" w:hAnsi="Arial" w:cs="Arial"/>
      <w:sz w:val="16"/>
      <w:lang w:val="en-GB"/>
    </w:rPr>
  </w:style>
  <w:style w:type="paragraph" w:customStyle="1" w:styleId="ACDStandard8NumHLPDist33FTList005">
    <w:name w:val="_ACD_Standard_8_NumHL_PDist3.3_FT_List005"/>
    <w:basedOn w:val="a2"/>
    <w:link w:val="ACDStandard8NumHLPDist33FTList005Zchn"/>
    <w:rsid w:val="003804C0"/>
    <w:pPr>
      <w:widowControl w:val="0"/>
      <w:numPr>
        <w:numId w:val="114"/>
      </w:numPr>
      <w:spacing w:before="60" w:after="60" w:line="240" w:lineRule="auto"/>
    </w:pPr>
    <w:rPr>
      <w:rFonts w:ascii="Arial" w:hAnsi="Arial" w:cs="Arial"/>
      <w:sz w:val="16"/>
      <w:lang w:val="en-GB"/>
    </w:rPr>
  </w:style>
  <w:style w:type="character" w:customStyle="1" w:styleId="ACDStandard8NumHLPDist33FTList005Zchn">
    <w:name w:val="_ACD_Standard_8_NumHL_PDist3.3_FT_List005 Zchn"/>
    <w:basedOn w:val="a3"/>
    <w:link w:val="ACDStandard8NumHLPDist33FTList005"/>
    <w:rsid w:val="003804C0"/>
    <w:rPr>
      <w:rFonts w:ascii="Arial" w:hAnsi="Arial" w:cs="Arial"/>
      <w:sz w:val="16"/>
      <w:lang w:val="en-GB"/>
    </w:rPr>
  </w:style>
  <w:style w:type="paragraph" w:customStyle="1" w:styleId="ACDStandard8NumHLPDist33FTList006">
    <w:name w:val="_ACD_Standard_8_NumHL_PDist3.3_FT_List006"/>
    <w:basedOn w:val="a2"/>
    <w:link w:val="ACDStandard8NumHLPDist33FTList006Zchn"/>
    <w:rsid w:val="003804C0"/>
    <w:pPr>
      <w:widowControl w:val="0"/>
      <w:numPr>
        <w:numId w:val="115"/>
      </w:numPr>
      <w:spacing w:before="60" w:after="60" w:line="240" w:lineRule="auto"/>
    </w:pPr>
    <w:rPr>
      <w:rFonts w:ascii="Arial" w:hAnsi="Arial" w:cs="Arial"/>
      <w:sz w:val="16"/>
      <w:lang w:val="en-GB"/>
    </w:rPr>
  </w:style>
  <w:style w:type="character" w:customStyle="1" w:styleId="ACDStandard8NumHLPDist33FTList006Zchn">
    <w:name w:val="_ACD_Standard_8_NumHL_PDist3.3_FT_List006 Zchn"/>
    <w:basedOn w:val="a3"/>
    <w:link w:val="ACDStandard8NumHLPDist33FTList006"/>
    <w:rsid w:val="003804C0"/>
    <w:rPr>
      <w:rFonts w:ascii="Arial" w:hAnsi="Arial" w:cs="Arial"/>
      <w:sz w:val="16"/>
      <w:lang w:val="en-GB"/>
    </w:rPr>
  </w:style>
  <w:style w:type="paragraph" w:customStyle="1" w:styleId="ACDStandard8NumHLPDist33FTList007">
    <w:name w:val="_ACD_Standard_8_NumHL_PDist3.3_FT_List007"/>
    <w:basedOn w:val="a2"/>
    <w:link w:val="ACDStandard8NumHLPDist33FTList007Zchn"/>
    <w:rsid w:val="003804C0"/>
    <w:pPr>
      <w:widowControl w:val="0"/>
      <w:numPr>
        <w:numId w:val="116"/>
      </w:numPr>
      <w:spacing w:before="60" w:after="60" w:line="240" w:lineRule="auto"/>
    </w:pPr>
    <w:rPr>
      <w:rFonts w:ascii="Arial" w:hAnsi="Arial" w:cs="Arial"/>
      <w:sz w:val="16"/>
      <w:lang w:val="en-GB"/>
    </w:rPr>
  </w:style>
  <w:style w:type="character" w:customStyle="1" w:styleId="ACDStandard8NumHLPDist33FTList007Zchn">
    <w:name w:val="_ACD_Standard_8_NumHL_PDist3.3_FT_List007 Zchn"/>
    <w:basedOn w:val="a3"/>
    <w:link w:val="ACDStandard8NumHLPDist33FTList007"/>
    <w:rsid w:val="003804C0"/>
    <w:rPr>
      <w:rFonts w:ascii="Arial" w:hAnsi="Arial" w:cs="Arial"/>
      <w:sz w:val="16"/>
      <w:lang w:val="en-GB"/>
    </w:rPr>
  </w:style>
  <w:style w:type="paragraph" w:customStyle="1" w:styleId="ACDStandard8NumHLPDist33FTList008">
    <w:name w:val="_ACD_Standard_8_NumHL_PDist3.3_FT_List008"/>
    <w:basedOn w:val="a2"/>
    <w:link w:val="ACDStandard8NumHLPDist33FTList008Zchn"/>
    <w:rsid w:val="003804C0"/>
    <w:pPr>
      <w:widowControl w:val="0"/>
      <w:numPr>
        <w:numId w:val="117"/>
      </w:numPr>
      <w:tabs>
        <w:tab w:val="clear" w:pos="1843"/>
      </w:tabs>
      <w:spacing w:before="60" w:after="60" w:line="240" w:lineRule="auto"/>
    </w:pPr>
    <w:rPr>
      <w:rFonts w:ascii="Arial" w:hAnsi="Arial" w:cs="Arial"/>
      <w:sz w:val="16"/>
      <w:lang w:val="en-GB"/>
    </w:rPr>
  </w:style>
  <w:style w:type="character" w:customStyle="1" w:styleId="ACDStandard8NumHLPDist33FTList008Zchn">
    <w:name w:val="_ACD_Standard_8_NumHL_PDist3.3_FT_List008 Zchn"/>
    <w:basedOn w:val="a3"/>
    <w:link w:val="ACDStandard8NumHLPDist33FTList008"/>
    <w:rsid w:val="003804C0"/>
    <w:rPr>
      <w:rFonts w:ascii="Arial" w:hAnsi="Arial" w:cs="Arial"/>
      <w:sz w:val="16"/>
      <w:lang w:val="en-GB"/>
    </w:rPr>
  </w:style>
  <w:style w:type="paragraph" w:customStyle="1" w:styleId="ACDStandard8NumHLPDist33FTList009">
    <w:name w:val="_ACD_Standard_8_NumHL_PDist3.3_FT_List009"/>
    <w:basedOn w:val="a2"/>
    <w:link w:val="ACDStandard8NumHLPDist33FTList009Zchn"/>
    <w:rsid w:val="003804C0"/>
    <w:pPr>
      <w:widowControl w:val="0"/>
      <w:numPr>
        <w:numId w:val="118"/>
      </w:numPr>
      <w:tabs>
        <w:tab w:val="clear" w:pos="2126"/>
      </w:tabs>
      <w:spacing w:before="60" w:after="60" w:line="240" w:lineRule="auto"/>
    </w:pPr>
    <w:rPr>
      <w:rFonts w:ascii="Arial" w:hAnsi="Arial" w:cs="Arial"/>
      <w:sz w:val="16"/>
      <w:lang w:val="en-GB"/>
    </w:rPr>
  </w:style>
  <w:style w:type="character" w:customStyle="1" w:styleId="ACDStandard8NumHLPDist33FTList009Zchn">
    <w:name w:val="_ACD_Standard_8_NumHL_PDist3.3_FT_List009 Zchn"/>
    <w:basedOn w:val="a3"/>
    <w:link w:val="ACDStandard8NumHLPDist33FTList009"/>
    <w:rsid w:val="003804C0"/>
    <w:rPr>
      <w:rFonts w:ascii="Arial" w:hAnsi="Arial" w:cs="Arial"/>
      <w:sz w:val="16"/>
      <w:lang w:val="en-GB"/>
    </w:rPr>
  </w:style>
  <w:style w:type="paragraph" w:customStyle="1" w:styleId="ACDStandard8NumHLPDist33FTList010">
    <w:name w:val="_ACD_Standard_8_NumHL_PDist3.3_FT_List010"/>
    <w:basedOn w:val="a2"/>
    <w:link w:val="ACDStandard8NumHLPDist33FTList010Zchn"/>
    <w:rsid w:val="003804C0"/>
    <w:pPr>
      <w:widowControl w:val="0"/>
      <w:numPr>
        <w:numId w:val="119"/>
      </w:numPr>
      <w:spacing w:before="60" w:after="60" w:line="240" w:lineRule="auto"/>
    </w:pPr>
    <w:rPr>
      <w:rFonts w:ascii="Arial" w:hAnsi="Arial" w:cs="Arial"/>
      <w:sz w:val="16"/>
      <w:lang w:val="en-GB"/>
    </w:rPr>
  </w:style>
  <w:style w:type="character" w:customStyle="1" w:styleId="ACDStandard8NumHLPDist33FTList010Zchn">
    <w:name w:val="_ACD_Standard_8_NumHL_PDist3.3_FT_List010 Zchn"/>
    <w:basedOn w:val="a3"/>
    <w:link w:val="ACDStandard8NumHLPDist33FTList010"/>
    <w:rsid w:val="003804C0"/>
    <w:rPr>
      <w:rFonts w:ascii="Arial" w:hAnsi="Arial" w:cs="Arial"/>
      <w:sz w:val="16"/>
      <w:lang w:val="en-GB"/>
    </w:rPr>
  </w:style>
  <w:style w:type="paragraph" w:customStyle="1" w:styleId="ADAStandard11">
    <w:name w:val="_ADA_Standard_11"/>
    <w:basedOn w:val="a2"/>
    <w:link w:val="ADAStandard11Zchn"/>
    <w:rsid w:val="003804C0"/>
    <w:pPr>
      <w:widowControl w:val="0"/>
      <w:spacing w:after="0" w:line="240" w:lineRule="auto"/>
    </w:pPr>
    <w:rPr>
      <w:rFonts w:ascii="Arial" w:hAnsi="Arial" w:cs="Arial"/>
      <w:lang w:val="en-GB"/>
    </w:rPr>
  </w:style>
  <w:style w:type="character" w:customStyle="1" w:styleId="ADAStandard11Zchn">
    <w:name w:val="_ADA_Standard_11 Zchn"/>
    <w:basedOn w:val="a3"/>
    <w:link w:val="ADAStandard11"/>
    <w:rsid w:val="003804C0"/>
    <w:rPr>
      <w:rFonts w:ascii="Arial" w:hAnsi="Arial" w:cs="Arial"/>
      <w:lang w:val="en-GB"/>
    </w:rPr>
  </w:style>
  <w:style w:type="paragraph" w:customStyle="1" w:styleId="ADAStandard11FTList001">
    <w:name w:val="_ADA_Standard_11_FT_List001"/>
    <w:basedOn w:val="a2"/>
    <w:link w:val="ADAStandard11FTList001Zchn"/>
    <w:rsid w:val="003804C0"/>
    <w:pPr>
      <w:widowControl w:val="0"/>
      <w:numPr>
        <w:numId w:val="120"/>
      </w:numPr>
      <w:tabs>
        <w:tab w:val="clear" w:pos="0"/>
      </w:tabs>
      <w:spacing w:after="0" w:line="240" w:lineRule="auto"/>
    </w:pPr>
    <w:rPr>
      <w:rFonts w:ascii="Arial" w:hAnsi="Arial" w:cs="Arial"/>
      <w:lang w:val="en-GB"/>
    </w:rPr>
  </w:style>
  <w:style w:type="character" w:customStyle="1" w:styleId="ADAStandard11FTList001Zchn">
    <w:name w:val="_ADA_Standard_11_FT_List001 Zchn"/>
    <w:basedOn w:val="a3"/>
    <w:link w:val="ADAStandard11FTList001"/>
    <w:rsid w:val="003804C0"/>
    <w:rPr>
      <w:rFonts w:ascii="Arial" w:hAnsi="Arial" w:cs="Arial"/>
      <w:lang w:val="en-GB"/>
    </w:rPr>
  </w:style>
  <w:style w:type="paragraph" w:customStyle="1" w:styleId="ADAStandard11FTList002">
    <w:name w:val="_ADA_Standard_11_FT_List002"/>
    <w:basedOn w:val="a2"/>
    <w:link w:val="ADAStandard11FTList002Zchn"/>
    <w:rsid w:val="003804C0"/>
    <w:pPr>
      <w:widowControl w:val="0"/>
      <w:numPr>
        <w:numId w:val="121"/>
      </w:numPr>
      <w:tabs>
        <w:tab w:val="clear" w:pos="0"/>
      </w:tabs>
      <w:spacing w:after="0" w:line="240" w:lineRule="auto"/>
    </w:pPr>
    <w:rPr>
      <w:rFonts w:ascii="Arial" w:hAnsi="Arial" w:cs="Arial"/>
      <w:lang w:val="en-GB"/>
    </w:rPr>
  </w:style>
  <w:style w:type="character" w:customStyle="1" w:styleId="ADAStandard11FTList002Zchn">
    <w:name w:val="_ADA_Standard_11_FT_List002 Zchn"/>
    <w:basedOn w:val="a3"/>
    <w:link w:val="ADAStandard11FTList002"/>
    <w:rsid w:val="003804C0"/>
    <w:rPr>
      <w:rFonts w:ascii="Arial" w:hAnsi="Arial" w:cs="Arial"/>
      <w:lang w:val="en-GB"/>
    </w:rPr>
  </w:style>
  <w:style w:type="paragraph" w:customStyle="1" w:styleId="ADAStandard11FTList003">
    <w:name w:val="_ADA_Standard_11_FT_List003"/>
    <w:basedOn w:val="a2"/>
    <w:link w:val="ADAStandard11FTList003Zchn"/>
    <w:rsid w:val="003804C0"/>
    <w:pPr>
      <w:widowControl w:val="0"/>
      <w:numPr>
        <w:numId w:val="122"/>
      </w:numPr>
      <w:tabs>
        <w:tab w:val="clear" w:pos="283"/>
      </w:tabs>
      <w:spacing w:after="0" w:line="240" w:lineRule="auto"/>
      <w:ind w:hanging="283"/>
    </w:pPr>
    <w:rPr>
      <w:rFonts w:ascii="Arial" w:hAnsi="Arial" w:cs="Arial"/>
      <w:lang w:val="en-GB"/>
    </w:rPr>
  </w:style>
  <w:style w:type="character" w:customStyle="1" w:styleId="ADAStandard11FTList003Zchn">
    <w:name w:val="_ADA_Standard_11_FT_List003 Zchn"/>
    <w:basedOn w:val="a3"/>
    <w:link w:val="ADAStandard11FTList003"/>
    <w:rsid w:val="003804C0"/>
    <w:rPr>
      <w:rFonts w:ascii="Arial" w:hAnsi="Arial" w:cs="Arial"/>
      <w:lang w:val="en-GB"/>
    </w:rPr>
  </w:style>
  <w:style w:type="paragraph" w:customStyle="1" w:styleId="ADAStandard11FTList004">
    <w:name w:val="_ADA_Standard_11_FT_List004"/>
    <w:basedOn w:val="a2"/>
    <w:link w:val="ADAStandard11FTList004Zchn"/>
    <w:rsid w:val="003804C0"/>
    <w:pPr>
      <w:widowControl w:val="0"/>
      <w:numPr>
        <w:numId w:val="123"/>
      </w:numPr>
      <w:tabs>
        <w:tab w:val="clear" w:pos="283"/>
      </w:tabs>
      <w:spacing w:after="0" w:line="240" w:lineRule="auto"/>
      <w:ind w:hanging="283"/>
    </w:pPr>
    <w:rPr>
      <w:rFonts w:ascii="Arial" w:hAnsi="Arial" w:cs="Arial"/>
      <w:lang w:val="en-GB"/>
    </w:rPr>
  </w:style>
  <w:style w:type="character" w:customStyle="1" w:styleId="ADAStandard11FTList004Zchn">
    <w:name w:val="_ADA_Standard_11_FT_List004 Zchn"/>
    <w:basedOn w:val="a3"/>
    <w:link w:val="ADAStandard11FTList004"/>
    <w:rsid w:val="003804C0"/>
    <w:rPr>
      <w:rFonts w:ascii="Arial" w:hAnsi="Arial" w:cs="Arial"/>
      <w:lang w:val="en-GB"/>
    </w:rPr>
  </w:style>
  <w:style w:type="paragraph" w:customStyle="1" w:styleId="ADAStandard11FTList005">
    <w:name w:val="_ADA_Standard_11_FT_List005"/>
    <w:basedOn w:val="a2"/>
    <w:link w:val="ADAStandard11FTList005Zchn"/>
    <w:rsid w:val="003804C0"/>
    <w:pPr>
      <w:widowControl w:val="0"/>
      <w:numPr>
        <w:numId w:val="124"/>
      </w:numPr>
      <w:spacing w:after="0" w:line="240" w:lineRule="auto"/>
    </w:pPr>
    <w:rPr>
      <w:rFonts w:ascii="Arial" w:hAnsi="Arial" w:cs="Arial"/>
      <w:lang w:val="en-GB"/>
    </w:rPr>
  </w:style>
  <w:style w:type="character" w:customStyle="1" w:styleId="ADAStandard11FTList005Zchn">
    <w:name w:val="_ADA_Standard_11_FT_List005 Zchn"/>
    <w:basedOn w:val="a3"/>
    <w:link w:val="ADAStandard11FTList005"/>
    <w:rsid w:val="003804C0"/>
    <w:rPr>
      <w:rFonts w:ascii="Arial" w:hAnsi="Arial" w:cs="Arial"/>
      <w:lang w:val="en-GB"/>
    </w:rPr>
  </w:style>
  <w:style w:type="paragraph" w:customStyle="1" w:styleId="ADAStandard11FTList006">
    <w:name w:val="_ADA_Standard_11_FT_List006"/>
    <w:basedOn w:val="a2"/>
    <w:link w:val="ADAStandard11FTList006Zchn"/>
    <w:rsid w:val="003804C0"/>
    <w:pPr>
      <w:widowControl w:val="0"/>
      <w:numPr>
        <w:numId w:val="125"/>
      </w:numPr>
      <w:spacing w:after="0" w:line="240" w:lineRule="auto"/>
    </w:pPr>
    <w:rPr>
      <w:rFonts w:ascii="Arial" w:hAnsi="Arial" w:cs="Arial"/>
      <w:lang w:val="en-GB"/>
    </w:rPr>
  </w:style>
  <w:style w:type="character" w:customStyle="1" w:styleId="ADAStandard11FTList006Zchn">
    <w:name w:val="_ADA_Standard_11_FT_List006 Zchn"/>
    <w:basedOn w:val="a3"/>
    <w:link w:val="ADAStandard11FTList006"/>
    <w:rsid w:val="003804C0"/>
    <w:rPr>
      <w:rFonts w:ascii="Arial" w:hAnsi="Arial" w:cs="Arial"/>
      <w:lang w:val="en-GB"/>
    </w:rPr>
  </w:style>
  <w:style w:type="paragraph" w:customStyle="1" w:styleId="ADAStandard11FTList007">
    <w:name w:val="_ADA_Standard_11_FT_List007"/>
    <w:basedOn w:val="a2"/>
    <w:link w:val="ADAStandard11FTList007Zchn"/>
    <w:rsid w:val="003804C0"/>
    <w:pPr>
      <w:widowControl w:val="0"/>
      <w:numPr>
        <w:numId w:val="126"/>
      </w:numPr>
      <w:spacing w:after="0" w:line="240" w:lineRule="auto"/>
    </w:pPr>
    <w:rPr>
      <w:rFonts w:ascii="Arial" w:hAnsi="Arial" w:cs="Arial"/>
      <w:lang w:val="en-GB"/>
    </w:rPr>
  </w:style>
  <w:style w:type="character" w:customStyle="1" w:styleId="ADAStandard11FTList007Zchn">
    <w:name w:val="_ADA_Standard_11_FT_List007 Zchn"/>
    <w:basedOn w:val="a3"/>
    <w:link w:val="ADAStandard11FTList007"/>
    <w:rsid w:val="003804C0"/>
    <w:rPr>
      <w:rFonts w:ascii="Arial" w:hAnsi="Arial" w:cs="Arial"/>
      <w:lang w:val="en-GB"/>
    </w:rPr>
  </w:style>
  <w:style w:type="paragraph" w:customStyle="1" w:styleId="ADAStandard11FTList008">
    <w:name w:val="_ADA_Standard_11_FT_List008"/>
    <w:basedOn w:val="a2"/>
    <w:link w:val="ADAStandard11FTList008Zchn"/>
    <w:rsid w:val="003804C0"/>
    <w:pPr>
      <w:widowControl w:val="0"/>
      <w:numPr>
        <w:numId w:val="127"/>
      </w:numPr>
      <w:tabs>
        <w:tab w:val="clear" w:pos="425"/>
      </w:tabs>
      <w:spacing w:after="0" w:line="240" w:lineRule="auto"/>
    </w:pPr>
    <w:rPr>
      <w:rFonts w:ascii="Arial" w:hAnsi="Arial" w:cs="Arial"/>
      <w:lang w:val="en-GB"/>
    </w:rPr>
  </w:style>
  <w:style w:type="character" w:customStyle="1" w:styleId="ADAStandard11FTList008Zchn">
    <w:name w:val="_ADA_Standard_11_FT_List008 Zchn"/>
    <w:basedOn w:val="a3"/>
    <w:link w:val="ADAStandard11FTList008"/>
    <w:rsid w:val="003804C0"/>
    <w:rPr>
      <w:rFonts w:ascii="Arial" w:hAnsi="Arial" w:cs="Arial"/>
      <w:lang w:val="en-GB"/>
    </w:rPr>
  </w:style>
  <w:style w:type="paragraph" w:customStyle="1" w:styleId="ADAStandard11FTList009">
    <w:name w:val="_ADA_Standard_11_FT_List009"/>
    <w:basedOn w:val="a2"/>
    <w:link w:val="ADAStandard11FTList009Zchn"/>
    <w:rsid w:val="003804C0"/>
    <w:pPr>
      <w:widowControl w:val="0"/>
      <w:numPr>
        <w:numId w:val="128"/>
      </w:numPr>
      <w:tabs>
        <w:tab w:val="clear" w:pos="709"/>
      </w:tabs>
      <w:spacing w:after="0" w:line="240" w:lineRule="auto"/>
    </w:pPr>
    <w:rPr>
      <w:rFonts w:ascii="Arial" w:hAnsi="Arial" w:cs="Arial"/>
      <w:lang w:val="en-GB"/>
    </w:rPr>
  </w:style>
  <w:style w:type="character" w:customStyle="1" w:styleId="ADAStandard11FTList009Zchn">
    <w:name w:val="_ADA_Standard_11_FT_List009 Zchn"/>
    <w:basedOn w:val="a3"/>
    <w:link w:val="ADAStandard11FTList009"/>
    <w:rsid w:val="003804C0"/>
    <w:rPr>
      <w:rFonts w:ascii="Arial" w:hAnsi="Arial" w:cs="Arial"/>
      <w:lang w:val="en-GB"/>
    </w:rPr>
  </w:style>
  <w:style w:type="paragraph" w:customStyle="1" w:styleId="ADAStandard11FTList010">
    <w:name w:val="_ADA_Standard_11_FT_List010"/>
    <w:basedOn w:val="a2"/>
    <w:link w:val="ADAStandard11FTList010Zchn"/>
    <w:rsid w:val="003804C0"/>
    <w:pPr>
      <w:widowControl w:val="0"/>
      <w:numPr>
        <w:numId w:val="129"/>
      </w:numPr>
      <w:spacing w:after="0" w:line="240" w:lineRule="auto"/>
    </w:pPr>
    <w:rPr>
      <w:rFonts w:ascii="Arial" w:hAnsi="Arial" w:cs="Arial"/>
      <w:lang w:val="en-GB"/>
    </w:rPr>
  </w:style>
  <w:style w:type="character" w:customStyle="1" w:styleId="ADAStandard11FTList010Zchn">
    <w:name w:val="_ADA_Standard_11_FT_List010 Zchn"/>
    <w:basedOn w:val="a3"/>
    <w:link w:val="ADAStandard11FTList010"/>
    <w:rsid w:val="003804C0"/>
    <w:rPr>
      <w:rFonts w:ascii="Arial" w:hAnsi="Arial" w:cs="Arial"/>
      <w:lang w:val="en-GB"/>
    </w:rPr>
  </w:style>
  <w:style w:type="paragraph" w:customStyle="1" w:styleId="ADBStandard11PDist44">
    <w:name w:val="_ADB_Standard_11_PDist4.4"/>
    <w:basedOn w:val="a2"/>
    <w:link w:val="ADBStandard11PDist44Zchn"/>
    <w:rsid w:val="003804C0"/>
    <w:pPr>
      <w:widowControl w:val="0"/>
      <w:spacing w:before="80" w:after="80" w:line="240" w:lineRule="auto"/>
    </w:pPr>
    <w:rPr>
      <w:rFonts w:ascii="Arial" w:hAnsi="Arial" w:cs="Arial"/>
      <w:lang w:val="en-GB"/>
    </w:rPr>
  </w:style>
  <w:style w:type="character" w:customStyle="1" w:styleId="ADBStandard11PDist44Zchn">
    <w:name w:val="_ADB_Standard_11_PDist4.4 Zchn"/>
    <w:basedOn w:val="a3"/>
    <w:link w:val="ADBStandard11PDist44"/>
    <w:rsid w:val="003804C0"/>
    <w:rPr>
      <w:rFonts w:ascii="Arial" w:hAnsi="Arial" w:cs="Arial"/>
      <w:lang w:val="en-GB"/>
    </w:rPr>
  </w:style>
  <w:style w:type="paragraph" w:customStyle="1" w:styleId="ADBStandard11PDist44FTList001">
    <w:name w:val="_ADB_Standard_11_PDist4.4_FT_List001"/>
    <w:basedOn w:val="a2"/>
    <w:link w:val="ADBStandard11PDist44FTList001Zchn"/>
    <w:rsid w:val="003804C0"/>
    <w:pPr>
      <w:widowControl w:val="0"/>
      <w:numPr>
        <w:numId w:val="130"/>
      </w:numPr>
      <w:tabs>
        <w:tab w:val="clear" w:pos="0"/>
      </w:tabs>
      <w:spacing w:before="80" w:after="80" w:line="240" w:lineRule="auto"/>
    </w:pPr>
    <w:rPr>
      <w:rFonts w:ascii="Arial" w:hAnsi="Arial" w:cs="Arial"/>
      <w:lang w:val="en-GB"/>
    </w:rPr>
  </w:style>
  <w:style w:type="character" w:customStyle="1" w:styleId="ADBStandard11PDist44FTList001Zchn">
    <w:name w:val="_ADB_Standard_11_PDist4.4_FT_List001 Zchn"/>
    <w:basedOn w:val="a3"/>
    <w:link w:val="ADBStandard11PDist44FTList001"/>
    <w:rsid w:val="003804C0"/>
    <w:rPr>
      <w:rFonts w:ascii="Arial" w:hAnsi="Arial" w:cs="Arial"/>
      <w:lang w:val="en-GB"/>
    </w:rPr>
  </w:style>
  <w:style w:type="paragraph" w:customStyle="1" w:styleId="ADBStandard11PDist44FTList002">
    <w:name w:val="_ADB_Standard_11_PDist4.4_FT_List002"/>
    <w:basedOn w:val="a2"/>
    <w:link w:val="ADBStandard11PDist44FTList002Zchn"/>
    <w:rsid w:val="003804C0"/>
    <w:pPr>
      <w:widowControl w:val="0"/>
      <w:numPr>
        <w:numId w:val="131"/>
      </w:numPr>
      <w:tabs>
        <w:tab w:val="clear" w:pos="0"/>
      </w:tabs>
      <w:spacing w:before="80" w:after="80" w:line="240" w:lineRule="auto"/>
    </w:pPr>
    <w:rPr>
      <w:rFonts w:ascii="Arial" w:hAnsi="Arial" w:cs="Arial"/>
      <w:lang w:val="en-GB"/>
    </w:rPr>
  </w:style>
  <w:style w:type="character" w:customStyle="1" w:styleId="ADBStandard11PDist44FTList002Zchn">
    <w:name w:val="_ADB_Standard_11_PDist4.4_FT_List002 Zchn"/>
    <w:basedOn w:val="a3"/>
    <w:link w:val="ADBStandard11PDist44FTList002"/>
    <w:rsid w:val="003804C0"/>
    <w:rPr>
      <w:rFonts w:ascii="Arial" w:hAnsi="Arial" w:cs="Arial"/>
      <w:lang w:val="en-GB"/>
    </w:rPr>
  </w:style>
  <w:style w:type="paragraph" w:customStyle="1" w:styleId="ADBStandard11PDist44FTList003">
    <w:name w:val="_ADB_Standard_11_PDist4.4_FT_List003"/>
    <w:basedOn w:val="a2"/>
    <w:link w:val="ADBStandard11PDist44FTList003Zchn"/>
    <w:rsid w:val="003804C0"/>
    <w:pPr>
      <w:widowControl w:val="0"/>
      <w:numPr>
        <w:numId w:val="132"/>
      </w:numPr>
      <w:tabs>
        <w:tab w:val="clear" w:pos="283"/>
      </w:tabs>
      <w:spacing w:before="80" w:after="80" w:line="240" w:lineRule="auto"/>
      <w:ind w:hanging="283"/>
    </w:pPr>
    <w:rPr>
      <w:rFonts w:ascii="Arial" w:hAnsi="Arial" w:cs="Arial"/>
      <w:lang w:val="en-GB"/>
    </w:rPr>
  </w:style>
  <w:style w:type="character" w:customStyle="1" w:styleId="ADBStandard11PDist44FTList003Zchn">
    <w:name w:val="_ADB_Standard_11_PDist4.4_FT_List003 Zchn"/>
    <w:basedOn w:val="a3"/>
    <w:link w:val="ADBStandard11PDist44FTList003"/>
    <w:rsid w:val="003804C0"/>
    <w:rPr>
      <w:rFonts w:ascii="Arial" w:hAnsi="Arial" w:cs="Arial"/>
      <w:lang w:val="en-GB"/>
    </w:rPr>
  </w:style>
  <w:style w:type="paragraph" w:customStyle="1" w:styleId="ADBStandard11PDist44FTList004">
    <w:name w:val="_ADB_Standard_11_PDist4.4_FT_List004"/>
    <w:basedOn w:val="a2"/>
    <w:link w:val="ADBStandard11PDist44FTList004Zchn"/>
    <w:rsid w:val="003804C0"/>
    <w:pPr>
      <w:widowControl w:val="0"/>
      <w:numPr>
        <w:numId w:val="133"/>
      </w:numPr>
      <w:tabs>
        <w:tab w:val="clear" w:pos="283"/>
      </w:tabs>
      <w:spacing w:before="80" w:after="80" w:line="240" w:lineRule="auto"/>
      <w:ind w:hanging="283"/>
    </w:pPr>
    <w:rPr>
      <w:rFonts w:ascii="Arial" w:hAnsi="Arial" w:cs="Arial"/>
      <w:lang w:val="en-GB"/>
    </w:rPr>
  </w:style>
  <w:style w:type="character" w:customStyle="1" w:styleId="ADBStandard11PDist44FTList004Zchn">
    <w:name w:val="_ADB_Standard_11_PDist4.4_FT_List004 Zchn"/>
    <w:basedOn w:val="a3"/>
    <w:link w:val="ADBStandard11PDist44FTList004"/>
    <w:rsid w:val="003804C0"/>
    <w:rPr>
      <w:rFonts w:ascii="Arial" w:hAnsi="Arial" w:cs="Arial"/>
      <w:lang w:val="en-GB"/>
    </w:rPr>
  </w:style>
  <w:style w:type="paragraph" w:customStyle="1" w:styleId="ADBStandard11PDist44FTList005">
    <w:name w:val="_ADB_Standard_11_PDist4.4_FT_List005"/>
    <w:basedOn w:val="a2"/>
    <w:link w:val="ADBStandard11PDist44FTList005Zchn"/>
    <w:rsid w:val="003804C0"/>
    <w:pPr>
      <w:widowControl w:val="0"/>
      <w:numPr>
        <w:numId w:val="139"/>
      </w:numPr>
      <w:spacing w:before="80" w:after="80" w:line="240" w:lineRule="auto"/>
    </w:pPr>
    <w:rPr>
      <w:rFonts w:ascii="Arial" w:hAnsi="Arial" w:cs="Arial"/>
      <w:lang w:val="en-GB"/>
    </w:rPr>
  </w:style>
  <w:style w:type="character" w:customStyle="1" w:styleId="ADBStandard11PDist44FTList005Zchn">
    <w:name w:val="_ADB_Standard_11_PDist4.4_FT_List005 Zchn"/>
    <w:basedOn w:val="a3"/>
    <w:link w:val="ADBStandard11PDist44FTList005"/>
    <w:rsid w:val="003804C0"/>
    <w:rPr>
      <w:rFonts w:ascii="Arial" w:hAnsi="Arial" w:cs="Arial"/>
      <w:lang w:val="en-GB"/>
    </w:rPr>
  </w:style>
  <w:style w:type="paragraph" w:customStyle="1" w:styleId="ADBStandard11PDist44FTList006">
    <w:name w:val="_ADB_Standard_11_PDist4.4_FT_List006"/>
    <w:basedOn w:val="a2"/>
    <w:link w:val="ADBStandard11PDist44FTList006Zchn"/>
    <w:rsid w:val="003804C0"/>
    <w:pPr>
      <w:widowControl w:val="0"/>
      <w:numPr>
        <w:numId w:val="134"/>
      </w:numPr>
      <w:spacing w:before="80" w:after="80" w:line="240" w:lineRule="auto"/>
    </w:pPr>
    <w:rPr>
      <w:rFonts w:ascii="Arial" w:hAnsi="Arial" w:cs="Arial"/>
      <w:lang w:val="en-GB"/>
    </w:rPr>
  </w:style>
  <w:style w:type="character" w:customStyle="1" w:styleId="ADBStandard11PDist44FTList006Zchn">
    <w:name w:val="_ADB_Standard_11_PDist4.4_FT_List006 Zchn"/>
    <w:basedOn w:val="a3"/>
    <w:link w:val="ADBStandard11PDist44FTList006"/>
    <w:rsid w:val="003804C0"/>
    <w:rPr>
      <w:rFonts w:ascii="Arial" w:hAnsi="Arial" w:cs="Arial"/>
      <w:lang w:val="en-GB"/>
    </w:rPr>
  </w:style>
  <w:style w:type="paragraph" w:customStyle="1" w:styleId="ADBStandard11PDist44FTList007">
    <w:name w:val="_ADB_Standard_11_PDist4.4_FT_List007"/>
    <w:basedOn w:val="a2"/>
    <w:link w:val="ADBStandard11PDist44FTList007Zchn"/>
    <w:rsid w:val="003804C0"/>
    <w:pPr>
      <w:widowControl w:val="0"/>
      <w:numPr>
        <w:numId w:val="135"/>
      </w:numPr>
      <w:spacing w:before="80" w:after="80" w:line="240" w:lineRule="auto"/>
    </w:pPr>
    <w:rPr>
      <w:rFonts w:ascii="Arial" w:hAnsi="Arial" w:cs="Arial"/>
      <w:lang w:val="en-GB"/>
    </w:rPr>
  </w:style>
  <w:style w:type="character" w:customStyle="1" w:styleId="ADBStandard11PDist44FTList007Zchn">
    <w:name w:val="_ADB_Standard_11_PDist4.4_FT_List007 Zchn"/>
    <w:basedOn w:val="a3"/>
    <w:link w:val="ADBStandard11PDist44FTList007"/>
    <w:rsid w:val="003804C0"/>
    <w:rPr>
      <w:rFonts w:ascii="Arial" w:hAnsi="Arial" w:cs="Arial"/>
      <w:lang w:val="en-GB"/>
    </w:rPr>
  </w:style>
  <w:style w:type="paragraph" w:customStyle="1" w:styleId="ADBStandard11PDist44FTList008">
    <w:name w:val="_ADB_Standard_11_PDist4.4_FT_List008"/>
    <w:basedOn w:val="a2"/>
    <w:link w:val="ADBStandard11PDist44FTList008Zchn"/>
    <w:rsid w:val="003804C0"/>
    <w:pPr>
      <w:widowControl w:val="0"/>
      <w:numPr>
        <w:numId w:val="136"/>
      </w:numPr>
      <w:tabs>
        <w:tab w:val="clear" w:pos="425"/>
      </w:tabs>
      <w:spacing w:before="80" w:after="80" w:line="240" w:lineRule="auto"/>
    </w:pPr>
    <w:rPr>
      <w:rFonts w:ascii="Arial" w:hAnsi="Arial" w:cs="Arial"/>
      <w:lang w:val="en-GB"/>
    </w:rPr>
  </w:style>
  <w:style w:type="character" w:customStyle="1" w:styleId="ADBStandard11PDist44FTList008Zchn">
    <w:name w:val="_ADB_Standard_11_PDist4.4_FT_List008 Zchn"/>
    <w:basedOn w:val="a3"/>
    <w:link w:val="ADBStandard11PDist44FTList008"/>
    <w:rsid w:val="003804C0"/>
    <w:rPr>
      <w:rFonts w:ascii="Arial" w:hAnsi="Arial" w:cs="Arial"/>
      <w:lang w:val="en-GB"/>
    </w:rPr>
  </w:style>
  <w:style w:type="paragraph" w:customStyle="1" w:styleId="ADBStandard11PDist44FTList009">
    <w:name w:val="_ADB_Standard_11_PDist4.4_FT_List009"/>
    <w:basedOn w:val="a2"/>
    <w:link w:val="ADBStandard11PDist44FTList009Zchn"/>
    <w:rsid w:val="003804C0"/>
    <w:pPr>
      <w:widowControl w:val="0"/>
      <w:numPr>
        <w:numId w:val="137"/>
      </w:numPr>
      <w:tabs>
        <w:tab w:val="clear" w:pos="709"/>
      </w:tabs>
      <w:spacing w:before="80" w:after="80" w:line="240" w:lineRule="auto"/>
    </w:pPr>
    <w:rPr>
      <w:rFonts w:ascii="Arial" w:hAnsi="Arial" w:cs="Arial"/>
      <w:lang w:val="en-GB"/>
    </w:rPr>
  </w:style>
  <w:style w:type="character" w:customStyle="1" w:styleId="ADBStandard11PDist44FTList009Zchn">
    <w:name w:val="_ADB_Standard_11_PDist4.4_FT_List009 Zchn"/>
    <w:basedOn w:val="a3"/>
    <w:link w:val="ADBStandard11PDist44FTList009"/>
    <w:rsid w:val="003804C0"/>
    <w:rPr>
      <w:rFonts w:ascii="Arial" w:hAnsi="Arial" w:cs="Arial"/>
      <w:lang w:val="en-GB"/>
    </w:rPr>
  </w:style>
  <w:style w:type="paragraph" w:customStyle="1" w:styleId="ADBStandard11PDist44FTList010">
    <w:name w:val="_ADB_Standard_11_PDist4.4_FT_List010"/>
    <w:basedOn w:val="a2"/>
    <w:link w:val="ADBStandard11PDist44FTList010Zchn"/>
    <w:rsid w:val="003804C0"/>
    <w:pPr>
      <w:widowControl w:val="0"/>
      <w:numPr>
        <w:numId w:val="138"/>
      </w:numPr>
      <w:tabs>
        <w:tab w:val="clear" w:pos="425"/>
      </w:tabs>
      <w:spacing w:before="80" w:after="80" w:line="240" w:lineRule="auto"/>
    </w:pPr>
    <w:rPr>
      <w:rFonts w:ascii="Arial" w:hAnsi="Arial" w:cs="Arial"/>
      <w:lang w:val="en-GB"/>
    </w:rPr>
  </w:style>
  <w:style w:type="character" w:customStyle="1" w:styleId="ADBStandard11PDist44FTList010Zchn">
    <w:name w:val="_ADB_Standard_11_PDist4.4_FT_List010 Zchn"/>
    <w:basedOn w:val="a3"/>
    <w:link w:val="ADBStandard11PDist44FTList010"/>
    <w:rsid w:val="003804C0"/>
    <w:rPr>
      <w:rFonts w:ascii="Arial" w:hAnsi="Arial" w:cs="Arial"/>
      <w:lang w:val="en-GB"/>
    </w:rPr>
  </w:style>
  <w:style w:type="paragraph" w:customStyle="1" w:styleId="ADCStandard11NumHL">
    <w:name w:val="_ADC_Standard_11_NumHL"/>
    <w:basedOn w:val="a2"/>
    <w:link w:val="ADCStandard11NumHLZchn"/>
    <w:rsid w:val="00B36EE3"/>
    <w:pPr>
      <w:widowControl w:val="0"/>
      <w:spacing w:after="0" w:line="240" w:lineRule="auto"/>
      <w:ind w:left="1418"/>
    </w:pPr>
    <w:rPr>
      <w:rFonts w:ascii="Arial" w:hAnsi="Arial" w:cs="Arial"/>
      <w:lang w:val="en-GB"/>
    </w:rPr>
  </w:style>
  <w:style w:type="character" w:customStyle="1" w:styleId="ADCStandard11NumHLZchn">
    <w:name w:val="_ADC_Standard_11_NumHL Zchn"/>
    <w:basedOn w:val="a3"/>
    <w:link w:val="ADCStandard11NumHL"/>
    <w:rsid w:val="00B36EE3"/>
    <w:rPr>
      <w:rFonts w:ascii="Arial" w:hAnsi="Arial" w:cs="Arial"/>
      <w:lang w:val="en-GB"/>
    </w:rPr>
  </w:style>
  <w:style w:type="paragraph" w:customStyle="1" w:styleId="ADCStandard11NumHLFTList001">
    <w:name w:val="_ADC_Standard_11_NumHL_FT_List001"/>
    <w:basedOn w:val="a2"/>
    <w:link w:val="ADCStandard11NumHLFTList001Zchn"/>
    <w:rsid w:val="00B36EE3"/>
    <w:pPr>
      <w:widowControl w:val="0"/>
      <w:numPr>
        <w:numId w:val="140"/>
      </w:numPr>
      <w:tabs>
        <w:tab w:val="clear" w:pos="1417"/>
      </w:tabs>
      <w:spacing w:after="0" w:line="240" w:lineRule="auto"/>
      <w:ind w:hanging="283"/>
    </w:pPr>
    <w:rPr>
      <w:rFonts w:ascii="Arial" w:hAnsi="Arial" w:cs="Arial"/>
      <w:lang w:val="en-GB"/>
    </w:rPr>
  </w:style>
  <w:style w:type="character" w:customStyle="1" w:styleId="ADCStandard11NumHLFTList001Zchn">
    <w:name w:val="_ADC_Standard_11_NumHL_FT_List001 Zchn"/>
    <w:basedOn w:val="a3"/>
    <w:link w:val="ADCStandard11NumHLFTList001"/>
    <w:rsid w:val="00B36EE3"/>
    <w:rPr>
      <w:rFonts w:ascii="Arial" w:hAnsi="Arial" w:cs="Arial"/>
      <w:lang w:val="en-GB"/>
    </w:rPr>
  </w:style>
  <w:style w:type="paragraph" w:customStyle="1" w:styleId="ADCStandard11NumHLFTList002">
    <w:name w:val="_ADC_Standard_11_NumHL_FT_List002"/>
    <w:basedOn w:val="a2"/>
    <w:link w:val="ADCStandard11NumHLFTList002Zchn"/>
    <w:rsid w:val="00B36EE3"/>
    <w:pPr>
      <w:widowControl w:val="0"/>
      <w:numPr>
        <w:numId w:val="141"/>
      </w:numPr>
      <w:tabs>
        <w:tab w:val="clear" w:pos="1417"/>
      </w:tabs>
      <w:spacing w:after="0" w:line="240" w:lineRule="auto"/>
      <w:ind w:hanging="283"/>
    </w:pPr>
    <w:rPr>
      <w:rFonts w:ascii="Arial" w:hAnsi="Arial" w:cs="Arial"/>
      <w:lang w:val="en-GB"/>
    </w:rPr>
  </w:style>
  <w:style w:type="character" w:customStyle="1" w:styleId="ADCStandard11NumHLFTList002Zchn">
    <w:name w:val="_ADC_Standard_11_NumHL_FT_List002 Zchn"/>
    <w:basedOn w:val="a3"/>
    <w:link w:val="ADCStandard11NumHLFTList002"/>
    <w:rsid w:val="00B36EE3"/>
    <w:rPr>
      <w:rFonts w:ascii="Arial" w:hAnsi="Arial" w:cs="Arial"/>
      <w:lang w:val="en-GB"/>
    </w:rPr>
  </w:style>
  <w:style w:type="paragraph" w:customStyle="1" w:styleId="ADCStandard11NumHLFTList003">
    <w:name w:val="_ADC_Standard_11_NumHL_FT_List003"/>
    <w:basedOn w:val="a2"/>
    <w:link w:val="ADCStandard11NumHLFTList003Zchn"/>
    <w:rsid w:val="00B36EE3"/>
    <w:pPr>
      <w:widowControl w:val="0"/>
      <w:numPr>
        <w:numId w:val="142"/>
      </w:numPr>
      <w:tabs>
        <w:tab w:val="clear" w:pos="1701"/>
      </w:tabs>
      <w:spacing w:after="0" w:line="240" w:lineRule="auto"/>
      <w:ind w:hanging="283"/>
    </w:pPr>
    <w:rPr>
      <w:rFonts w:ascii="Arial" w:hAnsi="Arial" w:cs="Arial"/>
      <w:lang w:val="en-GB"/>
    </w:rPr>
  </w:style>
  <w:style w:type="character" w:customStyle="1" w:styleId="ADCStandard11NumHLFTList003Zchn">
    <w:name w:val="_ADC_Standard_11_NumHL_FT_List003 Zchn"/>
    <w:basedOn w:val="a3"/>
    <w:link w:val="ADCStandard11NumHLFTList003"/>
    <w:rsid w:val="00B36EE3"/>
    <w:rPr>
      <w:rFonts w:ascii="Arial" w:hAnsi="Arial" w:cs="Arial"/>
      <w:lang w:val="en-GB"/>
    </w:rPr>
  </w:style>
  <w:style w:type="paragraph" w:customStyle="1" w:styleId="ADCStandard11NumHLFTList004">
    <w:name w:val="_ADC_Standard_11_NumHL_FT_List004"/>
    <w:basedOn w:val="a2"/>
    <w:link w:val="ADCStandard11NumHLFTList004Zchn"/>
    <w:rsid w:val="00B36EE3"/>
    <w:pPr>
      <w:widowControl w:val="0"/>
      <w:numPr>
        <w:numId w:val="143"/>
      </w:numPr>
      <w:tabs>
        <w:tab w:val="clear" w:pos="1701"/>
      </w:tabs>
      <w:spacing w:after="0" w:line="240" w:lineRule="auto"/>
      <w:ind w:hanging="283"/>
    </w:pPr>
    <w:rPr>
      <w:rFonts w:ascii="Arial" w:hAnsi="Arial" w:cs="Arial"/>
      <w:lang w:val="en-GB"/>
    </w:rPr>
  </w:style>
  <w:style w:type="character" w:customStyle="1" w:styleId="ADCStandard11NumHLFTList004Zchn">
    <w:name w:val="_ADC_Standard_11_NumHL_FT_List004 Zchn"/>
    <w:basedOn w:val="a3"/>
    <w:link w:val="ADCStandard11NumHLFTList004"/>
    <w:rsid w:val="00B36EE3"/>
    <w:rPr>
      <w:rFonts w:ascii="Arial" w:hAnsi="Arial" w:cs="Arial"/>
      <w:lang w:val="en-GB"/>
    </w:rPr>
  </w:style>
  <w:style w:type="paragraph" w:customStyle="1" w:styleId="ADCStandard11NumHLFTList005">
    <w:name w:val="_ADC_Standard_11_NumHL_FT_List005"/>
    <w:basedOn w:val="a2"/>
    <w:link w:val="ADCStandard11NumHLFTList005Zchn"/>
    <w:rsid w:val="00B36EE3"/>
    <w:pPr>
      <w:widowControl w:val="0"/>
      <w:numPr>
        <w:numId w:val="144"/>
      </w:numPr>
      <w:spacing w:after="0" w:line="240" w:lineRule="auto"/>
    </w:pPr>
    <w:rPr>
      <w:rFonts w:ascii="Arial" w:hAnsi="Arial" w:cs="Arial"/>
      <w:lang w:val="en-GB"/>
    </w:rPr>
  </w:style>
  <w:style w:type="character" w:customStyle="1" w:styleId="ADCStandard11NumHLFTList005Zchn">
    <w:name w:val="_ADC_Standard_11_NumHL_FT_List005 Zchn"/>
    <w:basedOn w:val="a3"/>
    <w:link w:val="ADCStandard11NumHLFTList005"/>
    <w:rsid w:val="00B36EE3"/>
    <w:rPr>
      <w:rFonts w:ascii="Arial" w:hAnsi="Arial" w:cs="Arial"/>
      <w:lang w:val="en-GB"/>
    </w:rPr>
  </w:style>
  <w:style w:type="paragraph" w:customStyle="1" w:styleId="ADCStandard11NumHLFTList006">
    <w:name w:val="_ADC_Standard_11_NumHL_FT_List006"/>
    <w:basedOn w:val="a2"/>
    <w:link w:val="ADCStandard11NumHLFTList006Zchn"/>
    <w:rsid w:val="00B36EE3"/>
    <w:pPr>
      <w:widowControl w:val="0"/>
      <w:numPr>
        <w:numId w:val="145"/>
      </w:numPr>
      <w:spacing w:after="0" w:line="240" w:lineRule="auto"/>
    </w:pPr>
    <w:rPr>
      <w:rFonts w:ascii="Arial" w:hAnsi="Arial" w:cs="Arial"/>
      <w:lang w:val="en-GB"/>
    </w:rPr>
  </w:style>
  <w:style w:type="character" w:customStyle="1" w:styleId="ADCStandard11NumHLFTList006Zchn">
    <w:name w:val="_ADC_Standard_11_NumHL_FT_List006 Zchn"/>
    <w:basedOn w:val="a3"/>
    <w:link w:val="ADCStandard11NumHLFTList006"/>
    <w:rsid w:val="00B36EE3"/>
    <w:rPr>
      <w:rFonts w:ascii="Arial" w:hAnsi="Arial" w:cs="Arial"/>
      <w:lang w:val="en-GB"/>
    </w:rPr>
  </w:style>
  <w:style w:type="paragraph" w:customStyle="1" w:styleId="ADCStandard11NumHLFTList007">
    <w:name w:val="_ADC_Standard_11_NumHL_FT_List007"/>
    <w:basedOn w:val="a2"/>
    <w:link w:val="ADCStandard11NumHLFTList007Zchn"/>
    <w:rsid w:val="00B36EE3"/>
    <w:pPr>
      <w:widowControl w:val="0"/>
      <w:numPr>
        <w:numId w:val="146"/>
      </w:numPr>
      <w:spacing w:after="0" w:line="240" w:lineRule="auto"/>
    </w:pPr>
    <w:rPr>
      <w:rFonts w:ascii="Arial" w:hAnsi="Arial" w:cs="Arial"/>
      <w:lang w:val="en-GB"/>
    </w:rPr>
  </w:style>
  <w:style w:type="character" w:customStyle="1" w:styleId="ADCStandard11NumHLFTList007Zchn">
    <w:name w:val="_ADC_Standard_11_NumHL_FT_List007 Zchn"/>
    <w:basedOn w:val="a3"/>
    <w:link w:val="ADCStandard11NumHLFTList007"/>
    <w:rsid w:val="00B36EE3"/>
    <w:rPr>
      <w:rFonts w:ascii="Arial" w:hAnsi="Arial" w:cs="Arial"/>
      <w:lang w:val="en-GB"/>
    </w:rPr>
  </w:style>
  <w:style w:type="paragraph" w:customStyle="1" w:styleId="ADCStandard11NumHLFTList008">
    <w:name w:val="_ADC_Standard_11_NumHL_FT_List008"/>
    <w:basedOn w:val="a2"/>
    <w:link w:val="ADCStandard11NumHLFTList008Zchn"/>
    <w:rsid w:val="00B36EE3"/>
    <w:pPr>
      <w:widowControl w:val="0"/>
      <w:numPr>
        <w:numId w:val="147"/>
      </w:numPr>
      <w:tabs>
        <w:tab w:val="clear" w:pos="1843"/>
      </w:tabs>
      <w:spacing w:after="0" w:line="240" w:lineRule="auto"/>
    </w:pPr>
    <w:rPr>
      <w:rFonts w:ascii="Arial" w:hAnsi="Arial" w:cs="Arial"/>
      <w:lang w:val="en-GB"/>
    </w:rPr>
  </w:style>
  <w:style w:type="character" w:customStyle="1" w:styleId="ADCStandard11NumHLFTList008Zchn">
    <w:name w:val="_ADC_Standard_11_NumHL_FT_List008 Zchn"/>
    <w:basedOn w:val="a3"/>
    <w:link w:val="ADCStandard11NumHLFTList008"/>
    <w:rsid w:val="00B36EE3"/>
    <w:rPr>
      <w:rFonts w:ascii="Arial" w:hAnsi="Arial" w:cs="Arial"/>
      <w:lang w:val="en-GB"/>
    </w:rPr>
  </w:style>
  <w:style w:type="paragraph" w:customStyle="1" w:styleId="ADCStandard11NumHLFTList009">
    <w:name w:val="_ADC_Standard_11_NumHL_FT_List009"/>
    <w:basedOn w:val="a2"/>
    <w:link w:val="ADCStandard11NumHLFTList009Zchn"/>
    <w:rsid w:val="00B36EE3"/>
    <w:pPr>
      <w:widowControl w:val="0"/>
      <w:numPr>
        <w:numId w:val="148"/>
      </w:numPr>
      <w:tabs>
        <w:tab w:val="clear" w:pos="2126"/>
      </w:tabs>
      <w:spacing w:after="0" w:line="240" w:lineRule="auto"/>
    </w:pPr>
    <w:rPr>
      <w:rFonts w:ascii="Arial" w:hAnsi="Arial" w:cs="Arial"/>
      <w:lang w:val="en-GB"/>
    </w:rPr>
  </w:style>
  <w:style w:type="character" w:customStyle="1" w:styleId="ADCStandard11NumHLFTList009Zchn">
    <w:name w:val="_ADC_Standard_11_NumHL_FT_List009 Zchn"/>
    <w:basedOn w:val="a3"/>
    <w:link w:val="ADCStandard11NumHLFTList009"/>
    <w:rsid w:val="00B36EE3"/>
    <w:rPr>
      <w:rFonts w:ascii="Arial" w:hAnsi="Arial" w:cs="Arial"/>
      <w:lang w:val="en-GB"/>
    </w:rPr>
  </w:style>
  <w:style w:type="paragraph" w:customStyle="1" w:styleId="ADCStandard11NumHLFTList010">
    <w:name w:val="_ADC_Standard_11_NumHL_FT_List010"/>
    <w:basedOn w:val="a2"/>
    <w:link w:val="ADCStandard11NumHLFTList010Zchn"/>
    <w:rsid w:val="00B36EE3"/>
    <w:pPr>
      <w:widowControl w:val="0"/>
      <w:numPr>
        <w:numId w:val="149"/>
      </w:numPr>
      <w:tabs>
        <w:tab w:val="clear" w:pos="1843"/>
      </w:tabs>
      <w:spacing w:after="0" w:line="240" w:lineRule="auto"/>
    </w:pPr>
    <w:rPr>
      <w:rFonts w:ascii="Arial" w:hAnsi="Arial" w:cs="Arial"/>
      <w:lang w:val="en-GB"/>
    </w:rPr>
  </w:style>
  <w:style w:type="character" w:customStyle="1" w:styleId="ADCStandard11NumHLFTList010Zchn">
    <w:name w:val="_ADC_Standard_11_NumHL_FT_List010 Zchn"/>
    <w:basedOn w:val="a3"/>
    <w:link w:val="ADCStandard11NumHLFTList010"/>
    <w:rsid w:val="00B36EE3"/>
    <w:rPr>
      <w:rFonts w:ascii="Arial" w:hAnsi="Arial" w:cs="Arial"/>
      <w:lang w:val="en-GB"/>
    </w:rPr>
  </w:style>
  <w:style w:type="paragraph" w:customStyle="1" w:styleId="ADDStandard11NumHLPDist44">
    <w:name w:val="_ADD_Standard_11_NumHL_PDist4.4"/>
    <w:basedOn w:val="a2"/>
    <w:link w:val="ADDStandard11NumHLPDist44Zchn"/>
    <w:rsid w:val="00B36EE3"/>
    <w:pPr>
      <w:widowControl w:val="0"/>
      <w:spacing w:before="80" w:after="80" w:line="240" w:lineRule="auto"/>
      <w:ind w:left="1418"/>
    </w:pPr>
    <w:rPr>
      <w:rFonts w:ascii="Arial" w:hAnsi="Arial" w:cs="Arial"/>
      <w:lang w:val="en-GB"/>
    </w:rPr>
  </w:style>
  <w:style w:type="character" w:customStyle="1" w:styleId="ADDStandard11NumHLPDist44Zchn">
    <w:name w:val="_ADD_Standard_11_NumHL_PDist4.4 Zchn"/>
    <w:basedOn w:val="a3"/>
    <w:link w:val="ADDStandard11NumHLPDist44"/>
    <w:rsid w:val="00B36EE3"/>
    <w:rPr>
      <w:rFonts w:ascii="Arial" w:hAnsi="Arial" w:cs="Arial"/>
      <w:lang w:val="en-GB"/>
    </w:rPr>
  </w:style>
  <w:style w:type="paragraph" w:customStyle="1" w:styleId="ADDStandard11NumHLPDist44FTList001">
    <w:name w:val="_ADD_Standard_11_NumHL_PDist4.4_FT_List001"/>
    <w:basedOn w:val="a2"/>
    <w:link w:val="ADDStandard11NumHLPDist44FTList001Zchn"/>
    <w:rsid w:val="00B36EE3"/>
    <w:pPr>
      <w:widowControl w:val="0"/>
      <w:numPr>
        <w:numId w:val="150"/>
      </w:numPr>
      <w:tabs>
        <w:tab w:val="clear" w:pos="1417"/>
      </w:tabs>
      <w:spacing w:before="80" w:after="80" w:line="240" w:lineRule="auto"/>
      <w:ind w:hanging="283"/>
    </w:pPr>
    <w:rPr>
      <w:rFonts w:ascii="Arial" w:hAnsi="Arial" w:cs="Arial"/>
      <w:lang w:val="en-GB"/>
    </w:rPr>
  </w:style>
  <w:style w:type="character" w:customStyle="1" w:styleId="ADDStandard11NumHLPDist44FTList001Zchn">
    <w:name w:val="_ADD_Standard_11_NumHL_PDist4.4_FT_List001 Zchn"/>
    <w:basedOn w:val="a3"/>
    <w:link w:val="ADDStandard11NumHLPDist44FTList001"/>
    <w:rsid w:val="00B36EE3"/>
    <w:rPr>
      <w:rFonts w:ascii="Arial" w:hAnsi="Arial" w:cs="Arial"/>
      <w:lang w:val="en-GB"/>
    </w:rPr>
  </w:style>
  <w:style w:type="paragraph" w:customStyle="1" w:styleId="ADDStandard11NumHLPDist44FTList002">
    <w:name w:val="_ADD_Standard_11_NumHL_PDist4.4_FT_List002"/>
    <w:basedOn w:val="a2"/>
    <w:link w:val="ADDStandard11NumHLPDist44FTList002Zchn"/>
    <w:rsid w:val="00B36EE3"/>
    <w:pPr>
      <w:widowControl w:val="0"/>
      <w:numPr>
        <w:numId w:val="151"/>
      </w:numPr>
      <w:tabs>
        <w:tab w:val="clear" w:pos="1417"/>
      </w:tabs>
      <w:spacing w:before="80" w:after="80" w:line="240" w:lineRule="auto"/>
      <w:ind w:hanging="283"/>
    </w:pPr>
    <w:rPr>
      <w:rFonts w:ascii="Arial" w:hAnsi="Arial" w:cs="Arial"/>
      <w:lang w:val="en-GB"/>
    </w:rPr>
  </w:style>
  <w:style w:type="character" w:customStyle="1" w:styleId="ADDStandard11NumHLPDist44FTList002Zchn">
    <w:name w:val="_ADD_Standard_11_NumHL_PDist4.4_FT_List002 Zchn"/>
    <w:basedOn w:val="a3"/>
    <w:link w:val="ADDStandard11NumHLPDist44FTList002"/>
    <w:rsid w:val="00B36EE3"/>
    <w:rPr>
      <w:rFonts w:ascii="Arial" w:hAnsi="Arial" w:cs="Arial"/>
      <w:lang w:val="en-GB"/>
    </w:rPr>
  </w:style>
  <w:style w:type="paragraph" w:customStyle="1" w:styleId="ADDStandard11NumHLPDist44FTList003">
    <w:name w:val="_ADD_Standard_11_NumHL_PDist4.4_FT_List003"/>
    <w:basedOn w:val="a2"/>
    <w:link w:val="ADDStandard11NumHLPDist44FTList003Zchn"/>
    <w:rsid w:val="00B36EE3"/>
    <w:pPr>
      <w:widowControl w:val="0"/>
      <w:numPr>
        <w:numId w:val="152"/>
      </w:numPr>
      <w:tabs>
        <w:tab w:val="clear" w:pos="1701"/>
      </w:tabs>
      <w:spacing w:before="80" w:after="80" w:line="240" w:lineRule="auto"/>
      <w:ind w:hanging="283"/>
    </w:pPr>
    <w:rPr>
      <w:rFonts w:ascii="Arial" w:hAnsi="Arial" w:cs="Arial"/>
      <w:lang w:val="en-GB"/>
    </w:rPr>
  </w:style>
  <w:style w:type="character" w:customStyle="1" w:styleId="ADDStandard11NumHLPDist44FTList003Zchn">
    <w:name w:val="_ADD_Standard_11_NumHL_PDist4.4_FT_List003 Zchn"/>
    <w:basedOn w:val="a3"/>
    <w:link w:val="ADDStandard11NumHLPDist44FTList003"/>
    <w:rsid w:val="00B36EE3"/>
    <w:rPr>
      <w:rFonts w:ascii="Arial" w:hAnsi="Arial" w:cs="Arial"/>
      <w:lang w:val="en-GB"/>
    </w:rPr>
  </w:style>
  <w:style w:type="paragraph" w:customStyle="1" w:styleId="ADDStandard11NumHLPDist44FTList004">
    <w:name w:val="_ADD_Standard_11_NumHL_PDist4.4_FT_List004"/>
    <w:basedOn w:val="a2"/>
    <w:link w:val="ADDStandard11NumHLPDist44FTList004Zchn"/>
    <w:rsid w:val="00B36EE3"/>
    <w:pPr>
      <w:widowControl w:val="0"/>
      <w:numPr>
        <w:numId w:val="153"/>
      </w:numPr>
      <w:tabs>
        <w:tab w:val="clear" w:pos="1701"/>
      </w:tabs>
      <w:spacing w:before="80" w:after="80" w:line="240" w:lineRule="auto"/>
      <w:ind w:hanging="283"/>
    </w:pPr>
    <w:rPr>
      <w:rFonts w:ascii="Arial" w:hAnsi="Arial" w:cs="Arial"/>
      <w:lang w:val="en-GB"/>
    </w:rPr>
  </w:style>
  <w:style w:type="character" w:customStyle="1" w:styleId="ADDStandard11NumHLPDist44FTList004Zchn">
    <w:name w:val="_ADD_Standard_11_NumHL_PDist4.4_FT_List004 Zchn"/>
    <w:basedOn w:val="a3"/>
    <w:link w:val="ADDStandard11NumHLPDist44FTList004"/>
    <w:rsid w:val="00B36EE3"/>
    <w:rPr>
      <w:rFonts w:ascii="Arial" w:hAnsi="Arial" w:cs="Arial"/>
      <w:lang w:val="en-GB"/>
    </w:rPr>
  </w:style>
  <w:style w:type="paragraph" w:customStyle="1" w:styleId="ADDStandard11NumHLPDist44FTList005">
    <w:name w:val="_ADD_Standard_11_NumHL_PDist4.4_FT_List005"/>
    <w:basedOn w:val="a2"/>
    <w:link w:val="ADDStandard11NumHLPDist44FTList005Zchn"/>
    <w:rsid w:val="00B36EE3"/>
    <w:pPr>
      <w:widowControl w:val="0"/>
      <w:numPr>
        <w:numId w:val="154"/>
      </w:numPr>
      <w:spacing w:before="80" w:after="80" w:line="240" w:lineRule="auto"/>
    </w:pPr>
    <w:rPr>
      <w:rFonts w:ascii="Arial" w:hAnsi="Arial" w:cs="Arial"/>
      <w:lang w:val="en-GB"/>
    </w:rPr>
  </w:style>
  <w:style w:type="character" w:customStyle="1" w:styleId="ADDStandard11NumHLPDist44FTList005Zchn">
    <w:name w:val="_ADD_Standard_11_NumHL_PDist4.4_FT_List005 Zchn"/>
    <w:basedOn w:val="a3"/>
    <w:link w:val="ADDStandard11NumHLPDist44FTList005"/>
    <w:rsid w:val="00B36EE3"/>
    <w:rPr>
      <w:rFonts w:ascii="Arial" w:hAnsi="Arial" w:cs="Arial"/>
      <w:lang w:val="en-GB"/>
    </w:rPr>
  </w:style>
  <w:style w:type="paragraph" w:customStyle="1" w:styleId="ADDStandard11NumHLPDist44FTList006">
    <w:name w:val="_ADD_Standard_11_NumHL_PDist4.4_FT_List006"/>
    <w:basedOn w:val="a2"/>
    <w:link w:val="ADDStandard11NumHLPDist44FTList006Zchn"/>
    <w:rsid w:val="00B36EE3"/>
    <w:pPr>
      <w:widowControl w:val="0"/>
      <w:numPr>
        <w:numId w:val="155"/>
      </w:numPr>
      <w:spacing w:before="80" w:after="80" w:line="240" w:lineRule="auto"/>
    </w:pPr>
    <w:rPr>
      <w:rFonts w:ascii="Arial" w:hAnsi="Arial" w:cs="Arial"/>
      <w:lang w:val="en-GB"/>
    </w:rPr>
  </w:style>
  <w:style w:type="character" w:customStyle="1" w:styleId="ADDStandard11NumHLPDist44FTList006Zchn">
    <w:name w:val="_ADD_Standard_11_NumHL_PDist4.4_FT_List006 Zchn"/>
    <w:basedOn w:val="a3"/>
    <w:link w:val="ADDStandard11NumHLPDist44FTList006"/>
    <w:rsid w:val="00B36EE3"/>
    <w:rPr>
      <w:rFonts w:ascii="Arial" w:hAnsi="Arial" w:cs="Arial"/>
      <w:lang w:val="en-GB"/>
    </w:rPr>
  </w:style>
  <w:style w:type="paragraph" w:customStyle="1" w:styleId="ADDStandard11NumHLPDist44FTList007">
    <w:name w:val="_ADD_Standard_11_NumHL_PDist4.4_FT_List007"/>
    <w:basedOn w:val="a2"/>
    <w:link w:val="ADDStandard11NumHLPDist44FTList007Zchn"/>
    <w:rsid w:val="00B36EE3"/>
    <w:pPr>
      <w:widowControl w:val="0"/>
      <w:numPr>
        <w:numId w:val="156"/>
      </w:numPr>
      <w:spacing w:before="80" w:after="80" w:line="240" w:lineRule="auto"/>
    </w:pPr>
    <w:rPr>
      <w:rFonts w:ascii="Arial" w:hAnsi="Arial" w:cs="Arial"/>
      <w:lang w:val="en-GB"/>
    </w:rPr>
  </w:style>
  <w:style w:type="character" w:customStyle="1" w:styleId="ADDStandard11NumHLPDist44FTList007Zchn">
    <w:name w:val="_ADD_Standard_11_NumHL_PDist4.4_FT_List007 Zchn"/>
    <w:basedOn w:val="a3"/>
    <w:link w:val="ADDStandard11NumHLPDist44FTList007"/>
    <w:rsid w:val="00B36EE3"/>
    <w:rPr>
      <w:rFonts w:ascii="Arial" w:hAnsi="Arial" w:cs="Arial"/>
      <w:lang w:val="en-GB"/>
    </w:rPr>
  </w:style>
  <w:style w:type="paragraph" w:customStyle="1" w:styleId="ADDStandard11NumHLPDist44FTList008">
    <w:name w:val="_ADD_Standard_11_NumHL_PDist4.4_FT_List008"/>
    <w:basedOn w:val="a2"/>
    <w:link w:val="ADDStandard11NumHLPDist44FTList008Zchn"/>
    <w:rsid w:val="00B36EE3"/>
    <w:pPr>
      <w:widowControl w:val="0"/>
      <w:numPr>
        <w:numId w:val="157"/>
      </w:numPr>
      <w:tabs>
        <w:tab w:val="clear" w:pos="1843"/>
      </w:tabs>
      <w:spacing w:before="80" w:after="80" w:line="240" w:lineRule="auto"/>
    </w:pPr>
    <w:rPr>
      <w:rFonts w:ascii="Arial" w:hAnsi="Arial" w:cs="Arial"/>
      <w:lang w:val="en-GB"/>
    </w:rPr>
  </w:style>
  <w:style w:type="character" w:customStyle="1" w:styleId="ADDStandard11NumHLPDist44FTList008Zchn">
    <w:name w:val="_ADD_Standard_11_NumHL_PDist4.4_FT_List008 Zchn"/>
    <w:basedOn w:val="a3"/>
    <w:link w:val="ADDStandard11NumHLPDist44FTList008"/>
    <w:rsid w:val="00B36EE3"/>
    <w:rPr>
      <w:rFonts w:ascii="Arial" w:hAnsi="Arial" w:cs="Arial"/>
      <w:lang w:val="en-GB"/>
    </w:rPr>
  </w:style>
  <w:style w:type="paragraph" w:customStyle="1" w:styleId="ADDStandard11NumHLPDist44FTList009">
    <w:name w:val="_ADD_Standard_11_NumHL_PDist4.4_FT_List009"/>
    <w:basedOn w:val="a2"/>
    <w:link w:val="ADDStandard11NumHLPDist44FTList009Zchn"/>
    <w:rsid w:val="00B36EE3"/>
    <w:pPr>
      <w:widowControl w:val="0"/>
      <w:numPr>
        <w:numId w:val="158"/>
      </w:numPr>
      <w:tabs>
        <w:tab w:val="clear" w:pos="2126"/>
      </w:tabs>
      <w:spacing w:before="80" w:after="80" w:line="240" w:lineRule="auto"/>
    </w:pPr>
    <w:rPr>
      <w:rFonts w:ascii="Arial" w:hAnsi="Arial" w:cs="Arial"/>
      <w:lang w:val="en-GB"/>
    </w:rPr>
  </w:style>
  <w:style w:type="character" w:customStyle="1" w:styleId="ADDStandard11NumHLPDist44FTList009Zchn">
    <w:name w:val="_ADD_Standard_11_NumHL_PDist4.4_FT_List009 Zchn"/>
    <w:basedOn w:val="a3"/>
    <w:link w:val="ADDStandard11NumHLPDist44FTList009"/>
    <w:rsid w:val="00B36EE3"/>
    <w:rPr>
      <w:rFonts w:ascii="Arial" w:hAnsi="Arial" w:cs="Arial"/>
      <w:lang w:val="en-GB"/>
    </w:rPr>
  </w:style>
  <w:style w:type="paragraph" w:customStyle="1" w:styleId="ADDStandard11NumHLPDist44FTList010">
    <w:name w:val="_ADD_Standard_11_NumHL_PDist4.4_FT_List010"/>
    <w:basedOn w:val="a2"/>
    <w:link w:val="ADDStandard11NumHLPDist44FTList010Zchn"/>
    <w:rsid w:val="00B36EE3"/>
    <w:pPr>
      <w:widowControl w:val="0"/>
      <w:numPr>
        <w:numId w:val="159"/>
      </w:numPr>
      <w:tabs>
        <w:tab w:val="clear" w:pos="1843"/>
      </w:tabs>
      <w:spacing w:before="80" w:after="80" w:line="240" w:lineRule="auto"/>
    </w:pPr>
    <w:rPr>
      <w:rFonts w:ascii="Arial" w:hAnsi="Arial" w:cs="Arial"/>
      <w:lang w:val="en-GB"/>
    </w:rPr>
  </w:style>
  <w:style w:type="character" w:customStyle="1" w:styleId="ADDStandard11NumHLPDist44FTList010Zchn">
    <w:name w:val="_ADD_Standard_11_NumHL_PDist4.4_FT_List010 Zchn"/>
    <w:basedOn w:val="a3"/>
    <w:link w:val="ADDStandard11NumHLPDist44FTList010"/>
    <w:rsid w:val="00B36EE3"/>
    <w:rPr>
      <w:rFonts w:ascii="Arial" w:hAnsi="Arial" w:cs="Arial"/>
      <w:lang w:val="en-GB"/>
    </w:rPr>
  </w:style>
  <w:style w:type="paragraph" w:customStyle="1" w:styleId="AEAStandard12">
    <w:name w:val="_AEA_Standard_12"/>
    <w:basedOn w:val="a2"/>
    <w:link w:val="AEAStandard12Zchn"/>
    <w:rsid w:val="00276B12"/>
    <w:pPr>
      <w:widowControl w:val="0"/>
      <w:spacing w:after="0" w:line="240" w:lineRule="auto"/>
    </w:pPr>
    <w:rPr>
      <w:rFonts w:ascii="Arial" w:hAnsi="Arial" w:cs="Arial"/>
      <w:sz w:val="24"/>
      <w:lang w:val="en-GB"/>
    </w:rPr>
  </w:style>
  <w:style w:type="character" w:customStyle="1" w:styleId="AEAStandard12Zchn">
    <w:name w:val="_AEA_Standard_12 Zchn"/>
    <w:basedOn w:val="a3"/>
    <w:link w:val="AEAStandard12"/>
    <w:rsid w:val="00276B12"/>
    <w:rPr>
      <w:rFonts w:ascii="Arial" w:hAnsi="Arial" w:cs="Arial"/>
      <w:sz w:val="24"/>
      <w:lang w:val="en-GB"/>
    </w:rPr>
  </w:style>
  <w:style w:type="paragraph" w:customStyle="1" w:styleId="AEAStandard12FTList001">
    <w:name w:val="_AEA_Standard_12_FT_List001"/>
    <w:basedOn w:val="a2"/>
    <w:link w:val="AEAStandard12FTList001Zchn"/>
    <w:rsid w:val="00276B12"/>
    <w:pPr>
      <w:widowControl w:val="0"/>
      <w:numPr>
        <w:numId w:val="160"/>
      </w:numPr>
      <w:tabs>
        <w:tab w:val="clear" w:pos="0"/>
      </w:tabs>
      <w:spacing w:after="0" w:line="240" w:lineRule="auto"/>
    </w:pPr>
    <w:rPr>
      <w:rFonts w:ascii="Arial" w:hAnsi="Arial" w:cs="Arial"/>
      <w:sz w:val="24"/>
      <w:lang w:val="en-GB"/>
    </w:rPr>
  </w:style>
  <w:style w:type="character" w:customStyle="1" w:styleId="AEAStandard12FTList001Zchn">
    <w:name w:val="_AEA_Standard_12_FT_List001 Zchn"/>
    <w:basedOn w:val="a3"/>
    <w:link w:val="AEAStandard12FTList001"/>
    <w:rsid w:val="00276B12"/>
    <w:rPr>
      <w:rFonts w:ascii="Arial" w:hAnsi="Arial" w:cs="Arial"/>
      <w:sz w:val="24"/>
      <w:lang w:val="en-GB"/>
    </w:rPr>
  </w:style>
  <w:style w:type="paragraph" w:customStyle="1" w:styleId="AEAStandard12FTList002">
    <w:name w:val="_AEA_Standard_12_FT_List002"/>
    <w:basedOn w:val="a2"/>
    <w:link w:val="AEAStandard12FTList002Zchn"/>
    <w:rsid w:val="00276B12"/>
    <w:pPr>
      <w:widowControl w:val="0"/>
      <w:numPr>
        <w:numId w:val="161"/>
      </w:numPr>
      <w:tabs>
        <w:tab w:val="clear" w:pos="0"/>
      </w:tabs>
      <w:spacing w:after="0" w:line="240" w:lineRule="auto"/>
    </w:pPr>
    <w:rPr>
      <w:rFonts w:ascii="Arial" w:hAnsi="Arial" w:cs="Arial"/>
      <w:sz w:val="24"/>
      <w:lang w:val="en-GB"/>
    </w:rPr>
  </w:style>
  <w:style w:type="character" w:customStyle="1" w:styleId="AEAStandard12FTList002Zchn">
    <w:name w:val="_AEA_Standard_12_FT_List002 Zchn"/>
    <w:basedOn w:val="a3"/>
    <w:link w:val="AEAStandard12FTList002"/>
    <w:rsid w:val="00276B12"/>
    <w:rPr>
      <w:rFonts w:ascii="Arial" w:hAnsi="Arial" w:cs="Arial"/>
      <w:sz w:val="24"/>
      <w:lang w:val="en-GB"/>
    </w:rPr>
  </w:style>
  <w:style w:type="paragraph" w:customStyle="1" w:styleId="AEAStandard12FTList003">
    <w:name w:val="_AEA_Standard_12_FT_List003"/>
    <w:basedOn w:val="a2"/>
    <w:link w:val="AEAStandard12FTList003Zchn"/>
    <w:rsid w:val="00276B12"/>
    <w:pPr>
      <w:widowControl w:val="0"/>
      <w:numPr>
        <w:numId w:val="162"/>
      </w:numPr>
      <w:tabs>
        <w:tab w:val="clear" w:pos="283"/>
      </w:tabs>
      <w:spacing w:after="0" w:line="240" w:lineRule="auto"/>
      <w:ind w:hanging="283"/>
    </w:pPr>
    <w:rPr>
      <w:rFonts w:ascii="Arial" w:hAnsi="Arial" w:cs="Arial"/>
      <w:sz w:val="24"/>
      <w:lang w:val="en-GB"/>
    </w:rPr>
  </w:style>
  <w:style w:type="character" w:customStyle="1" w:styleId="AEAStandard12FTList003Zchn">
    <w:name w:val="_AEA_Standard_12_FT_List003 Zchn"/>
    <w:basedOn w:val="a3"/>
    <w:link w:val="AEAStandard12FTList003"/>
    <w:rsid w:val="00276B12"/>
    <w:rPr>
      <w:rFonts w:ascii="Arial" w:hAnsi="Arial" w:cs="Arial"/>
      <w:sz w:val="24"/>
      <w:lang w:val="en-GB"/>
    </w:rPr>
  </w:style>
  <w:style w:type="paragraph" w:customStyle="1" w:styleId="AEAStandard12FTList004">
    <w:name w:val="_AEA_Standard_12_FT_List004"/>
    <w:basedOn w:val="a2"/>
    <w:link w:val="AEAStandard12FTList004Zchn"/>
    <w:rsid w:val="00276B12"/>
    <w:pPr>
      <w:widowControl w:val="0"/>
      <w:numPr>
        <w:numId w:val="163"/>
      </w:numPr>
      <w:tabs>
        <w:tab w:val="clear" w:pos="283"/>
      </w:tabs>
      <w:spacing w:after="0" w:line="240" w:lineRule="auto"/>
      <w:ind w:hanging="283"/>
    </w:pPr>
    <w:rPr>
      <w:rFonts w:ascii="Arial" w:hAnsi="Arial" w:cs="Arial"/>
      <w:sz w:val="24"/>
      <w:lang w:val="en-GB"/>
    </w:rPr>
  </w:style>
  <w:style w:type="character" w:customStyle="1" w:styleId="AEAStandard12FTList004Zchn">
    <w:name w:val="_AEA_Standard_12_FT_List004 Zchn"/>
    <w:basedOn w:val="a3"/>
    <w:link w:val="AEAStandard12FTList004"/>
    <w:rsid w:val="00276B12"/>
    <w:rPr>
      <w:rFonts w:ascii="Arial" w:hAnsi="Arial" w:cs="Arial"/>
      <w:sz w:val="24"/>
      <w:lang w:val="en-GB"/>
    </w:rPr>
  </w:style>
  <w:style w:type="paragraph" w:customStyle="1" w:styleId="AEAStandard12FTList005">
    <w:name w:val="_AEA_Standard_12_FT_List005"/>
    <w:basedOn w:val="a2"/>
    <w:link w:val="AEAStandard12FTList005Zchn"/>
    <w:rsid w:val="00276B12"/>
    <w:pPr>
      <w:widowControl w:val="0"/>
      <w:numPr>
        <w:numId w:val="164"/>
      </w:numPr>
      <w:spacing w:after="0" w:line="240" w:lineRule="auto"/>
    </w:pPr>
    <w:rPr>
      <w:rFonts w:ascii="Arial" w:hAnsi="Arial" w:cs="Arial"/>
      <w:sz w:val="24"/>
      <w:lang w:val="en-GB"/>
    </w:rPr>
  </w:style>
  <w:style w:type="character" w:customStyle="1" w:styleId="AEAStandard12FTList005Zchn">
    <w:name w:val="_AEA_Standard_12_FT_List005 Zchn"/>
    <w:basedOn w:val="a3"/>
    <w:link w:val="AEAStandard12FTList005"/>
    <w:rsid w:val="00276B12"/>
    <w:rPr>
      <w:rFonts w:ascii="Arial" w:hAnsi="Arial" w:cs="Arial"/>
      <w:sz w:val="24"/>
      <w:lang w:val="en-GB"/>
    </w:rPr>
  </w:style>
  <w:style w:type="paragraph" w:customStyle="1" w:styleId="AEAStandard12FTList006">
    <w:name w:val="_AEA_Standard_12_FT_List006"/>
    <w:basedOn w:val="a2"/>
    <w:link w:val="AEAStandard12FTList006Zchn"/>
    <w:rsid w:val="00276B12"/>
    <w:pPr>
      <w:widowControl w:val="0"/>
      <w:numPr>
        <w:numId w:val="165"/>
      </w:numPr>
      <w:spacing w:after="0" w:line="240" w:lineRule="auto"/>
    </w:pPr>
    <w:rPr>
      <w:rFonts w:ascii="Arial" w:hAnsi="Arial" w:cs="Arial"/>
      <w:sz w:val="24"/>
      <w:lang w:val="en-GB"/>
    </w:rPr>
  </w:style>
  <w:style w:type="character" w:customStyle="1" w:styleId="AEAStandard12FTList006Zchn">
    <w:name w:val="_AEA_Standard_12_FT_List006 Zchn"/>
    <w:basedOn w:val="a3"/>
    <w:link w:val="AEAStandard12FTList006"/>
    <w:rsid w:val="00276B12"/>
    <w:rPr>
      <w:rFonts w:ascii="Arial" w:hAnsi="Arial" w:cs="Arial"/>
      <w:sz w:val="24"/>
      <w:lang w:val="en-GB"/>
    </w:rPr>
  </w:style>
  <w:style w:type="paragraph" w:customStyle="1" w:styleId="AEAStandard12FTList007">
    <w:name w:val="_AEA_Standard_12_FT_List007"/>
    <w:basedOn w:val="a2"/>
    <w:link w:val="AEAStandard12FTList007Zchn"/>
    <w:rsid w:val="00276B12"/>
    <w:pPr>
      <w:widowControl w:val="0"/>
      <w:numPr>
        <w:numId w:val="166"/>
      </w:numPr>
      <w:spacing w:after="0" w:line="240" w:lineRule="auto"/>
    </w:pPr>
    <w:rPr>
      <w:rFonts w:ascii="Arial" w:hAnsi="Arial" w:cs="Arial"/>
      <w:sz w:val="24"/>
      <w:lang w:val="en-GB"/>
    </w:rPr>
  </w:style>
  <w:style w:type="character" w:customStyle="1" w:styleId="AEAStandard12FTList007Zchn">
    <w:name w:val="_AEA_Standard_12_FT_List007 Zchn"/>
    <w:basedOn w:val="a3"/>
    <w:link w:val="AEAStandard12FTList007"/>
    <w:rsid w:val="00276B12"/>
    <w:rPr>
      <w:rFonts w:ascii="Arial" w:hAnsi="Arial" w:cs="Arial"/>
      <w:sz w:val="24"/>
      <w:lang w:val="en-GB"/>
    </w:rPr>
  </w:style>
  <w:style w:type="paragraph" w:customStyle="1" w:styleId="AEAStandard12FTList008">
    <w:name w:val="_AEA_Standard_12_FT_List008"/>
    <w:basedOn w:val="a2"/>
    <w:link w:val="AEAStandard12FTList008Zchn"/>
    <w:rsid w:val="00276B12"/>
    <w:pPr>
      <w:widowControl w:val="0"/>
      <w:numPr>
        <w:numId w:val="167"/>
      </w:numPr>
      <w:tabs>
        <w:tab w:val="clear" w:pos="425"/>
      </w:tabs>
      <w:spacing w:after="0" w:line="240" w:lineRule="auto"/>
    </w:pPr>
    <w:rPr>
      <w:rFonts w:ascii="Arial" w:hAnsi="Arial" w:cs="Arial"/>
      <w:sz w:val="24"/>
      <w:lang w:val="en-GB"/>
    </w:rPr>
  </w:style>
  <w:style w:type="character" w:customStyle="1" w:styleId="AEAStandard12FTList008Zchn">
    <w:name w:val="_AEA_Standard_12_FT_List008 Zchn"/>
    <w:basedOn w:val="a3"/>
    <w:link w:val="AEAStandard12FTList008"/>
    <w:rsid w:val="00276B12"/>
    <w:rPr>
      <w:rFonts w:ascii="Arial" w:hAnsi="Arial" w:cs="Arial"/>
      <w:sz w:val="24"/>
      <w:lang w:val="en-GB"/>
    </w:rPr>
  </w:style>
  <w:style w:type="paragraph" w:customStyle="1" w:styleId="AEAStandard12FTList009">
    <w:name w:val="_AEA_Standard_12_FT_List009"/>
    <w:basedOn w:val="a2"/>
    <w:link w:val="AEAStandard12FTList009Zchn"/>
    <w:rsid w:val="00276B12"/>
    <w:pPr>
      <w:widowControl w:val="0"/>
      <w:numPr>
        <w:numId w:val="168"/>
      </w:numPr>
      <w:tabs>
        <w:tab w:val="clear" w:pos="709"/>
      </w:tabs>
      <w:spacing w:after="0" w:line="240" w:lineRule="auto"/>
    </w:pPr>
    <w:rPr>
      <w:rFonts w:ascii="Arial" w:hAnsi="Arial" w:cs="Arial"/>
      <w:sz w:val="24"/>
      <w:lang w:val="en-GB"/>
    </w:rPr>
  </w:style>
  <w:style w:type="character" w:customStyle="1" w:styleId="AEAStandard12FTList009Zchn">
    <w:name w:val="_AEA_Standard_12_FT_List009 Zchn"/>
    <w:basedOn w:val="a3"/>
    <w:link w:val="AEAStandard12FTList009"/>
    <w:rsid w:val="00276B12"/>
    <w:rPr>
      <w:rFonts w:ascii="Arial" w:hAnsi="Arial" w:cs="Arial"/>
      <w:sz w:val="24"/>
      <w:lang w:val="en-GB"/>
    </w:rPr>
  </w:style>
  <w:style w:type="paragraph" w:customStyle="1" w:styleId="AEAStandard12FTList010">
    <w:name w:val="_AEA_Standard_12_FT_List010"/>
    <w:basedOn w:val="a2"/>
    <w:link w:val="AEAStandard12FTList010Zchn"/>
    <w:rsid w:val="00276B12"/>
    <w:pPr>
      <w:widowControl w:val="0"/>
      <w:numPr>
        <w:numId w:val="169"/>
      </w:numPr>
      <w:spacing w:after="0" w:line="240" w:lineRule="auto"/>
    </w:pPr>
    <w:rPr>
      <w:rFonts w:ascii="Arial" w:hAnsi="Arial" w:cs="Arial"/>
      <w:sz w:val="24"/>
      <w:lang w:val="en-GB"/>
    </w:rPr>
  </w:style>
  <w:style w:type="character" w:customStyle="1" w:styleId="AEAStandard12FTList010Zchn">
    <w:name w:val="_AEA_Standard_12_FT_List010 Zchn"/>
    <w:basedOn w:val="a3"/>
    <w:link w:val="AEAStandard12FTList010"/>
    <w:rsid w:val="00276B12"/>
    <w:rPr>
      <w:rFonts w:ascii="Arial" w:hAnsi="Arial" w:cs="Arial"/>
      <w:sz w:val="24"/>
      <w:lang w:val="en-GB"/>
    </w:rPr>
  </w:style>
  <w:style w:type="paragraph" w:customStyle="1" w:styleId="AEBStandard12PDist44">
    <w:name w:val="_AEB_Standard_12_PDist4.4"/>
    <w:basedOn w:val="a2"/>
    <w:link w:val="AEBStandard12PDist44Zchn"/>
    <w:rsid w:val="00276B12"/>
    <w:pPr>
      <w:widowControl w:val="0"/>
      <w:spacing w:before="80" w:after="80" w:line="240" w:lineRule="auto"/>
    </w:pPr>
    <w:rPr>
      <w:rFonts w:ascii="Arial" w:hAnsi="Arial" w:cs="Arial"/>
      <w:sz w:val="24"/>
      <w:lang w:val="en-GB"/>
    </w:rPr>
  </w:style>
  <w:style w:type="character" w:customStyle="1" w:styleId="AEBStandard12PDist44Zchn">
    <w:name w:val="_AEB_Standard_12_PDist4.4 Zchn"/>
    <w:basedOn w:val="a3"/>
    <w:link w:val="AEBStandard12PDist44"/>
    <w:rsid w:val="00276B12"/>
    <w:rPr>
      <w:rFonts w:ascii="Arial" w:hAnsi="Arial" w:cs="Arial"/>
      <w:sz w:val="24"/>
      <w:lang w:val="en-GB"/>
    </w:rPr>
  </w:style>
  <w:style w:type="paragraph" w:customStyle="1" w:styleId="AEBStandard12PDist44FTList001">
    <w:name w:val="_AEB_Standard_12_PDist4.4_FT_List001"/>
    <w:basedOn w:val="a2"/>
    <w:link w:val="AEBStandard12PDist44FTList001Zchn"/>
    <w:rsid w:val="00276B12"/>
    <w:pPr>
      <w:widowControl w:val="0"/>
      <w:numPr>
        <w:numId w:val="170"/>
      </w:numPr>
      <w:tabs>
        <w:tab w:val="clear" w:pos="0"/>
      </w:tabs>
      <w:spacing w:before="80" w:after="80" w:line="240" w:lineRule="auto"/>
    </w:pPr>
    <w:rPr>
      <w:rFonts w:ascii="Arial" w:hAnsi="Arial" w:cs="Arial"/>
      <w:sz w:val="24"/>
      <w:lang w:val="en-GB"/>
    </w:rPr>
  </w:style>
  <w:style w:type="character" w:customStyle="1" w:styleId="AEBStandard12PDist44FTList001Zchn">
    <w:name w:val="_AEB_Standard_12_PDist4.4_FT_List001 Zchn"/>
    <w:basedOn w:val="a3"/>
    <w:link w:val="AEBStandard12PDist44FTList001"/>
    <w:rsid w:val="00276B12"/>
    <w:rPr>
      <w:rFonts w:ascii="Arial" w:hAnsi="Arial" w:cs="Arial"/>
      <w:sz w:val="24"/>
      <w:lang w:val="en-GB"/>
    </w:rPr>
  </w:style>
  <w:style w:type="paragraph" w:customStyle="1" w:styleId="AEBStandard12PDist44FTList002">
    <w:name w:val="_AEB_Standard_12_PDist4.4_FT_List002"/>
    <w:basedOn w:val="a2"/>
    <w:link w:val="AEBStandard12PDist44FTList002Zchn"/>
    <w:rsid w:val="00276B12"/>
    <w:pPr>
      <w:widowControl w:val="0"/>
      <w:numPr>
        <w:numId w:val="171"/>
      </w:numPr>
      <w:tabs>
        <w:tab w:val="clear" w:pos="0"/>
      </w:tabs>
      <w:spacing w:before="80" w:after="80" w:line="240" w:lineRule="auto"/>
    </w:pPr>
    <w:rPr>
      <w:rFonts w:ascii="Arial" w:hAnsi="Arial" w:cs="Arial"/>
      <w:sz w:val="24"/>
      <w:lang w:val="en-GB"/>
    </w:rPr>
  </w:style>
  <w:style w:type="character" w:customStyle="1" w:styleId="AEBStandard12PDist44FTList002Zchn">
    <w:name w:val="_AEB_Standard_12_PDist4.4_FT_List002 Zchn"/>
    <w:basedOn w:val="a3"/>
    <w:link w:val="AEBStandard12PDist44FTList002"/>
    <w:rsid w:val="00276B12"/>
    <w:rPr>
      <w:rFonts w:ascii="Arial" w:hAnsi="Arial" w:cs="Arial"/>
      <w:sz w:val="24"/>
      <w:lang w:val="en-GB"/>
    </w:rPr>
  </w:style>
  <w:style w:type="paragraph" w:customStyle="1" w:styleId="AEBStandard12PDist44FTList003">
    <w:name w:val="_AEB_Standard_12_PDist4.4_FT_List003"/>
    <w:basedOn w:val="a2"/>
    <w:link w:val="AEBStandard12PDist44FTList003Zchn"/>
    <w:rsid w:val="00276B12"/>
    <w:pPr>
      <w:widowControl w:val="0"/>
      <w:numPr>
        <w:numId w:val="172"/>
      </w:numPr>
      <w:tabs>
        <w:tab w:val="clear" w:pos="283"/>
      </w:tabs>
      <w:spacing w:before="80" w:after="80" w:line="240" w:lineRule="auto"/>
      <w:ind w:hanging="283"/>
    </w:pPr>
    <w:rPr>
      <w:rFonts w:ascii="Arial" w:hAnsi="Arial" w:cs="Arial"/>
      <w:sz w:val="24"/>
      <w:lang w:val="en-GB"/>
    </w:rPr>
  </w:style>
  <w:style w:type="character" w:customStyle="1" w:styleId="AEBStandard12PDist44FTList003Zchn">
    <w:name w:val="_AEB_Standard_12_PDist4.4_FT_List003 Zchn"/>
    <w:basedOn w:val="a3"/>
    <w:link w:val="AEBStandard12PDist44FTList003"/>
    <w:rsid w:val="00276B12"/>
    <w:rPr>
      <w:rFonts w:ascii="Arial" w:hAnsi="Arial" w:cs="Arial"/>
      <w:sz w:val="24"/>
      <w:lang w:val="en-GB"/>
    </w:rPr>
  </w:style>
  <w:style w:type="paragraph" w:customStyle="1" w:styleId="AEBStandard12PDist44FTList004">
    <w:name w:val="_AEB_Standard_12_PDist4.4_FT_List004"/>
    <w:basedOn w:val="a2"/>
    <w:link w:val="AEBStandard12PDist44FTList004Zchn"/>
    <w:rsid w:val="00276B12"/>
    <w:pPr>
      <w:widowControl w:val="0"/>
      <w:numPr>
        <w:numId w:val="173"/>
      </w:numPr>
      <w:tabs>
        <w:tab w:val="clear" w:pos="283"/>
      </w:tabs>
      <w:spacing w:before="80" w:after="80" w:line="240" w:lineRule="auto"/>
      <w:ind w:hanging="283"/>
    </w:pPr>
    <w:rPr>
      <w:rFonts w:ascii="Arial" w:hAnsi="Arial" w:cs="Arial"/>
      <w:sz w:val="24"/>
      <w:lang w:val="en-GB"/>
    </w:rPr>
  </w:style>
  <w:style w:type="character" w:customStyle="1" w:styleId="AEBStandard12PDist44FTList004Zchn">
    <w:name w:val="_AEB_Standard_12_PDist4.4_FT_List004 Zchn"/>
    <w:basedOn w:val="a3"/>
    <w:link w:val="AEBStandard12PDist44FTList004"/>
    <w:rsid w:val="00276B12"/>
    <w:rPr>
      <w:rFonts w:ascii="Arial" w:hAnsi="Arial" w:cs="Arial"/>
      <w:sz w:val="24"/>
      <w:lang w:val="en-GB"/>
    </w:rPr>
  </w:style>
  <w:style w:type="paragraph" w:customStyle="1" w:styleId="AEBStandard12PDist44FTList005">
    <w:name w:val="_AEB_Standard_12_PDist4.4_FT_List005"/>
    <w:basedOn w:val="a2"/>
    <w:link w:val="AEBStandard12PDist44FTList005Zchn"/>
    <w:rsid w:val="00276B12"/>
    <w:pPr>
      <w:widowControl w:val="0"/>
      <w:numPr>
        <w:numId w:val="174"/>
      </w:numPr>
      <w:spacing w:before="80" w:after="80" w:line="240" w:lineRule="auto"/>
    </w:pPr>
    <w:rPr>
      <w:rFonts w:ascii="Arial" w:hAnsi="Arial" w:cs="Arial"/>
      <w:sz w:val="24"/>
      <w:lang w:val="en-GB"/>
    </w:rPr>
  </w:style>
  <w:style w:type="character" w:customStyle="1" w:styleId="AEBStandard12PDist44FTList005Zchn">
    <w:name w:val="_AEB_Standard_12_PDist4.4_FT_List005 Zchn"/>
    <w:basedOn w:val="a3"/>
    <w:link w:val="AEBStandard12PDist44FTList005"/>
    <w:rsid w:val="00276B12"/>
    <w:rPr>
      <w:rFonts w:ascii="Arial" w:hAnsi="Arial" w:cs="Arial"/>
      <w:sz w:val="24"/>
      <w:lang w:val="en-GB"/>
    </w:rPr>
  </w:style>
  <w:style w:type="paragraph" w:customStyle="1" w:styleId="AEBStandard12PDist44FTList006">
    <w:name w:val="_AEB_Standard_12_PDist4.4_FT_List006"/>
    <w:basedOn w:val="a2"/>
    <w:link w:val="AEBStandard12PDist44FTList006Zchn"/>
    <w:rsid w:val="00276B12"/>
    <w:pPr>
      <w:widowControl w:val="0"/>
      <w:numPr>
        <w:numId w:val="175"/>
      </w:numPr>
      <w:spacing w:before="80" w:after="80" w:line="240" w:lineRule="auto"/>
    </w:pPr>
    <w:rPr>
      <w:rFonts w:ascii="Arial" w:hAnsi="Arial" w:cs="Arial"/>
      <w:sz w:val="24"/>
      <w:lang w:val="en-GB"/>
    </w:rPr>
  </w:style>
  <w:style w:type="character" w:customStyle="1" w:styleId="AEBStandard12PDist44FTList006Zchn">
    <w:name w:val="_AEB_Standard_12_PDist4.4_FT_List006 Zchn"/>
    <w:basedOn w:val="a3"/>
    <w:link w:val="AEBStandard12PDist44FTList006"/>
    <w:rsid w:val="00276B12"/>
    <w:rPr>
      <w:rFonts w:ascii="Arial" w:hAnsi="Arial" w:cs="Arial"/>
      <w:sz w:val="24"/>
      <w:lang w:val="en-GB"/>
    </w:rPr>
  </w:style>
  <w:style w:type="paragraph" w:customStyle="1" w:styleId="AEBStandard12PDist44FTList007">
    <w:name w:val="_AEB_Standard_12_PDist4.4_FT_List007"/>
    <w:basedOn w:val="a2"/>
    <w:link w:val="AEBStandard12PDist44FTList007Zchn"/>
    <w:rsid w:val="00276B12"/>
    <w:pPr>
      <w:widowControl w:val="0"/>
      <w:numPr>
        <w:numId w:val="176"/>
      </w:numPr>
      <w:spacing w:before="80" w:after="80" w:line="240" w:lineRule="auto"/>
    </w:pPr>
    <w:rPr>
      <w:rFonts w:ascii="Arial" w:hAnsi="Arial" w:cs="Arial"/>
      <w:sz w:val="24"/>
      <w:lang w:val="en-GB"/>
    </w:rPr>
  </w:style>
  <w:style w:type="character" w:customStyle="1" w:styleId="AEBStandard12PDist44FTList007Zchn">
    <w:name w:val="_AEB_Standard_12_PDist4.4_FT_List007 Zchn"/>
    <w:basedOn w:val="a3"/>
    <w:link w:val="AEBStandard12PDist44FTList007"/>
    <w:rsid w:val="00276B12"/>
    <w:rPr>
      <w:rFonts w:ascii="Arial" w:hAnsi="Arial" w:cs="Arial"/>
      <w:sz w:val="24"/>
      <w:lang w:val="en-GB"/>
    </w:rPr>
  </w:style>
  <w:style w:type="paragraph" w:customStyle="1" w:styleId="AEBStandard12PDist44FTList008">
    <w:name w:val="_AEB_Standard_12_PDist4.4_FT_List008"/>
    <w:basedOn w:val="a2"/>
    <w:link w:val="AEBStandard12PDist44FTList008Zchn"/>
    <w:rsid w:val="00276B12"/>
    <w:pPr>
      <w:widowControl w:val="0"/>
      <w:numPr>
        <w:numId w:val="177"/>
      </w:numPr>
      <w:tabs>
        <w:tab w:val="clear" w:pos="425"/>
      </w:tabs>
      <w:spacing w:before="80" w:after="80" w:line="240" w:lineRule="auto"/>
    </w:pPr>
    <w:rPr>
      <w:rFonts w:ascii="Arial" w:hAnsi="Arial" w:cs="Arial"/>
      <w:sz w:val="24"/>
      <w:lang w:val="en-GB"/>
    </w:rPr>
  </w:style>
  <w:style w:type="character" w:customStyle="1" w:styleId="AEBStandard12PDist44FTList008Zchn">
    <w:name w:val="_AEB_Standard_12_PDist4.4_FT_List008 Zchn"/>
    <w:basedOn w:val="a3"/>
    <w:link w:val="AEBStandard12PDist44FTList008"/>
    <w:rsid w:val="00276B12"/>
    <w:rPr>
      <w:rFonts w:ascii="Arial" w:hAnsi="Arial" w:cs="Arial"/>
      <w:sz w:val="24"/>
      <w:lang w:val="en-GB"/>
    </w:rPr>
  </w:style>
  <w:style w:type="paragraph" w:customStyle="1" w:styleId="AEBStandard12PDist44FTList009">
    <w:name w:val="_AEB_Standard_12_PDist4.4_FT_List009"/>
    <w:basedOn w:val="a2"/>
    <w:link w:val="AEBStandard12PDist44FTList009Zchn"/>
    <w:rsid w:val="00276B12"/>
    <w:pPr>
      <w:widowControl w:val="0"/>
      <w:numPr>
        <w:numId w:val="178"/>
      </w:numPr>
      <w:tabs>
        <w:tab w:val="clear" w:pos="709"/>
      </w:tabs>
      <w:spacing w:before="80" w:after="80" w:line="240" w:lineRule="auto"/>
    </w:pPr>
    <w:rPr>
      <w:rFonts w:ascii="Arial" w:hAnsi="Arial" w:cs="Arial"/>
      <w:sz w:val="24"/>
      <w:lang w:val="en-GB"/>
    </w:rPr>
  </w:style>
  <w:style w:type="character" w:customStyle="1" w:styleId="AEBStandard12PDist44FTList009Zchn">
    <w:name w:val="_AEB_Standard_12_PDist4.4_FT_List009 Zchn"/>
    <w:basedOn w:val="a3"/>
    <w:link w:val="AEBStandard12PDist44FTList009"/>
    <w:rsid w:val="00276B12"/>
    <w:rPr>
      <w:rFonts w:ascii="Arial" w:hAnsi="Arial" w:cs="Arial"/>
      <w:sz w:val="24"/>
      <w:lang w:val="en-GB"/>
    </w:rPr>
  </w:style>
  <w:style w:type="paragraph" w:customStyle="1" w:styleId="AEBStandard12PDist44FTList010">
    <w:name w:val="_AEB_Standard_12_PDist4.4_FT_List010"/>
    <w:basedOn w:val="a2"/>
    <w:link w:val="AEBStandard12PDist44FTList010Zchn"/>
    <w:rsid w:val="00276B12"/>
    <w:pPr>
      <w:widowControl w:val="0"/>
      <w:numPr>
        <w:numId w:val="179"/>
      </w:numPr>
      <w:tabs>
        <w:tab w:val="clear" w:pos="425"/>
      </w:tabs>
      <w:spacing w:before="80" w:after="80" w:line="240" w:lineRule="auto"/>
    </w:pPr>
    <w:rPr>
      <w:rFonts w:ascii="Arial" w:hAnsi="Arial" w:cs="Arial"/>
      <w:sz w:val="24"/>
      <w:lang w:val="en-GB"/>
    </w:rPr>
  </w:style>
  <w:style w:type="character" w:customStyle="1" w:styleId="AEBStandard12PDist44FTList010Zchn">
    <w:name w:val="_AEB_Standard_12_PDist4.4_FT_List010 Zchn"/>
    <w:basedOn w:val="a3"/>
    <w:link w:val="AEBStandard12PDist44FTList010"/>
    <w:rsid w:val="00276B12"/>
    <w:rPr>
      <w:rFonts w:ascii="Arial" w:hAnsi="Arial" w:cs="Arial"/>
      <w:sz w:val="24"/>
      <w:lang w:val="en-GB"/>
    </w:rPr>
  </w:style>
  <w:style w:type="paragraph" w:customStyle="1" w:styleId="AECStandard12NumHL">
    <w:name w:val="_AEC_Standard_12_NumHL"/>
    <w:basedOn w:val="a2"/>
    <w:link w:val="AECStandard12NumHLZchn"/>
    <w:rsid w:val="00B9587B"/>
    <w:pPr>
      <w:widowControl w:val="0"/>
      <w:spacing w:after="0" w:line="240" w:lineRule="auto"/>
      <w:ind w:left="1418"/>
    </w:pPr>
    <w:rPr>
      <w:rFonts w:ascii="Arial" w:hAnsi="Arial" w:cs="Arial"/>
      <w:sz w:val="24"/>
      <w:lang w:val="en-GB"/>
    </w:rPr>
  </w:style>
  <w:style w:type="character" w:customStyle="1" w:styleId="AECStandard12NumHLZchn">
    <w:name w:val="_AEC_Standard_12_NumHL Zchn"/>
    <w:basedOn w:val="a3"/>
    <w:link w:val="AECStandard12NumHL"/>
    <w:rsid w:val="00B9587B"/>
    <w:rPr>
      <w:rFonts w:ascii="Arial" w:hAnsi="Arial" w:cs="Arial"/>
      <w:sz w:val="24"/>
      <w:lang w:val="en-GB"/>
    </w:rPr>
  </w:style>
  <w:style w:type="paragraph" w:customStyle="1" w:styleId="AECStandard12NumHLFTList001">
    <w:name w:val="_AEC_Standard_12_NumHL_FT_List001"/>
    <w:basedOn w:val="a2"/>
    <w:link w:val="AECStandard12NumHLFTList001Zchn"/>
    <w:rsid w:val="00B9587B"/>
    <w:pPr>
      <w:widowControl w:val="0"/>
      <w:numPr>
        <w:numId w:val="180"/>
      </w:numPr>
      <w:tabs>
        <w:tab w:val="clear" w:pos="1417"/>
      </w:tabs>
      <w:spacing w:after="0" w:line="240" w:lineRule="auto"/>
      <w:ind w:hanging="283"/>
    </w:pPr>
    <w:rPr>
      <w:rFonts w:ascii="Arial" w:hAnsi="Arial" w:cs="Arial"/>
      <w:sz w:val="24"/>
      <w:lang w:val="en-GB"/>
    </w:rPr>
  </w:style>
  <w:style w:type="character" w:customStyle="1" w:styleId="AECStandard12NumHLFTList001Zchn">
    <w:name w:val="_AEC_Standard_12_NumHL_FT_List001 Zchn"/>
    <w:basedOn w:val="a3"/>
    <w:link w:val="AECStandard12NumHLFTList001"/>
    <w:rsid w:val="00B9587B"/>
    <w:rPr>
      <w:rFonts w:ascii="Arial" w:hAnsi="Arial" w:cs="Arial"/>
      <w:sz w:val="24"/>
      <w:lang w:val="en-GB"/>
    </w:rPr>
  </w:style>
  <w:style w:type="paragraph" w:customStyle="1" w:styleId="AECStandard12NumHLFTList002">
    <w:name w:val="_AEC_Standard_12_NumHL_FT_List002"/>
    <w:basedOn w:val="a2"/>
    <w:link w:val="AECStandard12NumHLFTList002Zchn"/>
    <w:rsid w:val="00B9587B"/>
    <w:pPr>
      <w:widowControl w:val="0"/>
      <w:numPr>
        <w:numId w:val="181"/>
      </w:numPr>
      <w:tabs>
        <w:tab w:val="clear" w:pos="1417"/>
      </w:tabs>
      <w:spacing w:after="0" w:line="240" w:lineRule="auto"/>
      <w:ind w:hanging="283"/>
    </w:pPr>
    <w:rPr>
      <w:rFonts w:ascii="Arial" w:hAnsi="Arial" w:cs="Arial"/>
      <w:sz w:val="24"/>
      <w:lang w:val="en-GB"/>
    </w:rPr>
  </w:style>
  <w:style w:type="character" w:customStyle="1" w:styleId="AECStandard12NumHLFTList002Zchn">
    <w:name w:val="_AEC_Standard_12_NumHL_FT_List002 Zchn"/>
    <w:basedOn w:val="a3"/>
    <w:link w:val="AECStandard12NumHLFTList002"/>
    <w:rsid w:val="00B9587B"/>
    <w:rPr>
      <w:rFonts w:ascii="Arial" w:hAnsi="Arial" w:cs="Arial"/>
      <w:sz w:val="24"/>
      <w:lang w:val="en-GB"/>
    </w:rPr>
  </w:style>
  <w:style w:type="paragraph" w:customStyle="1" w:styleId="AECStandard12NumHLFTList003">
    <w:name w:val="_AEC_Standard_12_NumHL_FT_List003"/>
    <w:basedOn w:val="a2"/>
    <w:link w:val="AECStandard12NumHLFTList003Zchn"/>
    <w:rsid w:val="00B9587B"/>
    <w:pPr>
      <w:widowControl w:val="0"/>
      <w:numPr>
        <w:numId w:val="182"/>
      </w:numPr>
      <w:tabs>
        <w:tab w:val="clear" w:pos="1701"/>
      </w:tabs>
      <w:spacing w:after="0" w:line="240" w:lineRule="auto"/>
      <w:ind w:hanging="283"/>
    </w:pPr>
    <w:rPr>
      <w:rFonts w:ascii="Arial" w:hAnsi="Arial" w:cs="Arial"/>
      <w:sz w:val="24"/>
      <w:lang w:val="en-GB"/>
    </w:rPr>
  </w:style>
  <w:style w:type="character" w:customStyle="1" w:styleId="AECStandard12NumHLFTList003Zchn">
    <w:name w:val="_AEC_Standard_12_NumHL_FT_List003 Zchn"/>
    <w:basedOn w:val="a3"/>
    <w:link w:val="AECStandard12NumHLFTList003"/>
    <w:rsid w:val="00B9587B"/>
    <w:rPr>
      <w:rFonts w:ascii="Arial" w:hAnsi="Arial" w:cs="Arial"/>
      <w:sz w:val="24"/>
      <w:lang w:val="en-GB"/>
    </w:rPr>
  </w:style>
  <w:style w:type="paragraph" w:customStyle="1" w:styleId="AECStandard12NumHLFTList004">
    <w:name w:val="_AEC_Standard_12_NumHL_FT_List004"/>
    <w:basedOn w:val="a2"/>
    <w:link w:val="AECStandard12NumHLFTList004Zchn"/>
    <w:rsid w:val="00B9587B"/>
    <w:pPr>
      <w:widowControl w:val="0"/>
      <w:numPr>
        <w:numId w:val="183"/>
      </w:numPr>
      <w:tabs>
        <w:tab w:val="clear" w:pos="1701"/>
      </w:tabs>
      <w:spacing w:after="0" w:line="240" w:lineRule="auto"/>
      <w:ind w:hanging="283"/>
    </w:pPr>
    <w:rPr>
      <w:rFonts w:ascii="Arial" w:hAnsi="Arial" w:cs="Arial"/>
      <w:sz w:val="24"/>
      <w:lang w:val="en-GB"/>
    </w:rPr>
  </w:style>
  <w:style w:type="character" w:customStyle="1" w:styleId="AECStandard12NumHLFTList004Zchn">
    <w:name w:val="_AEC_Standard_12_NumHL_FT_List004 Zchn"/>
    <w:basedOn w:val="a3"/>
    <w:link w:val="AECStandard12NumHLFTList004"/>
    <w:rsid w:val="00B9587B"/>
    <w:rPr>
      <w:rFonts w:ascii="Arial" w:hAnsi="Arial" w:cs="Arial"/>
      <w:sz w:val="24"/>
      <w:lang w:val="en-GB"/>
    </w:rPr>
  </w:style>
  <w:style w:type="paragraph" w:customStyle="1" w:styleId="AECStandard12NumHLFTList005">
    <w:name w:val="_AEC_Standard_12_NumHL_FT_List005"/>
    <w:basedOn w:val="a2"/>
    <w:link w:val="AECStandard12NumHLFTList005Zchn"/>
    <w:rsid w:val="00B9587B"/>
    <w:pPr>
      <w:widowControl w:val="0"/>
      <w:numPr>
        <w:numId w:val="184"/>
      </w:numPr>
      <w:spacing w:after="0" w:line="240" w:lineRule="auto"/>
    </w:pPr>
    <w:rPr>
      <w:rFonts w:ascii="Arial" w:hAnsi="Arial" w:cs="Arial"/>
      <w:sz w:val="24"/>
      <w:lang w:val="en-GB"/>
    </w:rPr>
  </w:style>
  <w:style w:type="character" w:customStyle="1" w:styleId="AECStandard12NumHLFTList005Zchn">
    <w:name w:val="_AEC_Standard_12_NumHL_FT_List005 Zchn"/>
    <w:basedOn w:val="a3"/>
    <w:link w:val="AECStandard12NumHLFTList005"/>
    <w:rsid w:val="00B9587B"/>
    <w:rPr>
      <w:rFonts w:ascii="Arial" w:hAnsi="Arial" w:cs="Arial"/>
      <w:sz w:val="24"/>
      <w:lang w:val="en-GB"/>
    </w:rPr>
  </w:style>
  <w:style w:type="paragraph" w:customStyle="1" w:styleId="AECStandard12NumHLFTList006">
    <w:name w:val="_AEC_Standard_12_NumHL_FT_List006"/>
    <w:basedOn w:val="a2"/>
    <w:link w:val="AECStandard12NumHLFTList006Zchn"/>
    <w:rsid w:val="00B9587B"/>
    <w:pPr>
      <w:widowControl w:val="0"/>
      <w:numPr>
        <w:numId w:val="185"/>
      </w:numPr>
      <w:spacing w:after="0" w:line="240" w:lineRule="auto"/>
    </w:pPr>
    <w:rPr>
      <w:rFonts w:ascii="Arial" w:hAnsi="Arial" w:cs="Arial"/>
      <w:sz w:val="24"/>
      <w:lang w:val="en-GB"/>
    </w:rPr>
  </w:style>
  <w:style w:type="character" w:customStyle="1" w:styleId="AECStandard12NumHLFTList006Zchn">
    <w:name w:val="_AEC_Standard_12_NumHL_FT_List006 Zchn"/>
    <w:basedOn w:val="a3"/>
    <w:link w:val="AECStandard12NumHLFTList006"/>
    <w:rsid w:val="00B9587B"/>
    <w:rPr>
      <w:rFonts w:ascii="Arial" w:hAnsi="Arial" w:cs="Arial"/>
      <w:sz w:val="24"/>
      <w:lang w:val="en-GB"/>
    </w:rPr>
  </w:style>
  <w:style w:type="paragraph" w:customStyle="1" w:styleId="AECStandard12NumHLFTList007">
    <w:name w:val="_AEC_Standard_12_NumHL_FT_List007"/>
    <w:basedOn w:val="a2"/>
    <w:link w:val="AECStandard12NumHLFTList007Zchn"/>
    <w:rsid w:val="00B9587B"/>
    <w:pPr>
      <w:widowControl w:val="0"/>
      <w:numPr>
        <w:numId w:val="186"/>
      </w:numPr>
      <w:spacing w:after="0" w:line="240" w:lineRule="auto"/>
    </w:pPr>
    <w:rPr>
      <w:rFonts w:ascii="Arial" w:hAnsi="Arial" w:cs="Arial"/>
      <w:sz w:val="24"/>
      <w:lang w:val="en-GB"/>
    </w:rPr>
  </w:style>
  <w:style w:type="character" w:customStyle="1" w:styleId="AECStandard12NumHLFTList007Zchn">
    <w:name w:val="_AEC_Standard_12_NumHL_FT_List007 Zchn"/>
    <w:basedOn w:val="a3"/>
    <w:link w:val="AECStandard12NumHLFTList007"/>
    <w:rsid w:val="00B9587B"/>
    <w:rPr>
      <w:rFonts w:ascii="Arial" w:hAnsi="Arial" w:cs="Arial"/>
      <w:sz w:val="24"/>
      <w:lang w:val="en-GB"/>
    </w:rPr>
  </w:style>
  <w:style w:type="paragraph" w:customStyle="1" w:styleId="AECStandard12NumHLFTList008">
    <w:name w:val="_AEC_Standard_12_NumHL_FT_List008"/>
    <w:basedOn w:val="a2"/>
    <w:link w:val="AECStandard12NumHLFTList008Zchn"/>
    <w:rsid w:val="00B9587B"/>
    <w:pPr>
      <w:widowControl w:val="0"/>
      <w:numPr>
        <w:numId w:val="187"/>
      </w:numPr>
      <w:tabs>
        <w:tab w:val="clear" w:pos="1843"/>
      </w:tabs>
      <w:spacing w:after="0" w:line="240" w:lineRule="auto"/>
    </w:pPr>
    <w:rPr>
      <w:rFonts w:ascii="Arial" w:hAnsi="Arial" w:cs="Arial"/>
      <w:sz w:val="24"/>
      <w:lang w:val="en-GB"/>
    </w:rPr>
  </w:style>
  <w:style w:type="character" w:customStyle="1" w:styleId="AECStandard12NumHLFTList008Zchn">
    <w:name w:val="_AEC_Standard_12_NumHL_FT_List008 Zchn"/>
    <w:basedOn w:val="a3"/>
    <w:link w:val="AECStandard12NumHLFTList008"/>
    <w:rsid w:val="00B9587B"/>
    <w:rPr>
      <w:rFonts w:ascii="Arial" w:hAnsi="Arial" w:cs="Arial"/>
      <w:sz w:val="24"/>
      <w:lang w:val="en-GB"/>
    </w:rPr>
  </w:style>
  <w:style w:type="paragraph" w:customStyle="1" w:styleId="AECStandard12NumHLFTList009">
    <w:name w:val="_AEC_Standard_12_NumHL_FT_List009"/>
    <w:basedOn w:val="a2"/>
    <w:link w:val="AECStandard12NumHLFTList009Zchn"/>
    <w:rsid w:val="00B9587B"/>
    <w:pPr>
      <w:widowControl w:val="0"/>
      <w:numPr>
        <w:numId w:val="188"/>
      </w:numPr>
      <w:tabs>
        <w:tab w:val="clear" w:pos="2126"/>
      </w:tabs>
      <w:spacing w:after="0" w:line="240" w:lineRule="auto"/>
    </w:pPr>
    <w:rPr>
      <w:rFonts w:ascii="Arial" w:hAnsi="Arial" w:cs="Arial"/>
      <w:sz w:val="24"/>
      <w:lang w:val="en-GB"/>
    </w:rPr>
  </w:style>
  <w:style w:type="character" w:customStyle="1" w:styleId="AECStandard12NumHLFTList009Zchn">
    <w:name w:val="_AEC_Standard_12_NumHL_FT_List009 Zchn"/>
    <w:basedOn w:val="a3"/>
    <w:link w:val="AECStandard12NumHLFTList009"/>
    <w:rsid w:val="00B9587B"/>
    <w:rPr>
      <w:rFonts w:ascii="Arial" w:hAnsi="Arial" w:cs="Arial"/>
      <w:sz w:val="24"/>
      <w:lang w:val="en-GB"/>
    </w:rPr>
  </w:style>
  <w:style w:type="paragraph" w:customStyle="1" w:styleId="AECStandard12NumHLFTList010">
    <w:name w:val="_AEC_Standard_12_NumHL_FT_List010"/>
    <w:basedOn w:val="a2"/>
    <w:link w:val="AECStandard12NumHLFTList010Zchn"/>
    <w:rsid w:val="00B9587B"/>
    <w:pPr>
      <w:widowControl w:val="0"/>
      <w:numPr>
        <w:numId w:val="189"/>
      </w:numPr>
      <w:tabs>
        <w:tab w:val="clear" w:pos="1843"/>
      </w:tabs>
      <w:spacing w:after="0" w:line="240" w:lineRule="auto"/>
    </w:pPr>
    <w:rPr>
      <w:rFonts w:ascii="Arial" w:hAnsi="Arial" w:cs="Arial"/>
      <w:sz w:val="24"/>
      <w:lang w:val="en-GB"/>
    </w:rPr>
  </w:style>
  <w:style w:type="character" w:customStyle="1" w:styleId="AECStandard12NumHLFTList010Zchn">
    <w:name w:val="_AEC_Standard_12_NumHL_FT_List010 Zchn"/>
    <w:basedOn w:val="a3"/>
    <w:link w:val="AECStandard12NumHLFTList010"/>
    <w:rsid w:val="00B9587B"/>
    <w:rPr>
      <w:rFonts w:ascii="Arial" w:hAnsi="Arial" w:cs="Arial"/>
      <w:sz w:val="24"/>
      <w:lang w:val="en-GB"/>
    </w:rPr>
  </w:style>
  <w:style w:type="paragraph" w:customStyle="1" w:styleId="AEDStandard12NumHLPDist44">
    <w:name w:val="_AED_Standard_12_NumHL_PDist4.4"/>
    <w:basedOn w:val="a2"/>
    <w:link w:val="AEDStandard12NumHLPDist44Zchn"/>
    <w:rsid w:val="00B9587B"/>
    <w:pPr>
      <w:widowControl w:val="0"/>
      <w:spacing w:before="80" w:after="80" w:line="240" w:lineRule="auto"/>
      <w:ind w:left="1418"/>
    </w:pPr>
    <w:rPr>
      <w:rFonts w:ascii="Arial" w:hAnsi="Arial" w:cs="Arial"/>
      <w:sz w:val="24"/>
      <w:lang w:val="en-GB"/>
    </w:rPr>
  </w:style>
  <w:style w:type="character" w:customStyle="1" w:styleId="AEDStandard12NumHLPDist44Zchn">
    <w:name w:val="_AED_Standard_12_NumHL_PDist4.4 Zchn"/>
    <w:basedOn w:val="a3"/>
    <w:link w:val="AEDStandard12NumHLPDist44"/>
    <w:rsid w:val="00B9587B"/>
    <w:rPr>
      <w:rFonts w:ascii="Arial" w:hAnsi="Arial" w:cs="Arial"/>
      <w:sz w:val="24"/>
      <w:lang w:val="en-GB"/>
    </w:rPr>
  </w:style>
  <w:style w:type="paragraph" w:customStyle="1" w:styleId="AEDStandard12NumHLPDist44FTList001">
    <w:name w:val="_AED_Standard_12_NumHL_PDist4.4_FT_List001"/>
    <w:basedOn w:val="a2"/>
    <w:link w:val="AEDStandard12NumHLPDist44FTList001Zchn"/>
    <w:rsid w:val="00B9587B"/>
    <w:pPr>
      <w:widowControl w:val="0"/>
      <w:numPr>
        <w:numId w:val="190"/>
      </w:numPr>
      <w:tabs>
        <w:tab w:val="clear" w:pos="1417"/>
      </w:tabs>
      <w:spacing w:before="80" w:after="80" w:line="240" w:lineRule="auto"/>
      <w:ind w:hanging="283"/>
    </w:pPr>
    <w:rPr>
      <w:rFonts w:ascii="Arial" w:hAnsi="Arial" w:cs="Arial"/>
      <w:sz w:val="24"/>
      <w:lang w:val="en-GB"/>
    </w:rPr>
  </w:style>
  <w:style w:type="character" w:customStyle="1" w:styleId="AEDStandard12NumHLPDist44FTList001Zchn">
    <w:name w:val="_AED_Standard_12_NumHL_PDist4.4_FT_List001 Zchn"/>
    <w:basedOn w:val="a3"/>
    <w:link w:val="AEDStandard12NumHLPDist44FTList001"/>
    <w:rsid w:val="00B9587B"/>
    <w:rPr>
      <w:rFonts w:ascii="Arial" w:hAnsi="Arial" w:cs="Arial"/>
      <w:sz w:val="24"/>
      <w:lang w:val="en-GB"/>
    </w:rPr>
  </w:style>
  <w:style w:type="paragraph" w:customStyle="1" w:styleId="AEDStandard12NumHLPDist44FTList002">
    <w:name w:val="_AED_Standard_12_NumHL_PDist4.4_FT_List002"/>
    <w:basedOn w:val="a2"/>
    <w:link w:val="AEDStandard12NumHLPDist44FTList002Zchn"/>
    <w:rsid w:val="00B9587B"/>
    <w:pPr>
      <w:widowControl w:val="0"/>
      <w:numPr>
        <w:numId w:val="191"/>
      </w:numPr>
      <w:tabs>
        <w:tab w:val="clear" w:pos="1417"/>
      </w:tabs>
      <w:spacing w:before="80" w:after="80" w:line="240" w:lineRule="auto"/>
      <w:ind w:hanging="283"/>
    </w:pPr>
    <w:rPr>
      <w:rFonts w:ascii="Arial" w:hAnsi="Arial" w:cs="Arial"/>
      <w:sz w:val="24"/>
      <w:lang w:val="en-GB"/>
    </w:rPr>
  </w:style>
  <w:style w:type="character" w:customStyle="1" w:styleId="AEDStandard12NumHLPDist44FTList002Zchn">
    <w:name w:val="_AED_Standard_12_NumHL_PDist4.4_FT_List002 Zchn"/>
    <w:basedOn w:val="a3"/>
    <w:link w:val="AEDStandard12NumHLPDist44FTList002"/>
    <w:rsid w:val="00B9587B"/>
    <w:rPr>
      <w:rFonts w:ascii="Arial" w:hAnsi="Arial" w:cs="Arial"/>
      <w:sz w:val="24"/>
      <w:lang w:val="en-GB"/>
    </w:rPr>
  </w:style>
  <w:style w:type="paragraph" w:customStyle="1" w:styleId="AEDStandard12NumHLPDist44FTList003">
    <w:name w:val="_AED_Standard_12_NumHL_PDist4.4_FT_List003"/>
    <w:basedOn w:val="a2"/>
    <w:link w:val="AEDStandard12NumHLPDist44FTList003Zchn"/>
    <w:rsid w:val="00B9587B"/>
    <w:pPr>
      <w:widowControl w:val="0"/>
      <w:numPr>
        <w:numId w:val="192"/>
      </w:numPr>
      <w:tabs>
        <w:tab w:val="clear" w:pos="1701"/>
      </w:tabs>
      <w:spacing w:before="80" w:after="80" w:line="240" w:lineRule="auto"/>
      <w:ind w:hanging="283"/>
    </w:pPr>
    <w:rPr>
      <w:rFonts w:ascii="Arial" w:hAnsi="Arial" w:cs="Arial"/>
      <w:sz w:val="24"/>
      <w:lang w:val="en-GB"/>
    </w:rPr>
  </w:style>
  <w:style w:type="character" w:customStyle="1" w:styleId="AEDStandard12NumHLPDist44FTList003Zchn">
    <w:name w:val="_AED_Standard_12_NumHL_PDist4.4_FT_List003 Zchn"/>
    <w:basedOn w:val="a3"/>
    <w:link w:val="AEDStandard12NumHLPDist44FTList003"/>
    <w:rsid w:val="00B9587B"/>
    <w:rPr>
      <w:rFonts w:ascii="Arial" w:hAnsi="Arial" w:cs="Arial"/>
      <w:sz w:val="24"/>
      <w:lang w:val="en-GB"/>
    </w:rPr>
  </w:style>
  <w:style w:type="paragraph" w:customStyle="1" w:styleId="AEDStandard12NumHLPDist44FTList004">
    <w:name w:val="_AED_Standard_12_NumHL_PDist4.4_FT_List004"/>
    <w:basedOn w:val="a2"/>
    <w:link w:val="AEDStandard12NumHLPDist44FTList004Zchn"/>
    <w:rsid w:val="00B9587B"/>
    <w:pPr>
      <w:widowControl w:val="0"/>
      <w:numPr>
        <w:numId w:val="193"/>
      </w:numPr>
      <w:tabs>
        <w:tab w:val="clear" w:pos="1701"/>
      </w:tabs>
      <w:spacing w:before="80" w:after="80" w:line="240" w:lineRule="auto"/>
      <w:ind w:hanging="283"/>
    </w:pPr>
    <w:rPr>
      <w:rFonts w:ascii="Arial" w:hAnsi="Arial" w:cs="Arial"/>
      <w:sz w:val="24"/>
      <w:lang w:val="en-GB"/>
    </w:rPr>
  </w:style>
  <w:style w:type="character" w:customStyle="1" w:styleId="AEDStandard12NumHLPDist44FTList004Zchn">
    <w:name w:val="_AED_Standard_12_NumHL_PDist4.4_FT_List004 Zchn"/>
    <w:basedOn w:val="a3"/>
    <w:link w:val="AEDStandard12NumHLPDist44FTList004"/>
    <w:rsid w:val="00B9587B"/>
    <w:rPr>
      <w:rFonts w:ascii="Arial" w:hAnsi="Arial" w:cs="Arial"/>
      <w:sz w:val="24"/>
      <w:lang w:val="en-GB"/>
    </w:rPr>
  </w:style>
  <w:style w:type="paragraph" w:customStyle="1" w:styleId="AEDStandard12NumHLPDist44FTList005">
    <w:name w:val="_AED_Standard_12_NumHL_PDist4.4_FT_List005"/>
    <w:basedOn w:val="a2"/>
    <w:link w:val="AEDStandard12NumHLPDist44FTList005Zchn"/>
    <w:rsid w:val="00B9587B"/>
    <w:pPr>
      <w:widowControl w:val="0"/>
      <w:numPr>
        <w:numId w:val="194"/>
      </w:numPr>
      <w:spacing w:before="80" w:after="80" w:line="240" w:lineRule="auto"/>
    </w:pPr>
    <w:rPr>
      <w:rFonts w:ascii="Arial" w:hAnsi="Arial" w:cs="Arial"/>
      <w:sz w:val="24"/>
      <w:lang w:val="en-GB"/>
    </w:rPr>
  </w:style>
  <w:style w:type="character" w:customStyle="1" w:styleId="AEDStandard12NumHLPDist44FTList005Zchn">
    <w:name w:val="_AED_Standard_12_NumHL_PDist4.4_FT_List005 Zchn"/>
    <w:basedOn w:val="a3"/>
    <w:link w:val="AEDStandard12NumHLPDist44FTList005"/>
    <w:rsid w:val="00B9587B"/>
    <w:rPr>
      <w:rFonts w:ascii="Arial" w:hAnsi="Arial" w:cs="Arial"/>
      <w:sz w:val="24"/>
      <w:lang w:val="en-GB"/>
    </w:rPr>
  </w:style>
  <w:style w:type="paragraph" w:customStyle="1" w:styleId="AEDStandard12NumHLPDist44FTList006">
    <w:name w:val="_AED_Standard_12_NumHL_PDist4.4_FT_List006"/>
    <w:basedOn w:val="a2"/>
    <w:link w:val="AEDStandard12NumHLPDist44FTList006Zchn"/>
    <w:rsid w:val="00B9587B"/>
    <w:pPr>
      <w:widowControl w:val="0"/>
      <w:numPr>
        <w:numId w:val="195"/>
      </w:numPr>
      <w:spacing w:before="80" w:after="80" w:line="240" w:lineRule="auto"/>
    </w:pPr>
    <w:rPr>
      <w:rFonts w:ascii="Arial" w:hAnsi="Arial" w:cs="Arial"/>
      <w:sz w:val="24"/>
      <w:lang w:val="en-GB"/>
    </w:rPr>
  </w:style>
  <w:style w:type="character" w:customStyle="1" w:styleId="AEDStandard12NumHLPDist44FTList006Zchn">
    <w:name w:val="_AED_Standard_12_NumHL_PDist4.4_FT_List006 Zchn"/>
    <w:basedOn w:val="a3"/>
    <w:link w:val="AEDStandard12NumHLPDist44FTList006"/>
    <w:rsid w:val="00B9587B"/>
    <w:rPr>
      <w:rFonts w:ascii="Arial" w:hAnsi="Arial" w:cs="Arial"/>
      <w:sz w:val="24"/>
      <w:lang w:val="en-GB"/>
    </w:rPr>
  </w:style>
  <w:style w:type="paragraph" w:customStyle="1" w:styleId="AEDStandard12NumHLPDist44FTList007">
    <w:name w:val="_AED_Standard_12_NumHL_PDist4.4_FT_List007"/>
    <w:basedOn w:val="a2"/>
    <w:link w:val="AEDStandard12NumHLPDist44FTList007Zchn"/>
    <w:rsid w:val="00B9587B"/>
    <w:pPr>
      <w:widowControl w:val="0"/>
      <w:numPr>
        <w:numId w:val="196"/>
      </w:numPr>
      <w:spacing w:before="80" w:after="80" w:line="240" w:lineRule="auto"/>
    </w:pPr>
    <w:rPr>
      <w:rFonts w:ascii="Arial" w:hAnsi="Arial" w:cs="Arial"/>
      <w:sz w:val="24"/>
      <w:lang w:val="en-GB"/>
    </w:rPr>
  </w:style>
  <w:style w:type="character" w:customStyle="1" w:styleId="AEDStandard12NumHLPDist44FTList007Zchn">
    <w:name w:val="_AED_Standard_12_NumHL_PDist4.4_FT_List007 Zchn"/>
    <w:basedOn w:val="a3"/>
    <w:link w:val="AEDStandard12NumHLPDist44FTList007"/>
    <w:rsid w:val="00B9587B"/>
    <w:rPr>
      <w:rFonts w:ascii="Arial" w:hAnsi="Arial" w:cs="Arial"/>
      <w:sz w:val="24"/>
      <w:lang w:val="en-GB"/>
    </w:rPr>
  </w:style>
  <w:style w:type="paragraph" w:customStyle="1" w:styleId="AEDStandard12NumHLPDist44FTList008">
    <w:name w:val="_AED_Standard_12_NumHL_PDist4.4_FT_List008"/>
    <w:basedOn w:val="a2"/>
    <w:link w:val="AEDStandard12NumHLPDist44FTList008Zchn"/>
    <w:rsid w:val="00B9587B"/>
    <w:pPr>
      <w:widowControl w:val="0"/>
      <w:numPr>
        <w:numId w:val="197"/>
      </w:numPr>
      <w:tabs>
        <w:tab w:val="clear" w:pos="1843"/>
      </w:tabs>
      <w:spacing w:before="80" w:after="80" w:line="240" w:lineRule="auto"/>
    </w:pPr>
    <w:rPr>
      <w:rFonts w:ascii="Arial" w:hAnsi="Arial" w:cs="Arial"/>
      <w:sz w:val="24"/>
      <w:lang w:val="en-GB"/>
    </w:rPr>
  </w:style>
  <w:style w:type="character" w:customStyle="1" w:styleId="AEDStandard12NumHLPDist44FTList008Zchn">
    <w:name w:val="_AED_Standard_12_NumHL_PDist4.4_FT_List008 Zchn"/>
    <w:basedOn w:val="a3"/>
    <w:link w:val="AEDStandard12NumHLPDist44FTList008"/>
    <w:rsid w:val="00B9587B"/>
    <w:rPr>
      <w:rFonts w:ascii="Arial" w:hAnsi="Arial" w:cs="Arial"/>
      <w:sz w:val="24"/>
      <w:lang w:val="en-GB"/>
    </w:rPr>
  </w:style>
  <w:style w:type="paragraph" w:customStyle="1" w:styleId="AEDStandard12NumHLPDist44FTList009">
    <w:name w:val="_AED_Standard_12_NumHL_PDist4.4_FT_List009"/>
    <w:basedOn w:val="a2"/>
    <w:link w:val="AEDStandard12NumHLPDist44FTList009Zchn"/>
    <w:rsid w:val="00B9587B"/>
    <w:pPr>
      <w:widowControl w:val="0"/>
      <w:numPr>
        <w:numId w:val="198"/>
      </w:numPr>
      <w:tabs>
        <w:tab w:val="clear" w:pos="2126"/>
      </w:tabs>
      <w:spacing w:before="80" w:after="80" w:line="240" w:lineRule="auto"/>
    </w:pPr>
    <w:rPr>
      <w:rFonts w:ascii="Arial" w:hAnsi="Arial" w:cs="Arial"/>
      <w:sz w:val="24"/>
      <w:lang w:val="en-GB"/>
    </w:rPr>
  </w:style>
  <w:style w:type="character" w:customStyle="1" w:styleId="AEDStandard12NumHLPDist44FTList009Zchn">
    <w:name w:val="_AED_Standard_12_NumHL_PDist4.4_FT_List009 Zchn"/>
    <w:basedOn w:val="a3"/>
    <w:link w:val="AEDStandard12NumHLPDist44FTList009"/>
    <w:rsid w:val="00B9587B"/>
    <w:rPr>
      <w:rFonts w:ascii="Arial" w:hAnsi="Arial" w:cs="Arial"/>
      <w:sz w:val="24"/>
      <w:lang w:val="en-GB"/>
    </w:rPr>
  </w:style>
  <w:style w:type="paragraph" w:customStyle="1" w:styleId="AEDStandard12NumHLPDist44FTList010">
    <w:name w:val="_AED_Standard_12_NumHL_PDist4.4_FT_List010"/>
    <w:basedOn w:val="a2"/>
    <w:link w:val="AEDStandard12NumHLPDist44FTList010Zchn"/>
    <w:rsid w:val="00B9587B"/>
    <w:pPr>
      <w:widowControl w:val="0"/>
      <w:numPr>
        <w:numId w:val="199"/>
      </w:numPr>
      <w:tabs>
        <w:tab w:val="clear" w:pos="1843"/>
      </w:tabs>
      <w:spacing w:before="80" w:after="80" w:line="240" w:lineRule="auto"/>
    </w:pPr>
    <w:rPr>
      <w:rFonts w:ascii="Arial" w:hAnsi="Arial" w:cs="Arial"/>
      <w:sz w:val="24"/>
      <w:lang w:val="en-GB"/>
    </w:rPr>
  </w:style>
  <w:style w:type="character" w:customStyle="1" w:styleId="AEDStandard12NumHLPDist44FTList010Zchn">
    <w:name w:val="_AED_Standard_12_NumHL_PDist4.4_FT_List010 Zchn"/>
    <w:basedOn w:val="a3"/>
    <w:link w:val="AEDStandard12NumHLPDist44FTList010"/>
    <w:rsid w:val="00B9587B"/>
    <w:rPr>
      <w:rFonts w:ascii="Arial" w:hAnsi="Arial" w:cs="Arial"/>
      <w:sz w:val="24"/>
      <w:lang w:val="en-GB"/>
    </w:rPr>
  </w:style>
  <w:style w:type="paragraph" w:customStyle="1" w:styleId="BAAStandardRemarkBlue">
    <w:name w:val="_BAA_Standard_Remark_Blue"/>
    <w:basedOn w:val="a2"/>
    <w:link w:val="BAAStandardRemarkBlueZchn"/>
    <w:rsid w:val="000B425E"/>
    <w:pPr>
      <w:widowControl w:val="0"/>
      <w:spacing w:after="0" w:line="240" w:lineRule="auto"/>
    </w:pPr>
    <w:rPr>
      <w:rFonts w:ascii="Arial" w:hAnsi="Arial" w:cs="Arial"/>
      <w:color w:val="0000FF"/>
      <w:sz w:val="16"/>
      <w:lang w:val="en-GB"/>
    </w:rPr>
  </w:style>
  <w:style w:type="character" w:customStyle="1" w:styleId="BAAStandardRemarkBlueZchn">
    <w:name w:val="_BAA_Standard_Remark_Blue Zchn"/>
    <w:basedOn w:val="a3"/>
    <w:link w:val="BAAStandardRemarkBlue"/>
    <w:rsid w:val="000B425E"/>
    <w:rPr>
      <w:rFonts w:ascii="Arial" w:hAnsi="Arial" w:cs="Arial"/>
      <w:color w:val="0000FF"/>
      <w:sz w:val="16"/>
      <w:lang w:val="en-GB"/>
    </w:rPr>
  </w:style>
  <w:style w:type="paragraph" w:customStyle="1" w:styleId="BAAStandardRemarkBlueFTList001">
    <w:name w:val="_BAA_Standard_Remark_Blue_FT_List001"/>
    <w:basedOn w:val="a2"/>
    <w:link w:val="BAAStandardRemarkBlueFTList001Zchn"/>
    <w:rsid w:val="000B425E"/>
    <w:pPr>
      <w:widowControl w:val="0"/>
      <w:numPr>
        <w:numId w:val="200"/>
      </w:numPr>
      <w:tabs>
        <w:tab w:val="clear" w:pos="0"/>
      </w:tabs>
      <w:spacing w:after="0" w:line="240" w:lineRule="auto"/>
    </w:pPr>
    <w:rPr>
      <w:rFonts w:ascii="Arial" w:hAnsi="Arial" w:cs="Arial"/>
      <w:color w:val="0000FF"/>
      <w:sz w:val="16"/>
      <w:lang w:val="en-GB"/>
    </w:rPr>
  </w:style>
  <w:style w:type="character" w:customStyle="1" w:styleId="BAAStandardRemarkBlueFTList001Zchn">
    <w:name w:val="_BAA_Standard_Remark_Blue_FT_List001 Zchn"/>
    <w:basedOn w:val="a3"/>
    <w:link w:val="BAAStandardRemarkBlueFTList001"/>
    <w:rsid w:val="000B425E"/>
    <w:rPr>
      <w:rFonts w:ascii="Arial" w:hAnsi="Arial" w:cs="Arial"/>
      <w:color w:val="0000FF"/>
      <w:sz w:val="16"/>
      <w:lang w:val="en-GB"/>
    </w:rPr>
  </w:style>
  <w:style w:type="paragraph" w:customStyle="1" w:styleId="BAAStandardRemarkBlueFTList002">
    <w:name w:val="_BAA_Standard_Remark_Blue_FT_List002"/>
    <w:basedOn w:val="a2"/>
    <w:link w:val="BAAStandardRemarkBlueFTList002Zchn"/>
    <w:rsid w:val="000B425E"/>
    <w:pPr>
      <w:widowControl w:val="0"/>
      <w:numPr>
        <w:numId w:val="201"/>
      </w:numPr>
      <w:tabs>
        <w:tab w:val="clear" w:pos="0"/>
      </w:tabs>
      <w:spacing w:after="0" w:line="240" w:lineRule="auto"/>
    </w:pPr>
    <w:rPr>
      <w:rFonts w:ascii="Arial" w:hAnsi="Arial" w:cs="Arial"/>
      <w:color w:val="0000FF"/>
      <w:sz w:val="16"/>
      <w:lang w:val="en-GB"/>
    </w:rPr>
  </w:style>
  <w:style w:type="character" w:customStyle="1" w:styleId="BAAStandardRemarkBlueFTList002Zchn">
    <w:name w:val="_BAA_Standard_Remark_Blue_FT_List002 Zchn"/>
    <w:basedOn w:val="a3"/>
    <w:link w:val="BAAStandardRemarkBlueFTList002"/>
    <w:rsid w:val="000B425E"/>
    <w:rPr>
      <w:rFonts w:ascii="Arial" w:hAnsi="Arial" w:cs="Arial"/>
      <w:color w:val="0000FF"/>
      <w:sz w:val="16"/>
      <w:lang w:val="en-GB"/>
    </w:rPr>
  </w:style>
  <w:style w:type="paragraph" w:customStyle="1" w:styleId="BAAStandardRemarkBlueFTList003">
    <w:name w:val="_BAA_Standard_Remark_Blue_FT_List003"/>
    <w:basedOn w:val="a2"/>
    <w:link w:val="BAAStandardRemarkBlueFTList003Zchn"/>
    <w:rsid w:val="000B425E"/>
    <w:pPr>
      <w:widowControl w:val="0"/>
      <w:numPr>
        <w:numId w:val="202"/>
      </w:numPr>
      <w:tabs>
        <w:tab w:val="clear" w:pos="283"/>
      </w:tabs>
      <w:spacing w:after="0" w:line="240" w:lineRule="auto"/>
      <w:ind w:hanging="283"/>
    </w:pPr>
    <w:rPr>
      <w:rFonts w:ascii="Arial" w:hAnsi="Arial" w:cs="Arial"/>
      <w:color w:val="0000FF"/>
      <w:sz w:val="16"/>
      <w:lang w:val="en-GB"/>
    </w:rPr>
  </w:style>
  <w:style w:type="character" w:customStyle="1" w:styleId="BAAStandardRemarkBlueFTList003Zchn">
    <w:name w:val="_BAA_Standard_Remark_Blue_FT_List003 Zchn"/>
    <w:basedOn w:val="a3"/>
    <w:link w:val="BAAStandardRemarkBlueFTList003"/>
    <w:rsid w:val="000B425E"/>
    <w:rPr>
      <w:rFonts w:ascii="Arial" w:hAnsi="Arial" w:cs="Arial"/>
      <w:color w:val="0000FF"/>
      <w:sz w:val="16"/>
      <w:lang w:val="en-GB"/>
    </w:rPr>
  </w:style>
  <w:style w:type="paragraph" w:customStyle="1" w:styleId="BAAStandardRemarkBlueFTList004">
    <w:name w:val="_BAA_Standard_Remark_Blue_FT_List004"/>
    <w:basedOn w:val="a2"/>
    <w:link w:val="BAAStandardRemarkBlueFTList004Zchn"/>
    <w:rsid w:val="000B425E"/>
    <w:pPr>
      <w:widowControl w:val="0"/>
      <w:numPr>
        <w:numId w:val="203"/>
      </w:numPr>
      <w:tabs>
        <w:tab w:val="clear" w:pos="283"/>
      </w:tabs>
      <w:spacing w:after="0" w:line="240" w:lineRule="auto"/>
      <w:ind w:hanging="283"/>
    </w:pPr>
    <w:rPr>
      <w:rFonts w:ascii="Arial" w:hAnsi="Arial" w:cs="Arial"/>
      <w:color w:val="0000FF"/>
      <w:sz w:val="16"/>
      <w:lang w:val="en-GB"/>
    </w:rPr>
  </w:style>
  <w:style w:type="character" w:customStyle="1" w:styleId="BAAStandardRemarkBlueFTList004Zchn">
    <w:name w:val="_BAA_Standard_Remark_Blue_FT_List004 Zchn"/>
    <w:basedOn w:val="a3"/>
    <w:link w:val="BAAStandardRemarkBlueFTList004"/>
    <w:rsid w:val="000B425E"/>
    <w:rPr>
      <w:rFonts w:ascii="Arial" w:hAnsi="Arial" w:cs="Arial"/>
      <w:color w:val="0000FF"/>
      <w:sz w:val="16"/>
      <w:lang w:val="en-GB"/>
    </w:rPr>
  </w:style>
  <w:style w:type="paragraph" w:customStyle="1" w:styleId="BAAStandardRemarkBlueFTList005">
    <w:name w:val="_BAA_Standard_Remark_Blue_FT_List005"/>
    <w:basedOn w:val="a2"/>
    <w:link w:val="BAAStandardRemarkBlueFTList005Zchn"/>
    <w:rsid w:val="000B425E"/>
    <w:pPr>
      <w:widowControl w:val="0"/>
      <w:numPr>
        <w:numId w:val="204"/>
      </w:numPr>
      <w:spacing w:after="0" w:line="240" w:lineRule="auto"/>
    </w:pPr>
    <w:rPr>
      <w:rFonts w:ascii="Arial" w:hAnsi="Arial" w:cs="Arial"/>
      <w:color w:val="0000FF"/>
      <w:sz w:val="16"/>
      <w:lang w:val="en-GB"/>
    </w:rPr>
  </w:style>
  <w:style w:type="character" w:customStyle="1" w:styleId="BAAStandardRemarkBlueFTList005Zchn">
    <w:name w:val="_BAA_Standard_Remark_Blue_FT_List005 Zchn"/>
    <w:basedOn w:val="a3"/>
    <w:link w:val="BAAStandardRemarkBlueFTList005"/>
    <w:rsid w:val="000B425E"/>
    <w:rPr>
      <w:rFonts w:ascii="Arial" w:hAnsi="Arial" w:cs="Arial"/>
      <w:color w:val="0000FF"/>
      <w:sz w:val="16"/>
      <w:lang w:val="en-GB"/>
    </w:rPr>
  </w:style>
  <w:style w:type="paragraph" w:customStyle="1" w:styleId="BAAStandardRemarkBlueFTList006">
    <w:name w:val="_BAA_Standard_Remark_Blue_FT_List006"/>
    <w:basedOn w:val="a2"/>
    <w:link w:val="BAAStandardRemarkBlueFTList006Zchn"/>
    <w:rsid w:val="000B425E"/>
    <w:pPr>
      <w:widowControl w:val="0"/>
      <w:numPr>
        <w:numId w:val="205"/>
      </w:numPr>
      <w:spacing w:after="0" w:line="240" w:lineRule="auto"/>
    </w:pPr>
    <w:rPr>
      <w:rFonts w:ascii="Arial" w:hAnsi="Arial" w:cs="Arial"/>
      <w:color w:val="0000FF"/>
      <w:sz w:val="16"/>
      <w:lang w:val="en-GB"/>
    </w:rPr>
  </w:style>
  <w:style w:type="character" w:customStyle="1" w:styleId="BAAStandardRemarkBlueFTList006Zchn">
    <w:name w:val="_BAA_Standard_Remark_Blue_FT_List006 Zchn"/>
    <w:basedOn w:val="a3"/>
    <w:link w:val="BAAStandardRemarkBlueFTList006"/>
    <w:rsid w:val="000B425E"/>
    <w:rPr>
      <w:rFonts w:ascii="Arial" w:hAnsi="Arial" w:cs="Arial"/>
      <w:color w:val="0000FF"/>
      <w:sz w:val="16"/>
      <w:lang w:val="en-GB"/>
    </w:rPr>
  </w:style>
  <w:style w:type="paragraph" w:customStyle="1" w:styleId="BAAStandardRemarkBlueFTList007">
    <w:name w:val="_BAA_Standard_Remark_Blue_FT_List007"/>
    <w:basedOn w:val="a2"/>
    <w:link w:val="BAAStandardRemarkBlueFTList007Zchn"/>
    <w:rsid w:val="000B425E"/>
    <w:pPr>
      <w:widowControl w:val="0"/>
      <w:numPr>
        <w:numId w:val="206"/>
      </w:numPr>
      <w:spacing w:after="0" w:line="240" w:lineRule="auto"/>
    </w:pPr>
    <w:rPr>
      <w:rFonts w:ascii="Arial" w:hAnsi="Arial" w:cs="Arial"/>
      <w:color w:val="0000FF"/>
      <w:sz w:val="16"/>
      <w:lang w:val="en-GB"/>
    </w:rPr>
  </w:style>
  <w:style w:type="character" w:customStyle="1" w:styleId="BAAStandardRemarkBlueFTList007Zchn">
    <w:name w:val="_BAA_Standard_Remark_Blue_FT_List007 Zchn"/>
    <w:basedOn w:val="a3"/>
    <w:link w:val="BAAStandardRemarkBlueFTList007"/>
    <w:rsid w:val="000B425E"/>
    <w:rPr>
      <w:rFonts w:ascii="Arial" w:hAnsi="Arial" w:cs="Arial"/>
      <w:color w:val="0000FF"/>
      <w:sz w:val="16"/>
      <w:lang w:val="en-GB"/>
    </w:rPr>
  </w:style>
  <w:style w:type="paragraph" w:customStyle="1" w:styleId="BAAStandardRemarkBlueFTList008">
    <w:name w:val="_BAA_Standard_Remark_Blue_FT_List008"/>
    <w:basedOn w:val="a2"/>
    <w:link w:val="BAAStandardRemarkBlueFTList008Zchn"/>
    <w:rsid w:val="000B425E"/>
    <w:pPr>
      <w:widowControl w:val="0"/>
      <w:numPr>
        <w:numId w:val="207"/>
      </w:numPr>
      <w:tabs>
        <w:tab w:val="clear" w:pos="425"/>
      </w:tabs>
      <w:spacing w:after="0" w:line="240" w:lineRule="auto"/>
    </w:pPr>
    <w:rPr>
      <w:rFonts w:ascii="Arial" w:hAnsi="Arial" w:cs="Arial"/>
      <w:color w:val="0000FF"/>
      <w:sz w:val="16"/>
      <w:lang w:val="en-GB"/>
    </w:rPr>
  </w:style>
  <w:style w:type="character" w:customStyle="1" w:styleId="BAAStandardRemarkBlueFTList008Zchn">
    <w:name w:val="_BAA_Standard_Remark_Blue_FT_List008 Zchn"/>
    <w:basedOn w:val="a3"/>
    <w:link w:val="BAAStandardRemarkBlueFTList008"/>
    <w:rsid w:val="000B425E"/>
    <w:rPr>
      <w:rFonts w:ascii="Arial" w:hAnsi="Arial" w:cs="Arial"/>
      <w:color w:val="0000FF"/>
      <w:sz w:val="16"/>
      <w:lang w:val="en-GB"/>
    </w:rPr>
  </w:style>
  <w:style w:type="paragraph" w:customStyle="1" w:styleId="BABStandardRemarkBluePDist33">
    <w:name w:val="_BAB_Standard_Remark_Blue_PDist3.3"/>
    <w:basedOn w:val="a2"/>
    <w:link w:val="BABStandardRemarkBluePDist33Zchn"/>
    <w:rsid w:val="000B425E"/>
    <w:pPr>
      <w:widowControl w:val="0"/>
      <w:spacing w:before="60" w:after="60" w:line="240" w:lineRule="auto"/>
    </w:pPr>
    <w:rPr>
      <w:rFonts w:ascii="Arial" w:hAnsi="Arial" w:cs="Arial"/>
      <w:color w:val="0000FF"/>
      <w:sz w:val="16"/>
      <w:lang w:val="en-GB"/>
    </w:rPr>
  </w:style>
  <w:style w:type="character" w:customStyle="1" w:styleId="BABStandardRemarkBluePDist33Zchn">
    <w:name w:val="_BAB_Standard_Remark_Blue_PDist3.3 Zchn"/>
    <w:basedOn w:val="a3"/>
    <w:link w:val="BABStandardRemarkBluePDist33"/>
    <w:rsid w:val="000B425E"/>
    <w:rPr>
      <w:rFonts w:ascii="Arial" w:hAnsi="Arial" w:cs="Arial"/>
      <w:color w:val="0000FF"/>
      <w:sz w:val="16"/>
      <w:lang w:val="en-GB"/>
    </w:rPr>
  </w:style>
  <w:style w:type="paragraph" w:customStyle="1" w:styleId="BABStandardRemarkBluePDist33FTList001">
    <w:name w:val="_BAB_Standard_Remark_Blue_PDist3.3_FT_List001"/>
    <w:basedOn w:val="a2"/>
    <w:link w:val="BABStandardRemarkBluePDist33FTList001Zchn"/>
    <w:rsid w:val="000B425E"/>
    <w:pPr>
      <w:widowControl w:val="0"/>
      <w:numPr>
        <w:numId w:val="208"/>
      </w:numPr>
      <w:tabs>
        <w:tab w:val="clear" w:pos="0"/>
      </w:tabs>
      <w:spacing w:before="60" w:after="60" w:line="240" w:lineRule="auto"/>
    </w:pPr>
    <w:rPr>
      <w:rFonts w:ascii="Arial" w:hAnsi="Arial" w:cs="Arial"/>
      <w:color w:val="0000FF"/>
      <w:sz w:val="16"/>
      <w:lang w:val="en-GB"/>
    </w:rPr>
  </w:style>
  <w:style w:type="character" w:customStyle="1" w:styleId="BABStandardRemarkBluePDist33FTList001Zchn">
    <w:name w:val="_BAB_Standard_Remark_Blue_PDist3.3_FT_List001 Zchn"/>
    <w:basedOn w:val="a3"/>
    <w:link w:val="BABStandardRemarkBluePDist33FTList001"/>
    <w:rsid w:val="000B425E"/>
    <w:rPr>
      <w:rFonts w:ascii="Arial" w:hAnsi="Arial" w:cs="Arial"/>
      <w:color w:val="0000FF"/>
      <w:sz w:val="16"/>
      <w:lang w:val="en-GB"/>
    </w:rPr>
  </w:style>
  <w:style w:type="paragraph" w:customStyle="1" w:styleId="BABStandardRemarkBluePDist33FTList002">
    <w:name w:val="_BAB_Standard_Remark_Blue_PDist3.3_FT_List002"/>
    <w:basedOn w:val="a2"/>
    <w:link w:val="BABStandardRemarkBluePDist33FTList002Zchn"/>
    <w:rsid w:val="000B425E"/>
    <w:pPr>
      <w:widowControl w:val="0"/>
      <w:numPr>
        <w:numId w:val="209"/>
      </w:numPr>
      <w:tabs>
        <w:tab w:val="clear" w:pos="0"/>
      </w:tabs>
      <w:spacing w:before="60" w:after="60" w:line="240" w:lineRule="auto"/>
    </w:pPr>
    <w:rPr>
      <w:rFonts w:ascii="Arial" w:hAnsi="Arial" w:cs="Arial"/>
      <w:color w:val="0000FF"/>
      <w:sz w:val="16"/>
      <w:lang w:val="en-GB"/>
    </w:rPr>
  </w:style>
  <w:style w:type="character" w:customStyle="1" w:styleId="BABStandardRemarkBluePDist33FTList002Zchn">
    <w:name w:val="_BAB_Standard_Remark_Blue_PDist3.3_FT_List002 Zchn"/>
    <w:basedOn w:val="a3"/>
    <w:link w:val="BABStandardRemarkBluePDist33FTList002"/>
    <w:rsid w:val="000B425E"/>
    <w:rPr>
      <w:rFonts w:ascii="Arial" w:hAnsi="Arial" w:cs="Arial"/>
      <w:color w:val="0000FF"/>
      <w:sz w:val="16"/>
      <w:lang w:val="en-GB"/>
    </w:rPr>
  </w:style>
  <w:style w:type="paragraph" w:customStyle="1" w:styleId="BABStandardRemarkBluePDist33FTList003">
    <w:name w:val="_BAB_Standard_Remark_Blue_PDist3.3_FT_List003"/>
    <w:basedOn w:val="a2"/>
    <w:link w:val="BABStandardRemarkBluePDist33FTList003Zchn"/>
    <w:rsid w:val="00215827"/>
    <w:pPr>
      <w:widowControl w:val="0"/>
      <w:numPr>
        <w:numId w:val="210"/>
      </w:numPr>
      <w:tabs>
        <w:tab w:val="clear" w:pos="283"/>
        <w:tab w:val="num" w:pos="567"/>
      </w:tabs>
      <w:spacing w:before="60" w:after="60" w:line="240" w:lineRule="auto"/>
      <w:ind w:hanging="283"/>
    </w:pPr>
    <w:rPr>
      <w:rFonts w:ascii="Arial" w:hAnsi="Arial" w:cs="Arial"/>
      <w:color w:val="0000FF"/>
      <w:sz w:val="16"/>
      <w:lang w:val="en-GB"/>
    </w:rPr>
  </w:style>
  <w:style w:type="character" w:customStyle="1" w:styleId="BABStandardRemarkBluePDist33FTList003Zchn">
    <w:name w:val="_BAB_Standard_Remark_Blue_PDist3.3_FT_List003 Zchn"/>
    <w:basedOn w:val="a3"/>
    <w:link w:val="BABStandardRemarkBluePDist33FTList003"/>
    <w:rsid w:val="00215827"/>
    <w:rPr>
      <w:rFonts w:ascii="Arial" w:hAnsi="Arial" w:cs="Arial"/>
      <w:color w:val="0000FF"/>
      <w:sz w:val="16"/>
      <w:lang w:val="en-GB"/>
    </w:rPr>
  </w:style>
  <w:style w:type="paragraph" w:customStyle="1" w:styleId="BABStandardRemarkBluePDist33FTList004">
    <w:name w:val="_BAB_Standard_Remark_Blue_PDist3.3_FT_List004"/>
    <w:basedOn w:val="a2"/>
    <w:link w:val="BABStandardRemarkBluePDist33FTList004Zchn"/>
    <w:rsid w:val="000B425E"/>
    <w:pPr>
      <w:widowControl w:val="0"/>
      <w:numPr>
        <w:numId w:val="211"/>
      </w:numPr>
      <w:tabs>
        <w:tab w:val="clear" w:pos="283"/>
      </w:tabs>
      <w:spacing w:before="60" w:after="60" w:line="240" w:lineRule="auto"/>
      <w:ind w:hanging="283"/>
    </w:pPr>
    <w:rPr>
      <w:rFonts w:ascii="Arial" w:hAnsi="Arial" w:cs="Arial"/>
      <w:color w:val="0000FF"/>
      <w:sz w:val="16"/>
      <w:lang w:val="en-GB"/>
    </w:rPr>
  </w:style>
  <w:style w:type="character" w:customStyle="1" w:styleId="BABStandardRemarkBluePDist33FTList004Zchn">
    <w:name w:val="_BAB_Standard_Remark_Blue_PDist3.3_FT_List004 Zchn"/>
    <w:basedOn w:val="a3"/>
    <w:link w:val="BABStandardRemarkBluePDist33FTList004"/>
    <w:rsid w:val="000B425E"/>
    <w:rPr>
      <w:rFonts w:ascii="Arial" w:hAnsi="Arial" w:cs="Arial"/>
      <w:color w:val="0000FF"/>
      <w:sz w:val="16"/>
      <w:lang w:val="en-GB"/>
    </w:rPr>
  </w:style>
  <w:style w:type="paragraph" w:customStyle="1" w:styleId="BABStandardRemarkBluePDist33FTList005">
    <w:name w:val="_BAB_Standard_Remark_Blue_PDist3.3_FT_List005"/>
    <w:basedOn w:val="a2"/>
    <w:link w:val="BABStandardRemarkBluePDist33FTList005Zchn"/>
    <w:rsid w:val="000B425E"/>
    <w:pPr>
      <w:widowControl w:val="0"/>
      <w:numPr>
        <w:numId w:val="212"/>
      </w:numPr>
      <w:spacing w:before="60" w:after="60" w:line="240" w:lineRule="auto"/>
    </w:pPr>
    <w:rPr>
      <w:rFonts w:ascii="Arial" w:hAnsi="Arial" w:cs="Arial"/>
      <w:color w:val="0000FF"/>
      <w:sz w:val="16"/>
      <w:lang w:val="en-GB"/>
    </w:rPr>
  </w:style>
  <w:style w:type="character" w:customStyle="1" w:styleId="BABStandardRemarkBluePDist33FTList005Zchn">
    <w:name w:val="_BAB_Standard_Remark_Blue_PDist3.3_FT_List005 Zchn"/>
    <w:basedOn w:val="a3"/>
    <w:link w:val="BABStandardRemarkBluePDist33FTList005"/>
    <w:rsid w:val="000B425E"/>
    <w:rPr>
      <w:rFonts w:ascii="Arial" w:hAnsi="Arial" w:cs="Arial"/>
      <w:color w:val="0000FF"/>
      <w:sz w:val="16"/>
      <w:lang w:val="en-GB"/>
    </w:rPr>
  </w:style>
  <w:style w:type="paragraph" w:customStyle="1" w:styleId="BABStandardRemarkBluePDist33FTList006">
    <w:name w:val="_BAB_Standard_Remark_Blue_PDist3.3_FT_List006"/>
    <w:basedOn w:val="a2"/>
    <w:link w:val="BABStandardRemarkBluePDist33FTList006Zchn"/>
    <w:rsid w:val="000B425E"/>
    <w:pPr>
      <w:widowControl w:val="0"/>
      <w:numPr>
        <w:numId w:val="213"/>
      </w:numPr>
      <w:spacing w:before="60" w:after="60" w:line="240" w:lineRule="auto"/>
    </w:pPr>
    <w:rPr>
      <w:rFonts w:ascii="Arial" w:hAnsi="Arial" w:cs="Arial"/>
      <w:color w:val="0000FF"/>
      <w:sz w:val="16"/>
      <w:lang w:val="en-GB"/>
    </w:rPr>
  </w:style>
  <w:style w:type="character" w:customStyle="1" w:styleId="BABStandardRemarkBluePDist33FTList006Zchn">
    <w:name w:val="_BAB_Standard_Remark_Blue_PDist3.3_FT_List006 Zchn"/>
    <w:basedOn w:val="a3"/>
    <w:link w:val="BABStandardRemarkBluePDist33FTList006"/>
    <w:rsid w:val="000B425E"/>
    <w:rPr>
      <w:rFonts w:ascii="Arial" w:hAnsi="Arial" w:cs="Arial"/>
      <w:color w:val="0000FF"/>
      <w:sz w:val="16"/>
      <w:lang w:val="en-GB"/>
    </w:rPr>
  </w:style>
  <w:style w:type="paragraph" w:customStyle="1" w:styleId="BABStandardRemarkBluePDist33FTList007">
    <w:name w:val="_BAB_Standard_Remark_Blue_PDist3.3_FT_List007"/>
    <w:basedOn w:val="a2"/>
    <w:link w:val="BABStandardRemarkBluePDist33FTList007Zchn"/>
    <w:rsid w:val="000B425E"/>
    <w:pPr>
      <w:widowControl w:val="0"/>
      <w:numPr>
        <w:numId w:val="214"/>
      </w:numPr>
      <w:spacing w:before="60" w:after="60" w:line="240" w:lineRule="auto"/>
    </w:pPr>
    <w:rPr>
      <w:rFonts w:ascii="Arial" w:hAnsi="Arial" w:cs="Arial"/>
      <w:color w:val="0000FF"/>
      <w:sz w:val="16"/>
      <w:lang w:val="en-GB"/>
    </w:rPr>
  </w:style>
  <w:style w:type="character" w:customStyle="1" w:styleId="BABStandardRemarkBluePDist33FTList007Zchn">
    <w:name w:val="_BAB_Standard_Remark_Blue_PDist3.3_FT_List007 Zchn"/>
    <w:basedOn w:val="a3"/>
    <w:link w:val="BABStandardRemarkBluePDist33FTList007"/>
    <w:rsid w:val="000B425E"/>
    <w:rPr>
      <w:rFonts w:ascii="Arial" w:hAnsi="Arial" w:cs="Arial"/>
      <w:color w:val="0000FF"/>
      <w:sz w:val="16"/>
      <w:lang w:val="en-GB"/>
    </w:rPr>
  </w:style>
  <w:style w:type="paragraph" w:customStyle="1" w:styleId="BABStandardRemarkBluePDist33FTList008">
    <w:name w:val="_BAB_Standard_Remark_Blue_PDist3.3_FT_List008"/>
    <w:basedOn w:val="a2"/>
    <w:link w:val="BABStandardRemarkBluePDist33FTList008Zchn"/>
    <w:rsid w:val="000B425E"/>
    <w:pPr>
      <w:widowControl w:val="0"/>
      <w:numPr>
        <w:numId w:val="215"/>
      </w:numPr>
      <w:tabs>
        <w:tab w:val="clear" w:pos="425"/>
      </w:tabs>
      <w:spacing w:before="60" w:after="60" w:line="240" w:lineRule="auto"/>
    </w:pPr>
    <w:rPr>
      <w:rFonts w:ascii="Arial" w:hAnsi="Arial" w:cs="Arial"/>
      <w:color w:val="0000FF"/>
      <w:sz w:val="16"/>
      <w:lang w:val="en-GB"/>
    </w:rPr>
  </w:style>
  <w:style w:type="character" w:customStyle="1" w:styleId="BABStandardRemarkBluePDist33FTList008Zchn">
    <w:name w:val="_BAB_Standard_Remark_Blue_PDist3.3_FT_List008 Zchn"/>
    <w:basedOn w:val="a3"/>
    <w:link w:val="BABStandardRemarkBluePDist33FTList008"/>
    <w:rsid w:val="000B425E"/>
    <w:rPr>
      <w:rFonts w:ascii="Arial" w:hAnsi="Arial" w:cs="Arial"/>
      <w:color w:val="0000FF"/>
      <w:sz w:val="16"/>
      <w:lang w:val="en-GB"/>
    </w:rPr>
  </w:style>
  <w:style w:type="paragraph" w:customStyle="1" w:styleId="BACStandardRemarkBlueNumHL">
    <w:name w:val="_BAC_Standard_Remark_Blue_NumHL"/>
    <w:basedOn w:val="a2"/>
    <w:link w:val="BACStandardRemarkBlueNumHLZchn"/>
    <w:rsid w:val="00114DD8"/>
    <w:pPr>
      <w:widowControl w:val="0"/>
      <w:spacing w:after="0" w:line="240" w:lineRule="auto"/>
      <w:ind w:left="1418"/>
    </w:pPr>
    <w:rPr>
      <w:rFonts w:ascii="Arial" w:hAnsi="Arial" w:cs="Arial"/>
      <w:color w:val="0000FF"/>
      <w:sz w:val="16"/>
      <w:lang w:val="en-GB"/>
    </w:rPr>
  </w:style>
  <w:style w:type="character" w:customStyle="1" w:styleId="BACStandardRemarkBlueNumHLZchn">
    <w:name w:val="_BAC_Standard_Remark_Blue_NumHL Zchn"/>
    <w:basedOn w:val="a3"/>
    <w:link w:val="BACStandardRemarkBlueNumHL"/>
    <w:rsid w:val="00114DD8"/>
    <w:rPr>
      <w:rFonts w:ascii="Arial" w:hAnsi="Arial" w:cs="Arial"/>
      <w:color w:val="0000FF"/>
      <w:sz w:val="16"/>
      <w:lang w:val="en-GB"/>
    </w:rPr>
  </w:style>
  <w:style w:type="paragraph" w:customStyle="1" w:styleId="BACStandardRemarkBlueNumHLFTList001">
    <w:name w:val="_BAC_Standard_Remark_Blue_NumHL_FT_List001"/>
    <w:basedOn w:val="a2"/>
    <w:link w:val="BACStandardRemarkBlueNumHLFTList001Zchn"/>
    <w:rsid w:val="00114DD8"/>
    <w:pPr>
      <w:widowControl w:val="0"/>
      <w:numPr>
        <w:numId w:val="216"/>
      </w:numPr>
      <w:tabs>
        <w:tab w:val="clear" w:pos="1417"/>
      </w:tabs>
      <w:spacing w:after="0" w:line="240" w:lineRule="auto"/>
      <w:ind w:hanging="283"/>
    </w:pPr>
    <w:rPr>
      <w:rFonts w:ascii="Arial" w:hAnsi="Arial" w:cs="Arial"/>
      <w:color w:val="0000FF"/>
      <w:sz w:val="16"/>
      <w:lang w:val="en-GB"/>
    </w:rPr>
  </w:style>
  <w:style w:type="character" w:customStyle="1" w:styleId="BACStandardRemarkBlueNumHLFTList001Zchn">
    <w:name w:val="_BAC_Standard_Remark_Blue_NumHL_FT_List001 Zchn"/>
    <w:basedOn w:val="a3"/>
    <w:link w:val="BACStandardRemarkBlueNumHLFTList001"/>
    <w:rsid w:val="00114DD8"/>
    <w:rPr>
      <w:rFonts w:ascii="Arial" w:hAnsi="Arial" w:cs="Arial"/>
      <w:color w:val="0000FF"/>
      <w:sz w:val="16"/>
      <w:lang w:val="en-GB"/>
    </w:rPr>
  </w:style>
  <w:style w:type="paragraph" w:customStyle="1" w:styleId="BACStandardRemarkBlueNumHLFTList002">
    <w:name w:val="_BAC_Standard_Remark_Blue_NumHL_FT_List002"/>
    <w:basedOn w:val="a2"/>
    <w:link w:val="BACStandardRemarkBlueNumHLFTList002Zchn"/>
    <w:rsid w:val="00114DD8"/>
    <w:pPr>
      <w:widowControl w:val="0"/>
      <w:numPr>
        <w:numId w:val="217"/>
      </w:numPr>
      <w:tabs>
        <w:tab w:val="clear" w:pos="1417"/>
      </w:tabs>
      <w:spacing w:after="0" w:line="240" w:lineRule="auto"/>
      <w:ind w:hanging="283"/>
    </w:pPr>
    <w:rPr>
      <w:rFonts w:ascii="Arial" w:hAnsi="Arial" w:cs="Arial"/>
      <w:color w:val="0000FF"/>
      <w:sz w:val="16"/>
      <w:lang w:val="en-GB"/>
    </w:rPr>
  </w:style>
  <w:style w:type="character" w:customStyle="1" w:styleId="BACStandardRemarkBlueNumHLFTList002Zchn">
    <w:name w:val="_BAC_Standard_Remark_Blue_NumHL_FT_List002 Zchn"/>
    <w:basedOn w:val="a3"/>
    <w:link w:val="BACStandardRemarkBlueNumHLFTList002"/>
    <w:rsid w:val="00114DD8"/>
    <w:rPr>
      <w:rFonts w:ascii="Arial" w:hAnsi="Arial" w:cs="Arial"/>
      <w:color w:val="0000FF"/>
      <w:sz w:val="16"/>
      <w:lang w:val="en-GB"/>
    </w:rPr>
  </w:style>
  <w:style w:type="paragraph" w:customStyle="1" w:styleId="BACStandardRemarkBlueNumHLFTList003">
    <w:name w:val="_BAC_Standard_Remark_Blue_NumHL_FT_List003"/>
    <w:basedOn w:val="a2"/>
    <w:link w:val="BACStandardRemarkBlueNumHLFTList003Zchn"/>
    <w:rsid w:val="00114DD8"/>
    <w:pPr>
      <w:widowControl w:val="0"/>
      <w:numPr>
        <w:numId w:val="218"/>
      </w:numPr>
      <w:tabs>
        <w:tab w:val="clear" w:pos="1701"/>
      </w:tabs>
      <w:spacing w:after="0" w:line="240" w:lineRule="auto"/>
      <w:ind w:hanging="283"/>
    </w:pPr>
    <w:rPr>
      <w:rFonts w:ascii="Arial" w:hAnsi="Arial" w:cs="Arial"/>
      <w:color w:val="0000FF"/>
      <w:sz w:val="16"/>
      <w:lang w:val="en-GB"/>
    </w:rPr>
  </w:style>
  <w:style w:type="character" w:customStyle="1" w:styleId="BACStandardRemarkBlueNumHLFTList003Zchn">
    <w:name w:val="_BAC_Standard_Remark_Blue_NumHL_FT_List003 Zchn"/>
    <w:basedOn w:val="a3"/>
    <w:link w:val="BACStandardRemarkBlueNumHLFTList003"/>
    <w:rsid w:val="00114DD8"/>
    <w:rPr>
      <w:rFonts w:ascii="Arial" w:hAnsi="Arial" w:cs="Arial"/>
      <w:color w:val="0000FF"/>
      <w:sz w:val="16"/>
      <w:lang w:val="en-GB"/>
    </w:rPr>
  </w:style>
  <w:style w:type="paragraph" w:customStyle="1" w:styleId="BACStandardRemarkBlueNumHLFTList004">
    <w:name w:val="_BAC_Standard_Remark_Blue_NumHL_FT_List004"/>
    <w:basedOn w:val="a2"/>
    <w:link w:val="BACStandardRemarkBlueNumHLFTList004Zchn"/>
    <w:rsid w:val="00114DD8"/>
    <w:pPr>
      <w:widowControl w:val="0"/>
      <w:numPr>
        <w:numId w:val="219"/>
      </w:numPr>
      <w:tabs>
        <w:tab w:val="clear" w:pos="1701"/>
      </w:tabs>
      <w:spacing w:after="0" w:line="240" w:lineRule="auto"/>
      <w:ind w:hanging="283"/>
    </w:pPr>
    <w:rPr>
      <w:rFonts w:ascii="Arial" w:hAnsi="Arial" w:cs="Arial"/>
      <w:color w:val="0000FF"/>
      <w:sz w:val="16"/>
      <w:lang w:val="en-GB"/>
    </w:rPr>
  </w:style>
  <w:style w:type="character" w:customStyle="1" w:styleId="BACStandardRemarkBlueNumHLFTList004Zchn">
    <w:name w:val="_BAC_Standard_Remark_Blue_NumHL_FT_List004 Zchn"/>
    <w:basedOn w:val="a3"/>
    <w:link w:val="BACStandardRemarkBlueNumHLFTList004"/>
    <w:rsid w:val="00114DD8"/>
    <w:rPr>
      <w:rFonts w:ascii="Arial" w:hAnsi="Arial" w:cs="Arial"/>
      <w:color w:val="0000FF"/>
      <w:sz w:val="16"/>
      <w:lang w:val="en-GB"/>
    </w:rPr>
  </w:style>
  <w:style w:type="paragraph" w:customStyle="1" w:styleId="BACStandardRemarkBlueNumHLFTList005">
    <w:name w:val="_BAC_Standard_Remark_Blue_NumHL_FT_List005"/>
    <w:basedOn w:val="a2"/>
    <w:link w:val="BACStandardRemarkBlueNumHLFTList005Zchn"/>
    <w:rsid w:val="00114DD8"/>
    <w:pPr>
      <w:widowControl w:val="0"/>
      <w:numPr>
        <w:numId w:val="220"/>
      </w:numPr>
      <w:spacing w:after="0" w:line="240" w:lineRule="auto"/>
    </w:pPr>
    <w:rPr>
      <w:rFonts w:ascii="Arial" w:hAnsi="Arial" w:cs="Arial"/>
      <w:color w:val="0000FF"/>
      <w:sz w:val="16"/>
      <w:lang w:val="en-GB"/>
    </w:rPr>
  </w:style>
  <w:style w:type="character" w:customStyle="1" w:styleId="BACStandardRemarkBlueNumHLFTList005Zchn">
    <w:name w:val="_BAC_Standard_Remark_Blue_NumHL_FT_List005 Zchn"/>
    <w:basedOn w:val="a3"/>
    <w:link w:val="BACStandardRemarkBlueNumHLFTList005"/>
    <w:rsid w:val="00114DD8"/>
    <w:rPr>
      <w:rFonts w:ascii="Arial" w:hAnsi="Arial" w:cs="Arial"/>
      <w:color w:val="0000FF"/>
      <w:sz w:val="16"/>
      <w:lang w:val="en-GB"/>
    </w:rPr>
  </w:style>
  <w:style w:type="paragraph" w:customStyle="1" w:styleId="BACStandardRemarkBlueNumHLFTList006">
    <w:name w:val="_BAC_Standard_Remark_Blue_NumHL_FT_List006"/>
    <w:basedOn w:val="a2"/>
    <w:link w:val="BACStandardRemarkBlueNumHLFTList006Zchn"/>
    <w:rsid w:val="00114DD8"/>
    <w:pPr>
      <w:widowControl w:val="0"/>
      <w:numPr>
        <w:numId w:val="221"/>
      </w:numPr>
      <w:spacing w:after="0" w:line="240" w:lineRule="auto"/>
    </w:pPr>
    <w:rPr>
      <w:rFonts w:ascii="Arial" w:hAnsi="Arial" w:cs="Arial"/>
      <w:color w:val="0000FF"/>
      <w:sz w:val="16"/>
      <w:lang w:val="en-GB"/>
    </w:rPr>
  </w:style>
  <w:style w:type="character" w:customStyle="1" w:styleId="BACStandardRemarkBlueNumHLFTList006Zchn">
    <w:name w:val="_BAC_Standard_Remark_Blue_NumHL_FT_List006 Zchn"/>
    <w:basedOn w:val="a3"/>
    <w:link w:val="BACStandardRemarkBlueNumHLFTList006"/>
    <w:rsid w:val="00114DD8"/>
    <w:rPr>
      <w:rFonts w:ascii="Arial" w:hAnsi="Arial" w:cs="Arial"/>
      <w:color w:val="0000FF"/>
      <w:sz w:val="16"/>
      <w:lang w:val="en-GB"/>
    </w:rPr>
  </w:style>
  <w:style w:type="paragraph" w:customStyle="1" w:styleId="BACStandardRemarkBlueNumHLFTList007">
    <w:name w:val="_BAC_Standard_Remark_Blue_NumHL_FT_List007"/>
    <w:basedOn w:val="a2"/>
    <w:link w:val="BACStandardRemarkBlueNumHLFTList007Zchn"/>
    <w:rsid w:val="00114DD8"/>
    <w:pPr>
      <w:widowControl w:val="0"/>
      <w:numPr>
        <w:numId w:val="222"/>
      </w:numPr>
      <w:spacing w:after="0" w:line="240" w:lineRule="auto"/>
    </w:pPr>
    <w:rPr>
      <w:rFonts w:ascii="Arial" w:hAnsi="Arial" w:cs="Arial"/>
      <w:color w:val="0000FF"/>
      <w:sz w:val="16"/>
      <w:lang w:val="en-GB"/>
    </w:rPr>
  </w:style>
  <w:style w:type="character" w:customStyle="1" w:styleId="BACStandardRemarkBlueNumHLFTList007Zchn">
    <w:name w:val="_BAC_Standard_Remark_Blue_NumHL_FT_List007 Zchn"/>
    <w:basedOn w:val="a3"/>
    <w:link w:val="BACStandardRemarkBlueNumHLFTList007"/>
    <w:rsid w:val="00114DD8"/>
    <w:rPr>
      <w:rFonts w:ascii="Arial" w:hAnsi="Arial" w:cs="Arial"/>
      <w:color w:val="0000FF"/>
      <w:sz w:val="16"/>
      <w:lang w:val="en-GB"/>
    </w:rPr>
  </w:style>
  <w:style w:type="paragraph" w:customStyle="1" w:styleId="BACStandardRemarkBlueNumHLFTList008">
    <w:name w:val="_BAC_Standard_Remark_Blue_NumHL_FT_List008"/>
    <w:basedOn w:val="a2"/>
    <w:link w:val="BACStandardRemarkBlueNumHLFTList008Zchn"/>
    <w:rsid w:val="00114DD8"/>
    <w:pPr>
      <w:widowControl w:val="0"/>
      <w:numPr>
        <w:numId w:val="223"/>
      </w:numPr>
      <w:tabs>
        <w:tab w:val="clear" w:pos="1843"/>
      </w:tabs>
      <w:spacing w:after="0" w:line="240" w:lineRule="auto"/>
    </w:pPr>
    <w:rPr>
      <w:rFonts w:ascii="Arial" w:hAnsi="Arial" w:cs="Arial"/>
      <w:color w:val="0000FF"/>
      <w:sz w:val="16"/>
      <w:lang w:val="en-GB"/>
    </w:rPr>
  </w:style>
  <w:style w:type="character" w:customStyle="1" w:styleId="BACStandardRemarkBlueNumHLFTList008Zchn">
    <w:name w:val="_BAC_Standard_Remark_Blue_NumHL_FT_List008 Zchn"/>
    <w:basedOn w:val="a3"/>
    <w:link w:val="BACStandardRemarkBlueNumHLFTList008"/>
    <w:rsid w:val="00114DD8"/>
    <w:rPr>
      <w:rFonts w:ascii="Arial" w:hAnsi="Arial" w:cs="Arial"/>
      <w:color w:val="0000FF"/>
      <w:sz w:val="16"/>
      <w:lang w:val="en-GB"/>
    </w:rPr>
  </w:style>
  <w:style w:type="paragraph" w:customStyle="1" w:styleId="BADStandardRemarkBlueNumHLPDist33">
    <w:name w:val="_BAD_Standard_Remark_Blue_NumHL_PDist3.3"/>
    <w:basedOn w:val="a2"/>
    <w:link w:val="BADStandardRemarkBlueNumHLPDist33Zchn"/>
    <w:rsid w:val="00114DD8"/>
    <w:pPr>
      <w:widowControl w:val="0"/>
      <w:spacing w:before="60" w:after="60" w:line="240" w:lineRule="auto"/>
      <w:ind w:left="1418"/>
    </w:pPr>
    <w:rPr>
      <w:rFonts w:ascii="Arial" w:hAnsi="Arial" w:cs="Arial"/>
      <w:color w:val="0000FF"/>
      <w:sz w:val="16"/>
      <w:lang w:val="en-GB"/>
    </w:rPr>
  </w:style>
  <w:style w:type="character" w:customStyle="1" w:styleId="BADStandardRemarkBlueNumHLPDist33Zchn">
    <w:name w:val="_BAD_Standard_Remark_Blue_NumHL_PDist3.3 Zchn"/>
    <w:basedOn w:val="a3"/>
    <w:link w:val="BADStandardRemarkBlueNumHLPDist33"/>
    <w:rsid w:val="00114DD8"/>
    <w:rPr>
      <w:rFonts w:ascii="Arial" w:hAnsi="Arial" w:cs="Arial"/>
      <w:color w:val="0000FF"/>
      <w:sz w:val="16"/>
      <w:lang w:val="en-GB"/>
    </w:rPr>
  </w:style>
  <w:style w:type="paragraph" w:customStyle="1" w:styleId="BADStandardRemarkBlueNumHLPDist33FTList001">
    <w:name w:val="_BAD_Standard_Remark_Blue_NumHL_PDist3.3_FT_List001"/>
    <w:basedOn w:val="a2"/>
    <w:link w:val="BADStandardRemarkBlueNumHLPDist33FTList001Zchn"/>
    <w:rsid w:val="00114DD8"/>
    <w:pPr>
      <w:widowControl w:val="0"/>
      <w:numPr>
        <w:numId w:val="224"/>
      </w:numPr>
      <w:tabs>
        <w:tab w:val="clear" w:pos="1417"/>
      </w:tabs>
      <w:spacing w:before="60" w:after="60" w:line="240" w:lineRule="auto"/>
      <w:ind w:hanging="283"/>
    </w:pPr>
    <w:rPr>
      <w:rFonts w:ascii="Arial" w:hAnsi="Arial" w:cs="Arial"/>
      <w:color w:val="0000FF"/>
      <w:sz w:val="16"/>
      <w:lang w:val="en-GB"/>
    </w:rPr>
  </w:style>
  <w:style w:type="character" w:customStyle="1" w:styleId="BADStandardRemarkBlueNumHLPDist33FTList001Zchn">
    <w:name w:val="_BAD_Standard_Remark_Blue_NumHL_PDist3.3_FT_List001 Zchn"/>
    <w:basedOn w:val="a3"/>
    <w:link w:val="BADStandardRemarkBlueNumHLPDist33FTList001"/>
    <w:rsid w:val="00114DD8"/>
    <w:rPr>
      <w:rFonts w:ascii="Arial" w:hAnsi="Arial" w:cs="Arial"/>
      <w:color w:val="0000FF"/>
      <w:sz w:val="16"/>
      <w:lang w:val="en-GB"/>
    </w:rPr>
  </w:style>
  <w:style w:type="paragraph" w:customStyle="1" w:styleId="BADStandardRemarkBlueNumHLPDist33FTList002">
    <w:name w:val="_BAD_Standard_Remark_Blue_NumHL_PDist3.3_FT_List002"/>
    <w:basedOn w:val="a2"/>
    <w:link w:val="BADStandardRemarkBlueNumHLPDist33FTList002Zchn"/>
    <w:rsid w:val="00114DD8"/>
    <w:pPr>
      <w:widowControl w:val="0"/>
      <w:numPr>
        <w:numId w:val="225"/>
      </w:numPr>
      <w:tabs>
        <w:tab w:val="clear" w:pos="1417"/>
      </w:tabs>
      <w:spacing w:before="60" w:after="60" w:line="240" w:lineRule="auto"/>
      <w:ind w:hanging="283"/>
    </w:pPr>
    <w:rPr>
      <w:rFonts w:ascii="Arial" w:hAnsi="Arial" w:cs="Arial"/>
      <w:color w:val="0000FF"/>
      <w:sz w:val="16"/>
      <w:lang w:val="en-GB"/>
    </w:rPr>
  </w:style>
  <w:style w:type="character" w:customStyle="1" w:styleId="BADStandardRemarkBlueNumHLPDist33FTList002Zchn">
    <w:name w:val="_BAD_Standard_Remark_Blue_NumHL_PDist3.3_FT_List002 Zchn"/>
    <w:basedOn w:val="a3"/>
    <w:link w:val="BADStandardRemarkBlueNumHLPDist33FTList002"/>
    <w:rsid w:val="00114DD8"/>
    <w:rPr>
      <w:rFonts w:ascii="Arial" w:hAnsi="Arial" w:cs="Arial"/>
      <w:color w:val="0000FF"/>
      <w:sz w:val="16"/>
      <w:lang w:val="en-GB"/>
    </w:rPr>
  </w:style>
  <w:style w:type="paragraph" w:customStyle="1" w:styleId="BADStandardRemarkBlueNumHLPDist33FTList003">
    <w:name w:val="_BAD_Standard_Remark_Blue_NumHL_PDist3.3_FT_List003"/>
    <w:basedOn w:val="a2"/>
    <w:link w:val="BADStandardRemarkBlueNumHLPDist33FTList003Zchn"/>
    <w:rsid w:val="00114DD8"/>
    <w:pPr>
      <w:widowControl w:val="0"/>
      <w:numPr>
        <w:numId w:val="226"/>
      </w:numPr>
      <w:tabs>
        <w:tab w:val="clear" w:pos="1701"/>
      </w:tabs>
      <w:spacing w:before="60" w:after="60" w:line="240" w:lineRule="auto"/>
      <w:ind w:hanging="283"/>
    </w:pPr>
    <w:rPr>
      <w:rFonts w:ascii="Arial" w:hAnsi="Arial" w:cs="Arial"/>
      <w:color w:val="0000FF"/>
      <w:sz w:val="16"/>
      <w:lang w:val="en-GB"/>
    </w:rPr>
  </w:style>
  <w:style w:type="character" w:customStyle="1" w:styleId="BADStandardRemarkBlueNumHLPDist33FTList003Zchn">
    <w:name w:val="_BAD_Standard_Remark_Blue_NumHL_PDist3.3_FT_List003 Zchn"/>
    <w:basedOn w:val="a3"/>
    <w:link w:val="BADStandardRemarkBlueNumHLPDist33FTList003"/>
    <w:rsid w:val="00114DD8"/>
    <w:rPr>
      <w:rFonts w:ascii="Arial" w:hAnsi="Arial" w:cs="Arial"/>
      <w:color w:val="0000FF"/>
      <w:sz w:val="16"/>
      <w:lang w:val="en-GB"/>
    </w:rPr>
  </w:style>
  <w:style w:type="paragraph" w:customStyle="1" w:styleId="BADStandardRemarkBlueNumHLPDist33FTList004">
    <w:name w:val="_BAD_Standard_Remark_Blue_NumHL_PDist3.3_FT_List004"/>
    <w:basedOn w:val="a2"/>
    <w:link w:val="BADStandardRemarkBlueNumHLPDist33FTList004Zchn"/>
    <w:rsid w:val="00114DD8"/>
    <w:pPr>
      <w:widowControl w:val="0"/>
      <w:numPr>
        <w:numId w:val="227"/>
      </w:numPr>
      <w:tabs>
        <w:tab w:val="clear" w:pos="1701"/>
      </w:tabs>
      <w:spacing w:before="60" w:after="60" w:line="240" w:lineRule="auto"/>
      <w:ind w:hanging="283"/>
    </w:pPr>
    <w:rPr>
      <w:rFonts w:ascii="Arial" w:hAnsi="Arial" w:cs="Arial"/>
      <w:color w:val="0000FF"/>
      <w:sz w:val="16"/>
      <w:lang w:val="en-GB"/>
    </w:rPr>
  </w:style>
  <w:style w:type="character" w:customStyle="1" w:styleId="BADStandardRemarkBlueNumHLPDist33FTList004Zchn">
    <w:name w:val="_BAD_Standard_Remark_Blue_NumHL_PDist3.3_FT_List004 Zchn"/>
    <w:basedOn w:val="a3"/>
    <w:link w:val="BADStandardRemarkBlueNumHLPDist33FTList004"/>
    <w:rsid w:val="00114DD8"/>
    <w:rPr>
      <w:rFonts w:ascii="Arial" w:hAnsi="Arial" w:cs="Arial"/>
      <w:color w:val="0000FF"/>
      <w:sz w:val="16"/>
      <w:lang w:val="en-GB"/>
    </w:rPr>
  </w:style>
  <w:style w:type="paragraph" w:customStyle="1" w:styleId="BADStandardRemarkBlueNumHLPDist33FTList005">
    <w:name w:val="_BAD_Standard_Remark_Blue_NumHL_PDist3.3_FT_List005"/>
    <w:basedOn w:val="a2"/>
    <w:link w:val="BADStandardRemarkBlueNumHLPDist33FTList005Zchn"/>
    <w:rsid w:val="00114DD8"/>
    <w:pPr>
      <w:widowControl w:val="0"/>
      <w:numPr>
        <w:numId w:val="228"/>
      </w:numPr>
      <w:spacing w:before="60" w:after="60" w:line="240" w:lineRule="auto"/>
    </w:pPr>
    <w:rPr>
      <w:rFonts w:ascii="Arial" w:hAnsi="Arial" w:cs="Arial"/>
      <w:color w:val="0000FF"/>
      <w:sz w:val="16"/>
      <w:lang w:val="en-GB"/>
    </w:rPr>
  </w:style>
  <w:style w:type="character" w:customStyle="1" w:styleId="BADStandardRemarkBlueNumHLPDist33FTList005Zchn">
    <w:name w:val="_BAD_Standard_Remark_Blue_NumHL_PDist3.3_FT_List005 Zchn"/>
    <w:basedOn w:val="a3"/>
    <w:link w:val="BADStandardRemarkBlueNumHLPDist33FTList005"/>
    <w:rsid w:val="00114DD8"/>
    <w:rPr>
      <w:rFonts w:ascii="Arial" w:hAnsi="Arial" w:cs="Arial"/>
      <w:color w:val="0000FF"/>
      <w:sz w:val="16"/>
      <w:lang w:val="en-GB"/>
    </w:rPr>
  </w:style>
  <w:style w:type="paragraph" w:customStyle="1" w:styleId="BADStandardRemarkBlueNumHLPDist33FTList006">
    <w:name w:val="_BAD_Standard_Remark_Blue_NumHL_PDist3.3_FT_List006"/>
    <w:basedOn w:val="a2"/>
    <w:link w:val="BADStandardRemarkBlueNumHLPDist33FTList006Zchn"/>
    <w:rsid w:val="00114DD8"/>
    <w:pPr>
      <w:widowControl w:val="0"/>
      <w:numPr>
        <w:numId w:val="229"/>
      </w:numPr>
      <w:spacing w:before="60" w:after="60" w:line="240" w:lineRule="auto"/>
    </w:pPr>
    <w:rPr>
      <w:rFonts w:ascii="Arial" w:hAnsi="Arial" w:cs="Arial"/>
      <w:color w:val="0000FF"/>
      <w:sz w:val="16"/>
      <w:lang w:val="en-GB"/>
    </w:rPr>
  </w:style>
  <w:style w:type="character" w:customStyle="1" w:styleId="BADStandardRemarkBlueNumHLPDist33FTList006Zchn">
    <w:name w:val="_BAD_Standard_Remark_Blue_NumHL_PDist3.3_FT_List006 Zchn"/>
    <w:basedOn w:val="a3"/>
    <w:link w:val="BADStandardRemarkBlueNumHLPDist33FTList006"/>
    <w:rsid w:val="00114DD8"/>
    <w:rPr>
      <w:rFonts w:ascii="Arial" w:hAnsi="Arial" w:cs="Arial"/>
      <w:color w:val="0000FF"/>
      <w:sz w:val="16"/>
      <w:lang w:val="en-GB"/>
    </w:rPr>
  </w:style>
  <w:style w:type="paragraph" w:customStyle="1" w:styleId="BADStandardRemarkBlueNumHLPDist33FTList007">
    <w:name w:val="_BAD_Standard_Remark_Blue_NumHL_PDist3.3_FT_List007"/>
    <w:basedOn w:val="a2"/>
    <w:link w:val="BADStandardRemarkBlueNumHLPDist33FTList007Zchn"/>
    <w:rsid w:val="00114DD8"/>
    <w:pPr>
      <w:widowControl w:val="0"/>
      <w:numPr>
        <w:numId w:val="230"/>
      </w:numPr>
      <w:spacing w:before="60" w:after="60" w:line="240" w:lineRule="auto"/>
    </w:pPr>
    <w:rPr>
      <w:rFonts w:ascii="Arial" w:hAnsi="Arial" w:cs="Arial"/>
      <w:color w:val="0000FF"/>
      <w:sz w:val="16"/>
      <w:lang w:val="en-GB"/>
    </w:rPr>
  </w:style>
  <w:style w:type="character" w:customStyle="1" w:styleId="BADStandardRemarkBlueNumHLPDist33FTList007Zchn">
    <w:name w:val="_BAD_Standard_Remark_Blue_NumHL_PDist3.3_FT_List007 Zchn"/>
    <w:basedOn w:val="a3"/>
    <w:link w:val="BADStandardRemarkBlueNumHLPDist33FTList007"/>
    <w:rsid w:val="00114DD8"/>
    <w:rPr>
      <w:rFonts w:ascii="Arial" w:hAnsi="Arial" w:cs="Arial"/>
      <w:color w:val="0000FF"/>
      <w:sz w:val="16"/>
      <w:lang w:val="en-GB"/>
    </w:rPr>
  </w:style>
  <w:style w:type="paragraph" w:customStyle="1" w:styleId="BADStandardRemarkBlueNumHLPDist33FTList008">
    <w:name w:val="_BAD_Standard_Remark_Blue_NumHL_PDist3.3_FT_List008"/>
    <w:basedOn w:val="a2"/>
    <w:link w:val="BADStandardRemarkBlueNumHLPDist33FTList008Zchn"/>
    <w:rsid w:val="00114DD8"/>
    <w:pPr>
      <w:widowControl w:val="0"/>
      <w:numPr>
        <w:numId w:val="231"/>
      </w:numPr>
      <w:tabs>
        <w:tab w:val="clear" w:pos="1843"/>
      </w:tabs>
      <w:spacing w:before="60" w:after="60" w:line="240" w:lineRule="auto"/>
    </w:pPr>
    <w:rPr>
      <w:rFonts w:ascii="Arial" w:hAnsi="Arial" w:cs="Arial"/>
      <w:color w:val="0000FF"/>
      <w:sz w:val="16"/>
      <w:lang w:val="en-GB"/>
    </w:rPr>
  </w:style>
  <w:style w:type="character" w:customStyle="1" w:styleId="BADStandardRemarkBlueNumHLPDist33FTList008Zchn">
    <w:name w:val="_BAD_Standard_Remark_Blue_NumHL_PDist3.3_FT_List008 Zchn"/>
    <w:basedOn w:val="a3"/>
    <w:link w:val="BADStandardRemarkBlueNumHLPDist33FTList008"/>
    <w:rsid w:val="00114DD8"/>
    <w:rPr>
      <w:rFonts w:ascii="Arial" w:hAnsi="Arial" w:cs="Arial"/>
      <w:color w:val="0000FF"/>
      <w:sz w:val="16"/>
      <w:lang w:val="en-GB"/>
    </w:rPr>
  </w:style>
  <w:style w:type="paragraph" w:customStyle="1" w:styleId="HAN0Header1">
    <w:name w:val="_HAN0_Header_1"/>
    <w:basedOn w:val="a2"/>
    <w:next w:val="AABStandardPDist33"/>
    <w:link w:val="HAN0Header1Zchn"/>
    <w:rsid w:val="001573A5"/>
    <w:pPr>
      <w:keepNext/>
      <w:widowControl w:val="0"/>
      <w:spacing w:after="320" w:line="240" w:lineRule="auto"/>
      <w:outlineLvl w:val="0"/>
    </w:pPr>
    <w:rPr>
      <w:rFonts w:ascii="Arial" w:hAnsi="Arial" w:cs="Arial"/>
      <w:b/>
      <w:sz w:val="32"/>
      <w:lang w:val="en-GB"/>
    </w:rPr>
  </w:style>
  <w:style w:type="character" w:customStyle="1" w:styleId="HAN0Header1Zchn">
    <w:name w:val="_HAN0_Header_1 Zchn"/>
    <w:basedOn w:val="a3"/>
    <w:link w:val="HAN0Header1"/>
    <w:rsid w:val="001573A5"/>
    <w:rPr>
      <w:rFonts w:ascii="Arial" w:hAnsi="Arial" w:cs="Arial"/>
      <w:b/>
      <w:sz w:val="32"/>
      <w:lang w:val="en-GB"/>
    </w:rPr>
  </w:style>
  <w:style w:type="paragraph" w:customStyle="1" w:styleId="HAN0Header2">
    <w:name w:val="_HAN0_Header_2"/>
    <w:basedOn w:val="a2"/>
    <w:next w:val="AABStandardPDist33"/>
    <w:link w:val="HAN0Header2Zchn"/>
    <w:rsid w:val="001573A5"/>
    <w:pPr>
      <w:keepNext/>
      <w:widowControl w:val="0"/>
      <w:spacing w:after="280" w:line="240" w:lineRule="auto"/>
      <w:outlineLvl w:val="1"/>
    </w:pPr>
    <w:rPr>
      <w:rFonts w:ascii="Arial" w:hAnsi="Arial" w:cs="Arial"/>
      <w:b/>
      <w:sz w:val="28"/>
      <w:lang w:val="en-GB"/>
    </w:rPr>
  </w:style>
  <w:style w:type="character" w:customStyle="1" w:styleId="HAN0Header2Zchn">
    <w:name w:val="_HAN0_Header_2 Zchn"/>
    <w:basedOn w:val="a3"/>
    <w:link w:val="HAN0Header2"/>
    <w:rsid w:val="001573A5"/>
    <w:rPr>
      <w:rFonts w:ascii="Arial" w:hAnsi="Arial" w:cs="Arial"/>
      <w:b/>
      <w:sz w:val="28"/>
      <w:lang w:val="en-GB"/>
    </w:rPr>
  </w:style>
  <w:style w:type="paragraph" w:customStyle="1" w:styleId="HAN0Header3">
    <w:name w:val="_HAN0_Header_3"/>
    <w:basedOn w:val="a2"/>
    <w:next w:val="AABStandardPDist33"/>
    <w:link w:val="HAN0Header3Zchn"/>
    <w:rsid w:val="001573A5"/>
    <w:pPr>
      <w:keepNext/>
      <w:widowControl w:val="0"/>
      <w:spacing w:after="240" w:line="240" w:lineRule="auto"/>
      <w:outlineLvl w:val="2"/>
    </w:pPr>
    <w:rPr>
      <w:rFonts w:ascii="Arial" w:hAnsi="Arial" w:cs="Arial"/>
      <w:b/>
      <w:sz w:val="24"/>
      <w:lang w:val="en-GB"/>
    </w:rPr>
  </w:style>
  <w:style w:type="character" w:customStyle="1" w:styleId="HAN0Header3Zchn">
    <w:name w:val="_HAN0_Header_3 Zchn"/>
    <w:basedOn w:val="a3"/>
    <w:link w:val="HAN0Header3"/>
    <w:rsid w:val="001573A5"/>
    <w:rPr>
      <w:rFonts w:ascii="Arial" w:hAnsi="Arial" w:cs="Arial"/>
      <w:b/>
      <w:sz w:val="24"/>
      <w:lang w:val="en-GB"/>
    </w:rPr>
  </w:style>
  <w:style w:type="paragraph" w:customStyle="1" w:styleId="HAN0Header4">
    <w:name w:val="_HAN0_Header_4"/>
    <w:basedOn w:val="a2"/>
    <w:next w:val="AABStandardPDist33"/>
    <w:link w:val="HAN0Header4Zchn"/>
    <w:rsid w:val="001573A5"/>
    <w:pPr>
      <w:keepNext/>
      <w:widowControl w:val="0"/>
      <w:spacing w:after="220" w:line="240" w:lineRule="auto"/>
      <w:outlineLvl w:val="3"/>
    </w:pPr>
    <w:rPr>
      <w:rFonts w:ascii="Arial" w:hAnsi="Arial" w:cs="Arial"/>
      <w:b/>
      <w:lang w:val="en-GB"/>
    </w:rPr>
  </w:style>
  <w:style w:type="character" w:customStyle="1" w:styleId="HAN0Header4Zchn">
    <w:name w:val="_HAN0_Header_4 Zchn"/>
    <w:basedOn w:val="a3"/>
    <w:link w:val="HAN0Header4"/>
    <w:rsid w:val="001573A5"/>
    <w:rPr>
      <w:rFonts w:ascii="Arial" w:hAnsi="Arial" w:cs="Arial"/>
      <w:b/>
      <w:lang w:val="en-GB"/>
    </w:rPr>
  </w:style>
  <w:style w:type="paragraph" w:customStyle="1" w:styleId="HAN0Header5">
    <w:name w:val="_HAN0_Header_5"/>
    <w:basedOn w:val="a2"/>
    <w:next w:val="AABStandardPDist33"/>
    <w:link w:val="HAN0Header5Zchn"/>
    <w:rsid w:val="001573A5"/>
    <w:pPr>
      <w:keepNext/>
      <w:widowControl w:val="0"/>
      <w:spacing w:line="240" w:lineRule="auto"/>
      <w:outlineLvl w:val="4"/>
    </w:pPr>
    <w:rPr>
      <w:rFonts w:ascii="Arial" w:hAnsi="Arial" w:cs="Arial"/>
      <w:b/>
      <w:sz w:val="20"/>
      <w:lang w:val="en-GB"/>
    </w:rPr>
  </w:style>
  <w:style w:type="character" w:customStyle="1" w:styleId="HAN0Header5Zchn">
    <w:name w:val="_HAN0_Header_5 Zchn"/>
    <w:basedOn w:val="a3"/>
    <w:link w:val="HAN0Header5"/>
    <w:rsid w:val="001573A5"/>
    <w:rPr>
      <w:rFonts w:ascii="Arial" w:hAnsi="Arial" w:cs="Arial"/>
      <w:b/>
      <w:sz w:val="20"/>
      <w:lang w:val="en-GB"/>
    </w:rPr>
  </w:style>
  <w:style w:type="paragraph" w:customStyle="1" w:styleId="HAN0Header6">
    <w:name w:val="_HAN0_Header_6"/>
    <w:basedOn w:val="a2"/>
    <w:next w:val="AABStandardPDist33"/>
    <w:link w:val="HAN0Header6Zchn"/>
    <w:rsid w:val="001573A5"/>
    <w:pPr>
      <w:keepNext/>
      <w:widowControl w:val="0"/>
      <w:spacing w:after="180" w:line="240" w:lineRule="auto"/>
      <w:outlineLvl w:val="5"/>
    </w:pPr>
    <w:rPr>
      <w:rFonts w:ascii="Arial" w:hAnsi="Arial" w:cs="Arial"/>
      <w:b/>
      <w:sz w:val="18"/>
      <w:lang w:val="en-GB"/>
    </w:rPr>
  </w:style>
  <w:style w:type="character" w:customStyle="1" w:styleId="HAN0Header6Zchn">
    <w:name w:val="_HAN0_Header_6 Zchn"/>
    <w:basedOn w:val="a3"/>
    <w:link w:val="HAN0Header6"/>
    <w:rsid w:val="001573A5"/>
    <w:rPr>
      <w:rFonts w:ascii="Arial" w:hAnsi="Arial" w:cs="Arial"/>
      <w:b/>
      <w:sz w:val="18"/>
      <w:lang w:val="en-GB"/>
    </w:rPr>
  </w:style>
  <w:style w:type="paragraph" w:customStyle="1" w:styleId="HAN0Header7">
    <w:name w:val="_HAN0_Header_7"/>
    <w:basedOn w:val="a2"/>
    <w:next w:val="AABStandardPDist33"/>
    <w:link w:val="HAN0Header7Zchn"/>
    <w:rsid w:val="001573A5"/>
    <w:pPr>
      <w:keepNext/>
      <w:widowControl w:val="0"/>
      <w:spacing w:after="160" w:line="240" w:lineRule="auto"/>
      <w:outlineLvl w:val="6"/>
    </w:pPr>
    <w:rPr>
      <w:rFonts w:ascii="Arial" w:hAnsi="Arial" w:cs="Arial"/>
      <w:b/>
      <w:sz w:val="16"/>
      <w:lang w:val="en-GB"/>
    </w:rPr>
  </w:style>
  <w:style w:type="character" w:customStyle="1" w:styleId="HAN0Header7Zchn">
    <w:name w:val="_HAN0_Header_7 Zchn"/>
    <w:basedOn w:val="a3"/>
    <w:link w:val="HAN0Header7"/>
    <w:rsid w:val="001573A5"/>
    <w:rPr>
      <w:rFonts w:ascii="Arial" w:hAnsi="Arial" w:cs="Arial"/>
      <w:b/>
      <w:sz w:val="16"/>
      <w:lang w:val="en-GB"/>
    </w:rPr>
  </w:style>
  <w:style w:type="paragraph" w:customStyle="1" w:styleId="HAN0Header8">
    <w:name w:val="_HAN0_Header_8"/>
    <w:basedOn w:val="a2"/>
    <w:next w:val="AABStandardPDist33"/>
    <w:link w:val="HAN0Header8Zchn"/>
    <w:rsid w:val="001573A5"/>
    <w:pPr>
      <w:keepNext/>
      <w:widowControl w:val="0"/>
      <w:spacing w:after="160" w:line="240" w:lineRule="auto"/>
      <w:outlineLvl w:val="7"/>
    </w:pPr>
    <w:rPr>
      <w:rFonts w:ascii="Arial" w:hAnsi="Arial" w:cs="Arial"/>
      <w:b/>
      <w:sz w:val="14"/>
      <w:lang w:val="en-GB"/>
    </w:rPr>
  </w:style>
  <w:style w:type="character" w:customStyle="1" w:styleId="HAN0Header8Zchn">
    <w:name w:val="_HAN0_Header_8 Zchn"/>
    <w:basedOn w:val="a3"/>
    <w:link w:val="HAN0Header8"/>
    <w:rsid w:val="001573A5"/>
    <w:rPr>
      <w:rFonts w:ascii="Arial" w:hAnsi="Arial" w:cs="Arial"/>
      <w:b/>
      <w:sz w:val="14"/>
      <w:lang w:val="en-GB"/>
    </w:rPr>
  </w:style>
  <w:style w:type="paragraph" w:customStyle="1" w:styleId="HAN0Header9">
    <w:name w:val="_HAN0_Header_9"/>
    <w:basedOn w:val="a2"/>
    <w:next w:val="AABStandardPDist33"/>
    <w:link w:val="HAN0Header9Zchn"/>
    <w:rsid w:val="001573A5"/>
    <w:pPr>
      <w:keepNext/>
      <w:widowControl w:val="0"/>
      <w:spacing w:after="160" w:line="240" w:lineRule="auto"/>
      <w:outlineLvl w:val="8"/>
    </w:pPr>
    <w:rPr>
      <w:rFonts w:ascii="Arial" w:hAnsi="Arial" w:cs="Arial"/>
      <w:sz w:val="14"/>
      <w:lang w:val="en-GB"/>
    </w:rPr>
  </w:style>
  <w:style w:type="character" w:customStyle="1" w:styleId="HAN0Header9Zchn">
    <w:name w:val="_HAN0_Header_9 Zchn"/>
    <w:basedOn w:val="a3"/>
    <w:link w:val="HAN0Header9"/>
    <w:rsid w:val="001573A5"/>
    <w:rPr>
      <w:rFonts w:ascii="Arial" w:hAnsi="Arial" w:cs="Arial"/>
      <w:sz w:val="14"/>
      <w:lang w:val="en-GB"/>
    </w:rPr>
  </w:style>
  <w:style w:type="paragraph" w:customStyle="1" w:styleId="HBN1Header1">
    <w:name w:val="_HBN1_Header_1"/>
    <w:basedOn w:val="a2"/>
    <w:next w:val="AABStandardPDist33"/>
    <w:link w:val="HBN1Header1Zchn"/>
    <w:rsid w:val="009C5B16"/>
    <w:pPr>
      <w:keepNext/>
      <w:widowControl w:val="0"/>
      <w:numPr>
        <w:numId w:val="246"/>
      </w:numPr>
      <w:spacing w:after="320" w:line="240" w:lineRule="auto"/>
      <w:ind w:left="532" w:hanging="532"/>
      <w:outlineLvl w:val="0"/>
    </w:pPr>
    <w:rPr>
      <w:rFonts w:ascii="Arial" w:hAnsi="Arial" w:cs="Arial"/>
      <w:b/>
      <w:sz w:val="32"/>
      <w:lang w:val="en-GB"/>
    </w:rPr>
  </w:style>
  <w:style w:type="character" w:customStyle="1" w:styleId="HBN1Header1Zchn">
    <w:name w:val="_HBN1_Header_1 Zchn"/>
    <w:basedOn w:val="a3"/>
    <w:link w:val="HBN1Header1"/>
    <w:rsid w:val="009C5B16"/>
    <w:rPr>
      <w:rFonts w:ascii="Arial" w:hAnsi="Arial" w:cs="Arial"/>
      <w:b/>
      <w:sz w:val="32"/>
      <w:lang w:val="en-GB"/>
    </w:rPr>
  </w:style>
  <w:style w:type="paragraph" w:customStyle="1" w:styleId="HBN1Header2">
    <w:name w:val="_HBN1_Header_2"/>
    <w:basedOn w:val="a2"/>
    <w:next w:val="AABStandardPDist33"/>
    <w:link w:val="HBN1Header2Zchn"/>
    <w:rsid w:val="009C5B16"/>
    <w:pPr>
      <w:keepNext/>
      <w:widowControl w:val="0"/>
      <w:numPr>
        <w:ilvl w:val="1"/>
        <w:numId w:val="246"/>
      </w:numPr>
      <w:spacing w:after="280" w:line="240" w:lineRule="auto"/>
      <w:ind w:left="686" w:hanging="686"/>
      <w:outlineLvl w:val="1"/>
    </w:pPr>
    <w:rPr>
      <w:rFonts w:ascii="Arial" w:hAnsi="Arial" w:cs="Arial"/>
      <w:b/>
      <w:sz w:val="28"/>
      <w:lang w:val="en-GB"/>
    </w:rPr>
  </w:style>
  <w:style w:type="character" w:customStyle="1" w:styleId="HBN1Header2Zchn">
    <w:name w:val="_HBN1_Header_2 Zchn"/>
    <w:basedOn w:val="a3"/>
    <w:link w:val="HBN1Header2"/>
    <w:rsid w:val="009C5B16"/>
    <w:rPr>
      <w:rFonts w:ascii="Arial" w:hAnsi="Arial" w:cs="Arial"/>
      <w:b/>
      <w:sz w:val="28"/>
      <w:lang w:val="en-GB"/>
    </w:rPr>
  </w:style>
  <w:style w:type="paragraph" w:customStyle="1" w:styleId="HBN1Header3">
    <w:name w:val="_HBN1_Header_3"/>
    <w:basedOn w:val="a2"/>
    <w:next w:val="AABStandardPDist33"/>
    <w:link w:val="HBN1Header3Zchn"/>
    <w:rsid w:val="009C5B16"/>
    <w:pPr>
      <w:keepNext/>
      <w:widowControl w:val="0"/>
      <w:numPr>
        <w:ilvl w:val="2"/>
        <w:numId w:val="246"/>
      </w:numPr>
      <w:spacing w:after="240" w:line="240" w:lineRule="auto"/>
      <w:ind w:left="798" w:hanging="798"/>
      <w:outlineLvl w:val="2"/>
    </w:pPr>
    <w:rPr>
      <w:rFonts w:ascii="Arial" w:hAnsi="Arial" w:cs="Arial"/>
      <w:b/>
      <w:sz w:val="24"/>
      <w:lang w:val="en-GB"/>
    </w:rPr>
  </w:style>
  <w:style w:type="character" w:customStyle="1" w:styleId="HBN1Header3Zchn">
    <w:name w:val="_HBN1_Header_3 Zchn"/>
    <w:basedOn w:val="a3"/>
    <w:link w:val="HBN1Header3"/>
    <w:rsid w:val="009C5B16"/>
    <w:rPr>
      <w:rFonts w:ascii="Arial" w:hAnsi="Arial" w:cs="Arial"/>
      <w:b/>
      <w:sz w:val="24"/>
      <w:lang w:val="en-GB"/>
    </w:rPr>
  </w:style>
  <w:style w:type="paragraph" w:customStyle="1" w:styleId="HBN1Header4">
    <w:name w:val="_HBN1_Header_4"/>
    <w:basedOn w:val="a2"/>
    <w:next w:val="AABStandardPDist33"/>
    <w:link w:val="HBN1Header4Zchn"/>
    <w:rsid w:val="009C5B16"/>
    <w:pPr>
      <w:keepNext/>
      <w:widowControl w:val="0"/>
      <w:numPr>
        <w:ilvl w:val="3"/>
        <w:numId w:val="246"/>
      </w:numPr>
      <w:spacing w:after="220" w:line="240" w:lineRule="auto"/>
      <w:ind w:left="910" w:hanging="910"/>
      <w:outlineLvl w:val="3"/>
    </w:pPr>
    <w:rPr>
      <w:rFonts w:ascii="Arial" w:hAnsi="Arial" w:cs="Arial"/>
      <w:b/>
      <w:lang w:val="en-GB"/>
    </w:rPr>
  </w:style>
  <w:style w:type="character" w:customStyle="1" w:styleId="HBN1Header4Zchn">
    <w:name w:val="_HBN1_Header_4 Zchn"/>
    <w:basedOn w:val="a3"/>
    <w:link w:val="HBN1Header4"/>
    <w:rsid w:val="009C5B16"/>
    <w:rPr>
      <w:rFonts w:ascii="Arial" w:hAnsi="Arial" w:cs="Arial"/>
      <w:b/>
      <w:lang w:val="en-GB"/>
    </w:rPr>
  </w:style>
  <w:style w:type="paragraph" w:customStyle="1" w:styleId="HBN1Header5">
    <w:name w:val="_HBN1_Header_5"/>
    <w:basedOn w:val="a2"/>
    <w:next w:val="AABStandardPDist33"/>
    <w:link w:val="HBN1Header5Zchn"/>
    <w:rsid w:val="009C5B16"/>
    <w:pPr>
      <w:keepNext/>
      <w:widowControl w:val="0"/>
      <w:numPr>
        <w:ilvl w:val="4"/>
        <w:numId w:val="246"/>
      </w:numPr>
      <w:spacing w:line="240" w:lineRule="auto"/>
      <w:ind w:left="994" w:hanging="994"/>
      <w:outlineLvl w:val="4"/>
    </w:pPr>
    <w:rPr>
      <w:rFonts w:ascii="Arial" w:hAnsi="Arial" w:cs="Arial"/>
      <w:b/>
      <w:sz w:val="20"/>
      <w:lang w:val="en-GB"/>
    </w:rPr>
  </w:style>
  <w:style w:type="character" w:customStyle="1" w:styleId="HBN1Header5Zchn">
    <w:name w:val="_HBN1_Header_5 Zchn"/>
    <w:basedOn w:val="a3"/>
    <w:link w:val="HBN1Header5"/>
    <w:rsid w:val="009C5B16"/>
    <w:rPr>
      <w:rFonts w:ascii="Arial" w:hAnsi="Arial" w:cs="Arial"/>
      <w:b/>
      <w:sz w:val="20"/>
      <w:lang w:val="en-GB"/>
    </w:rPr>
  </w:style>
  <w:style w:type="paragraph" w:customStyle="1" w:styleId="HBN1Header6">
    <w:name w:val="_HBN1_Header_6"/>
    <w:basedOn w:val="a2"/>
    <w:next w:val="AABStandardPDist33"/>
    <w:link w:val="HBN1Header6Zchn"/>
    <w:rsid w:val="009C5B16"/>
    <w:pPr>
      <w:keepNext/>
      <w:widowControl w:val="0"/>
      <w:numPr>
        <w:ilvl w:val="5"/>
        <w:numId w:val="246"/>
      </w:numPr>
      <w:spacing w:after="180" w:line="240" w:lineRule="auto"/>
      <w:ind w:left="1050" w:hanging="1050"/>
      <w:outlineLvl w:val="5"/>
    </w:pPr>
    <w:rPr>
      <w:rFonts w:ascii="Arial" w:hAnsi="Arial" w:cs="Arial"/>
      <w:b/>
      <w:sz w:val="18"/>
      <w:lang w:val="en-GB"/>
    </w:rPr>
  </w:style>
  <w:style w:type="character" w:customStyle="1" w:styleId="HBN1Header6Zchn">
    <w:name w:val="_HBN1_Header_6 Zchn"/>
    <w:basedOn w:val="a3"/>
    <w:link w:val="HBN1Header6"/>
    <w:rsid w:val="009C5B16"/>
    <w:rPr>
      <w:rFonts w:ascii="Arial" w:hAnsi="Arial" w:cs="Arial"/>
      <w:b/>
      <w:sz w:val="18"/>
      <w:lang w:val="en-GB"/>
    </w:rPr>
  </w:style>
  <w:style w:type="paragraph" w:customStyle="1" w:styleId="HBN1Header7">
    <w:name w:val="_HBN1_Header_7"/>
    <w:basedOn w:val="a2"/>
    <w:next w:val="AABStandardPDist33"/>
    <w:link w:val="HBN1Header7Zchn"/>
    <w:rsid w:val="009C5B16"/>
    <w:pPr>
      <w:keepNext/>
      <w:widowControl w:val="0"/>
      <w:numPr>
        <w:ilvl w:val="6"/>
        <w:numId w:val="246"/>
      </w:numPr>
      <w:spacing w:after="160" w:line="240" w:lineRule="auto"/>
      <w:ind w:left="1064" w:hanging="1064"/>
      <w:outlineLvl w:val="6"/>
    </w:pPr>
    <w:rPr>
      <w:rFonts w:ascii="Arial" w:hAnsi="Arial" w:cs="Arial"/>
      <w:b/>
      <w:sz w:val="16"/>
      <w:lang w:val="en-GB"/>
    </w:rPr>
  </w:style>
  <w:style w:type="character" w:customStyle="1" w:styleId="HBN1Header7Zchn">
    <w:name w:val="_HBN1_Header_7 Zchn"/>
    <w:basedOn w:val="a3"/>
    <w:link w:val="HBN1Header7"/>
    <w:rsid w:val="009C5B16"/>
    <w:rPr>
      <w:rFonts w:ascii="Arial" w:hAnsi="Arial" w:cs="Arial"/>
      <w:b/>
      <w:sz w:val="16"/>
      <w:lang w:val="en-GB"/>
    </w:rPr>
  </w:style>
  <w:style w:type="paragraph" w:customStyle="1" w:styleId="HBN1Header8">
    <w:name w:val="_HBN1_Header_8"/>
    <w:basedOn w:val="a2"/>
    <w:next w:val="AABStandardPDist33"/>
    <w:link w:val="HBN1Header8Zchn"/>
    <w:rsid w:val="009C5B16"/>
    <w:pPr>
      <w:keepNext/>
      <w:widowControl w:val="0"/>
      <w:numPr>
        <w:ilvl w:val="7"/>
        <w:numId w:val="246"/>
      </w:numPr>
      <w:spacing w:after="160" w:line="240" w:lineRule="auto"/>
      <w:ind w:left="1064" w:hanging="1064"/>
      <w:outlineLvl w:val="7"/>
    </w:pPr>
    <w:rPr>
      <w:rFonts w:ascii="Arial" w:hAnsi="Arial" w:cs="Arial"/>
      <w:b/>
      <w:sz w:val="14"/>
      <w:lang w:val="en-GB"/>
    </w:rPr>
  </w:style>
  <w:style w:type="character" w:customStyle="1" w:styleId="HBN1Header8Zchn">
    <w:name w:val="_HBN1_Header_8 Zchn"/>
    <w:basedOn w:val="a3"/>
    <w:link w:val="HBN1Header8"/>
    <w:rsid w:val="009C5B16"/>
    <w:rPr>
      <w:rFonts w:ascii="Arial" w:hAnsi="Arial" w:cs="Arial"/>
      <w:b/>
      <w:sz w:val="14"/>
      <w:lang w:val="en-GB"/>
    </w:rPr>
  </w:style>
  <w:style w:type="paragraph" w:customStyle="1" w:styleId="HBN1Header9">
    <w:name w:val="_HBN1_Header_9"/>
    <w:basedOn w:val="a2"/>
    <w:next w:val="AABStandardPDist33"/>
    <w:link w:val="HBN1Header9Zchn"/>
    <w:rsid w:val="009C5B16"/>
    <w:pPr>
      <w:keepNext/>
      <w:widowControl w:val="0"/>
      <w:numPr>
        <w:ilvl w:val="8"/>
        <w:numId w:val="246"/>
      </w:numPr>
      <w:spacing w:after="160" w:line="240" w:lineRule="auto"/>
      <w:ind w:left="1176" w:hanging="1176"/>
      <w:outlineLvl w:val="8"/>
    </w:pPr>
    <w:rPr>
      <w:rFonts w:ascii="Arial" w:hAnsi="Arial" w:cs="Arial"/>
      <w:sz w:val="14"/>
      <w:lang w:val="en-GB"/>
    </w:rPr>
  </w:style>
  <w:style w:type="character" w:customStyle="1" w:styleId="HBN1Header9Zchn">
    <w:name w:val="_HBN1_Header_9 Zchn"/>
    <w:basedOn w:val="a3"/>
    <w:link w:val="HBN1Header9"/>
    <w:rsid w:val="009C5B16"/>
    <w:rPr>
      <w:rFonts w:ascii="Arial" w:hAnsi="Arial" w:cs="Arial"/>
      <w:sz w:val="14"/>
      <w:lang w:val="en-GB"/>
    </w:rPr>
  </w:style>
  <w:style w:type="paragraph" w:customStyle="1" w:styleId="HCN0Header1">
    <w:name w:val="_HCN0_Header_1"/>
    <w:basedOn w:val="a2"/>
    <w:next w:val="AADStandardNumHLPDist33"/>
    <w:link w:val="HCN0Header1Zchn"/>
    <w:rsid w:val="001573A5"/>
    <w:pPr>
      <w:keepNext/>
      <w:widowControl w:val="0"/>
      <w:spacing w:after="320" w:line="240" w:lineRule="auto"/>
      <w:ind w:left="1418"/>
      <w:outlineLvl w:val="0"/>
    </w:pPr>
    <w:rPr>
      <w:rFonts w:ascii="Arial" w:hAnsi="Arial" w:cs="Arial"/>
      <w:b/>
      <w:sz w:val="32"/>
      <w:lang w:val="en-GB"/>
    </w:rPr>
  </w:style>
  <w:style w:type="character" w:customStyle="1" w:styleId="HCN0Header1Zchn">
    <w:name w:val="_HCN0_Header_1 Zchn"/>
    <w:basedOn w:val="a3"/>
    <w:link w:val="HCN0Header1"/>
    <w:rsid w:val="001573A5"/>
    <w:rPr>
      <w:rFonts w:ascii="Arial" w:hAnsi="Arial" w:cs="Arial"/>
      <w:b/>
      <w:sz w:val="32"/>
      <w:lang w:val="en-GB"/>
    </w:rPr>
  </w:style>
  <w:style w:type="paragraph" w:customStyle="1" w:styleId="HCN0Header2">
    <w:name w:val="_HCN0_Header_2"/>
    <w:basedOn w:val="a2"/>
    <w:next w:val="AADStandardNumHLPDist33"/>
    <w:link w:val="HCN0Header2Zchn"/>
    <w:rsid w:val="001573A5"/>
    <w:pPr>
      <w:keepNext/>
      <w:widowControl w:val="0"/>
      <w:spacing w:after="280" w:line="240" w:lineRule="auto"/>
      <w:ind w:left="1418"/>
      <w:outlineLvl w:val="1"/>
    </w:pPr>
    <w:rPr>
      <w:rFonts w:ascii="Arial" w:hAnsi="Arial" w:cs="Arial"/>
      <w:b/>
      <w:sz w:val="28"/>
      <w:lang w:val="en-GB"/>
    </w:rPr>
  </w:style>
  <w:style w:type="character" w:customStyle="1" w:styleId="HCN0Header2Zchn">
    <w:name w:val="_HCN0_Header_2 Zchn"/>
    <w:basedOn w:val="a3"/>
    <w:link w:val="HCN0Header2"/>
    <w:rsid w:val="001573A5"/>
    <w:rPr>
      <w:rFonts w:ascii="Arial" w:hAnsi="Arial" w:cs="Arial"/>
      <w:b/>
      <w:sz w:val="28"/>
      <w:lang w:val="en-GB"/>
    </w:rPr>
  </w:style>
  <w:style w:type="paragraph" w:customStyle="1" w:styleId="HCN0Header3">
    <w:name w:val="_HCN0_Header_3"/>
    <w:basedOn w:val="a2"/>
    <w:next w:val="AADStandardNumHLPDist33"/>
    <w:link w:val="HCN0Header3Zchn"/>
    <w:rsid w:val="001573A5"/>
    <w:pPr>
      <w:keepNext/>
      <w:widowControl w:val="0"/>
      <w:spacing w:after="240" w:line="240" w:lineRule="auto"/>
      <w:ind w:left="1418"/>
      <w:outlineLvl w:val="2"/>
    </w:pPr>
    <w:rPr>
      <w:rFonts w:ascii="Arial" w:hAnsi="Arial" w:cs="Arial"/>
      <w:b/>
      <w:sz w:val="24"/>
      <w:lang w:val="en-GB"/>
    </w:rPr>
  </w:style>
  <w:style w:type="character" w:customStyle="1" w:styleId="HCN0Header3Zchn">
    <w:name w:val="_HCN0_Header_3 Zchn"/>
    <w:basedOn w:val="a3"/>
    <w:link w:val="HCN0Header3"/>
    <w:rsid w:val="001573A5"/>
    <w:rPr>
      <w:rFonts w:ascii="Arial" w:hAnsi="Arial" w:cs="Arial"/>
      <w:b/>
      <w:sz w:val="24"/>
      <w:lang w:val="en-GB"/>
    </w:rPr>
  </w:style>
  <w:style w:type="paragraph" w:customStyle="1" w:styleId="HCN0Header4">
    <w:name w:val="_HCN0_Header_4"/>
    <w:basedOn w:val="a2"/>
    <w:next w:val="AADStandardNumHLPDist33"/>
    <w:link w:val="HCN0Header4Zchn"/>
    <w:rsid w:val="001573A5"/>
    <w:pPr>
      <w:keepNext/>
      <w:widowControl w:val="0"/>
      <w:spacing w:after="220" w:line="240" w:lineRule="auto"/>
      <w:ind w:left="1418"/>
      <w:outlineLvl w:val="3"/>
    </w:pPr>
    <w:rPr>
      <w:rFonts w:ascii="Arial" w:hAnsi="Arial" w:cs="Arial"/>
      <w:b/>
      <w:lang w:val="en-GB"/>
    </w:rPr>
  </w:style>
  <w:style w:type="character" w:customStyle="1" w:styleId="HCN0Header4Zchn">
    <w:name w:val="_HCN0_Header_4 Zchn"/>
    <w:basedOn w:val="a3"/>
    <w:link w:val="HCN0Header4"/>
    <w:rsid w:val="001573A5"/>
    <w:rPr>
      <w:rFonts w:ascii="Arial" w:hAnsi="Arial" w:cs="Arial"/>
      <w:b/>
      <w:lang w:val="en-GB"/>
    </w:rPr>
  </w:style>
  <w:style w:type="paragraph" w:customStyle="1" w:styleId="HCN0Header5">
    <w:name w:val="_HCN0_Header_5"/>
    <w:basedOn w:val="a2"/>
    <w:next w:val="AADStandardNumHLPDist33"/>
    <w:link w:val="HCN0Header5Zchn"/>
    <w:rsid w:val="001573A5"/>
    <w:pPr>
      <w:keepNext/>
      <w:widowControl w:val="0"/>
      <w:spacing w:line="240" w:lineRule="auto"/>
      <w:ind w:left="1418"/>
      <w:outlineLvl w:val="4"/>
    </w:pPr>
    <w:rPr>
      <w:rFonts w:ascii="Arial" w:hAnsi="Arial" w:cs="Arial"/>
      <w:b/>
      <w:sz w:val="20"/>
      <w:lang w:val="en-GB"/>
    </w:rPr>
  </w:style>
  <w:style w:type="character" w:customStyle="1" w:styleId="HCN0Header5Zchn">
    <w:name w:val="_HCN0_Header_5 Zchn"/>
    <w:basedOn w:val="a3"/>
    <w:link w:val="HCN0Header5"/>
    <w:rsid w:val="001573A5"/>
    <w:rPr>
      <w:rFonts w:ascii="Arial" w:hAnsi="Arial" w:cs="Arial"/>
      <w:b/>
      <w:sz w:val="20"/>
      <w:lang w:val="en-GB"/>
    </w:rPr>
  </w:style>
  <w:style w:type="paragraph" w:customStyle="1" w:styleId="HCN0Header6">
    <w:name w:val="_HCN0_Header_6"/>
    <w:basedOn w:val="a2"/>
    <w:next w:val="AADStandardNumHLPDist33"/>
    <w:link w:val="HCN0Header6Zchn"/>
    <w:rsid w:val="001573A5"/>
    <w:pPr>
      <w:keepNext/>
      <w:widowControl w:val="0"/>
      <w:spacing w:after="180" w:line="240" w:lineRule="auto"/>
      <w:ind w:left="1418"/>
      <w:outlineLvl w:val="5"/>
    </w:pPr>
    <w:rPr>
      <w:rFonts w:ascii="Arial" w:hAnsi="Arial" w:cs="Arial"/>
      <w:b/>
      <w:sz w:val="18"/>
      <w:lang w:val="en-GB"/>
    </w:rPr>
  </w:style>
  <w:style w:type="character" w:customStyle="1" w:styleId="HCN0Header6Zchn">
    <w:name w:val="_HCN0_Header_6 Zchn"/>
    <w:basedOn w:val="a3"/>
    <w:link w:val="HCN0Header6"/>
    <w:rsid w:val="001573A5"/>
    <w:rPr>
      <w:rFonts w:ascii="Arial" w:hAnsi="Arial" w:cs="Arial"/>
      <w:b/>
      <w:sz w:val="18"/>
      <w:lang w:val="en-GB"/>
    </w:rPr>
  </w:style>
  <w:style w:type="paragraph" w:customStyle="1" w:styleId="HCN0Header7">
    <w:name w:val="_HCN0_Header_7"/>
    <w:basedOn w:val="a2"/>
    <w:next w:val="AADStandardNumHLPDist33"/>
    <w:link w:val="HCN0Header7Zchn"/>
    <w:rsid w:val="001573A5"/>
    <w:pPr>
      <w:keepNext/>
      <w:widowControl w:val="0"/>
      <w:spacing w:after="160" w:line="240" w:lineRule="auto"/>
      <w:ind w:left="1418"/>
      <w:outlineLvl w:val="6"/>
    </w:pPr>
    <w:rPr>
      <w:rFonts w:ascii="Arial" w:hAnsi="Arial" w:cs="Arial"/>
      <w:b/>
      <w:sz w:val="16"/>
      <w:lang w:val="en-GB"/>
    </w:rPr>
  </w:style>
  <w:style w:type="character" w:customStyle="1" w:styleId="HCN0Header7Zchn">
    <w:name w:val="_HCN0_Header_7 Zchn"/>
    <w:basedOn w:val="a3"/>
    <w:link w:val="HCN0Header7"/>
    <w:rsid w:val="001573A5"/>
    <w:rPr>
      <w:rFonts w:ascii="Arial" w:hAnsi="Arial" w:cs="Arial"/>
      <w:b/>
      <w:sz w:val="16"/>
      <w:lang w:val="en-GB"/>
    </w:rPr>
  </w:style>
  <w:style w:type="paragraph" w:customStyle="1" w:styleId="HCN0Header8">
    <w:name w:val="_HCN0_Header_8"/>
    <w:basedOn w:val="a2"/>
    <w:next w:val="AADStandardNumHLPDist33"/>
    <w:link w:val="HCN0Header8Zchn"/>
    <w:rsid w:val="001573A5"/>
    <w:pPr>
      <w:keepNext/>
      <w:widowControl w:val="0"/>
      <w:spacing w:after="160" w:line="240" w:lineRule="auto"/>
      <w:ind w:left="1418"/>
      <w:outlineLvl w:val="7"/>
    </w:pPr>
    <w:rPr>
      <w:rFonts w:ascii="Arial" w:hAnsi="Arial" w:cs="Arial"/>
      <w:b/>
      <w:sz w:val="14"/>
      <w:lang w:val="en-GB"/>
    </w:rPr>
  </w:style>
  <w:style w:type="character" w:customStyle="1" w:styleId="HCN0Header8Zchn">
    <w:name w:val="_HCN0_Header_8 Zchn"/>
    <w:basedOn w:val="a3"/>
    <w:link w:val="HCN0Header8"/>
    <w:rsid w:val="001573A5"/>
    <w:rPr>
      <w:rFonts w:ascii="Arial" w:hAnsi="Arial" w:cs="Arial"/>
      <w:b/>
      <w:sz w:val="14"/>
      <w:lang w:val="en-GB"/>
    </w:rPr>
  </w:style>
  <w:style w:type="paragraph" w:customStyle="1" w:styleId="HCN0Header9">
    <w:name w:val="_HCN0_Header_9"/>
    <w:basedOn w:val="a2"/>
    <w:next w:val="AADStandardNumHLPDist33"/>
    <w:link w:val="HCN0Header9Zchn"/>
    <w:rsid w:val="001573A5"/>
    <w:pPr>
      <w:keepNext/>
      <w:widowControl w:val="0"/>
      <w:spacing w:after="160" w:line="240" w:lineRule="auto"/>
      <w:ind w:left="1418"/>
      <w:outlineLvl w:val="8"/>
    </w:pPr>
    <w:rPr>
      <w:rFonts w:ascii="Arial" w:hAnsi="Arial" w:cs="Arial"/>
      <w:sz w:val="14"/>
      <w:lang w:val="en-GB"/>
    </w:rPr>
  </w:style>
  <w:style w:type="character" w:customStyle="1" w:styleId="HCN0Header9Zchn">
    <w:name w:val="_HCN0_Header_9 Zchn"/>
    <w:basedOn w:val="a3"/>
    <w:link w:val="HCN0Header9"/>
    <w:rsid w:val="001573A5"/>
    <w:rPr>
      <w:rFonts w:ascii="Arial" w:hAnsi="Arial" w:cs="Arial"/>
      <w:sz w:val="14"/>
      <w:lang w:val="en-GB"/>
    </w:rPr>
  </w:style>
  <w:style w:type="paragraph" w:customStyle="1" w:styleId="HDN1Header1">
    <w:name w:val="_HDN1_Header_1"/>
    <w:basedOn w:val="a2"/>
    <w:next w:val="AADStandardNumHLPDist33"/>
    <w:link w:val="HDN1Header1Zchn"/>
    <w:rsid w:val="001573A5"/>
    <w:pPr>
      <w:keepNext/>
      <w:widowControl w:val="0"/>
      <w:numPr>
        <w:numId w:val="247"/>
      </w:numPr>
      <w:spacing w:after="320" w:line="240" w:lineRule="auto"/>
      <w:outlineLvl w:val="0"/>
    </w:pPr>
    <w:rPr>
      <w:rFonts w:ascii="Arial" w:hAnsi="Arial" w:cs="Arial"/>
      <w:b/>
      <w:sz w:val="32"/>
      <w:lang w:val="en-GB"/>
    </w:rPr>
  </w:style>
  <w:style w:type="character" w:customStyle="1" w:styleId="HDN1Header1Zchn">
    <w:name w:val="_HDN1_Header_1 Zchn"/>
    <w:basedOn w:val="a3"/>
    <w:link w:val="HDN1Header1"/>
    <w:rsid w:val="001573A5"/>
    <w:rPr>
      <w:rFonts w:ascii="Arial" w:hAnsi="Arial" w:cs="Arial"/>
      <w:b/>
      <w:sz w:val="32"/>
      <w:lang w:val="en-GB"/>
    </w:rPr>
  </w:style>
  <w:style w:type="paragraph" w:customStyle="1" w:styleId="HDN1Header2">
    <w:name w:val="_HDN1_Header_2"/>
    <w:basedOn w:val="a2"/>
    <w:next w:val="AADStandardNumHLPDist33"/>
    <w:link w:val="HDN1Header2Zchn"/>
    <w:rsid w:val="001573A5"/>
    <w:pPr>
      <w:keepNext/>
      <w:widowControl w:val="0"/>
      <w:numPr>
        <w:ilvl w:val="1"/>
        <w:numId w:val="247"/>
      </w:numPr>
      <w:spacing w:after="280" w:line="240" w:lineRule="auto"/>
      <w:outlineLvl w:val="1"/>
    </w:pPr>
    <w:rPr>
      <w:rFonts w:ascii="Arial" w:hAnsi="Arial" w:cs="Arial"/>
      <w:b/>
      <w:sz w:val="28"/>
      <w:lang w:val="en-GB"/>
    </w:rPr>
  </w:style>
  <w:style w:type="character" w:customStyle="1" w:styleId="HDN1Header2Zchn">
    <w:name w:val="_HDN1_Header_2 Zchn"/>
    <w:basedOn w:val="a3"/>
    <w:link w:val="HDN1Header2"/>
    <w:rsid w:val="001573A5"/>
    <w:rPr>
      <w:rFonts w:ascii="Arial" w:hAnsi="Arial" w:cs="Arial"/>
      <w:b/>
      <w:sz w:val="28"/>
      <w:lang w:val="en-GB"/>
    </w:rPr>
  </w:style>
  <w:style w:type="paragraph" w:customStyle="1" w:styleId="HDN1Header3">
    <w:name w:val="_HDN1_Header_3"/>
    <w:basedOn w:val="a2"/>
    <w:next w:val="AADStandardNumHLPDist33"/>
    <w:link w:val="HDN1Header3Zchn"/>
    <w:rsid w:val="001573A5"/>
    <w:pPr>
      <w:keepNext/>
      <w:widowControl w:val="0"/>
      <w:numPr>
        <w:ilvl w:val="2"/>
        <w:numId w:val="247"/>
      </w:numPr>
      <w:spacing w:after="240" w:line="240" w:lineRule="auto"/>
      <w:outlineLvl w:val="2"/>
    </w:pPr>
    <w:rPr>
      <w:rFonts w:ascii="Arial" w:hAnsi="Arial" w:cs="Arial"/>
      <w:b/>
      <w:sz w:val="24"/>
      <w:lang w:val="en-GB"/>
    </w:rPr>
  </w:style>
  <w:style w:type="character" w:customStyle="1" w:styleId="HDN1Header3Zchn">
    <w:name w:val="_HDN1_Header_3 Zchn"/>
    <w:basedOn w:val="a3"/>
    <w:link w:val="HDN1Header3"/>
    <w:rsid w:val="001573A5"/>
    <w:rPr>
      <w:rFonts w:ascii="Arial" w:hAnsi="Arial" w:cs="Arial"/>
      <w:b/>
      <w:sz w:val="24"/>
      <w:lang w:val="en-GB"/>
    </w:rPr>
  </w:style>
  <w:style w:type="paragraph" w:customStyle="1" w:styleId="HDN1Header4">
    <w:name w:val="_HDN1_Header_4"/>
    <w:basedOn w:val="a2"/>
    <w:next w:val="AADStandardNumHLPDist33"/>
    <w:link w:val="HDN1Header4Zchn"/>
    <w:rsid w:val="001573A5"/>
    <w:pPr>
      <w:keepNext/>
      <w:widowControl w:val="0"/>
      <w:numPr>
        <w:ilvl w:val="3"/>
        <w:numId w:val="247"/>
      </w:numPr>
      <w:spacing w:after="220" w:line="240" w:lineRule="auto"/>
      <w:outlineLvl w:val="3"/>
    </w:pPr>
    <w:rPr>
      <w:rFonts w:ascii="Arial" w:hAnsi="Arial" w:cs="Arial"/>
      <w:b/>
      <w:lang w:val="en-GB"/>
    </w:rPr>
  </w:style>
  <w:style w:type="character" w:customStyle="1" w:styleId="HDN1Header4Zchn">
    <w:name w:val="_HDN1_Header_4 Zchn"/>
    <w:basedOn w:val="a3"/>
    <w:link w:val="HDN1Header4"/>
    <w:rsid w:val="001573A5"/>
    <w:rPr>
      <w:rFonts w:ascii="Arial" w:hAnsi="Arial" w:cs="Arial"/>
      <w:b/>
      <w:lang w:val="en-GB"/>
    </w:rPr>
  </w:style>
  <w:style w:type="paragraph" w:customStyle="1" w:styleId="HDN1Header5">
    <w:name w:val="_HDN1_Header_5"/>
    <w:basedOn w:val="a2"/>
    <w:next w:val="AADStandardNumHLPDist33"/>
    <w:link w:val="HDN1Header5Zchn"/>
    <w:rsid w:val="001573A5"/>
    <w:pPr>
      <w:keepNext/>
      <w:widowControl w:val="0"/>
      <w:numPr>
        <w:ilvl w:val="4"/>
        <w:numId w:val="247"/>
      </w:numPr>
      <w:spacing w:line="240" w:lineRule="auto"/>
      <w:outlineLvl w:val="4"/>
    </w:pPr>
    <w:rPr>
      <w:rFonts w:ascii="Arial" w:hAnsi="Arial" w:cs="Arial"/>
      <w:b/>
      <w:sz w:val="20"/>
      <w:lang w:val="en-GB"/>
    </w:rPr>
  </w:style>
  <w:style w:type="character" w:customStyle="1" w:styleId="HDN1Header5Zchn">
    <w:name w:val="_HDN1_Header_5 Zchn"/>
    <w:basedOn w:val="a3"/>
    <w:link w:val="HDN1Header5"/>
    <w:rsid w:val="001573A5"/>
    <w:rPr>
      <w:rFonts w:ascii="Arial" w:hAnsi="Arial" w:cs="Arial"/>
      <w:b/>
      <w:sz w:val="20"/>
      <w:lang w:val="en-GB"/>
    </w:rPr>
  </w:style>
  <w:style w:type="paragraph" w:customStyle="1" w:styleId="HDN1Header6">
    <w:name w:val="_HDN1_Header_6"/>
    <w:basedOn w:val="a2"/>
    <w:next w:val="AADStandardNumHLPDist33"/>
    <w:link w:val="HDN1Header6Zchn"/>
    <w:rsid w:val="001573A5"/>
    <w:pPr>
      <w:keepNext/>
      <w:widowControl w:val="0"/>
      <w:numPr>
        <w:ilvl w:val="5"/>
        <w:numId w:val="247"/>
      </w:numPr>
      <w:spacing w:after="180" w:line="240" w:lineRule="auto"/>
      <w:outlineLvl w:val="5"/>
    </w:pPr>
    <w:rPr>
      <w:rFonts w:ascii="Arial" w:hAnsi="Arial" w:cs="Arial"/>
      <w:b/>
      <w:sz w:val="18"/>
      <w:lang w:val="en-GB"/>
    </w:rPr>
  </w:style>
  <w:style w:type="character" w:customStyle="1" w:styleId="HDN1Header6Zchn">
    <w:name w:val="_HDN1_Header_6 Zchn"/>
    <w:basedOn w:val="a3"/>
    <w:link w:val="HDN1Header6"/>
    <w:rsid w:val="001573A5"/>
    <w:rPr>
      <w:rFonts w:ascii="Arial" w:hAnsi="Arial" w:cs="Arial"/>
      <w:b/>
      <w:sz w:val="18"/>
      <w:lang w:val="en-GB"/>
    </w:rPr>
  </w:style>
  <w:style w:type="paragraph" w:customStyle="1" w:styleId="HDN1Header7">
    <w:name w:val="_HDN1_Header_7"/>
    <w:basedOn w:val="a2"/>
    <w:next w:val="AADStandardNumHLPDist33"/>
    <w:link w:val="HDN1Header7Zchn"/>
    <w:rsid w:val="001573A5"/>
    <w:pPr>
      <w:keepNext/>
      <w:widowControl w:val="0"/>
      <w:numPr>
        <w:ilvl w:val="6"/>
        <w:numId w:val="247"/>
      </w:numPr>
      <w:spacing w:after="160" w:line="240" w:lineRule="auto"/>
      <w:outlineLvl w:val="6"/>
    </w:pPr>
    <w:rPr>
      <w:rFonts w:ascii="Arial" w:hAnsi="Arial" w:cs="Arial"/>
      <w:b/>
      <w:sz w:val="16"/>
      <w:lang w:val="en-GB"/>
    </w:rPr>
  </w:style>
  <w:style w:type="character" w:customStyle="1" w:styleId="HDN1Header7Zchn">
    <w:name w:val="_HDN1_Header_7 Zchn"/>
    <w:basedOn w:val="a3"/>
    <w:link w:val="HDN1Header7"/>
    <w:rsid w:val="001573A5"/>
    <w:rPr>
      <w:rFonts w:ascii="Arial" w:hAnsi="Arial" w:cs="Arial"/>
      <w:b/>
      <w:sz w:val="16"/>
      <w:lang w:val="en-GB"/>
    </w:rPr>
  </w:style>
  <w:style w:type="paragraph" w:customStyle="1" w:styleId="HDN1Header8">
    <w:name w:val="_HDN1_Header_8"/>
    <w:basedOn w:val="a2"/>
    <w:next w:val="AADStandardNumHLPDist33"/>
    <w:link w:val="HDN1Header8Zchn"/>
    <w:rsid w:val="001573A5"/>
    <w:pPr>
      <w:keepNext/>
      <w:widowControl w:val="0"/>
      <w:numPr>
        <w:ilvl w:val="7"/>
        <w:numId w:val="247"/>
      </w:numPr>
      <w:spacing w:after="160" w:line="240" w:lineRule="auto"/>
      <w:outlineLvl w:val="7"/>
    </w:pPr>
    <w:rPr>
      <w:rFonts w:ascii="Arial" w:hAnsi="Arial" w:cs="Arial"/>
      <w:b/>
      <w:sz w:val="14"/>
      <w:lang w:val="en-GB"/>
    </w:rPr>
  </w:style>
  <w:style w:type="character" w:customStyle="1" w:styleId="HDN1Header8Zchn">
    <w:name w:val="_HDN1_Header_8 Zchn"/>
    <w:basedOn w:val="a3"/>
    <w:link w:val="HDN1Header8"/>
    <w:rsid w:val="001573A5"/>
    <w:rPr>
      <w:rFonts w:ascii="Arial" w:hAnsi="Arial" w:cs="Arial"/>
      <w:b/>
      <w:sz w:val="14"/>
      <w:lang w:val="en-GB"/>
    </w:rPr>
  </w:style>
  <w:style w:type="paragraph" w:customStyle="1" w:styleId="HDN1Header9">
    <w:name w:val="_HDN1_Header_9"/>
    <w:basedOn w:val="a2"/>
    <w:next w:val="AADStandardNumHLPDist33"/>
    <w:link w:val="HDN1Header9Zchn"/>
    <w:rsid w:val="001573A5"/>
    <w:pPr>
      <w:keepNext/>
      <w:widowControl w:val="0"/>
      <w:numPr>
        <w:ilvl w:val="8"/>
        <w:numId w:val="247"/>
      </w:numPr>
      <w:spacing w:after="160" w:line="240" w:lineRule="auto"/>
      <w:outlineLvl w:val="8"/>
    </w:pPr>
    <w:rPr>
      <w:rFonts w:ascii="Arial" w:hAnsi="Arial" w:cs="Arial"/>
      <w:sz w:val="14"/>
      <w:lang w:val="en-GB"/>
    </w:rPr>
  </w:style>
  <w:style w:type="character" w:customStyle="1" w:styleId="HDN1Header9Zchn">
    <w:name w:val="_HDN1_Header_9 Zchn"/>
    <w:basedOn w:val="a3"/>
    <w:link w:val="HDN1Header9"/>
    <w:rsid w:val="001573A5"/>
    <w:rPr>
      <w:rFonts w:ascii="Arial" w:hAnsi="Arial" w:cs="Arial"/>
      <w:sz w:val="14"/>
      <w:lang w:val="en-GB"/>
    </w:rPr>
  </w:style>
  <w:style w:type="paragraph" w:customStyle="1" w:styleId="HEN0Header1">
    <w:name w:val="_HEN0_Header_1"/>
    <w:basedOn w:val="a2"/>
    <w:next w:val="AABStandardPDist33"/>
    <w:link w:val="HEN0Header1Zchn"/>
    <w:rsid w:val="001573A5"/>
    <w:pPr>
      <w:keepNext/>
      <w:widowControl w:val="0"/>
      <w:spacing w:after="240" w:line="240" w:lineRule="auto"/>
      <w:outlineLvl w:val="0"/>
    </w:pPr>
    <w:rPr>
      <w:rFonts w:ascii="Arial" w:hAnsi="Arial" w:cs="Arial"/>
      <w:b/>
      <w:sz w:val="24"/>
      <w:lang w:val="en-GB"/>
    </w:rPr>
  </w:style>
  <w:style w:type="character" w:customStyle="1" w:styleId="HEN0Header1Zchn">
    <w:name w:val="_HEN0_Header_1 Zchn"/>
    <w:basedOn w:val="a3"/>
    <w:link w:val="HEN0Header1"/>
    <w:rsid w:val="001573A5"/>
    <w:rPr>
      <w:rFonts w:ascii="Arial" w:hAnsi="Arial" w:cs="Arial"/>
      <w:b/>
      <w:sz w:val="24"/>
      <w:lang w:val="en-GB"/>
    </w:rPr>
  </w:style>
  <w:style w:type="paragraph" w:customStyle="1" w:styleId="HEN0Header2">
    <w:name w:val="_HEN0_Header_2"/>
    <w:basedOn w:val="a2"/>
    <w:next w:val="AABStandardPDist33"/>
    <w:link w:val="HEN0Header2Zchn"/>
    <w:rsid w:val="001573A5"/>
    <w:pPr>
      <w:keepNext/>
      <w:widowControl w:val="0"/>
      <w:spacing w:after="220" w:line="240" w:lineRule="auto"/>
      <w:outlineLvl w:val="1"/>
    </w:pPr>
    <w:rPr>
      <w:rFonts w:ascii="Arial" w:hAnsi="Arial" w:cs="Arial"/>
      <w:b/>
      <w:lang w:val="en-GB"/>
    </w:rPr>
  </w:style>
  <w:style w:type="character" w:customStyle="1" w:styleId="HEN0Header2Zchn">
    <w:name w:val="_HEN0_Header_2 Zchn"/>
    <w:basedOn w:val="a3"/>
    <w:link w:val="HEN0Header2"/>
    <w:rsid w:val="001573A5"/>
    <w:rPr>
      <w:rFonts w:ascii="Arial" w:hAnsi="Arial" w:cs="Arial"/>
      <w:b/>
      <w:lang w:val="en-GB"/>
    </w:rPr>
  </w:style>
  <w:style w:type="paragraph" w:customStyle="1" w:styleId="HEN0Header3">
    <w:name w:val="_HEN0_Header_3"/>
    <w:basedOn w:val="a2"/>
    <w:next w:val="AABStandardPDist33"/>
    <w:link w:val="HEN0Header3Zchn"/>
    <w:rsid w:val="001573A5"/>
    <w:pPr>
      <w:keepNext/>
      <w:widowControl w:val="0"/>
      <w:spacing w:line="240" w:lineRule="auto"/>
      <w:outlineLvl w:val="2"/>
    </w:pPr>
    <w:rPr>
      <w:rFonts w:ascii="Arial" w:hAnsi="Arial" w:cs="Arial"/>
      <w:b/>
      <w:sz w:val="20"/>
      <w:lang w:val="en-GB"/>
    </w:rPr>
  </w:style>
  <w:style w:type="character" w:customStyle="1" w:styleId="HEN0Header3Zchn">
    <w:name w:val="_HEN0_Header_3 Zchn"/>
    <w:basedOn w:val="a3"/>
    <w:link w:val="HEN0Header3"/>
    <w:rsid w:val="001573A5"/>
    <w:rPr>
      <w:rFonts w:ascii="Arial" w:hAnsi="Arial" w:cs="Arial"/>
      <w:b/>
      <w:sz w:val="20"/>
      <w:lang w:val="en-GB"/>
    </w:rPr>
  </w:style>
  <w:style w:type="paragraph" w:customStyle="1" w:styleId="HEN0Header4">
    <w:name w:val="_HEN0_Header_4"/>
    <w:basedOn w:val="a2"/>
    <w:next w:val="AABStandardPDist33"/>
    <w:link w:val="HEN0Header4Zchn"/>
    <w:rsid w:val="001573A5"/>
    <w:pPr>
      <w:keepNext/>
      <w:widowControl w:val="0"/>
      <w:spacing w:after="180" w:line="240" w:lineRule="auto"/>
      <w:outlineLvl w:val="3"/>
    </w:pPr>
    <w:rPr>
      <w:rFonts w:ascii="Arial" w:hAnsi="Arial" w:cs="Arial"/>
      <w:b/>
      <w:sz w:val="18"/>
      <w:lang w:val="en-GB"/>
    </w:rPr>
  </w:style>
  <w:style w:type="character" w:customStyle="1" w:styleId="HEN0Header4Zchn">
    <w:name w:val="_HEN0_Header_4 Zchn"/>
    <w:basedOn w:val="a3"/>
    <w:link w:val="HEN0Header4"/>
    <w:rsid w:val="001573A5"/>
    <w:rPr>
      <w:rFonts w:ascii="Arial" w:hAnsi="Arial" w:cs="Arial"/>
      <w:b/>
      <w:sz w:val="18"/>
      <w:lang w:val="en-GB"/>
    </w:rPr>
  </w:style>
  <w:style w:type="paragraph" w:customStyle="1" w:styleId="HEN0Header5">
    <w:name w:val="_HEN0_Header_5"/>
    <w:basedOn w:val="a2"/>
    <w:next w:val="AABStandardPDist33"/>
    <w:link w:val="HEN0Header5Zchn"/>
    <w:rsid w:val="001573A5"/>
    <w:pPr>
      <w:keepNext/>
      <w:widowControl w:val="0"/>
      <w:spacing w:after="160" w:line="240" w:lineRule="auto"/>
      <w:outlineLvl w:val="4"/>
    </w:pPr>
    <w:rPr>
      <w:rFonts w:ascii="Arial" w:hAnsi="Arial" w:cs="Arial"/>
      <w:b/>
      <w:sz w:val="16"/>
      <w:lang w:val="en-GB"/>
    </w:rPr>
  </w:style>
  <w:style w:type="character" w:customStyle="1" w:styleId="HEN0Header5Zchn">
    <w:name w:val="_HEN0_Header_5 Zchn"/>
    <w:basedOn w:val="a3"/>
    <w:link w:val="HEN0Header5"/>
    <w:rsid w:val="001573A5"/>
    <w:rPr>
      <w:rFonts w:ascii="Arial" w:hAnsi="Arial" w:cs="Arial"/>
      <w:b/>
      <w:sz w:val="16"/>
      <w:lang w:val="en-GB"/>
    </w:rPr>
  </w:style>
  <w:style w:type="paragraph" w:customStyle="1" w:styleId="HFN1Header1">
    <w:name w:val="_HFN1_Header_1"/>
    <w:basedOn w:val="a2"/>
    <w:next w:val="AABStandardPDist33"/>
    <w:link w:val="HFN1Header1Zchn"/>
    <w:rsid w:val="002F1F0C"/>
    <w:pPr>
      <w:keepNext/>
      <w:widowControl w:val="0"/>
      <w:numPr>
        <w:numId w:val="248"/>
      </w:numPr>
      <w:spacing w:after="240" w:line="240" w:lineRule="auto"/>
      <w:ind w:left="420" w:hanging="420"/>
      <w:outlineLvl w:val="0"/>
    </w:pPr>
    <w:rPr>
      <w:rFonts w:ascii="Arial" w:hAnsi="Arial" w:cs="Arial"/>
      <w:b/>
      <w:sz w:val="24"/>
      <w:lang w:val="en-GB"/>
    </w:rPr>
  </w:style>
  <w:style w:type="character" w:customStyle="1" w:styleId="HFN1Header1Zchn">
    <w:name w:val="_HFN1_Header_1 Zchn"/>
    <w:basedOn w:val="a3"/>
    <w:link w:val="HFN1Header1"/>
    <w:rsid w:val="002F1F0C"/>
    <w:rPr>
      <w:rFonts w:ascii="Arial" w:hAnsi="Arial" w:cs="Arial"/>
      <w:b/>
      <w:sz w:val="24"/>
      <w:lang w:val="en-GB"/>
    </w:rPr>
  </w:style>
  <w:style w:type="paragraph" w:customStyle="1" w:styleId="HFN1Header2">
    <w:name w:val="_HFN1_Header_2"/>
    <w:basedOn w:val="a2"/>
    <w:next w:val="AABStandardPDist33"/>
    <w:link w:val="HFN1Header2Zchn"/>
    <w:rsid w:val="002F1F0C"/>
    <w:pPr>
      <w:keepNext/>
      <w:widowControl w:val="0"/>
      <w:numPr>
        <w:ilvl w:val="1"/>
        <w:numId w:val="248"/>
      </w:numPr>
      <w:spacing w:after="220" w:line="240" w:lineRule="auto"/>
      <w:ind w:left="560" w:hanging="560"/>
      <w:outlineLvl w:val="1"/>
    </w:pPr>
    <w:rPr>
      <w:rFonts w:ascii="Arial" w:hAnsi="Arial" w:cs="Arial"/>
      <w:b/>
      <w:lang w:val="en-GB"/>
    </w:rPr>
  </w:style>
  <w:style w:type="character" w:customStyle="1" w:styleId="HFN1Header2Zchn">
    <w:name w:val="_HFN1_Header_2 Zchn"/>
    <w:basedOn w:val="a3"/>
    <w:link w:val="HFN1Header2"/>
    <w:rsid w:val="002F1F0C"/>
    <w:rPr>
      <w:rFonts w:ascii="Arial" w:hAnsi="Arial" w:cs="Arial"/>
      <w:b/>
      <w:lang w:val="en-GB"/>
    </w:rPr>
  </w:style>
  <w:style w:type="paragraph" w:customStyle="1" w:styleId="HFN1Header3">
    <w:name w:val="_HFN1_Header_3"/>
    <w:basedOn w:val="a2"/>
    <w:next w:val="AABStandardPDist33"/>
    <w:link w:val="HFN1Header3Zchn"/>
    <w:rsid w:val="002F1F0C"/>
    <w:pPr>
      <w:keepNext/>
      <w:widowControl w:val="0"/>
      <w:numPr>
        <w:ilvl w:val="2"/>
        <w:numId w:val="248"/>
      </w:numPr>
      <w:spacing w:line="240" w:lineRule="auto"/>
      <w:ind w:left="672" w:hanging="672"/>
      <w:outlineLvl w:val="2"/>
    </w:pPr>
    <w:rPr>
      <w:rFonts w:ascii="Arial" w:hAnsi="Arial" w:cs="Arial"/>
      <w:b/>
      <w:sz w:val="20"/>
      <w:lang w:val="en-GB"/>
    </w:rPr>
  </w:style>
  <w:style w:type="character" w:customStyle="1" w:styleId="HFN1Header3Zchn">
    <w:name w:val="_HFN1_Header_3 Zchn"/>
    <w:basedOn w:val="a3"/>
    <w:link w:val="HFN1Header3"/>
    <w:rsid w:val="002F1F0C"/>
    <w:rPr>
      <w:rFonts w:ascii="Arial" w:hAnsi="Arial" w:cs="Arial"/>
      <w:b/>
      <w:sz w:val="20"/>
      <w:lang w:val="en-GB"/>
    </w:rPr>
  </w:style>
  <w:style w:type="paragraph" w:customStyle="1" w:styleId="HFN1Header4">
    <w:name w:val="_HFN1_Header_4"/>
    <w:basedOn w:val="a2"/>
    <w:next w:val="AABStandardPDist33"/>
    <w:link w:val="HFN1Header4Zchn"/>
    <w:rsid w:val="002F1F0C"/>
    <w:pPr>
      <w:keepNext/>
      <w:widowControl w:val="0"/>
      <w:numPr>
        <w:ilvl w:val="3"/>
        <w:numId w:val="248"/>
      </w:numPr>
      <w:spacing w:after="180" w:line="240" w:lineRule="auto"/>
      <w:ind w:left="742" w:hanging="742"/>
      <w:outlineLvl w:val="3"/>
    </w:pPr>
    <w:rPr>
      <w:rFonts w:ascii="Arial" w:hAnsi="Arial" w:cs="Arial"/>
      <w:b/>
      <w:sz w:val="18"/>
      <w:lang w:val="en-GB"/>
    </w:rPr>
  </w:style>
  <w:style w:type="character" w:customStyle="1" w:styleId="HFN1Header4Zchn">
    <w:name w:val="_HFN1_Header_4 Zchn"/>
    <w:basedOn w:val="a3"/>
    <w:link w:val="HFN1Header4"/>
    <w:rsid w:val="002F1F0C"/>
    <w:rPr>
      <w:rFonts w:ascii="Arial" w:hAnsi="Arial" w:cs="Arial"/>
      <w:b/>
      <w:sz w:val="18"/>
      <w:lang w:val="en-GB"/>
    </w:rPr>
  </w:style>
  <w:style w:type="paragraph" w:customStyle="1" w:styleId="HFN1Header5">
    <w:name w:val="_HFN1_Header_5"/>
    <w:basedOn w:val="a2"/>
    <w:next w:val="AABStandardPDist33"/>
    <w:link w:val="HFN1Header5Zchn"/>
    <w:rsid w:val="002F1F0C"/>
    <w:pPr>
      <w:keepNext/>
      <w:widowControl w:val="0"/>
      <w:numPr>
        <w:ilvl w:val="4"/>
        <w:numId w:val="248"/>
      </w:numPr>
      <w:spacing w:after="160" w:line="240" w:lineRule="auto"/>
      <w:ind w:left="798" w:hanging="798"/>
      <w:outlineLvl w:val="4"/>
    </w:pPr>
    <w:rPr>
      <w:rFonts w:ascii="Arial" w:hAnsi="Arial" w:cs="Arial"/>
      <w:b/>
      <w:sz w:val="16"/>
      <w:lang w:val="en-GB"/>
    </w:rPr>
  </w:style>
  <w:style w:type="character" w:customStyle="1" w:styleId="HFN1Header5Zchn">
    <w:name w:val="_HFN1_Header_5 Zchn"/>
    <w:basedOn w:val="a3"/>
    <w:link w:val="HFN1Header5"/>
    <w:rsid w:val="002F1F0C"/>
    <w:rPr>
      <w:rFonts w:ascii="Arial" w:hAnsi="Arial" w:cs="Arial"/>
      <w:b/>
      <w:sz w:val="16"/>
      <w:lang w:val="en-GB"/>
    </w:rPr>
  </w:style>
  <w:style w:type="paragraph" w:customStyle="1" w:styleId="HGN0Header1">
    <w:name w:val="_HGN0_Header_1"/>
    <w:basedOn w:val="a2"/>
    <w:next w:val="AADStandardNumHLPDist33"/>
    <w:link w:val="HGN0Header1Zchn"/>
    <w:rsid w:val="001573A5"/>
    <w:pPr>
      <w:keepNext/>
      <w:widowControl w:val="0"/>
      <w:spacing w:after="240" w:line="240" w:lineRule="auto"/>
      <w:ind w:left="1418"/>
      <w:outlineLvl w:val="0"/>
    </w:pPr>
    <w:rPr>
      <w:rFonts w:ascii="Arial" w:hAnsi="Arial" w:cs="Arial"/>
      <w:b/>
      <w:sz w:val="24"/>
      <w:lang w:val="en-GB"/>
    </w:rPr>
  </w:style>
  <w:style w:type="character" w:customStyle="1" w:styleId="HGN0Header1Zchn">
    <w:name w:val="_HGN0_Header_1 Zchn"/>
    <w:basedOn w:val="a3"/>
    <w:link w:val="HGN0Header1"/>
    <w:rsid w:val="001573A5"/>
    <w:rPr>
      <w:rFonts w:ascii="Arial" w:hAnsi="Arial" w:cs="Arial"/>
      <w:b/>
      <w:sz w:val="24"/>
      <w:lang w:val="en-GB"/>
    </w:rPr>
  </w:style>
  <w:style w:type="paragraph" w:customStyle="1" w:styleId="HGN0Header2">
    <w:name w:val="_HGN0_Header_2"/>
    <w:basedOn w:val="a2"/>
    <w:next w:val="AADStandardNumHLPDist33"/>
    <w:link w:val="HGN0Header2Zchn"/>
    <w:rsid w:val="001573A5"/>
    <w:pPr>
      <w:keepNext/>
      <w:widowControl w:val="0"/>
      <w:spacing w:after="220" w:line="240" w:lineRule="auto"/>
      <w:ind w:left="1418"/>
      <w:outlineLvl w:val="1"/>
    </w:pPr>
    <w:rPr>
      <w:rFonts w:ascii="Arial" w:hAnsi="Arial" w:cs="Arial"/>
      <w:b/>
      <w:lang w:val="en-GB"/>
    </w:rPr>
  </w:style>
  <w:style w:type="character" w:customStyle="1" w:styleId="HGN0Header2Zchn">
    <w:name w:val="_HGN0_Header_2 Zchn"/>
    <w:basedOn w:val="a3"/>
    <w:link w:val="HGN0Header2"/>
    <w:rsid w:val="001573A5"/>
    <w:rPr>
      <w:rFonts w:ascii="Arial" w:hAnsi="Arial" w:cs="Arial"/>
      <w:b/>
      <w:lang w:val="en-GB"/>
    </w:rPr>
  </w:style>
  <w:style w:type="paragraph" w:customStyle="1" w:styleId="HGN0Header3">
    <w:name w:val="_HGN0_Header_3"/>
    <w:basedOn w:val="a2"/>
    <w:next w:val="AADStandardNumHLPDist33"/>
    <w:link w:val="HGN0Header3Zchn"/>
    <w:rsid w:val="001573A5"/>
    <w:pPr>
      <w:keepNext/>
      <w:widowControl w:val="0"/>
      <w:spacing w:line="240" w:lineRule="auto"/>
      <w:ind w:left="1418"/>
      <w:outlineLvl w:val="2"/>
    </w:pPr>
    <w:rPr>
      <w:rFonts w:ascii="Arial" w:hAnsi="Arial" w:cs="Arial"/>
      <w:b/>
      <w:sz w:val="20"/>
      <w:lang w:val="en-GB"/>
    </w:rPr>
  </w:style>
  <w:style w:type="character" w:customStyle="1" w:styleId="HGN0Header3Zchn">
    <w:name w:val="_HGN0_Header_3 Zchn"/>
    <w:basedOn w:val="a3"/>
    <w:link w:val="HGN0Header3"/>
    <w:rsid w:val="001573A5"/>
    <w:rPr>
      <w:rFonts w:ascii="Arial" w:hAnsi="Arial" w:cs="Arial"/>
      <w:b/>
      <w:sz w:val="20"/>
      <w:lang w:val="en-GB"/>
    </w:rPr>
  </w:style>
  <w:style w:type="paragraph" w:customStyle="1" w:styleId="HGN0Header4">
    <w:name w:val="_HGN0_Header_4"/>
    <w:basedOn w:val="a2"/>
    <w:next w:val="AADStandardNumHLPDist33"/>
    <w:link w:val="HGN0Header4Zchn"/>
    <w:rsid w:val="001573A5"/>
    <w:pPr>
      <w:keepNext/>
      <w:widowControl w:val="0"/>
      <w:spacing w:after="180" w:line="240" w:lineRule="auto"/>
      <w:ind w:left="1418"/>
      <w:outlineLvl w:val="3"/>
    </w:pPr>
    <w:rPr>
      <w:rFonts w:ascii="Arial" w:hAnsi="Arial" w:cs="Arial"/>
      <w:b/>
      <w:sz w:val="18"/>
      <w:lang w:val="en-GB"/>
    </w:rPr>
  </w:style>
  <w:style w:type="character" w:customStyle="1" w:styleId="HGN0Header4Zchn">
    <w:name w:val="_HGN0_Header_4 Zchn"/>
    <w:basedOn w:val="a3"/>
    <w:link w:val="HGN0Header4"/>
    <w:rsid w:val="001573A5"/>
    <w:rPr>
      <w:rFonts w:ascii="Arial" w:hAnsi="Arial" w:cs="Arial"/>
      <w:b/>
      <w:sz w:val="18"/>
      <w:lang w:val="en-GB"/>
    </w:rPr>
  </w:style>
  <w:style w:type="paragraph" w:customStyle="1" w:styleId="HGN0Header5">
    <w:name w:val="_HGN0_Header_5"/>
    <w:basedOn w:val="a2"/>
    <w:next w:val="AADStandardNumHLPDist33"/>
    <w:link w:val="HGN0Header5Zchn"/>
    <w:rsid w:val="001573A5"/>
    <w:pPr>
      <w:keepNext/>
      <w:widowControl w:val="0"/>
      <w:spacing w:after="160" w:line="240" w:lineRule="auto"/>
      <w:ind w:left="1418"/>
      <w:outlineLvl w:val="4"/>
    </w:pPr>
    <w:rPr>
      <w:rFonts w:ascii="Arial" w:hAnsi="Arial" w:cs="Arial"/>
      <w:b/>
      <w:sz w:val="16"/>
      <w:lang w:val="en-GB"/>
    </w:rPr>
  </w:style>
  <w:style w:type="character" w:customStyle="1" w:styleId="HGN0Header5Zchn">
    <w:name w:val="_HGN0_Header_5 Zchn"/>
    <w:basedOn w:val="a3"/>
    <w:link w:val="HGN0Header5"/>
    <w:rsid w:val="001573A5"/>
    <w:rPr>
      <w:rFonts w:ascii="Arial" w:hAnsi="Arial" w:cs="Arial"/>
      <w:b/>
      <w:sz w:val="16"/>
      <w:lang w:val="en-GB"/>
    </w:rPr>
  </w:style>
  <w:style w:type="paragraph" w:customStyle="1" w:styleId="HHN1Header1">
    <w:name w:val="_HHN1_Header_1"/>
    <w:basedOn w:val="a2"/>
    <w:next w:val="AADStandardNumHLPDist33"/>
    <w:link w:val="HHN1Header1Zchn"/>
    <w:rsid w:val="001573A5"/>
    <w:pPr>
      <w:keepNext/>
      <w:widowControl w:val="0"/>
      <w:numPr>
        <w:numId w:val="249"/>
      </w:numPr>
      <w:spacing w:after="240" w:line="240" w:lineRule="auto"/>
      <w:outlineLvl w:val="0"/>
    </w:pPr>
    <w:rPr>
      <w:rFonts w:ascii="Arial" w:hAnsi="Arial" w:cs="Arial"/>
      <w:b/>
      <w:sz w:val="24"/>
      <w:lang w:val="en-GB"/>
    </w:rPr>
  </w:style>
  <w:style w:type="character" w:customStyle="1" w:styleId="HHN1Header1Zchn">
    <w:name w:val="_HHN1_Header_1 Zchn"/>
    <w:basedOn w:val="a3"/>
    <w:link w:val="HHN1Header1"/>
    <w:rsid w:val="001573A5"/>
    <w:rPr>
      <w:rFonts w:ascii="Arial" w:hAnsi="Arial" w:cs="Arial"/>
      <w:b/>
      <w:sz w:val="24"/>
      <w:lang w:val="en-GB"/>
    </w:rPr>
  </w:style>
  <w:style w:type="paragraph" w:customStyle="1" w:styleId="HHN1Header2">
    <w:name w:val="_HHN1_Header_2"/>
    <w:basedOn w:val="a2"/>
    <w:next w:val="AADStandardNumHLPDist33"/>
    <w:link w:val="HHN1Header2Zchn"/>
    <w:rsid w:val="001573A5"/>
    <w:pPr>
      <w:keepNext/>
      <w:widowControl w:val="0"/>
      <w:numPr>
        <w:ilvl w:val="1"/>
        <w:numId w:val="249"/>
      </w:numPr>
      <w:spacing w:after="220" w:line="240" w:lineRule="auto"/>
      <w:outlineLvl w:val="1"/>
    </w:pPr>
    <w:rPr>
      <w:rFonts w:ascii="Arial" w:hAnsi="Arial" w:cs="Arial"/>
      <w:b/>
      <w:lang w:val="en-GB"/>
    </w:rPr>
  </w:style>
  <w:style w:type="character" w:customStyle="1" w:styleId="HHN1Header2Zchn">
    <w:name w:val="_HHN1_Header_2 Zchn"/>
    <w:basedOn w:val="a3"/>
    <w:link w:val="HHN1Header2"/>
    <w:rsid w:val="001573A5"/>
    <w:rPr>
      <w:rFonts w:ascii="Arial" w:hAnsi="Arial" w:cs="Arial"/>
      <w:b/>
      <w:lang w:val="en-GB"/>
    </w:rPr>
  </w:style>
  <w:style w:type="paragraph" w:customStyle="1" w:styleId="HHN1Header3">
    <w:name w:val="_HHN1_Header_3"/>
    <w:basedOn w:val="a2"/>
    <w:next w:val="AADStandardNumHLPDist33"/>
    <w:link w:val="HHN1Header3Zchn"/>
    <w:rsid w:val="001573A5"/>
    <w:pPr>
      <w:keepNext/>
      <w:widowControl w:val="0"/>
      <w:numPr>
        <w:ilvl w:val="2"/>
        <w:numId w:val="249"/>
      </w:numPr>
      <w:spacing w:line="240" w:lineRule="auto"/>
      <w:outlineLvl w:val="2"/>
    </w:pPr>
    <w:rPr>
      <w:rFonts w:ascii="Arial" w:hAnsi="Arial" w:cs="Arial"/>
      <w:b/>
      <w:sz w:val="20"/>
      <w:lang w:val="en-GB"/>
    </w:rPr>
  </w:style>
  <w:style w:type="character" w:customStyle="1" w:styleId="HHN1Header3Zchn">
    <w:name w:val="_HHN1_Header_3 Zchn"/>
    <w:basedOn w:val="a3"/>
    <w:link w:val="HHN1Header3"/>
    <w:rsid w:val="001573A5"/>
    <w:rPr>
      <w:rFonts w:ascii="Arial" w:hAnsi="Arial" w:cs="Arial"/>
      <w:b/>
      <w:sz w:val="20"/>
      <w:lang w:val="en-GB"/>
    </w:rPr>
  </w:style>
  <w:style w:type="paragraph" w:customStyle="1" w:styleId="HHN1Header4">
    <w:name w:val="_HHN1_Header_4"/>
    <w:basedOn w:val="a2"/>
    <w:next w:val="AADStandardNumHLPDist33"/>
    <w:link w:val="HHN1Header4Zchn"/>
    <w:rsid w:val="001573A5"/>
    <w:pPr>
      <w:keepNext/>
      <w:widowControl w:val="0"/>
      <w:numPr>
        <w:ilvl w:val="3"/>
        <w:numId w:val="249"/>
      </w:numPr>
      <w:spacing w:after="180" w:line="240" w:lineRule="auto"/>
      <w:outlineLvl w:val="3"/>
    </w:pPr>
    <w:rPr>
      <w:rFonts w:ascii="Arial" w:hAnsi="Arial" w:cs="Arial"/>
      <w:b/>
      <w:sz w:val="18"/>
      <w:lang w:val="en-GB"/>
    </w:rPr>
  </w:style>
  <w:style w:type="character" w:customStyle="1" w:styleId="HHN1Header4Zchn">
    <w:name w:val="_HHN1_Header_4 Zchn"/>
    <w:basedOn w:val="a3"/>
    <w:link w:val="HHN1Header4"/>
    <w:rsid w:val="001573A5"/>
    <w:rPr>
      <w:rFonts w:ascii="Arial" w:hAnsi="Arial" w:cs="Arial"/>
      <w:b/>
      <w:sz w:val="18"/>
      <w:lang w:val="en-GB"/>
    </w:rPr>
  </w:style>
  <w:style w:type="paragraph" w:customStyle="1" w:styleId="HHN1Header5">
    <w:name w:val="_HHN1_Header_5"/>
    <w:basedOn w:val="a2"/>
    <w:next w:val="AADStandardNumHLPDist33"/>
    <w:link w:val="HHN1Header5Zchn"/>
    <w:rsid w:val="001573A5"/>
    <w:pPr>
      <w:keepNext/>
      <w:widowControl w:val="0"/>
      <w:numPr>
        <w:ilvl w:val="4"/>
        <w:numId w:val="249"/>
      </w:numPr>
      <w:spacing w:after="160" w:line="240" w:lineRule="auto"/>
      <w:outlineLvl w:val="4"/>
    </w:pPr>
    <w:rPr>
      <w:rFonts w:ascii="Arial" w:hAnsi="Arial" w:cs="Arial"/>
      <w:b/>
      <w:sz w:val="16"/>
      <w:lang w:val="en-GB"/>
    </w:rPr>
  </w:style>
  <w:style w:type="character" w:customStyle="1" w:styleId="HHN1Header5Zchn">
    <w:name w:val="_HHN1_Header_5 Zchn"/>
    <w:basedOn w:val="a3"/>
    <w:link w:val="HHN1Header5"/>
    <w:rsid w:val="001573A5"/>
    <w:rPr>
      <w:rFonts w:ascii="Arial" w:hAnsi="Arial" w:cs="Arial"/>
      <w:b/>
      <w:sz w:val="16"/>
      <w:lang w:val="en-GB"/>
    </w:rPr>
  </w:style>
  <w:style w:type="paragraph" w:customStyle="1" w:styleId="XADStandard9PDist33TableHeader001">
    <w:name w:val="_XAD_Standard_9_PDist3.3_TableHeader001"/>
    <w:basedOn w:val="ABBStandard9PDist33"/>
    <w:next w:val="ABBStandard9PDist33"/>
    <w:rsid w:val="00F86F2D"/>
    <w:rPr>
      <w:rFonts w:eastAsia="Times New Roman" w:cs="Times New Roman"/>
      <w:b/>
      <w:szCs w:val="20"/>
      <w:lang w:eastAsia="de-DE"/>
    </w:rPr>
  </w:style>
  <w:style w:type="paragraph" w:customStyle="1" w:styleId="XADStandard9TableHeader002">
    <w:name w:val="_XAD_Standard_9_TableHeader002"/>
    <w:basedOn w:val="XADStandard9PDist33TableHeader001"/>
    <w:rsid w:val="007049A0"/>
    <w:pPr>
      <w:spacing w:before="0" w:after="0"/>
    </w:pPr>
  </w:style>
  <w:style w:type="table" w:styleId="ac">
    <w:name w:val="Table Grid"/>
    <w:basedOn w:val="a4"/>
    <w:uiPriority w:val="59"/>
    <w:rsid w:val="00080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ABStandard9PDist33Header001">
    <w:name w:val="_XAB_Standard_9_PDist3.3_Header001"/>
    <w:basedOn w:val="ABBStandard9PDist33"/>
    <w:next w:val="ABBStandard9PDist33"/>
    <w:rsid w:val="00080754"/>
    <w:rPr>
      <w:rFonts w:eastAsia="Times New Roman" w:cs="Times New Roman"/>
      <w:b/>
      <w:szCs w:val="20"/>
      <w:lang w:eastAsia="de-DE"/>
    </w:rPr>
  </w:style>
  <w:style w:type="paragraph" w:customStyle="1" w:styleId="XAEStandard9Subscipt001">
    <w:name w:val="_XAE_Standard_9_Subscipt001"/>
    <w:basedOn w:val="a2"/>
    <w:rsid w:val="0008075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spacing w:before="120" w:after="360" w:line="240" w:lineRule="auto"/>
    </w:pPr>
    <w:rPr>
      <w:rFonts w:ascii="Arial" w:eastAsia="Times New Roman" w:hAnsi="Arial" w:cs="Times New Roman"/>
      <w:b/>
      <w:sz w:val="18"/>
      <w:szCs w:val="20"/>
      <w:lang w:val="en-GB" w:eastAsia="de-DE"/>
    </w:rPr>
  </w:style>
  <w:style w:type="paragraph" w:styleId="ad">
    <w:name w:val="caption"/>
    <w:basedOn w:val="a2"/>
    <w:next w:val="a2"/>
    <w:unhideWhenUsed/>
    <w:qFormat/>
    <w:rsid w:val="00E913D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XAEStandard9SubScriptFig">
    <w:name w:val="_XAE_Standard_9_SubScript_Fig"/>
    <w:basedOn w:val="ad"/>
    <w:rsid w:val="00300B69"/>
    <w:pPr>
      <w:tabs>
        <w:tab w:val="left" w:pos="765"/>
        <w:tab w:val="left" w:pos="993"/>
      </w:tabs>
      <w:spacing w:before="60" w:after="360"/>
      <w:ind w:left="993" w:hanging="993"/>
    </w:pPr>
    <w:rPr>
      <w:rFonts w:ascii="Arial" w:hAnsi="Arial"/>
      <w:color w:val="auto"/>
      <w:lang w:val="en-GB"/>
    </w:rPr>
  </w:style>
  <w:style w:type="paragraph" w:customStyle="1" w:styleId="XAEStandard9SubScriptTab">
    <w:name w:val="_XAE_Standard_9_SubScript_Tab"/>
    <w:basedOn w:val="ad"/>
    <w:rsid w:val="00D572E7"/>
    <w:pPr>
      <w:tabs>
        <w:tab w:val="left" w:pos="765"/>
        <w:tab w:val="left" w:pos="993"/>
      </w:tabs>
      <w:spacing w:before="60" w:after="360"/>
      <w:ind w:left="992" w:hanging="992"/>
    </w:pPr>
    <w:rPr>
      <w:rFonts w:ascii="Arial" w:hAnsi="Arial"/>
      <w:color w:val="auto"/>
      <w:lang w:val="en-GB"/>
    </w:rPr>
  </w:style>
  <w:style w:type="paragraph" w:styleId="ae">
    <w:name w:val="table of figures"/>
    <w:basedOn w:val="a2"/>
    <w:next w:val="a2"/>
    <w:uiPriority w:val="99"/>
    <w:unhideWhenUsed/>
    <w:rsid w:val="00300B69"/>
    <w:pPr>
      <w:tabs>
        <w:tab w:val="left" w:pos="851"/>
        <w:tab w:val="right" w:leader="dot" w:pos="10053"/>
      </w:tabs>
      <w:spacing w:after="0"/>
      <w:ind w:left="964" w:right="1134" w:hanging="964"/>
    </w:pPr>
    <w:rPr>
      <w:rFonts w:ascii="Arial" w:hAnsi="Arial"/>
      <w:noProof/>
      <w:sz w:val="18"/>
    </w:rPr>
  </w:style>
  <w:style w:type="character" w:styleId="af">
    <w:name w:val="Hyperlink"/>
    <w:basedOn w:val="a3"/>
    <w:uiPriority w:val="99"/>
    <w:unhideWhenUsed/>
    <w:rsid w:val="002C47B2"/>
    <w:rPr>
      <w:color w:val="0000FF" w:themeColor="hyperlink"/>
      <w:u w:val="single"/>
    </w:rPr>
  </w:style>
  <w:style w:type="paragraph" w:customStyle="1" w:styleId="XAGStandard9RefLstTab">
    <w:name w:val="_XAG_Standard_9_RefLst_Tab"/>
    <w:basedOn w:val="ae"/>
    <w:rsid w:val="007566F7"/>
    <w:pPr>
      <w:tabs>
        <w:tab w:val="left" w:pos="1100"/>
      </w:tabs>
    </w:pPr>
    <w:rPr>
      <w:lang w:val="en-GB"/>
    </w:rPr>
  </w:style>
  <w:style w:type="paragraph" w:customStyle="1" w:styleId="XAEStandard9SubScriptTabNumHL">
    <w:name w:val="_XAE_Standard_9_SubScript_Tab_NumHL"/>
    <w:basedOn w:val="XAEStandard9SubScriptTab"/>
    <w:rsid w:val="00D572E7"/>
    <w:pPr>
      <w:tabs>
        <w:tab w:val="clear" w:pos="765"/>
        <w:tab w:val="clear" w:pos="993"/>
        <w:tab w:val="left" w:pos="2183"/>
        <w:tab w:val="left" w:pos="2410"/>
      </w:tabs>
      <w:ind w:left="2410"/>
    </w:pPr>
  </w:style>
  <w:style w:type="paragraph" w:customStyle="1" w:styleId="XAEStandard9SubScriptFigNumHL">
    <w:name w:val="_XAE_Standard_9_SubScript_Fig_NumHL"/>
    <w:basedOn w:val="XAEStandard9SubScriptFig"/>
    <w:rsid w:val="00300B69"/>
    <w:pPr>
      <w:tabs>
        <w:tab w:val="clear" w:pos="765"/>
        <w:tab w:val="clear" w:pos="993"/>
        <w:tab w:val="left" w:pos="2183"/>
        <w:tab w:val="left" w:pos="2410"/>
      </w:tabs>
      <w:ind w:left="2410" w:hanging="992"/>
    </w:pPr>
  </w:style>
  <w:style w:type="paragraph" w:customStyle="1" w:styleId="XAFStandard8SubScriptFigsmall">
    <w:name w:val="_XAF_Standard_8_SubScript_Fig_small"/>
    <w:basedOn w:val="XAEStandard9SubScriptFig"/>
    <w:rsid w:val="0026476E"/>
    <w:rPr>
      <w:sz w:val="16"/>
    </w:rPr>
  </w:style>
  <w:style w:type="paragraph" w:customStyle="1" w:styleId="XAFStandard8SubScriptFigNumHLsmall">
    <w:name w:val="_XAF_Standard_8_SubScript_Fig_NumHL_small"/>
    <w:basedOn w:val="XAEStandard9SubScriptFigNumHL"/>
    <w:rsid w:val="0026476E"/>
    <w:rPr>
      <w:sz w:val="16"/>
    </w:rPr>
  </w:style>
  <w:style w:type="paragraph" w:styleId="23">
    <w:name w:val="toc 2"/>
    <w:basedOn w:val="a2"/>
    <w:next w:val="a2"/>
    <w:uiPriority w:val="39"/>
    <w:unhideWhenUsed/>
    <w:rsid w:val="00023581"/>
    <w:pPr>
      <w:spacing w:before="80" w:after="0"/>
      <w:ind w:left="221" w:right="1134"/>
    </w:pPr>
    <w:rPr>
      <w:rFonts w:ascii="Arial" w:hAnsi="Arial"/>
      <w:sz w:val="18"/>
    </w:rPr>
  </w:style>
  <w:style w:type="paragraph" w:styleId="11">
    <w:name w:val="toc 1"/>
    <w:basedOn w:val="a2"/>
    <w:next w:val="a2"/>
    <w:uiPriority w:val="39"/>
    <w:unhideWhenUsed/>
    <w:rsid w:val="00023581"/>
    <w:pPr>
      <w:tabs>
        <w:tab w:val="right" w:leader="dot" w:pos="10053"/>
      </w:tabs>
      <w:spacing w:before="100" w:after="0"/>
      <w:ind w:right="1134"/>
    </w:pPr>
    <w:rPr>
      <w:rFonts w:ascii="Arial" w:hAnsi="Arial"/>
      <w:sz w:val="18"/>
    </w:rPr>
  </w:style>
  <w:style w:type="paragraph" w:styleId="33">
    <w:name w:val="toc 3"/>
    <w:basedOn w:val="a2"/>
    <w:next w:val="a2"/>
    <w:uiPriority w:val="39"/>
    <w:unhideWhenUsed/>
    <w:rsid w:val="00023581"/>
    <w:pPr>
      <w:tabs>
        <w:tab w:val="right" w:leader="dot" w:pos="10053"/>
      </w:tabs>
      <w:spacing w:before="60" w:after="0"/>
      <w:ind w:left="442" w:right="1134"/>
    </w:pPr>
    <w:rPr>
      <w:rFonts w:ascii="Arial" w:hAnsi="Arial"/>
      <w:sz w:val="18"/>
    </w:rPr>
  </w:style>
  <w:style w:type="paragraph" w:styleId="43">
    <w:name w:val="toc 4"/>
    <w:basedOn w:val="a2"/>
    <w:next w:val="a2"/>
    <w:uiPriority w:val="39"/>
    <w:unhideWhenUsed/>
    <w:rsid w:val="00023581"/>
    <w:pPr>
      <w:spacing w:before="40" w:after="0"/>
      <w:ind w:left="658" w:right="1134"/>
    </w:pPr>
    <w:rPr>
      <w:rFonts w:ascii="Arial" w:hAnsi="Arial"/>
      <w:sz w:val="18"/>
    </w:rPr>
  </w:style>
  <w:style w:type="paragraph" w:styleId="53">
    <w:name w:val="toc 5"/>
    <w:basedOn w:val="a2"/>
    <w:next w:val="a2"/>
    <w:uiPriority w:val="39"/>
    <w:unhideWhenUsed/>
    <w:rsid w:val="00023581"/>
    <w:pPr>
      <w:spacing w:before="20" w:after="0"/>
      <w:ind w:left="879" w:right="1134"/>
    </w:pPr>
    <w:rPr>
      <w:rFonts w:ascii="Arial" w:hAnsi="Arial"/>
      <w:sz w:val="18"/>
    </w:rPr>
  </w:style>
  <w:style w:type="paragraph" w:styleId="61">
    <w:name w:val="toc 6"/>
    <w:basedOn w:val="a2"/>
    <w:next w:val="a2"/>
    <w:uiPriority w:val="39"/>
    <w:unhideWhenUsed/>
    <w:rsid w:val="00023581"/>
    <w:pPr>
      <w:spacing w:after="0"/>
      <w:ind w:left="1100" w:right="1134"/>
    </w:pPr>
    <w:rPr>
      <w:rFonts w:ascii="Arial" w:hAnsi="Arial"/>
      <w:sz w:val="18"/>
    </w:rPr>
  </w:style>
  <w:style w:type="paragraph" w:styleId="71">
    <w:name w:val="toc 7"/>
    <w:basedOn w:val="a2"/>
    <w:next w:val="a2"/>
    <w:uiPriority w:val="39"/>
    <w:unhideWhenUsed/>
    <w:rsid w:val="00023581"/>
    <w:pPr>
      <w:spacing w:after="0"/>
      <w:ind w:left="1321" w:right="1134"/>
    </w:pPr>
    <w:rPr>
      <w:rFonts w:ascii="Arial" w:hAnsi="Arial"/>
      <w:sz w:val="18"/>
    </w:rPr>
  </w:style>
  <w:style w:type="paragraph" w:styleId="81">
    <w:name w:val="toc 8"/>
    <w:basedOn w:val="a2"/>
    <w:next w:val="a2"/>
    <w:uiPriority w:val="39"/>
    <w:unhideWhenUsed/>
    <w:rsid w:val="00023581"/>
    <w:pPr>
      <w:spacing w:after="0"/>
      <w:ind w:left="1542" w:right="1134"/>
    </w:pPr>
    <w:rPr>
      <w:rFonts w:ascii="Arial" w:hAnsi="Arial"/>
      <w:sz w:val="18"/>
    </w:rPr>
  </w:style>
  <w:style w:type="paragraph" w:styleId="91">
    <w:name w:val="toc 9"/>
    <w:basedOn w:val="a2"/>
    <w:next w:val="a2"/>
    <w:uiPriority w:val="39"/>
    <w:unhideWhenUsed/>
    <w:rsid w:val="00023581"/>
    <w:pPr>
      <w:spacing w:after="0"/>
      <w:ind w:left="1758" w:right="1134"/>
    </w:pPr>
    <w:rPr>
      <w:rFonts w:ascii="Arial" w:hAnsi="Arial"/>
      <w:sz w:val="18"/>
    </w:rPr>
  </w:style>
  <w:style w:type="numbering" w:styleId="111111">
    <w:name w:val="Outline List 2"/>
    <w:basedOn w:val="a5"/>
    <w:uiPriority w:val="99"/>
    <w:semiHidden/>
    <w:unhideWhenUsed/>
    <w:rsid w:val="00F93D72"/>
    <w:pPr>
      <w:numPr>
        <w:numId w:val="242"/>
      </w:numPr>
    </w:pPr>
  </w:style>
  <w:style w:type="numbering" w:styleId="1ai">
    <w:name w:val="Outline List 1"/>
    <w:basedOn w:val="a5"/>
    <w:uiPriority w:val="99"/>
    <w:semiHidden/>
    <w:unhideWhenUsed/>
    <w:rsid w:val="00F93D72"/>
    <w:pPr>
      <w:numPr>
        <w:numId w:val="243"/>
      </w:numPr>
    </w:pPr>
  </w:style>
  <w:style w:type="paragraph" w:styleId="af0">
    <w:name w:val="Salutation"/>
    <w:basedOn w:val="a2"/>
    <w:next w:val="a2"/>
    <w:link w:val="af1"/>
    <w:uiPriority w:val="99"/>
    <w:semiHidden/>
    <w:unhideWhenUsed/>
    <w:rsid w:val="00F93D72"/>
  </w:style>
  <w:style w:type="character" w:customStyle="1" w:styleId="af1">
    <w:name w:val="Приветствие Знак"/>
    <w:basedOn w:val="a3"/>
    <w:link w:val="af0"/>
    <w:uiPriority w:val="99"/>
    <w:semiHidden/>
    <w:rsid w:val="00F93D72"/>
  </w:style>
  <w:style w:type="character" w:customStyle="1" w:styleId="10">
    <w:name w:val="Заголовок 1 Знак"/>
    <w:basedOn w:val="a3"/>
    <w:link w:val="1"/>
    <w:uiPriority w:val="9"/>
    <w:rsid w:val="00F93D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3"/>
    <w:link w:val="21"/>
    <w:uiPriority w:val="9"/>
    <w:semiHidden/>
    <w:rsid w:val="00F93D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3"/>
    <w:link w:val="31"/>
    <w:uiPriority w:val="9"/>
    <w:semiHidden/>
    <w:rsid w:val="00F93D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2">
    <w:name w:val="Заголовок 4 Знак"/>
    <w:basedOn w:val="a3"/>
    <w:link w:val="41"/>
    <w:uiPriority w:val="9"/>
    <w:semiHidden/>
    <w:rsid w:val="00F93D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2">
    <w:name w:val="Заголовок 5 Знак"/>
    <w:basedOn w:val="a3"/>
    <w:link w:val="51"/>
    <w:uiPriority w:val="9"/>
    <w:semiHidden/>
    <w:rsid w:val="00F93D7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3"/>
    <w:link w:val="6"/>
    <w:uiPriority w:val="9"/>
    <w:semiHidden/>
    <w:rsid w:val="00F93D7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uiPriority w:val="9"/>
    <w:semiHidden/>
    <w:rsid w:val="00F93D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semiHidden/>
    <w:rsid w:val="00F93D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F93D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styleId="a1">
    <w:name w:val="Outline List 3"/>
    <w:basedOn w:val="a5"/>
    <w:uiPriority w:val="99"/>
    <w:semiHidden/>
    <w:unhideWhenUsed/>
    <w:rsid w:val="00F93D72"/>
    <w:pPr>
      <w:numPr>
        <w:numId w:val="244"/>
      </w:numPr>
    </w:pPr>
  </w:style>
  <w:style w:type="paragraph" w:styleId="a0">
    <w:name w:val="List Bullet"/>
    <w:basedOn w:val="a2"/>
    <w:uiPriority w:val="99"/>
    <w:semiHidden/>
    <w:unhideWhenUsed/>
    <w:rsid w:val="00F93D72"/>
    <w:pPr>
      <w:numPr>
        <w:numId w:val="232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F93D72"/>
    <w:pPr>
      <w:numPr>
        <w:numId w:val="233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F93D72"/>
    <w:pPr>
      <w:numPr>
        <w:numId w:val="23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F93D72"/>
    <w:pPr>
      <w:numPr>
        <w:numId w:val="235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F93D72"/>
    <w:pPr>
      <w:numPr>
        <w:numId w:val="236"/>
      </w:numPr>
      <w:contextualSpacing/>
    </w:pPr>
  </w:style>
  <w:style w:type="character" w:styleId="af2">
    <w:name w:val="FollowedHyperlink"/>
    <w:basedOn w:val="a3"/>
    <w:uiPriority w:val="99"/>
    <w:semiHidden/>
    <w:unhideWhenUsed/>
    <w:rsid w:val="00F93D72"/>
    <w:rPr>
      <w:color w:val="800080" w:themeColor="followedHyperlink"/>
      <w:u w:val="single"/>
    </w:rPr>
  </w:style>
  <w:style w:type="paragraph" w:styleId="af3">
    <w:name w:val="Block Text"/>
    <w:basedOn w:val="a2"/>
    <w:uiPriority w:val="99"/>
    <w:semiHidden/>
    <w:unhideWhenUsed/>
    <w:rsid w:val="00F93D72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styleId="af4">
    <w:name w:val="Book Title"/>
    <w:basedOn w:val="a3"/>
    <w:uiPriority w:val="33"/>
    <w:rsid w:val="00F93D72"/>
    <w:rPr>
      <w:b/>
      <w:bCs/>
      <w:smallCaps/>
      <w:spacing w:val="5"/>
    </w:rPr>
  </w:style>
  <w:style w:type="paragraph" w:styleId="af5">
    <w:name w:val="Date"/>
    <w:basedOn w:val="a2"/>
    <w:next w:val="a2"/>
    <w:link w:val="af6"/>
    <w:uiPriority w:val="99"/>
    <w:semiHidden/>
    <w:unhideWhenUsed/>
    <w:rsid w:val="00F93D72"/>
  </w:style>
  <w:style w:type="character" w:customStyle="1" w:styleId="af6">
    <w:name w:val="Дата Знак"/>
    <w:basedOn w:val="a3"/>
    <w:link w:val="af5"/>
    <w:uiPriority w:val="99"/>
    <w:semiHidden/>
    <w:rsid w:val="00F93D72"/>
  </w:style>
  <w:style w:type="paragraph" w:styleId="af7">
    <w:name w:val="Document Map"/>
    <w:basedOn w:val="a2"/>
    <w:link w:val="af8"/>
    <w:uiPriority w:val="99"/>
    <w:semiHidden/>
    <w:unhideWhenUsed/>
    <w:rsid w:val="00F93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3"/>
    <w:link w:val="af7"/>
    <w:uiPriority w:val="99"/>
    <w:semiHidden/>
    <w:rsid w:val="00F93D72"/>
    <w:rPr>
      <w:rFonts w:ascii="Tahoma" w:hAnsi="Tahoma" w:cs="Tahoma"/>
      <w:sz w:val="16"/>
      <w:szCs w:val="16"/>
    </w:rPr>
  </w:style>
  <w:style w:type="table" w:styleId="af9">
    <w:name w:val="Dark List"/>
    <w:basedOn w:val="a4"/>
    <w:uiPriority w:val="70"/>
    <w:rsid w:val="00F93D7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">
    <w:name w:val="Dark List Accent 1"/>
    <w:basedOn w:val="a4"/>
    <w:uiPriority w:val="70"/>
    <w:rsid w:val="00F93D7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">
    <w:name w:val="Dark List Accent 2"/>
    <w:basedOn w:val="a4"/>
    <w:uiPriority w:val="70"/>
    <w:rsid w:val="00F93D7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">
    <w:name w:val="Dark List Accent 3"/>
    <w:basedOn w:val="a4"/>
    <w:uiPriority w:val="70"/>
    <w:rsid w:val="00F93D7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">
    <w:name w:val="Dark List Accent 4"/>
    <w:basedOn w:val="a4"/>
    <w:uiPriority w:val="70"/>
    <w:rsid w:val="00F93D7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">
    <w:name w:val="Dark List Accent 5"/>
    <w:basedOn w:val="a4"/>
    <w:uiPriority w:val="70"/>
    <w:rsid w:val="00F93D7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">
    <w:name w:val="Dark List Accent 6"/>
    <w:basedOn w:val="a4"/>
    <w:uiPriority w:val="70"/>
    <w:rsid w:val="00F93D7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a">
    <w:name w:val="E-mail Signature"/>
    <w:basedOn w:val="a2"/>
    <w:link w:val="afb"/>
    <w:uiPriority w:val="99"/>
    <w:semiHidden/>
    <w:unhideWhenUsed/>
    <w:rsid w:val="00F93D72"/>
    <w:pPr>
      <w:spacing w:after="0" w:line="240" w:lineRule="auto"/>
    </w:pPr>
  </w:style>
  <w:style w:type="character" w:customStyle="1" w:styleId="afb">
    <w:name w:val="Электронная подпись Знак"/>
    <w:basedOn w:val="a3"/>
    <w:link w:val="afa"/>
    <w:uiPriority w:val="99"/>
    <w:semiHidden/>
    <w:rsid w:val="00F93D72"/>
  </w:style>
  <w:style w:type="paragraph" w:styleId="afc">
    <w:name w:val="endnote text"/>
    <w:basedOn w:val="a2"/>
    <w:link w:val="afd"/>
    <w:uiPriority w:val="99"/>
    <w:semiHidden/>
    <w:unhideWhenUsed/>
    <w:rsid w:val="00F93D72"/>
    <w:pPr>
      <w:spacing w:after="0" w:line="240" w:lineRule="auto"/>
    </w:pPr>
    <w:rPr>
      <w:sz w:val="20"/>
      <w:szCs w:val="20"/>
    </w:rPr>
  </w:style>
  <w:style w:type="character" w:customStyle="1" w:styleId="afd">
    <w:name w:val="Текст концевой сноски Знак"/>
    <w:basedOn w:val="a3"/>
    <w:link w:val="afc"/>
    <w:uiPriority w:val="99"/>
    <w:semiHidden/>
    <w:rsid w:val="00F93D72"/>
    <w:rPr>
      <w:sz w:val="20"/>
      <w:szCs w:val="20"/>
    </w:rPr>
  </w:style>
  <w:style w:type="character" w:styleId="afe">
    <w:name w:val="endnote reference"/>
    <w:basedOn w:val="a3"/>
    <w:uiPriority w:val="99"/>
    <w:semiHidden/>
    <w:unhideWhenUsed/>
    <w:rsid w:val="00F93D72"/>
    <w:rPr>
      <w:vertAlign w:val="superscript"/>
    </w:rPr>
  </w:style>
  <w:style w:type="table" w:styleId="aff">
    <w:name w:val="Colorful List"/>
    <w:basedOn w:val="a4"/>
    <w:uiPriority w:val="72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Shading"/>
    <w:basedOn w:val="a4"/>
    <w:uiPriority w:val="71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1">
    <w:name w:val="Colorful Grid"/>
    <w:basedOn w:val="a4"/>
    <w:uiPriority w:val="73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2">
    <w:name w:val="Colorful Grid Accent 2"/>
    <w:basedOn w:val="a4"/>
    <w:uiPriority w:val="73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2">
    <w:name w:val="Colorful Grid Accent 3"/>
    <w:basedOn w:val="a4"/>
    <w:uiPriority w:val="73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2">
    <w:name w:val="Colorful Grid Accent 4"/>
    <w:basedOn w:val="a4"/>
    <w:uiPriority w:val="73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2">
    <w:name w:val="Colorful Grid Accent 5"/>
    <w:basedOn w:val="a4"/>
    <w:uiPriority w:val="73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2">
    <w:name w:val="Colorful Grid Accent 6"/>
    <w:basedOn w:val="a4"/>
    <w:uiPriority w:val="73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2">
    <w:name w:val="Strong"/>
    <w:basedOn w:val="a3"/>
    <w:uiPriority w:val="22"/>
    <w:rsid w:val="00F93D72"/>
    <w:rPr>
      <w:b/>
      <w:bCs/>
    </w:rPr>
  </w:style>
  <w:style w:type="paragraph" w:styleId="aff3">
    <w:name w:val="Note Heading"/>
    <w:basedOn w:val="a2"/>
    <w:next w:val="a2"/>
    <w:link w:val="aff4"/>
    <w:uiPriority w:val="99"/>
    <w:semiHidden/>
    <w:unhideWhenUsed/>
    <w:rsid w:val="00F93D72"/>
    <w:pPr>
      <w:spacing w:after="0" w:line="240" w:lineRule="auto"/>
    </w:pPr>
  </w:style>
  <w:style w:type="character" w:customStyle="1" w:styleId="aff4">
    <w:name w:val="Заголовок записки Знак"/>
    <w:basedOn w:val="a3"/>
    <w:link w:val="aff3"/>
    <w:uiPriority w:val="99"/>
    <w:semiHidden/>
    <w:rsid w:val="00F93D72"/>
  </w:style>
  <w:style w:type="paragraph" w:styleId="aff5">
    <w:name w:val="footnote text"/>
    <w:basedOn w:val="a2"/>
    <w:link w:val="aff6"/>
    <w:uiPriority w:val="99"/>
    <w:semiHidden/>
    <w:unhideWhenUsed/>
    <w:rsid w:val="00F93D72"/>
    <w:pPr>
      <w:spacing w:after="0" w:line="240" w:lineRule="auto"/>
    </w:pPr>
    <w:rPr>
      <w:sz w:val="20"/>
      <w:szCs w:val="20"/>
    </w:rPr>
  </w:style>
  <w:style w:type="character" w:customStyle="1" w:styleId="aff6">
    <w:name w:val="Текст сноски Знак"/>
    <w:basedOn w:val="a3"/>
    <w:link w:val="aff5"/>
    <w:uiPriority w:val="99"/>
    <w:semiHidden/>
    <w:rsid w:val="00F93D72"/>
    <w:rPr>
      <w:sz w:val="20"/>
      <w:szCs w:val="20"/>
    </w:rPr>
  </w:style>
  <w:style w:type="character" w:styleId="aff7">
    <w:name w:val="footnote reference"/>
    <w:basedOn w:val="a3"/>
    <w:uiPriority w:val="99"/>
    <w:semiHidden/>
    <w:unhideWhenUsed/>
    <w:rsid w:val="00F93D72"/>
    <w:rPr>
      <w:vertAlign w:val="superscript"/>
    </w:rPr>
  </w:style>
  <w:style w:type="paragraph" w:styleId="aff8">
    <w:name w:val="Closing"/>
    <w:basedOn w:val="a2"/>
    <w:link w:val="aff9"/>
    <w:uiPriority w:val="99"/>
    <w:semiHidden/>
    <w:unhideWhenUsed/>
    <w:rsid w:val="00F93D72"/>
    <w:pPr>
      <w:spacing w:after="0" w:line="240" w:lineRule="auto"/>
      <w:ind w:left="4252"/>
    </w:pPr>
  </w:style>
  <w:style w:type="character" w:customStyle="1" w:styleId="aff9">
    <w:name w:val="Прощание Знак"/>
    <w:basedOn w:val="a3"/>
    <w:link w:val="aff8"/>
    <w:uiPriority w:val="99"/>
    <w:semiHidden/>
    <w:rsid w:val="00F93D72"/>
  </w:style>
  <w:style w:type="table" w:styleId="affa">
    <w:name w:val="Light List"/>
    <w:basedOn w:val="a4"/>
    <w:uiPriority w:val="61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61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3">
    <w:name w:val="Light List Accent 2"/>
    <w:basedOn w:val="a4"/>
    <w:uiPriority w:val="61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3">
    <w:name w:val="Light List Accent 3"/>
    <w:basedOn w:val="a4"/>
    <w:uiPriority w:val="61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3">
    <w:name w:val="Light List Accent 4"/>
    <w:basedOn w:val="a4"/>
    <w:uiPriority w:val="61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3">
    <w:name w:val="Light List Accent 5"/>
    <w:basedOn w:val="a4"/>
    <w:uiPriority w:val="61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3">
    <w:name w:val="Light List Accent 6"/>
    <w:basedOn w:val="a4"/>
    <w:uiPriority w:val="61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b">
    <w:name w:val="Light Shading"/>
    <w:basedOn w:val="a4"/>
    <w:uiPriority w:val="60"/>
    <w:rsid w:val="00F93D7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60"/>
    <w:rsid w:val="00F93D7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4">
    <w:name w:val="Light Shading Accent 2"/>
    <w:basedOn w:val="a4"/>
    <w:uiPriority w:val="60"/>
    <w:rsid w:val="00F93D7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4">
    <w:name w:val="Light Shading Accent 3"/>
    <w:basedOn w:val="a4"/>
    <w:uiPriority w:val="60"/>
    <w:rsid w:val="00F93D7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4">
    <w:name w:val="Light Shading Accent 4"/>
    <w:basedOn w:val="a4"/>
    <w:uiPriority w:val="60"/>
    <w:rsid w:val="00F93D7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4">
    <w:name w:val="Light Shading Accent 5"/>
    <w:basedOn w:val="a4"/>
    <w:uiPriority w:val="60"/>
    <w:rsid w:val="00F93D7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4">
    <w:name w:val="Light Shading Accent 6"/>
    <w:basedOn w:val="a4"/>
    <w:uiPriority w:val="60"/>
    <w:rsid w:val="00F93D7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c">
    <w:name w:val="Light Grid"/>
    <w:basedOn w:val="a4"/>
    <w:uiPriority w:val="62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62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4"/>
    <w:uiPriority w:val="62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4"/>
    <w:uiPriority w:val="62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4"/>
    <w:uiPriority w:val="62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5">
    <w:name w:val="Light Grid Accent 5"/>
    <w:basedOn w:val="a4"/>
    <w:uiPriority w:val="62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5">
    <w:name w:val="Light Grid Accent 6"/>
    <w:basedOn w:val="a4"/>
    <w:uiPriority w:val="62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affd">
    <w:name w:val="Emphasis"/>
    <w:basedOn w:val="a3"/>
    <w:uiPriority w:val="20"/>
    <w:rsid w:val="00F93D72"/>
    <w:rPr>
      <w:i/>
      <w:iCs/>
    </w:rPr>
  </w:style>
  <w:style w:type="paragraph" w:styleId="HTML">
    <w:name w:val="HTML Address"/>
    <w:basedOn w:val="a2"/>
    <w:link w:val="HTML0"/>
    <w:uiPriority w:val="99"/>
    <w:semiHidden/>
    <w:unhideWhenUsed/>
    <w:rsid w:val="00F93D72"/>
    <w:pPr>
      <w:spacing w:after="0" w:line="240" w:lineRule="auto"/>
    </w:pPr>
    <w:rPr>
      <w:i/>
      <w:iCs/>
    </w:rPr>
  </w:style>
  <w:style w:type="character" w:customStyle="1" w:styleId="HTML0">
    <w:name w:val="Адрес HTML Знак"/>
    <w:basedOn w:val="a3"/>
    <w:link w:val="HTML"/>
    <w:uiPriority w:val="99"/>
    <w:semiHidden/>
    <w:rsid w:val="00F93D72"/>
    <w:rPr>
      <w:i/>
      <w:iCs/>
    </w:rPr>
  </w:style>
  <w:style w:type="character" w:styleId="HTML1">
    <w:name w:val="HTML Acronym"/>
    <w:basedOn w:val="a3"/>
    <w:uiPriority w:val="99"/>
    <w:semiHidden/>
    <w:unhideWhenUsed/>
    <w:rsid w:val="00F93D72"/>
  </w:style>
  <w:style w:type="character" w:styleId="HTML2">
    <w:name w:val="HTML Sample"/>
    <w:basedOn w:val="a3"/>
    <w:uiPriority w:val="99"/>
    <w:semiHidden/>
    <w:unhideWhenUsed/>
    <w:rsid w:val="00F93D72"/>
    <w:rPr>
      <w:rFonts w:ascii="Consolas" w:hAnsi="Consolas" w:cs="Consolas"/>
      <w:sz w:val="24"/>
      <w:szCs w:val="24"/>
    </w:rPr>
  </w:style>
  <w:style w:type="character" w:styleId="HTML3">
    <w:name w:val="HTML Code"/>
    <w:basedOn w:val="a3"/>
    <w:uiPriority w:val="99"/>
    <w:semiHidden/>
    <w:unhideWhenUsed/>
    <w:rsid w:val="00F93D72"/>
    <w:rPr>
      <w:rFonts w:ascii="Consolas" w:hAnsi="Consolas" w:cs="Consolas"/>
      <w:sz w:val="20"/>
      <w:szCs w:val="20"/>
    </w:rPr>
  </w:style>
  <w:style w:type="character" w:styleId="HTML4">
    <w:name w:val="HTML Definition"/>
    <w:basedOn w:val="a3"/>
    <w:uiPriority w:val="99"/>
    <w:semiHidden/>
    <w:unhideWhenUsed/>
    <w:rsid w:val="00F93D72"/>
    <w:rPr>
      <w:i/>
      <w:iCs/>
    </w:rPr>
  </w:style>
  <w:style w:type="character" w:styleId="HTML5">
    <w:name w:val="HTML Typewriter"/>
    <w:basedOn w:val="a3"/>
    <w:uiPriority w:val="99"/>
    <w:semiHidden/>
    <w:unhideWhenUsed/>
    <w:rsid w:val="00F93D72"/>
    <w:rPr>
      <w:rFonts w:ascii="Consolas" w:hAnsi="Consolas" w:cs="Consolas"/>
      <w:sz w:val="20"/>
      <w:szCs w:val="20"/>
    </w:rPr>
  </w:style>
  <w:style w:type="character" w:styleId="HTML6">
    <w:name w:val="HTML Keyboard"/>
    <w:basedOn w:val="a3"/>
    <w:uiPriority w:val="99"/>
    <w:semiHidden/>
    <w:unhideWhenUsed/>
    <w:rsid w:val="00F93D72"/>
    <w:rPr>
      <w:rFonts w:ascii="Consolas" w:hAnsi="Consolas" w:cs="Consolas"/>
      <w:sz w:val="20"/>
      <w:szCs w:val="20"/>
    </w:rPr>
  </w:style>
  <w:style w:type="character" w:styleId="HTML7">
    <w:name w:val="HTML Variable"/>
    <w:basedOn w:val="a3"/>
    <w:uiPriority w:val="99"/>
    <w:semiHidden/>
    <w:unhideWhenUsed/>
    <w:rsid w:val="00F93D72"/>
    <w:rPr>
      <w:i/>
      <w:iCs/>
    </w:rPr>
  </w:style>
  <w:style w:type="paragraph" w:styleId="HTML8">
    <w:name w:val="HTML Preformatted"/>
    <w:basedOn w:val="a2"/>
    <w:link w:val="HTML9"/>
    <w:uiPriority w:val="99"/>
    <w:semiHidden/>
    <w:unhideWhenUsed/>
    <w:rsid w:val="00F93D72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9">
    <w:name w:val="Стандартный HTML Знак"/>
    <w:basedOn w:val="a3"/>
    <w:link w:val="HTML8"/>
    <w:uiPriority w:val="99"/>
    <w:semiHidden/>
    <w:rsid w:val="00F93D72"/>
    <w:rPr>
      <w:rFonts w:ascii="Consolas" w:hAnsi="Consolas" w:cs="Consolas"/>
      <w:sz w:val="20"/>
      <w:szCs w:val="20"/>
    </w:rPr>
  </w:style>
  <w:style w:type="character" w:styleId="HTMLa">
    <w:name w:val="HTML Cite"/>
    <w:basedOn w:val="a3"/>
    <w:uiPriority w:val="99"/>
    <w:semiHidden/>
    <w:unhideWhenUsed/>
    <w:rsid w:val="00F93D72"/>
    <w:rPr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F93D72"/>
    <w:pPr>
      <w:spacing w:after="0" w:line="240" w:lineRule="auto"/>
      <w:ind w:left="220" w:hanging="220"/>
    </w:pPr>
  </w:style>
  <w:style w:type="paragraph" w:styleId="24">
    <w:name w:val="index 2"/>
    <w:basedOn w:val="a2"/>
    <w:next w:val="a2"/>
    <w:autoRedefine/>
    <w:uiPriority w:val="99"/>
    <w:semiHidden/>
    <w:unhideWhenUsed/>
    <w:rsid w:val="00F93D72"/>
    <w:pPr>
      <w:spacing w:after="0" w:line="240" w:lineRule="auto"/>
      <w:ind w:left="440" w:hanging="220"/>
    </w:pPr>
  </w:style>
  <w:style w:type="paragraph" w:styleId="34">
    <w:name w:val="index 3"/>
    <w:basedOn w:val="a2"/>
    <w:next w:val="a2"/>
    <w:autoRedefine/>
    <w:uiPriority w:val="99"/>
    <w:semiHidden/>
    <w:unhideWhenUsed/>
    <w:rsid w:val="00F93D72"/>
    <w:pPr>
      <w:spacing w:after="0" w:line="240" w:lineRule="auto"/>
      <w:ind w:left="660" w:hanging="220"/>
    </w:pPr>
  </w:style>
  <w:style w:type="paragraph" w:styleId="44">
    <w:name w:val="index 4"/>
    <w:basedOn w:val="a2"/>
    <w:next w:val="a2"/>
    <w:autoRedefine/>
    <w:uiPriority w:val="99"/>
    <w:semiHidden/>
    <w:unhideWhenUsed/>
    <w:rsid w:val="00F93D72"/>
    <w:pPr>
      <w:spacing w:after="0" w:line="240" w:lineRule="auto"/>
      <w:ind w:left="880" w:hanging="220"/>
    </w:pPr>
  </w:style>
  <w:style w:type="paragraph" w:styleId="54">
    <w:name w:val="index 5"/>
    <w:basedOn w:val="a2"/>
    <w:next w:val="a2"/>
    <w:autoRedefine/>
    <w:uiPriority w:val="99"/>
    <w:semiHidden/>
    <w:unhideWhenUsed/>
    <w:rsid w:val="00F93D72"/>
    <w:pPr>
      <w:spacing w:after="0" w:line="240" w:lineRule="auto"/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F93D72"/>
    <w:pPr>
      <w:spacing w:after="0" w:line="240" w:lineRule="auto"/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F93D72"/>
    <w:pPr>
      <w:spacing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F93D72"/>
    <w:pPr>
      <w:spacing w:after="0" w:line="240" w:lineRule="auto"/>
      <w:ind w:left="1760" w:hanging="220"/>
    </w:pPr>
  </w:style>
  <w:style w:type="paragraph" w:styleId="92">
    <w:name w:val="index 9"/>
    <w:basedOn w:val="a2"/>
    <w:next w:val="a2"/>
    <w:autoRedefine/>
    <w:uiPriority w:val="99"/>
    <w:semiHidden/>
    <w:unhideWhenUsed/>
    <w:rsid w:val="00F93D72"/>
    <w:pPr>
      <w:spacing w:after="0" w:line="240" w:lineRule="auto"/>
      <w:ind w:left="1980" w:hanging="220"/>
    </w:pPr>
  </w:style>
  <w:style w:type="paragraph" w:styleId="affe">
    <w:name w:val="index heading"/>
    <w:basedOn w:val="a2"/>
    <w:next w:val="12"/>
    <w:uiPriority w:val="99"/>
    <w:semiHidden/>
    <w:unhideWhenUsed/>
    <w:rsid w:val="00F93D72"/>
    <w:rPr>
      <w:rFonts w:asciiTheme="majorHAnsi" w:eastAsiaTheme="majorEastAsia" w:hAnsiTheme="majorHAnsi" w:cstheme="majorBidi"/>
      <w:b/>
      <w:bCs/>
    </w:rPr>
  </w:style>
  <w:style w:type="paragraph" w:styleId="afff">
    <w:name w:val="TOC Heading"/>
    <w:basedOn w:val="1"/>
    <w:next w:val="a2"/>
    <w:uiPriority w:val="39"/>
    <w:semiHidden/>
    <w:unhideWhenUsed/>
    <w:rsid w:val="00F93D72"/>
    <w:pPr>
      <w:outlineLvl w:val="9"/>
    </w:pPr>
  </w:style>
  <w:style w:type="character" w:styleId="afff0">
    <w:name w:val="Intense Emphasis"/>
    <w:basedOn w:val="a3"/>
    <w:uiPriority w:val="21"/>
    <w:rsid w:val="00F93D72"/>
    <w:rPr>
      <w:b/>
      <w:bCs/>
      <w:i/>
      <w:iCs/>
      <w:color w:val="4F81BD" w:themeColor="accent1"/>
    </w:rPr>
  </w:style>
  <w:style w:type="character" w:styleId="afff1">
    <w:name w:val="Intense Reference"/>
    <w:basedOn w:val="a3"/>
    <w:uiPriority w:val="32"/>
    <w:rsid w:val="00F93D72"/>
    <w:rPr>
      <w:b/>
      <w:bCs/>
      <w:smallCaps/>
      <w:color w:val="C0504D" w:themeColor="accent2"/>
      <w:spacing w:val="5"/>
      <w:u w:val="single"/>
    </w:rPr>
  </w:style>
  <w:style w:type="paragraph" w:styleId="afff2">
    <w:name w:val="Intense Quote"/>
    <w:basedOn w:val="a2"/>
    <w:next w:val="a2"/>
    <w:link w:val="afff3"/>
    <w:uiPriority w:val="30"/>
    <w:rsid w:val="00F93D7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f3">
    <w:name w:val="Выделенная цитата Знак"/>
    <w:basedOn w:val="a3"/>
    <w:link w:val="afff2"/>
    <w:uiPriority w:val="30"/>
    <w:rsid w:val="00F93D72"/>
    <w:rPr>
      <w:b/>
      <w:bCs/>
      <w:i/>
      <w:iCs/>
      <w:color w:val="4F81BD" w:themeColor="accent1"/>
    </w:rPr>
  </w:style>
  <w:style w:type="paragraph" w:styleId="afff4">
    <w:name w:val="No Spacing"/>
    <w:uiPriority w:val="1"/>
    <w:rsid w:val="00F93D72"/>
    <w:pPr>
      <w:spacing w:after="0" w:line="240" w:lineRule="auto"/>
    </w:pPr>
  </w:style>
  <w:style w:type="paragraph" w:styleId="afff5">
    <w:name w:val="annotation text"/>
    <w:basedOn w:val="a2"/>
    <w:link w:val="afff6"/>
    <w:uiPriority w:val="99"/>
    <w:semiHidden/>
    <w:unhideWhenUsed/>
    <w:rsid w:val="00F93D72"/>
    <w:pPr>
      <w:spacing w:line="240" w:lineRule="auto"/>
    </w:pPr>
    <w:rPr>
      <w:sz w:val="20"/>
      <w:szCs w:val="20"/>
    </w:rPr>
  </w:style>
  <w:style w:type="character" w:customStyle="1" w:styleId="afff6">
    <w:name w:val="Текст примечания Знак"/>
    <w:basedOn w:val="a3"/>
    <w:link w:val="afff5"/>
    <w:uiPriority w:val="99"/>
    <w:semiHidden/>
    <w:rsid w:val="00F93D72"/>
    <w:rPr>
      <w:sz w:val="20"/>
      <w:szCs w:val="20"/>
    </w:rPr>
  </w:style>
  <w:style w:type="paragraph" w:styleId="afff7">
    <w:name w:val="annotation subject"/>
    <w:basedOn w:val="afff5"/>
    <w:next w:val="afff5"/>
    <w:link w:val="afff8"/>
    <w:uiPriority w:val="99"/>
    <w:semiHidden/>
    <w:unhideWhenUsed/>
    <w:rsid w:val="00F93D72"/>
    <w:rPr>
      <w:b/>
      <w:bCs/>
    </w:rPr>
  </w:style>
  <w:style w:type="character" w:customStyle="1" w:styleId="afff8">
    <w:name w:val="Тема примечания Знак"/>
    <w:basedOn w:val="afff6"/>
    <w:link w:val="afff7"/>
    <w:uiPriority w:val="99"/>
    <w:semiHidden/>
    <w:rsid w:val="00F93D72"/>
    <w:rPr>
      <w:b/>
      <w:bCs/>
      <w:sz w:val="20"/>
      <w:szCs w:val="20"/>
    </w:rPr>
  </w:style>
  <w:style w:type="character" w:styleId="afff9">
    <w:name w:val="annotation reference"/>
    <w:basedOn w:val="a3"/>
    <w:uiPriority w:val="99"/>
    <w:semiHidden/>
    <w:unhideWhenUsed/>
    <w:rsid w:val="00F93D72"/>
    <w:rPr>
      <w:sz w:val="16"/>
      <w:szCs w:val="16"/>
    </w:rPr>
  </w:style>
  <w:style w:type="paragraph" w:styleId="afffa">
    <w:name w:val="List"/>
    <w:basedOn w:val="a2"/>
    <w:uiPriority w:val="99"/>
    <w:semiHidden/>
    <w:unhideWhenUsed/>
    <w:rsid w:val="00F93D72"/>
    <w:pPr>
      <w:ind w:left="283" w:hanging="283"/>
      <w:contextualSpacing/>
    </w:pPr>
  </w:style>
  <w:style w:type="paragraph" w:styleId="25">
    <w:name w:val="List 2"/>
    <w:basedOn w:val="a2"/>
    <w:uiPriority w:val="99"/>
    <w:semiHidden/>
    <w:unhideWhenUsed/>
    <w:rsid w:val="00F93D72"/>
    <w:pPr>
      <w:ind w:left="566" w:hanging="283"/>
      <w:contextualSpacing/>
    </w:pPr>
  </w:style>
  <w:style w:type="paragraph" w:styleId="35">
    <w:name w:val="List 3"/>
    <w:basedOn w:val="a2"/>
    <w:uiPriority w:val="99"/>
    <w:semiHidden/>
    <w:unhideWhenUsed/>
    <w:rsid w:val="00F93D72"/>
    <w:pPr>
      <w:ind w:left="849" w:hanging="283"/>
      <w:contextualSpacing/>
    </w:pPr>
  </w:style>
  <w:style w:type="paragraph" w:styleId="45">
    <w:name w:val="List 4"/>
    <w:basedOn w:val="a2"/>
    <w:uiPriority w:val="99"/>
    <w:semiHidden/>
    <w:unhideWhenUsed/>
    <w:rsid w:val="00F93D72"/>
    <w:pPr>
      <w:ind w:left="1132" w:hanging="283"/>
      <w:contextualSpacing/>
    </w:pPr>
  </w:style>
  <w:style w:type="paragraph" w:styleId="55">
    <w:name w:val="List 5"/>
    <w:basedOn w:val="a2"/>
    <w:uiPriority w:val="99"/>
    <w:semiHidden/>
    <w:unhideWhenUsed/>
    <w:rsid w:val="00F93D72"/>
    <w:pPr>
      <w:ind w:left="1415" w:hanging="283"/>
      <w:contextualSpacing/>
    </w:pPr>
  </w:style>
  <w:style w:type="paragraph" w:styleId="afffb">
    <w:name w:val="List Paragraph"/>
    <w:basedOn w:val="a2"/>
    <w:uiPriority w:val="34"/>
    <w:rsid w:val="00F93D72"/>
    <w:pPr>
      <w:ind w:left="720"/>
      <w:contextualSpacing/>
    </w:pPr>
  </w:style>
  <w:style w:type="paragraph" w:styleId="afffc">
    <w:name w:val="List Continue"/>
    <w:basedOn w:val="a2"/>
    <w:uiPriority w:val="99"/>
    <w:semiHidden/>
    <w:unhideWhenUsed/>
    <w:rsid w:val="00F93D72"/>
    <w:pPr>
      <w:spacing w:after="120"/>
      <w:ind w:left="283"/>
      <w:contextualSpacing/>
    </w:pPr>
  </w:style>
  <w:style w:type="paragraph" w:styleId="26">
    <w:name w:val="List Continue 2"/>
    <w:basedOn w:val="a2"/>
    <w:uiPriority w:val="99"/>
    <w:semiHidden/>
    <w:unhideWhenUsed/>
    <w:rsid w:val="00F93D72"/>
    <w:pPr>
      <w:spacing w:after="120"/>
      <w:ind w:left="566"/>
      <w:contextualSpacing/>
    </w:pPr>
  </w:style>
  <w:style w:type="paragraph" w:styleId="36">
    <w:name w:val="List Continue 3"/>
    <w:basedOn w:val="a2"/>
    <w:uiPriority w:val="99"/>
    <w:semiHidden/>
    <w:unhideWhenUsed/>
    <w:rsid w:val="00F93D72"/>
    <w:pPr>
      <w:spacing w:after="120"/>
      <w:ind w:left="849"/>
      <w:contextualSpacing/>
    </w:pPr>
  </w:style>
  <w:style w:type="paragraph" w:styleId="46">
    <w:name w:val="List Continue 4"/>
    <w:basedOn w:val="a2"/>
    <w:uiPriority w:val="99"/>
    <w:semiHidden/>
    <w:unhideWhenUsed/>
    <w:rsid w:val="00F93D72"/>
    <w:pPr>
      <w:spacing w:after="120"/>
      <w:ind w:left="1132"/>
      <w:contextualSpacing/>
    </w:pPr>
  </w:style>
  <w:style w:type="paragraph" w:styleId="56">
    <w:name w:val="List Continue 5"/>
    <w:basedOn w:val="a2"/>
    <w:uiPriority w:val="99"/>
    <w:semiHidden/>
    <w:unhideWhenUsed/>
    <w:rsid w:val="00F93D72"/>
    <w:pPr>
      <w:spacing w:after="120"/>
      <w:ind w:left="1415"/>
      <w:contextualSpacing/>
    </w:pPr>
  </w:style>
  <w:style w:type="paragraph" w:styleId="a">
    <w:name w:val="List Number"/>
    <w:basedOn w:val="a2"/>
    <w:uiPriority w:val="99"/>
    <w:semiHidden/>
    <w:unhideWhenUsed/>
    <w:rsid w:val="00F93D72"/>
    <w:pPr>
      <w:numPr>
        <w:numId w:val="237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F93D72"/>
    <w:pPr>
      <w:numPr>
        <w:numId w:val="238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F93D72"/>
    <w:pPr>
      <w:numPr>
        <w:numId w:val="239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F93D72"/>
    <w:pPr>
      <w:numPr>
        <w:numId w:val="240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F93D72"/>
    <w:pPr>
      <w:numPr>
        <w:numId w:val="241"/>
      </w:numPr>
      <w:contextualSpacing/>
    </w:pPr>
  </w:style>
  <w:style w:type="paragraph" w:styleId="afffd">
    <w:name w:val="Bibliography"/>
    <w:basedOn w:val="a2"/>
    <w:next w:val="a2"/>
    <w:uiPriority w:val="37"/>
    <w:semiHidden/>
    <w:unhideWhenUsed/>
    <w:rsid w:val="00F93D72"/>
  </w:style>
  <w:style w:type="paragraph" w:styleId="afffe">
    <w:name w:val="macro"/>
    <w:link w:val="affff"/>
    <w:uiPriority w:val="99"/>
    <w:semiHidden/>
    <w:unhideWhenUsed/>
    <w:rsid w:val="00F93D7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</w:rPr>
  </w:style>
  <w:style w:type="character" w:customStyle="1" w:styleId="affff">
    <w:name w:val="Текст макроса Знак"/>
    <w:basedOn w:val="a3"/>
    <w:link w:val="afffe"/>
    <w:uiPriority w:val="99"/>
    <w:semiHidden/>
    <w:rsid w:val="00F93D72"/>
    <w:rPr>
      <w:rFonts w:ascii="Consolas" w:hAnsi="Consolas" w:cs="Consolas"/>
      <w:sz w:val="20"/>
      <w:szCs w:val="20"/>
    </w:rPr>
  </w:style>
  <w:style w:type="table" w:styleId="13">
    <w:name w:val="Medium List 1"/>
    <w:basedOn w:val="a4"/>
    <w:uiPriority w:val="65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">
    <w:name w:val="Medium List 1 Accent 2"/>
    <w:basedOn w:val="a4"/>
    <w:uiPriority w:val="65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">
    <w:name w:val="Medium List 1 Accent 3"/>
    <w:basedOn w:val="a4"/>
    <w:uiPriority w:val="65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">
    <w:name w:val="Medium List 1 Accent 4"/>
    <w:basedOn w:val="a4"/>
    <w:uiPriority w:val="65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">
    <w:name w:val="Medium List 1 Accent 5"/>
    <w:basedOn w:val="a4"/>
    <w:uiPriority w:val="65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">
    <w:name w:val="Medium List 1 Accent 6"/>
    <w:basedOn w:val="a4"/>
    <w:uiPriority w:val="65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7">
    <w:name w:val="Medium List 2"/>
    <w:basedOn w:val="a4"/>
    <w:uiPriority w:val="66"/>
    <w:rsid w:val="00F93D7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rsid w:val="00F93D7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rsid w:val="00F93D7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rsid w:val="00F93D7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rsid w:val="00F93D7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rsid w:val="00F93D7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rsid w:val="00F93D7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4"/>
    <w:uiPriority w:val="64"/>
    <w:rsid w:val="00F93D7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F93D7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rsid w:val="00F93D7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rsid w:val="00F93D7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rsid w:val="00F93D7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rsid w:val="00F93D7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rsid w:val="00F93D7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5">
    <w:name w:val="Medium Grid 1"/>
    <w:basedOn w:val="a4"/>
    <w:uiPriority w:val="67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4"/>
    <w:uiPriority w:val="68"/>
    <w:rsid w:val="00F93D7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rsid w:val="00F93D7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rsid w:val="00F93D7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rsid w:val="00F93D7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rsid w:val="00F93D7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rsid w:val="00F93D7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rsid w:val="00F93D7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4"/>
    <w:uiPriority w:val="69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4"/>
    <w:uiPriority w:val="69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4"/>
    <w:uiPriority w:val="69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4"/>
    <w:uiPriority w:val="69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4"/>
    <w:uiPriority w:val="69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affff0">
    <w:name w:val="Message Header"/>
    <w:basedOn w:val="a2"/>
    <w:link w:val="affff1"/>
    <w:uiPriority w:val="99"/>
    <w:semiHidden/>
    <w:unhideWhenUsed/>
    <w:rsid w:val="00F93D7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1">
    <w:name w:val="Шапка Знак"/>
    <w:basedOn w:val="a3"/>
    <w:link w:val="affff0"/>
    <w:uiPriority w:val="99"/>
    <w:semiHidden/>
    <w:rsid w:val="00F93D7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2">
    <w:name w:val="Plain Text"/>
    <w:basedOn w:val="a2"/>
    <w:link w:val="affff3"/>
    <w:uiPriority w:val="99"/>
    <w:semiHidden/>
    <w:unhideWhenUsed/>
    <w:rsid w:val="00F93D7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fff3">
    <w:name w:val="Текст Знак"/>
    <w:basedOn w:val="a3"/>
    <w:link w:val="affff2"/>
    <w:uiPriority w:val="99"/>
    <w:semiHidden/>
    <w:rsid w:val="00F93D72"/>
    <w:rPr>
      <w:rFonts w:ascii="Consolas" w:hAnsi="Consolas" w:cs="Consolas"/>
      <w:sz w:val="21"/>
      <w:szCs w:val="21"/>
    </w:rPr>
  </w:style>
  <w:style w:type="character" w:styleId="affff4">
    <w:name w:val="Placeholder Text"/>
    <w:basedOn w:val="a3"/>
    <w:uiPriority w:val="99"/>
    <w:semiHidden/>
    <w:rsid w:val="00F93D72"/>
    <w:rPr>
      <w:color w:val="808080"/>
    </w:rPr>
  </w:style>
  <w:style w:type="paragraph" w:styleId="affff5">
    <w:name w:val="table of authorities"/>
    <w:basedOn w:val="a2"/>
    <w:next w:val="a2"/>
    <w:uiPriority w:val="99"/>
    <w:semiHidden/>
    <w:unhideWhenUsed/>
    <w:rsid w:val="00F93D72"/>
    <w:pPr>
      <w:spacing w:after="0"/>
      <w:ind w:left="220" w:hanging="220"/>
    </w:pPr>
  </w:style>
  <w:style w:type="paragraph" w:styleId="affff6">
    <w:name w:val="toa heading"/>
    <w:basedOn w:val="a2"/>
    <w:next w:val="a2"/>
    <w:uiPriority w:val="99"/>
    <w:semiHidden/>
    <w:unhideWhenUsed/>
    <w:rsid w:val="00F93D7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fff7">
    <w:name w:val="Subtle Emphasis"/>
    <w:basedOn w:val="a3"/>
    <w:uiPriority w:val="19"/>
    <w:rsid w:val="00F93D72"/>
    <w:rPr>
      <w:i/>
      <w:iCs/>
      <w:color w:val="808080" w:themeColor="text1" w:themeTint="7F"/>
    </w:rPr>
  </w:style>
  <w:style w:type="character" w:styleId="affff8">
    <w:name w:val="Subtle Reference"/>
    <w:basedOn w:val="a3"/>
    <w:uiPriority w:val="31"/>
    <w:rsid w:val="00F93D72"/>
    <w:rPr>
      <w:smallCaps/>
      <w:color w:val="C0504D" w:themeColor="accent2"/>
      <w:u w:val="single"/>
    </w:rPr>
  </w:style>
  <w:style w:type="character" w:styleId="affff9">
    <w:name w:val="page number"/>
    <w:basedOn w:val="a3"/>
    <w:uiPriority w:val="99"/>
    <w:semiHidden/>
    <w:unhideWhenUsed/>
    <w:rsid w:val="00F93D72"/>
  </w:style>
  <w:style w:type="paragraph" w:styleId="affffa">
    <w:name w:val="Normal (Web)"/>
    <w:basedOn w:val="a2"/>
    <w:uiPriority w:val="99"/>
    <w:semiHidden/>
    <w:unhideWhenUsed/>
    <w:rsid w:val="00F93D72"/>
    <w:rPr>
      <w:rFonts w:ascii="Times New Roman" w:hAnsi="Times New Roman" w:cs="Times New Roman"/>
      <w:sz w:val="24"/>
      <w:szCs w:val="24"/>
    </w:rPr>
  </w:style>
  <w:style w:type="paragraph" w:styleId="affffb">
    <w:name w:val="Normal Indent"/>
    <w:basedOn w:val="a2"/>
    <w:uiPriority w:val="99"/>
    <w:semiHidden/>
    <w:unhideWhenUsed/>
    <w:rsid w:val="00F93D72"/>
    <w:pPr>
      <w:ind w:left="708"/>
    </w:pPr>
  </w:style>
  <w:style w:type="table" w:styleId="16">
    <w:name w:val="Table 3D effects 1"/>
    <w:basedOn w:val="a4"/>
    <w:uiPriority w:val="99"/>
    <w:semiHidden/>
    <w:unhideWhenUsed/>
    <w:rsid w:val="00F93D7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3D effects 2"/>
    <w:basedOn w:val="a4"/>
    <w:uiPriority w:val="99"/>
    <w:semiHidden/>
    <w:unhideWhenUsed/>
    <w:rsid w:val="00F93D7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uiPriority w:val="99"/>
    <w:semiHidden/>
    <w:unhideWhenUsed/>
    <w:rsid w:val="00F93D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Contemporary"/>
    <w:basedOn w:val="a4"/>
    <w:uiPriority w:val="99"/>
    <w:semiHidden/>
    <w:unhideWhenUsed/>
    <w:rsid w:val="00F93D7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7">
    <w:name w:val="Table Simple 1"/>
    <w:basedOn w:val="a4"/>
    <w:uiPriority w:val="99"/>
    <w:semiHidden/>
    <w:unhideWhenUsed/>
    <w:rsid w:val="00F93D7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4"/>
    <w:uiPriority w:val="99"/>
    <w:semiHidden/>
    <w:unhideWhenUsed/>
    <w:rsid w:val="00F93D7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4"/>
    <w:uiPriority w:val="99"/>
    <w:semiHidden/>
    <w:unhideWhenUsed/>
    <w:rsid w:val="00F93D7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d">
    <w:name w:val="Table Elegant"/>
    <w:basedOn w:val="a4"/>
    <w:uiPriority w:val="99"/>
    <w:semiHidden/>
    <w:unhideWhenUsed/>
    <w:rsid w:val="00F93D7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F93D7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F93D7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F93D7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lassic 1"/>
    <w:basedOn w:val="a4"/>
    <w:uiPriority w:val="99"/>
    <w:semiHidden/>
    <w:unhideWhenUsed/>
    <w:rsid w:val="00F93D7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4"/>
    <w:uiPriority w:val="99"/>
    <w:semiHidden/>
    <w:unhideWhenUsed/>
    <w:rsid w:val="00F93D7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F93D7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F93D7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16">
    <w:name w:val="Table List 1"/>
    <w:basedOn w:val="a4"/>
    <w:uiPriority w:val="99"/>
    <w:semiHidden/>
    <w:unhideWhenUsed/>
    <w:rsid w:val="00F93D7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List 2"/>
    <w:basedOn w:val="a4"/>
    <w:uiPriority w:val="99"/>
    <w:semiHidden/>
    <w:unhideWhenUsed/>
    <w:rsid w:val="00F93D7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List 3"/>
    <w:basedOn w:val="a4"/>
    <w:uiPriority w:val="99"/>
    <w:semiHidden/>
    <w:unhideWhenUsed/>
    <w:rsid w:val="00F93D7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6">
    <w:name w:val="Table List 4"/>
    <w:basedOn w:val="a4"/>
    <w:uiPriority w:val="99"/>
    <w:semiHidden/>
    <w:unhideWhenUsed/>
    <w:rsid w:val="00F93D7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6">
    <w:name w:val="Table List 5"/>
    <w:basedOn w:val="a4"/>
    <w:uiPriority w:val="99"/>
    <w:semiHidden/>
    <w:unhideWhenUsed/>
    <w:rsid w:val="00F93D7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6">
    <w:name w:val="Table List 6"/>
    <w:basedOn w:val="a4"/>
    <w:uiPriority w:val="99"/>
    <w:semiHidden/>
    <w:unhideWhenUsed/>
    <w:rsid w:val="00F93D7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F93D7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F93D7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e">
    <w:name w:val="Table Professional"/>
    <w:basedOn w:val="a4"/>
    <w:uiPriority w:val="99"/>
    <w:semiHidden/>
    <w:unhideWhenUsed/>
    <w:rsid w:val="00F93D7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Grid 1"/>
    <w:basedOn w:val="a4"/>
    <w:uiPriority w:val="99"/>
    <w:semiHidden/>
    <w:unhideWhenUsed/>
    <w:rsid w:val="00F93D7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4"/>
    <w:uiPriority w:val="99"/>
    <w:semiHidden/>
    <w:unhideWhenUsed/>
    <w:rsid w:val="00F93D7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4"/>
    <w:uiPriority w:val="99"/>
    <w:semiHidden/>
    <w:unhideWhenUsed/>
    <w:rsid w:val="00F93D7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4"/>
    <w:uiPriority w:val="99"/>
    <w:semiHidden/>
    <w:unhideWhenUsed/>
    <w:rsid w:val="00F93D7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uiPriority w:val="99"/>
    <w:semiHidden/>
    <w:unhideWhenUsed/>
    <w:rsid w:val="00F93D7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F93D7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F93D7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F93D7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olumns 1"/>
    <w:basedOn w:val="a4"/>
    <w:uiPriority w:val="99"/>
    <w:semiHidden/>
    <w:unhideWhenUsed/>
    <w:rsid w:val="00F93D7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4"/>
    <w:uiPriority w:val="99"/>
    <w:semiHidden/>
    <w:unhideWhenUsed/>
    <w:rsid w:val="00F93D7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F93D7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F93D7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F93D7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Subtle 1"/>
    <w:basedOn w:val="a4"/>
    <w:uiPriority w:val="99"/>
    <w:semiHidden/>
    <w:unhideWhenUsed/>
    <w:rsid w:val="00F93D7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ubtle 2"/>
    <w:basedOn w:val="a4"/>
    <w:uiPriority w:val="99"/>
    <w:semiHidden/>
    <w:unhideWhenUsed/>
    <w:rsid w:val="00F93D7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17">
    <w:name w:val="Table Web 1"/>
    <w:basedOn w:val="a4"/>
    <w:uiPriority w:val="99"/>
    <w:semiHidden/>
    <w:unhideWhenUsed/>
    <w:rsid w:val="00F93D7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4"/>
    <w:uiPriority w:val="99"/>
    <w:semiHidden/>
    <w:unhideWhenUsed/>
    <w:rsid w:val="00F93D7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4"/>
    <w:uiPriority w:val="99"/>
    <w:semiHidden/>
    <w:unhideWhenUsed/>
    <w:rsid w:val="00F93D7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">
    <w:name w:val="Table Theme"/>
    <w:basedOn w:val="a4"/>
    <w:uiPriority w:val="99"/>
    <w:semiHidden/>
    <w:unhideWhenUsed/>
    <w:rsid w:val="00F93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0">
    <w:name w:val="Body Text"/>
    <w:basedOn w:val="a2"/>
    <w:link w:val="afffff1"/>
    <w:uiPriority w:val="99"/>
    <w:semiHidden/>
    <w:unhideWhenUsed/>
    <w:rsid w:val="00F93D72"/>
    <w:pPr>
      <w:spacing w:after="120"/>
    </w:pPr>
  </w:style>
  <w:style w:type="character" w:customStyle="1" w:styleId="afffff1">
    <w:name w:val="Основной текст Знак"/>
    <w:basedOn w:val="a3"/>
    <w:link w:val="afffff0"/>
    <w:uiPriority w:val="99"/>
    <w:semiHidden/>
    <w:rsid w:val="00F93D72"/>
  </w:style>
  <w:style w:type="paragraph" w:styleId="2f1">
    <w:name w:val="Body Text 2"/>
    <w:basedOn w:val="a2"/>
    <w:link w:val="2f2"/>
    <w:uiPriority w:val="99"/>
    <w:semiHidden/>
    <w:unhideWhenUsed/>
    <w:rsid w:val="00F93D72"/>
    <w:pPr>
      <w:spacing w:after="120" w:line="480" w:lineRule="auto"/>
    </w:pPr>
  </w:style>
  <w:style w:type="character" w:customStyle="1" w:styleId="2f2">
    <w:name w:val="Основной текст 2 Знак"/>
    <w:basedOn w:val="a3"/>
    <w:link w:val="2f1"/>
    <w:uiPriority w:val="99"/>
    <w:semiHidden/>
    <w:rsid w:val="00F93D72"/>
  </w:style>
  <w:style w:type="paragraph" w:styleId="3e">
    <w:name w:val="Body Text 3"/>
    <w:basedOn w:val="a2"/>
    <w:link w:val="3f"/>
    <w:uiPriority w:val="99"/>
    <w:semiHidden/>
    <w:unhideWhenUsed/>
    <w:rsid w:val="00F93D72"/>
    <w:pPr>
      <w:spacing w:after="120"/>
    </w:pPr>
    <w:rPr>
      <w:sz w:val="16"/>
      <w:szCs w:val="16"/>
    </w:rPr>
  </w:style>
  <w:style w:type="character" w:customStyle="1" w:styleId="3f">
    <w:name w:val="Основной текст 3 Знак"/>
    <w:basedOn w:val="a3"/>
    <w:link w:val="3e"/>
    <w:uiPriority w:val="99"/>
    <w:semiHidden/>
    <w:rsid w:val="00F93D72"/>
    <w:rPr>
      <w:sz w:val="16"/>
      <w:szCs w:val="16"/>
    </w:rPr>
  </w:style>
  <w:style w:type="paragraph" w:styleId="2f3">
    <w:name w:val="Body Text Indent 2"/>
    <w:basedOn w:val="a2"/>
    <w:link w:val="2f4"/>
    <w:uiPriority w:val="99"/>
    <w:semiHidden/>
    <w:unhideWhenUsed/>
    <w:rsid w:val="00F93D72"/>
    <w:pPr>
      <w:spacing w:after="120" w:line="480" w:lineRule="auto"/>
      <w:ind w:left="283"/>
    </w:pPr>
  </w:style>
  <w:style w:type="character" w:customStyle="1" w:styleId="2f4">
    <w:name w:val="Основной текст с отступом 2 Знак"/>
    <w:basedOn w:val="a3"/>
    <w:link w:val="2f3"/>
    <w:uiPriority w:val="99"/>
    <w:semiHidden/>
    <w:rsid w:val="00F93D72"/>
  </w:style>
  <w:style w:type="paragraph" w:styleId="3f0">
    <w:name w:val="Body Text Indent 3"/>
    <w:basedOn w:val="a2"/>
    <w:link w:val="3f1"/>
    <w:uiPriority w:val="99"/>
    <w:semiHidden/>
    <w:unhideWhenUsed/>
    <w:rsid w:val="00F93D72"/>
    <w:pPr>
      <w:spacing w:after="120"/>
      <w:ind w:left="283"/>
    </w:pPr>
    <w:rPr>
      <w:sz w:val="16"/>
      <w:szCs w:val="16"/>
    </w:rPr>
  </w:style>
  <w:style w:type="character" w:customStyle="1" w:styleId="3f1">
    <w:name w:val="Основной текст с отступом 3 Знак"/>
    <w:basedOn w:val="a3"/>
    <w:link w:val="3f0"/>
    <w:uiPriority w:val="99"/>
    <w:semiHidden/>
    <w:rsid w:val="00F93D72"/>
    <w:rPr>
      <w:sz w:val="16"/>
      <w:szCs w:val="16"/>
    </w:rPr>
  </w:style>
  <w:style w:type="paragraph" w:styleId="afffff2">
    <w:name w:val="Body Text First Indent"/>
    <w:basedOn w:val="afffff0"/>
    <w:link w:val="afffff3"/>
    <w:uiPriority w:val="99"/>
    <w:semiHidden/>
    <w:unhideWhenUsed/>
    <w:rsid w:val="00F93D72"/>
    <w:pPr>
      <w:spacing w:after="200"/>
      <w:ind w:firstLine="360"/>
    </w:pPr>
  </w:style>
  <w:style w:type="character" w:customStyle="1" w:styleId="afffff3">
    <w:name w:val="Красная строка Знак"/>
    <w:basedOn w:val="afffff1"/>
    <w:link w:val="afffff2"/>
    <w:uiPriority w:val="99"/>
    <w:semiHidden/>
    <w:rsid w:val="00F93D72"/>
  </w:style>
  <w:style w:type="paragraph" w:styleId="afffff4">
    <w:name w:val="Body Text Indent"/>
    <w:basedOn w:val="a2"/>
    <w:link w:val="afffff5"/>
    <w:uiPriority w:val="99"/>
    <w:semiHidden/>
    <w:unhideWhenUsed/>
    <w:rsid w:val="00F93D72"/>
    <w:pPr>
      <w:spacing w:after="120"/>
      <w:ind w:left="283"/>
    </w:pPr>
  </w:style>
  <w:style w:type="character" w:customStyle="1" w:styleId="afffff5">
    <w:name w:val="Основной текст с отступом Знак"/>
    <w:basedOn w:val="a3"/>
    <w:link w:val="afffff4"/>
    <w:uiPriority w:val="99"/>
    <w:semiHidden/>
    <w:rsid w:val="00F93D72"/>
  </w:style>
  <w:style w:type="paragraph" w:styleId="2f5">
    <w:name w:val="Body Text First Indent 2"/>
    <w:basedOn w:val="afffff4"/>
    <w:link w:val="2f6"/>
    <w:uiPriority w:val="99"/>
    <w:semiHidden/>
    <w:unhideWhenUsed/>
    <w:rsid w:val="00F93D72"/>
    <w:pPr>
      <w:spacing w:after="200"/>
      <w:ind w:left="360" w:firstLine="360"/>
    </w:pPr>
  </w:style>
  <w:style w:type="character" w:customStyle="1" w:styleId="2f6">
    <w:name w:val="Красная строка 2 Знак"/>
    <w:basedOn w:val="afffff5"/>
    <w:link w:val="2f5"/>
    <w:uiPriority w:val="99"/>
    <w:semiHidden/>
    <w:rsid w:val="00F93D72"/>
  </w:style>
  <w:style w:type="paragraph" w:styleId="afffff6">
    <w:name w:val="Title"/>
    <w:basedOn w:val="a2"/>
    <w:next w:val="a2"/>
    <w:link w:val="afffff7"/>
    <w:uiPriority w:val="10"/>
    <w:rsid w:val="00F93D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ff7">
    <w:name w:val="Название Знак"/>
    <w:basedOn w:val="a3"/>
    <w:link w:val="afffff6"/>
    <w:uiPriority w:val="10"/>
    <w:rsid w:val="00F93D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2f7">
    <w:name w:val="envelope return"/>
    <w:basedOn w:val="a2"/>
    <w:uiPriority w:val="99"/>
    <w:semiHidden/>
    <w:unhideWhenUsed/>
    <w:rsid w:val="00F93D72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fffff8">
    <w:name w:val="envelope address"/>
    <w:basedOn w:val="a2"/>
    <w:uiPriority w:val="99"/>
    <w:semiHidden/>
    <w:unhideWhenUsed/>
    <w:rsid w:val="00F93D72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afffff9">
    <w:name w:val="Signature"/>
    <w:basedOn w:val="a2"/>
    <w:link w:val="afffffa"/>
    <w:uiPriority w:val="99"/>
    <w:semiHidden/>
    <w:unhideWhenUsed/>
    <w:rsid w:val="00F93D72"/>
    <w:pPr>
      <w:spacing w:after="0" w:line="240" w:lineRule="auto"/>
      <w:ind w:left="4252"/>
    </w:pPr>
  </w:style>
  <w:style w:type="character" w:customStyle="1" w:styleId="afffffa">
    <w:name w:val="Подпись Знак"/>
    <w:basedOn w:val="a3"/>
    <w:link w:val="afffff9"/>
    <w:uiPriority w:val="99"/>
    <w:semiHidden/>
    <w:rsid w:val="00F93D72"/>
  </w:style>
  <w:style w:type="paragraph" w:styleId="afffffb">
    <w:name w:val="Subtitle"/>
    <w:basedOn w:val="a2"/>
    <w:next w:val="a2"/>
    <w:link w:val="afffffc"/>
    <w:uiPriority w:val="11"/>
    <w:rsid w:val="00F93D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fffc">
    <w:name w:val="Подзаголовок Знак"/>
    <w:basedOn w:val="a3"/>
    <w:link w:val="afffffb"/>
    <w:uiPriority w:val="11"/>
    <w:rsid w:val="00F93D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ffffd">
    <w:name w:val="line number"/>
    <w:basedOn w:val="a3"/>
    <w:uiPriority w:val="99"/>
    <w:semiHidden/>
    <w:unhideWhenUsed/>
    <w:rsid w:val="00F93D72"/>
  </w:style>
  <w:style w:type="paragraph" w:styleId="2f8">
    <w:name w:val="Quote"/>
    <w:basedOn w:val="a2"/>
    <w:next w:val="a2"/>
    <w:link w:val="2f9"/>
    <w:uiPriority w:val="29"/>
    <w:rsid w:val="00F93D72"/>
    <w:rPr>
      <w:i/>
      <w:iCs/>
      <w:color w:val="000000" w:themeColor="text1"/>
    </w:rPr>
  </w:style>
  <w:style w:type="character" w:customStyle="1" w:styleId="2f9">
    <w:name w:val="Цитата 2 Знак"/>
    <w:basedOn w:val="a3"/>
    <w:link w:val="2f8"/>
    <w:uiPriority w:val="29"/>
    <w:rsid w:val="00F93D72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y%20Drive\Projects\AZO\AZO_STANDARDS\Docs\FO097_EPA%20Functional%20Specification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ED0BF-4180-4238-87BE-194410CBF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FO097_EPA Functional Specification.dotm</Template>
  <TotalTime>0</TotalTime>
  <Pages>41</Pages>
  <Words>5184</Words>
  <Characters>25976</Characters>
  <Application>Microsoft Office Word</Application>
  <DocSecurity>0</DocSecurity>
  <Lines>1623</Lines>
  <Paragraphs>1112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AZO CONTROLS GmbH</Company>
  <LinksUpToDate>false</LinksUpToDate>
  <CharactersWithSpaces>30048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Automatic system of the gentle feeding of flakes to the packaging machine</dc:subject>
  <dc:creator>Bedniakov Ilia</dc:creator>
  <cp:lastModifiedBy>Бедняков Илья</cp:lastModifiedBy>
  <cp:revision>2</cp:revision>
  <cp:lastPrinted>2014-02-05T16:17:00Z</cp:lastPrinted>
  <dcterms:created xsi:type="dcterms:W3CDTF">2018-09-30T15:15:00Z</dcterms:created>
  <dcterms:modified xsi:type="dcterms:W3CDTF">2018-09-30T15:57:00Z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c_Release">
    <vt:lpwstr>20180930</vt:lpwstr>
  </property>
  <property fmtid="{D5CDD505-2E9C-101B-9397-08002B2CF9AE}" pid="3" name="_ac_Date">
    <vt:lpwstr>30/09/2018</vt:lpwstr>
  </property>
</Properties>
</file>